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4"/>
        </w:rPr>
        <w:id w:val="15299789"/>
        <w:docPartObj>
          <w:docPartGallery w:val="Cover Pages"/>
          <w:docPartUnique/>
        </w:docPartObj>
      </w:sdtPr>
      <w:sdtEnd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Pr="00753C2C" w:rsidRDefault="00792964" w:rsidP="00B52F5F">
          <w:pPr>
            <w:ind w:left="840"/>
            <w:rPr>
              <w:rFonts w:ascii="メイリオ" w:eastAsia="メイリオ" w:hAnsi="メイリオ" w:cs="メイリオ"/>
            </w:rPr>
          </w:pPr>
        </w:p>
        <w:p w14:paraId="0AB25EA9" w14:textId="77777777" w:rsidR="00122561" w:rsidRDefault="00122561">
          <w:pPr>
            <w:widowControl/>
            <w:spacing w:line="240" w:lineRule="auto"/>
            <w:ind w:leftChars="0" w:left="0"/>
            <w:jc w:val="left"/>
            <w:rPr>
              <w:sz w:val="24"/>
            </w:rPr>
          </w:pPr>
          <w:r>
            <w:br w:type="page"/>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6C27F8">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6C27F8">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6C27F8">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6C27F8">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6C27F8">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6C27F8">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6C27F8">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6C27F8">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6C27F8">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6C27F8">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6C27F8">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6C27F8">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6C27F8">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6C27F8">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6C27F8">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6C27F8">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6C27F8">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6C27F8">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6C27F8">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B038E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B038E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B038E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B038E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B038E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B038E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B038EB"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805FAE" w14:paraId="1B4A61CA" w14:textId="77777777" w:rsidTr="00805FAE">
            <w:tblPrEx>
              <w:tblLook w:val="04A0" w:firstRow="1" w:lastRow="0" w:firstColumn="1" w:lastColumn="0" w:noHBand="0" w:noVBand="1"/>
            </w:tblPrEx>
            <w:trPr>
              <w:trHeight w:val="480"/>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57DFAB87" w:rsidR="00805FAE" w:rsidRDefault="00805FAE" w:rsidP="009663C5">
                <w:pPr>
                  <w:ind w:leftChars="0" w:left="0"/>
                  <w:jc w:val="center"/>
                  <w:rPr>
                    <w:rFonts w:ascii="メイリオ" w:eastAsia="メイリオ" w:hAnsi="メイリオ" w:cs="メイリオ"/>
                    <w:sz w:val="18"/>
                    <w:szCs w:val="18"/>
                  </w:rPr>
                </w:pPr>
              </w:p>
            </w:tc>
            <w:tc>
              <w:tcPr>
                <w:tcW w:w="992" w:type="dxa"/>
                <w:vMerge w:val="restart"/>
                <w:shd w:val="clear" w:color="auto" w:fill="4BACC6" w:themeFill="accent5"/>
              </w:tcPr>
              <w:p w14:paraId="5CE5E1E6" w14:textId="14017709" w:rsidR="00805FAE" w:rsidRDefault="00805F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7A18167C" w14:textId="17404F8A" w:rsidR="00805FAE" w:rsidRDefault="00805F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09237C66" w14:textId="77777777" w:rsidR="00805FAE" w:rsidRDefault="00805F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vMerge w:val="restart"/>
                <w:shd w:val="clear" w:color="auto" w:fill="4BACC6" w:themeFill="accent5"/>
              </w:tcPr>
              <w:p w14:paraId="31681784" w14:textId="1B60E978" w:rsidR="00805FAE" w:rsidRDefault="00805F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015B0138" w14:textId="6FE96F6A" w:rsidR="00805FAE" w:rsidRDefault="00805F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805FAE" w14:paraId="42FF5153" w14:textId="77777777" w:rsidTr="00805FAE">
            <w:tblPrEx>
              <w:tblLook w:val="04A0" w:firstRow="1" w:lastRow="0" w:firstColumn="1" w:lastColumn="0" w:noHBand="0" w:noVBand="1"/>
            </w:tblPrEx>
            <w:trPr>
              <w:trHeight w:val="480"/>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0F964ED0" w14:textId="3AC433BC" w:rsidR="00805FAE" w:rsidRDefault="00805FAE" w:rsidP="009663C5">
                <w:pPr>
                  <w:ind w:leftChars="0" w:left="0"/>
                  <w:jc w:val="center"/>
                  <w:rPr>
                    <w:rFonts w:ascii="メイリオ" w:eastAsia="メイリオ" w:hAnsi="メイリオ" w:cs="メイリオ"/>
                    <w:sz w:val="18"/>
                    <w:szCs w:val="18"/>
                  </w:rPr>
                </w:pPr>
              </w:p>
            </w:tc>
            <w:tc>
              <w:tcPr>
                <w:tcW w:w="992" w:type="dxa"/>
                <w:vMerge/>
                <w:shd w:val="clear" w:color="auto" w:fill="4BACC6" w:themeFill="accent5"/>
              </w:tcPr>
              <w:p w14:paraId="145A4B08" w14:textId="77777777" w:rsidR="00805FAE" w:rsidRDefault="00805F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66FD3C58" w14:textId="19382E9D" w:rsidR="00805FAE" w:rsidRDefault="00805F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1C00FAA3" w14:textId="77777777" w:rsidR="00805FAE" w:rsidRDefault="00805F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6C9C0858" w14:textId="77777777" w:rsidR="00805FAE" w:rsidRDefault="00805F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38F8FC99" w14:textId="77777777" w:rsidR="00805FAE" w:rsidRDefault="00805F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1" w:name="_Toc33809860"/>
          <w:r>
            <w:rPr>
              <w:rFonts w:hint="eastAsia"/>
            </w:rPr>
            <w:lastRenderedPageBreak/>
            <w:t>通販システムの機能概要</w:t>
          </w:r>
          <w:bookmarkEnd w:id="11"/>
        </w:p>
        <w:p w14:paraId="497674B2" w14:textId="77777777" w:rsidR="00DD469E" w:rsidRDefault="00E1466E" w:rsidP="007E16E5">
          <w:pPr>
            <w:pStyle w:val="2"/>
            <w:spacing w:after="180"/>
          </w:pPr>
          <w:bookmarkStart w:id="12" w:name="_Toc33809861"/>
          <w:r>
            <w:rPr>
              <w:rFonts w:hint="eastAsia"/>
            </w:rPr>
            <w:t>機能概要</w:t>
          </w:r>
          <w:r w:rsidR="0077424B">
            <w:rPr>
              <w:rFonts w:hint="eastAsia"/>
            </w:rPr>
            <w:t>の記載内容</w:t>
          </w:r>
          <w:bookmarkEnd w:id="12"/>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3" w:name="_Toc33809862"/>
          <w:r>
            <w:rPr>
              <w:rFonts w:hint="eastAsia"/>
            </w:rPr>
            <w:t>機能</w:t>
          </w:r>
          <w:r w:rsidR="0077424B">
            <w:rPr>
              <w:rFonts w:hint="eastAsia"/>
            </w:rPr>
            <w:t>一覧</w:t>
          </w:r>
          <w:r w:rsidR="00032057">
            <w:rPr>
              <w:rFonts w:hint="eastAsia"/>
            </w:rPr>
            <w:t xml:space="preserve"> ★</w:t>
          </w:r>
          <w:bookmarkEnd w:id="13"/>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B038EB"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B038E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B038E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B038E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B038E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B038E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B038EB"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B038EB"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B038EB"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B038EB"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B038EB"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44"/>
            <w:gridCol w:w="567"/>
            <w:gridCol w:w="40"/>
            <w:gridCol w:w="243"/>
            <w:gridCol w:w="567"/>
            <w:gridCol w:w="40"/>
            <w:gridCol w:w="5670"/>
            <w:gridCol w:w="993"/>
            <w:gridCol w:w="992"/>
            <w:gridCol w:w="992"/>
          </w:tblGrid>
          <w:tr w:rsidR="00203CAF" w:rsidRPr="00057D0B" w14:paraId="1A900F8C" w14:textId="77777777" w:rsidTr="000758CE">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6"/>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0758CE">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0758CE">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gridSpan w:val="2"/>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710"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0758CE">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710"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0758CE">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710"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0758CE">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710"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0758CE">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710"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80546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6"/>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0546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F40F15">
            <w:trPr>
              <w:cantSplit/>
              <w:trHeight w:val="99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1E774DA2" w:rsidR="00F40F15" w:rsidRDefault="00F40F15" w:rsidP="00805462">
                <w:pPr>
                  <w:ind w:leftChars="0" w:left="0"/>
                  <w:rPr>
                    <w:rFonts w:ascii="メイリオ" w:eastAsia="メイリオ" w:hAnsi="メイリオ" w:cs="メイリオ"/>
                    <w:b w:val="0"/>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56C6AA12" w:rsidR="00F40F15" w:rsidRDefault="00F40F15"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gridSpan w:val="2"/>
                <w:tcBorders>
                  <w:left w:val="single" w:sz="4" w:space="0" w:color="B6DDE8" w:themeColor="accent5" w:themeTint="66"/>
                  <w:right w:val="single" w:sz="4" w:space="0" w:color="B6DDE8" w:themeColor="accent5" w:themeTint="66"/>
                </w:tcBorders>
                <w:shd w:val="clear" w:color="auto" w:fill="4BACC6" w:themeFill="accent5"/>
              </w:tcPr>
              <w:p w14:paraId="667F286B" w14:textId="4FAA63E2" w:rsidR="00F40F15" w:rsidRDefault="00F40F15"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4AD1049A" w:rsidR="00F40F15" w:rsidRDefault="00F40F15"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710" w:type="dxa"/>
                <w:gridSpan w:val="2"/>
                <w:tcBorders>
                  <w:left w:val="single" w:sz="4" w:space="0" w:color="B6DDE8" w:themeColor="accent5" w:themeTint="66"/>
                  <w:right w:val="single" w:sz="4" w:space="0" w:color="B6DDE8" w:themeColor="accent5" w:themeTint="66"/>
                </w:tcBorders>
                <w:shd w:val="clear" w:color="auto" w:fill="4BACC6" w:themeFill="accent5"/>
              </w:tcPr>
              <w:p w14:paraId="66E946DD" w14:textId="2F7C3383" w:rsidR="00F40F15" w:rsidRDefault="00F40F15"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37C22E6F" w:rsidR="00F40F15" w:rsidRDefault="00F40F15"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6F7B407" w:rsidR="00F40F15" w:rsidRDefault="00F40F15"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670DC97D" w:rsidR="00F40F15" w:rsidRDefault="00F40F15"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DD11D2B" w14:textId="23B522F9" w:rsidR="0012183A" w:rsidRDefault="00F40F15" w:rsidP="00F40F15">
          <w:pPr>
            <w:ind w:leftChars="0" w:left="0"/>
          </w:pPr>
          <w:r>
            <w:rPr>
              <w:rFonts w:hint="eastAsia"/>
            </w:rPr>
            <w:t>※▲オリジナル機能の追記すること</w:t>
          </w:r>
        </w:p>
        <w:p w14:paraId="770B64AC" w14:textId="77777777" w:rsidR="0012183A" w:rsidRDefault="0012183A">
          <w:pPr>
            <w:widowControl/>
            <w:spacing w:line="240" w:lineRule="auto"/>
            <w:ind w:leftChars="0" w:left="0"/>
            <w:jc w:val="left"/>
          </w:pPr>
          <w:r>
            <w:br w:type="page"/>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4" w:name="_Toc33809863"/>
          <w:r>
            <w:rPr>
              <w:rFonts w:hint="eastAsia"/>
            </w:rPr>
            <w:t>メッセージ</w:t>
          </w:r>
          <w:r w:rsidR="00D00518">
            <w:rPr>
              <w:rFonts w:hint="eastAsia"/>
            </w:rPr>
            <w:t>一覧</w:t>
          </w:r>
          <w:r w:rsidR="00032057">
            <w:rPr>
              <w:rFonts w:hint="eastAsia"/>
            </w:rPr>
            <w:t xml:space="preserve"> ★</w:t>
          </w:r>
          <w:bookmarkEnd w:id="14"/>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0" w:type="auto"/>
            <w:tblLook w:val="0480" w:firstRow="0" w:lastRow="0" w:firstColumn="1" w:lastColumn="0" w:noHBand="0" w:noVBand="1"/>
          </w:tblPr>
          <w:tblGrid>
            <w:gridCol w:w="1255"/>
            <w:gridCol w:w="2310"/>
            <w:gridCol w:w="6171"/>
          </w:tblGrid>
          <w:tr w:rsidR="004D5D96" w:rsidRPr="004D5D96" w14:paraId="52D10F4B" w14:textId="77777777" w:rsidTr="004D5D96">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4D5D96">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A03392">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A03392">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054169">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803811">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E541D0">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r w:rsidR="00A10CE0" w:rsidRPr="00FD0B31" w14:paraId="5836C119" w14:textId="77777777" w:rsidTr="00A10CE0">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55" w:type="dxa"/>
                <w:vMerge w:val="restart"/>
                <w:shd w:val="clear" w:color="auto" w:fill="4BACC6" w:themeFill="accent5"/>
              </w:tcPr>
              <w:p w14:paraId="6DB8FF7F" w14:textId="6CC1D87E" w:rsidR="00A10CE0" w:rsidRPr="00F57B09" w:rsidRDefault="00A10CE0" w:rsidP="00805462">
                <w:pPr>
                  <w:ind w:leftChars="0" w:left="0"/>
                  <w:rPr>
                    <w:rFonts w:ascii="メイリオ" w:eastAsia="メイリオ" w:hAnsi="メイリオ" w:cs="メイリオ"/>
                    <w:b w:val="0"/>
                    <w:sz w:val="18"/>
                    <w:szCs w:val="18"/>
                  </w:rPr>
                </w:pPr>
              </w:p>
            </w:tc>
            <w:tc>
              <w:tcPr>
                <w:tcW w:w="2310" w:type="dxa"/>
                <w:vMerge w:val="restart"/>
                <w:shd w:val="clear" w:color="auto" w:fill="4BACC6" w:themeFill="accent5"/>
              </w:tcPr>
              <w:p w14:paraId="6D2E9814" w14:textId="2F265619" w:rsidR="00A10CE0" w:rsidRDefault="00A10CE0"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2F8D3BAA" w14:textId="33F73E85" w:rsidR="00A10CE0" w:rsidRPr="00FD0B31" w:rsidRDefault="00A10CE0"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p>
            </w:tc>
          </w:tr>
          <w:tr w:rsidR="00A10CE0" w:rsidRPr="00FD0B31" w14:paraId="2063E93B" w14:textId="77777777" w:rsidTr="00A10CE0">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55" w:type="dxa"/>
                <w:vMerge/>
                <w:shd w:val="clear" w:color="auto" w:fill="4BACC6" w:themeFill="accent5"/>
              </w:tcPr>
              <w:p w14:paraId="479ABBD7" w14:textId="77777777" w:rsidR="00A10CE0" w:rsidRPr="00F57B09" w:rsidRDefault="00A10CE0" w:rsidP="00805462">
                <w:pPr>
                  <w:ind w:leftChars="0" w:left="0"/>
                  <w:rPr>
                    <w:rFonts w:ascii="メイリオ" w:eastAsia="メイリオ" w:hAnsi="メイリオ" w:cs="メイリオ"/>
                    <w:b w:val="0"/>
                    <w:sz w:val="18"/>
                    <w:szCs w:val="18"/>
                  </w:rPr>
                </w:pPr>
              </w:p>
            </w:tc>
            <w:tc>
              <w:tcPr>
                <w:tcW w:w="2310" w:type="dxa"/>
                <w:vMerge/>
                <w:shd w:val="clear" w:color="auto" w:fill="4BACC6" w:themeFill="accent5"/>
              </w:tcPr>
              <w:p w14:paraId="16250631" w14:textId="77777777" w:rsidR="00A10CE0" w:rsidRDefault="00A10CE0"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4BACC6" w:themeFill="accent5"/>
              </w:tcPr>
              <w:p w14:paraId="256B4C89" w14:textId="639B4AB0" w:rsidR="00A10CE0" w:rsidRPr="00FD0B31" w:rsidRDefault="00A10CE0"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p>
            </w:tc>
          </w:tr>
        </w:tbl>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5" w:name="_Toc33809864"/>
          <w:r>
            <w:rPr>
              <w:rFonts w:hint="eastAsia"/>
            </w:rPr>
            <w:lastRenderedPageBreak/>
            <w:t>データベース</w:t>
          </w:r>
          <w:r w:rsidR="00D00518">
            <w:t>設計</w:t>
          </w:r>
          <w:bookmarkEnd w:id="15"/>
        </w:p>
        <w:p w14:paraId="1A7DC86B" w14:textId="29412BC9" w:rsidR="00D00518" w:rsidRDefault="000F63C8" w:rsidP="007E16E5">
          <w:pPr>
            <w:pStyle w:val="2"/>
            <w:spacing w:after="180"/>
          </w:pPr>
          <w:bookmarkStart w:id="16" w:name="_Toc33809865"/>
          <w:r>
            <w:rPr>
              <w:rFonts w:hint="eastAsia"/>
            </w:rPr>
            <w:t>データベース</w:t>
          </w:r>
          <w:r w:rsidR="00D00518">
            <w:rPr>
              <w:rFonts w:hint="eastAsia"/>
            </w:rPr>
            <w:t>定義</w:t>
          </w:r>
          <w:bookmarkEnd w:id="16"/>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22DB3225" w14:textId="77777777" w:rsidR="009030DD" w:rsidRDefault="009030DD" w:rsidP="00452CB2">
          <w:pPr>
            <w:ind w:left="840"/>
          </w:pPr>
        </w:p>
        <w:p w14:paraId="4E1F7FB2" w14:textId="77777777" w:rsidR="009030DD" w:rsidRDefault="009030DD">
          <w:pPr>
            <w:widowControl/>
            <w:spacing w:line="240" w:lineRule="auto"/>
            <w:ind w:leftChars="0" w:left="0"/>
            <w:jc w:val="left"/>
          </w:pPr>
          <w:r>
            <w:br w:type="page"/>
          </w:r>
        </w:p>
        <w:p w14:paraId="2972A9BB" w14:textId="77777777" w:rsidR="00732CC6" w:rsidRDefault="00732CC6" w:rsidP="00452CB2">
          <w:pPr>
            <w:ind w:left="840"/>
          </w:pPr>
        </w:p>
        <w:p w14:paraId="2EE62B26" w14:textId="77777777" w:rsidR="009030DD" w:rsidRDefault="009030DD" w:rsidP="00452CB2">
          <w:pPr>
            <w:ind w:left="840"/>
          </w:pPr>
          <w:r>
            <w:rPr>
              <w:rFonts w:hint="eastAsia"/>
            </w:rPr>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color w:val="000000" w:themeColor="text1"/>
                    <w:kern w:val="0"/>
                    <w:sz w:val="18"/>
                    <w:szCs w:val="18"/>
                  </w:rPr>
                  <w:t>I</w:t>
                </w:r>
                <w:r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51DD3D4D" w:rsidR="004140E1" w:rsidRPr="004140E1" w:rsidRDefault="004140E1" w:rsidP="004140E1">
          <w:pPr>
            <w:ind w:left="840"/>
            <w:rPr>
              <w:shd w:val="clear" w:color="auto" w:fill="4BACC6" w:themeFill="accent5"/>
            </w:rPr>
          </w:pPr>
          <w:proofErr w:type="spellStart"/>
          <w:r w:rsidRPr="004140E1">
            <w:rPr>
              <w:shd w:val="clear" w:color="auto" w:fill="4BACC6" w:themeFill="accent5"/>
            </w:rPr>
            <w:lastRenderedPageBreak/>
            <w:t>f</w:t>
          </w:r>
          <w:r w:rsidRPr="004140E1">
            <w:rPr>
              <w:rFonts w:hint="eastAsia"/>
              <w:shd w:val="clear" w:color="auto" w:fill="4BACC6" w:themeFill="accent5"/>
            </w:rPr>
            <w:t>.XX</w:t>
          </w:r>
          <w:proofErr w:type="spellEnd"/>
          <w:r w:rsidRPr="004140E1">
            <w:rPr>
              <w:rFonts w:hint="eastAsia"/>
              <w:shd w:val="clear" w:color="auto" w:fill="4BACC6" w:themeFill="accent5"/>
            </w:rPr>
            <w:t>テ-ブル</w:t>
          </w:r>
        </w:p>
        <w:p w14:paraId="2E3C9206" w14:textId="3000390E"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テ-ブル名(論理名)：XXテ-ブル</w:t>
          </w:r>
        </w:p>
        <w:p w14:paraId="64BAA959" w14:textId="48B711F8"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r w:rsidRPr="004140E1">
            <w:rPr>
              <w:rFonts w:eastAsiaTheme="minorHAnsi" w:cs="ＭＳ Ｐゴシック" w:hint="eastAsia"/>
              <w:color w:val="000000"/>
              <w:kern w:val="0"/>
              <w:szCs w:val="18"/>
              <w:shd w:val="clear" w:color="auto" w:fill="4BACC6" w:themeFill="accent5"/>
            </w:rPr>
            <w:t>XXXX</w:t>
          </w:r>
        </w:p>
        <w:p w14:paraId="67FFABDF" w14:textId="5598C3B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4140E1">
            <w:trPr>
              <w:trHeight w:val="20"/>
            </w:trPr>
            <w:tc>
              <w:tcPr>
                <w:tcW w:w="508" w:type="dxa"/>
                <w:shd w:val="clear" w:color="auto" w:fill="4BACC6" w:themeFill="accent5"/>
                <w:noWrap/>
              </w:tcPr>
              <w:p w14:paraId="4AC8FDF2" w14:textId="370C65F0" w:rsidR="004140E1" w:rsidRPr="00E0370F" w:rsidRDefault="004140E1"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1BC31C8F" w14:textId="0C6FC605"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1940" w:type="dxa"/>
                <w:shd w:val="clear" w:color="auto" w:fill="4BACC6" w:themeFill="accent5"/>
                <w:noWrap/>
              </w:tcPr>
              <w:p w14:paraId="272B6627" w14:textId="111FCFB3"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1420" w:type="dxa"/>
                <w:shd w:val="clear" w:color="auto" w:fill="4BACC6" w:themeFill="accent5"/>
                <w:noWrap/>
              </w:tcPr>
              <w:p w14:paraId="46FAB598" w14:textId="5E161B3D"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630" w:type="dxa"/>
                <w:shd w:val="clear" w:color="auto" w:fill="4BACC6" w:themeFill="accent5"/>
                <w:noWrap/>
              </w:tcPr>
              <w:p w14:paraId="1B155061" w14:textId="798E2B0A" w:rsidR="004140E1" w:rsidRPr="00E0370F" w:rsidRDefault="004140E1"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noWrap/>
              </w:tcPr>
              <w:p w14:paraId="1BB949A5" w14:textId="308F03B6"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2E4AFF75" w14:textId="2F8586BE"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r>
          <w:tr w:rsidR="004140E1" w:rsidRPr="00E0370F" w14:paraId="0514491B" w14:textId="77777777" w:rsidTr="004140E1">
            <w:trPr>
              <w:trHeight w:val="20"/>
            </w:trPr>
            <w:tc>
              <w:tcPr>
                <w:tcW w:w="508" w:type="dxa"/>
                <w:shd w:val="clear" w:color="auto" w:fill="4BACC6" w:themeFill="accent5"/>
                <w:noWrap/>
              </w:tcPr>
              <w:p w14:paraId="6C56DADC" w14:textId="1039161B" w:rsidR="004140E1" w:rsidRPr="00E0370F" w:rsidRDefault="004140E1"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5B1712F8" w14:textId="2BA5BC64"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1940" w:type="dxa"/>
                <w:shd w:val="clear" w:color="auto" w:fill="4BACC6" w:themeFill="accent5"/>
                <w:noWrap/>
              </w:tcPr>
              <w:p w14:paraId="1F3FA769" w14:textId="0E4C9967"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1420" w:type="dxa"/>
                <w:shd w:val="clear" w:color="auto" w:fill="4BACC6" w:themeFill="accent5"/>
                <w:noWrap/>
              </w:tcPr>
              <w:p w14:paraId="68062F86" w14:textId="7E6BF2C0"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630" w:type="dxa"/>
                <w:shd w:val="clear" w:color="auto" w:fill="4BACC6" w:themeFill="accent5"/>
                <w:noWrap/>
              </w:tcPr>
              <w:p w14:paraId="505A135A" w14:textId="16BA26B7" w:rsidR="004140E1" w:rsidRPr="00E0370F" w:rsidRDefault="004140E1" w:rsidP="00805462">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20506148" w14:textId="7563F4FB"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46B0BB75" w14:textId="71AF83E6" w:rsidR="004140E1" w:rsidRPr="00E0370F" w:rsidRDefault="004140E1" w:rsidP="00805462">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0C937034" w14:textId="77777777"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692"/>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77777777" w:rsidR="006924BD" w:rsidRPr="00E0370F" w:rsidRDefault="006924BD" w:rsidP="00290C5A">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92" w:type="dxa"/>
                <w:shd w:val="clear" w:color="auto" w:fill="4BACC6" w:themeFill="accent5"/>
                <w:noWrap/>
              </w:tcPr>
              <w:p w14:paraId="5E980160" w14:textId="77777777" w:rsidR="006924BD" w:rsidRPr="00E0370F" w:rsidRDefault="006924BD" w:rsidP="00290C5A">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1050" w:type="dxa"/>
                <w:shd w:val="clear" w:color="auto" w:fill="4BACC6" w:themeFill="accent5"/>
                <w:noWrap/>
              </w:tcPr>
              <w:p w14:paraId="08799AFE" w14:textId="77777777" w:rsidR="006924BD" w:rsidRPr="00E0370F" w:rsidRDefault="006924BD" w:rsidP="00290C5A">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945" w:type="dxa"/>
                <w:shd w:val="clear" w:color="auto" w:fill="4BACC6" w:themeFill="accent5"/>
                <w:noWrap/>
              </w:tcPr>
              <w:p w14:paraId="3C3BB0F4" w14:textId="77777777" w:rsidR="006924BD" w:rsidRPr="00E0370F" w:rsidRDefault="006924BD" w:rsidP="00290C5A">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890" w:type="dxa"/>
                <w:shd w:val="clear" w:color="auto" w:fill="4BACC6" w:themeFill="accent5"/>
                <w:noWrap/>
              </w:tcPr>
              <w:p w14:paraId="590060B3" w14:textId="77777777" w:rsidR="006924BD" w:rsidRPr="00E0370F" w:rsidRDefault="006924BD" w:rsidP="00290C5A">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835" w:type="dxa"/>
                <w:shd w:val="clear" w:color="auto" w:fill="4BACC6" w:themeFill="accent5"/>
                <w:noWrap/>
              </w:tcPr>
              <w:p w14:paraId="7E8A879E" w14:textId="77777777" w:rsidR="006924BD" w:rsidRDefault="006924BD" w:rsidP="00290C5A">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63855C2C" w14:textId="3FDFE4A0" w:rsidR="009030DD" w:rsidRDefault="006924BD" w:rsidP="006924BD">
          <w:pPr>
            <w:ind w:leftChars="0" w:left="0"/>
          </w:pPr>
          <w:r>
            <w:rPr>
              <w:rFonts w:hint="eastAsia"/>
            </w:rPr>
            <w:t>※▲オリジナル機能の追記すること(オリジナル機能でシーケンスの追加がある場合</w:t>
          </w:r>
          <w:r>
            <w:t>)</w:t>
          </w:r>
        </w:p>
        <w:p w14:paraId="0E2DF188" w14:textId="77777777" w:rsidR="009030DD" w:rsidRPr="00452CB2" w:rsidRDefault="009030DD" w:rsidP="00452CB2">
          <w:pPr>
            <w:ind w:left="840"/>
          </w:pPr>
        </w:p>
        <w:p w14:paraId="1397B751" w14:textId="77777777" w:rsidR="00D00518" w:rsidRDefault="000F63C8" w:rsidP="007E16E5">
          <w:pPr>
            <w:pStyle w:val="2"/>
            <w:spacing w:after="180"/>
          </w:pPr>
          <w:bookmarkStart w:id="17" w:name="_Toc33809866"/>
          <w:r>
            <w:rPr>
              <w:rFonts w:hint="eastAsia"/>
            </w:rPr>
            <w:t>データ</w:t>
          </w:r>
          <w:r w:rsidR="00D00518">
            <w:rPr>
              <w:rFonts w:hint="eastAsia"/>
            </w:rPr>
            <w:t>関係図(ER図)</w:t>
          </w:r>
          <w:bookmarkEnd w:id="17"/>
        </w:p>
        <w:p w14:paraId="3E6047C9" w14:textId="3A63B9E8" w:rsidR="00290C5A" w:rsidRPr="00290C5A" w:rsidRDefault="00EC4CBF" w:rsidP="00290C5A">
          <w:pPr>
            <w:ind w:leftChars="200" w:left="840" w:hangingChars="200" w:hanging="420"/>
          </w:pPr>
          <w:r>
            <w:rPr>
              <w:noProof/>
            </w:rPr>
            <w:drawing>
              <wp:anchor distT="0" distB="0" distL="114300" distR="114300" simplePos="0" relativeHeight="251759616" behindDoc="0" locked="0" layoutInCell="1" allowOverlap="1" wp14:anchorId="4DAF229E" wp14:editId="19750C40">
                <wp:simplePos x="0" y="0"/>
                <wp:positionH relativeFrom="margin">
                  <wp:align>center</wp:align>
                </wp:positionH>
                <wp:positionV relativeFrom="paragraph">
                  <wp:posOffset>405765</wp:posOffset>
                </wp:positionV>
                <wp:extent cx="5575935" cy="3665855"/>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935" cy="3665855"/>
                        </a:xfrm>
                        <a:prstGeom prst="rect">
                          <a:avLst/>
                        </a:prstGeom>
                        <a:noFill/>
                      </pic:spPr>
                    </pic:pic>
                  </a:graphicData>
                </a:graphic>
                <wp14:sizeRelH relativeFrom="page">
                  <wp14:pctWidth>0</wp14:pctWidth>
                </wp14:sizeRelH>
                <wp14:sizeRelV relativeFrom="page">
                  <wp14:pctHeight>0</wp14:pctHeight>
                </wp14:sizeRelV>
              </wp:anchor>
            </w:drawing>
          </w:r>
          <w:r w:rsidR="00290C5A">
            <w:rPr>
              <w:rFonts w:hint="eastAsia"/>
            </w:rPr>
            <w:t>各テ</w:t>
          </w:r>
          <w:r w:rsidR="002F576E">
            <w:rPr>
              <w:rFonts w:hint="eastAsia"/>
            </w:rPr>
            <w:t>-</w:t>
          </w:r>
          <w:r w:rsidR="00290C5A">
            <w:rPr>
              <w:rFonts w:hint="eastAsia"/>
            </w:rPr>
            <w:t>ブルの関係を下記の図で示す。</w:t>
          </w:r>
        </w:p>
        <w:p w14:paraId="0EAECE0D"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8" w:name="_Toc33809867"/>
          <w:r>
            <w:rPr>
              <w:rFonts w:hint="eastAsia"/>
            </w:rPr>
            <w:lastRenderedPageBreak/>
            <w:t>セキュリティ</w:t>
          </w:r>
          <w:r>
            <w:t>設計</w:t>
          </w:r>
          <w:bookmarkEnd w:id="18"/>
        </w:p>
        <w:p w14:paraId="3ED862F4" w14:textId="19CA8737" w:rsidR="008914A9" w:rsidRDefault="00C65B05" w:rsidP="007E16E5">
          <w:pPr>
            <w:pStyle w:val="2"/>
            <w:spacing w:after="180"/>
          </w:pPr>
          <w:bookmarkStart w:id="19" w:name="_Toc33809868"/>
          <w:r>
            <w:rPr>
              <w:rFonts w:hint="eastAsia"/>
            </w:rPr>
            <w:t>権限と利用可能機能</w:t>
          </w:r>
          <w:r w:rsidR="00980D7E">
            <w:rPr>
              <w:rFonts w:hint="eastAsia"/>
            </w:rPr>
            <w:t>★（※水色の欄には追記が必要）</w:t>
          </w:r>
        </w:p>
      </w:sdtContent>
    </w:sdt>
    <w:bookmarkEnd w:id="19"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1"/>
        <w:gridCol w:w="1656"/>
        <w:gridCol w:w="328"/>
        <w:gridCol w:w="2105"/>
        <w:gridCol w:w="1447"/>
        <w:gridCol w:w="1272"/>
        <w:gridCol w:w="1272"/>
        <w:gridCol w:w="1272"/>
      </w:tblGrid>
      <w:tr w:rsidR="008914A9" w:rsidRPr="008914A9" w14:paraId="35646BA5" w14:textId="77777777" w:rsidTr="008914A9">
        <w:tc>
          <w:tcPr>
            <w:cnfStyle w:val="001000000000" w:firstRow="0" w:lastRow="0" w:firstColumn="1" w:lastColumn="0" w:oddVBand="0" w:evenVBand="0" w:oddHBand="0" w:evenHBand="0" w:firstRowFirstColumn="0" w:firstRowLastColumn="0" w:lastRowFirstColumn="0" w:lastRowLastColumn="0"/>
            <w:tcW w:w="451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63"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8914A9">
        <w:tc>
          <w:tcPr>
            <w:cnfStyle w:val="001000000000" w:firstRow="0" w:lastRow="0" w:firstColumn="1" w:lastColumn="0" w:oddVBand="0" w:evenVBand="0" w:oddHBand="0" w:evenHBand="0" w:firstRowFirstColumn="0" w:firstRowLastColumn="0" w:lastRowFirstColumn="0" w:lastRowLastColumn="0"/>
            <w:tcW w:w="2077"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3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8914A9">
        <w:trPr>
          <w:trHeight w:val="227"/>
        </w:trPr>
        <w:tc>
          <w:tcPr>
            <w:cnfStyle w:val="001000000000" w:firstRow="0" w:lastRow="0" w:firstColumn="1" w:lastColumn="0" w:oddVBand="0" w:evenVBand="0" w:oddHBand="0" w:evenHBand="0" w:firstRowFirstColumn="0" w:firstRowLastColumn="0" w:lastRowFirstColumn="0" w:lastRowLastColumn="0"/>
            <w:tcW w:w="421"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6"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28"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5"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7"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2"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2"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8914A9">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6"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28"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5"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7"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2"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8914A9">
        <w:trPr>
          <w:trHeight w:val="227"/>
        </w:trPr>
        <w:tc>
          <w:tcPr>
            <w:cnfStyle w:val="001000000000" w:firstRow="0" w:lastRow="0" w:firstColumn="1" w:lastColumn="0" w:oddVBand="0" w:evenVBand="0" w:oddHBand="0" w:evenHBand="0" w:firstRowFirstColumn="0" w:firstRowLastColumn="0" w:lastRowFirstColumn="0" w:lastRowLastColumn="0"/>
            <w:tcW w:w="421"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6"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28"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5"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7"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6"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5"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7"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6"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5"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7"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6"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5"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7"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6"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5"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7"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6"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5"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7"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6"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5"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7"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6"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5"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7"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6"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28"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5"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7"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5"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7"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5"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7"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5"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7"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5"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7"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6"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28"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5"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7"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5"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7"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5"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7"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5"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7"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6"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28"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5"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7"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2"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2"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5"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7"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2"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2"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5"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7"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2"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6"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28"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5"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7"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5"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7"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2"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5"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7"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2"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5"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7"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2"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2"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8914A9">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6"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5"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7"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2"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2"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2"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E5491" w:rsidRPr="008914A9" w14:paraId="2FA741B3" w14:textId="77777777" w:rsidTr="008E5491">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shd w:val="clear" w:color="auto" w:fill="4BACC6" w:themeFill="accent5"/>
          </w:tcPr>
          <w:p w14:paraId="659E79EA" w14:textId="77777777" w:rsidR="008E5491" w:rsidRPr="008914A9" w:rsidRDefault="008E5491" w:rsidP="00054169">
            <w:pPr>
              <w:ind w:leftChars="0" w:left="0"/>
              <w:rPr>
                <w:rFonts w:ascii="ＭＳ Ｐゴシック" w:eastAsia="ＭＳ Ｐゴシック" w:hAnsi="ＭＳ Ｐゴシック" w:cs="メイリオ"/>
                <w:sz w:val="18"/>
                <w:szCs w:val="18"/>
              </w:rPr>
            </w:pPr>
          </w:p>
        </w:tc>
        <w:tc>
          <w:tcPr>
            <w:tcW w:w="1656" w:type="dxa"/>
            <w:shd w:val="clear" w:color="auto" w:fill="4BACC6" w:themeFill="accent5"/>
          </w:tcPr>
          <w:p w14:paraId="0BB7EFCF"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shd w:val="clear" w:color="auto" w:fill="4BACC6" w:themeFill="accent5"/>
          </w:tcPr>
          <w:p w14:paraId="2A779DF6"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2105" w:type="dxa"/>
            <w:shd w:val="clear" w:color="auto" w:fill="4BACC6" w:themeFill="accent5"/>
          </w:tcPr>
          <w:p w14:paraId="49F39DF7"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447" w:type="dxa"/>
            <w:shd w:val="clear" w:color="auto" w:fill="4BACC6" w:themeFill="accent5"/>
          </w:tcPr>
          <w:p w14:paraId="21FFDE08"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6FF58F74"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3A8D37F9"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56A91569"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r>
      <w:tr w:rsidR="008E5491" w:rsidRPr="008914A9" w14:paraId="12438E36" w14:textId="77777777" w:rsidTr="008E5491">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shd w:val="clear" w:color="auto" w:fill="4BACC6" w:themeFill="accent5"/>
          </w:tcPr>
          <w:p w14:paraId="3E9040BA" w14:textId="77777777" w:rsidR="008E5491" w:rsidRPr="008914A9" w:rsidRDefault="008E5491" w:rsidP="00054169">
            <w:pPr>
              <w:ind w:leftChars="0" w:left="0"/>
              <w:rPr>
                <w:rFonts w:ascii="ＭＳ Ｐゴシック" w:eastAsia="ＭＳ Ｐゴシック" w:hAnsi="ＭＳ Ｐゴシック" w:cs="メイリオ"/>
                <w:sz w:val="18"/>
                <w:szCs w:val="18"/>
              </w:rPr>
            </w:pPr>
          </w:p>
        </w:tc>
        <w:tc>
          <w:tcPr>
            <w:tcW w:w="1656" w:type="dxa"/>
            <w:shd w:val="clear" w:color="auto" w:fill="4BACC6" w:themeFill="accent5"/>
          </w:tcPr>
          <w:p w14:paraId="3F0FEB19"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shd w:val="clear" w:color="auto" w:fill="4BACC6" w:themeFill="accent5"/>
          </w:tcPr>
          <w:p w14:paraId="60BAFB84"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2105" w:type="dxa"/>
            <w:shd w:val="clear" w:color="auto" w:fill="4BACC6" w:themeFill="accent5"/>
          </w:tcPr>
          <w:p w14:paraId="004FE434"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447" w:type="dxa"/>
            <w:shd w:val="clear" w:color="auto" w:fill="4BACC6" w:themeFill="accent5"/>
          </w:tcPr>
          <w:p w14:paraId="13F24BED"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51577CF1"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24611A73"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3C408538"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r>
      <w:tr w:rsidR="008E5491" w:rsidRPr="008914A9" w14:paraId="653DA451" w14:textId="77777777" w:rsidTr="008E5491">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1" w:type="dxa"/>
            <w:shd w:val="clear" w:color="auto" w:fill="4BACC6" w:themeFill="accent5"/>
          </w:tcPr>
          <w:p w14:paraId="44B3716D" w14:textId="77777777" w:rsidR="008E5491" w:rsidRPr="008914A9" w:rsidRDefault="008E5491" w:rsidP="00054169">
            <w:pPr>
              <w:ind w:leftChars="0" w:left="0"/>
              <w:rPr>
                <w:rFonts w:ascii="ＭＳ Ｐゴシック" w:eastAsia="ＭＳ Ｐゴシック" w:hAnsi="ＭＳ Ｐゴシック" w:cs="メイリオ"/>
                <w:sz w:val="18"/>
                <w:szCs w:val="18"/>
              </w:rPr>
            </w:pPr>
          </w:p>
        </w:tc>
        <w:tc>
          <w:tcPr>
            <w:tcW w:w="1656" w:type="dxa"/>
            <w:shd w:val="clear" w:color="auto" w:fill="4BACC6" w:themeFill="accent5"/>
          </w:tcPr>
          <w:p w14:paraId="33134B33"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28" w:type="dxa"/>
            <w:shd w:val="clear" w:color="auto" w:fill="4BACC6" w:themeFill="accent5"/>
          </w:tcPr>
          <w:p w14:paraId="0638ACE3"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2105" w:type="dxa"/>
            <w:shd w:val="clear" w:color="auto" w:fill="4BACC6" w:themeFill="accent5"/>
          </w:tcPr>
          <w:p w14:paraId="474D2D46" w14:textId="77777777" w:rsidR="008E5491" w:rsidRPr="008914A9" w:rsidRDefault="008E549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447" w:type="dxa"/>
            <w:shd w:val="clear" w:color="auto" w:fill="4BACC6" w:themeFill="accent5"/>
          </w:tcPr>
          <w:p w14:paraId="76CEA1BB"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701F71D3"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015EA544"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1272" w:type="dxa"/>
            <w:shd w:val="clear" w:color="auto" w:fill="4BACC6" w:themeFill="accent5"/>
            <w:vAlign w:val="center"/>
          </w:tcPr>
          <w:p w14:paraId="26F6CDB0" w14:textId="77777777" w:rsidR="008E5491" w:rsidRPr="008914A9" w:rsidRDefault="008E549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lastRenderedPageBreak/>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21C91" w14:textId="77777777" w:rsidR="006C27F8" w:rsidRDefault="006C27F8" w:rsidP="00A11582">
      <w:pPr>
        <w:ind w:left="840"/>
      </w:pPr>
      <w:r>
        <w:separator/>
      </w:r>
    </w:p>
    <w:p w14:paraId="4E1EB460" w14:textId="77777777" w:rsidR="006C27F8" w:rsidRDefault="006C27F8" w:rsidP="00A11582">
      <w:pPr>
        <w:ind w:left="840"/>
      </w:pPr>
    </w:p>
  </w:endnote>
  <w:endnote w:type="continuationSeparator" w:id="0">
    <w:p w14:paraId="4E08263A" w14:textId="77777777" w:rsidR="006C27F8" w:rsidRDefault="006C27F8" w:rsidP="00A11582">
      <w:pPr>
        <w:ind w:left="840"/>
      </w:pPr>
      <w:r>
        <w:continuationSeparator/>
      </w:r>
    </w:p>
    <w:p w14:paraId="29AF5D55" w14:textId="77777777" w:rsidR="006C27F8" w:rsidRDefault="006C27F8"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304" w14:textId="77777777" w:rsidR="00790194" w:rsidRDefault="00790194" w:rsidP="00A11582">
    <w:pPr>
      <w:pStyle w:val="a5"/>
      <w:ind w:left="840"/>
    </w:pPr>
  </w:p>
  <w:p w14:paraId="3651F487" w14:textId="77777777" w:rsidR="00790194" w:rsidRDefault="00790194" w:rsidP="00A11582">
    <w:pPr>
      <w:ind w:lef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388887"/>
      <w:docPartObj>
        <w:docPartGallery w:val="Page Numbers (Bottom of Page)"/>
        <w:docPartUnique/>
      </w:docPartObj>
    </w:sdtPr>
    <w:sdtEndPr/>
    <w:sdtContent>
      <w:p w14:paraId="140917DF" w14:textId="77777777" w:rsidR="00790194" w:rsidRDefault="00790194">
        <w:pPr>
          <w:pStyle w:val="a5"/>
          <w:ind w:left="840"/>
          <w:jc w:val="center"/>
        </w:pPr>
        <w:r>
          <w:fldChar w:fldCharType="begin"/>
        </w:r>
        <w:r>
          <w:instrText>PAGE   \* MERGEFORMAT</w:instrText>
        </w:r>
        <w:r>
          <w:fldChar w:fldCharType="separate"/>
        </w:r>
        <w:r w:rsidRPr="00851A9F">
          <w:rPr>
            <w:noProof/>
            <w:lang w:val="ja-JP"/>
          </w:rPr>
          <w:t>17</w:t>
        </w:r>
        <w:r>
          <w:rPr>
            <w:noProof/>
            <w:lang w:val="ja-JP"/>
          </w:rPr>
          <w:fldChar w:fldCharType="end"/>
        </w:r>
      </w:p>
    </w:sdtContent>
  </w:sdt>
  <w:p w14:paraId="3BE570DF" w14:textId="77777777" w:rsidR="00790194" w:rsidRPr="00910E50" w:rsidRDefault="00790194" w:rsidP="00910E50">
    <w:pPr>
      <w:pStyle w:val="a5"/>
      <w:ind w:leftChars="0" w:left="0"/>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8151F" w14:textId="77777777" w:rsidR="00790194" w:rsidRDefault="00790194"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ABA39" w14:textId="77777777" w:rsidR="006C27F8" w:rsidRDefault="006C27F8" w:rsidP="00390FE4">
      <w:pPr>
        <w:ind w:left="840"/>
      </w:pPr>
      <w:r>
        <w:separator/>
      </w:r>
    </w:p>
    <w:p w14:paraId="4BD6E35D" w14:textId="77777777" w:rsidR="006C27F8" w:rsidRDefault="006C27F8" w:rsidP="00A11582">
      <w:pPr>
        <w:ind w:left="840"/>
      </w:pPr>
    </w:p>
  </w:footnote>
  <w:footnote w:type="continuationSeparator" w:id="0">
    <w:p w14:paraId="7DAB98C8" w14:textId="77777777" w:rsidR="006C27F8" w:rsidRDefault="006C27F8" w:rsidP="00A11582">
      <w:pPr>
        <w:ind w:left="840"/>
      </w:pPr>
      <w:r>
        <w:continuationSeparator/>
      </w:r>
    </w:p>
    <w:p w14:paraId="3B11386D" w14:textId="77777777" w:rsidR="006C27F8" w:rsidRDefault="006C27F8" w:rsidP="00A11582">
      <w:pPr>
        <w:ind w:left="8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050A4" w14:textId="77777777" w:rsidR="00790194" w:rsidRDefault="00790194" w:rsidP="00A11582">
    <w:pPr>
      <w:pStyle w:val="a3"/>
      <w:ind w:left="840"/>
    </w:pPr>
  </w:p>
  <w:p w14:paraId="2B32636B" w14:textId="77777777" w:rsidR="00790194" w:rsidRDefault="00790194" w:rsidP="00A11582">
    <w:pPr>
      <w:ind w:left="8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47CD4" w14:textId="77777777" w:rsidR="00790194" w:rsidRDefault="00790194"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E3C7" w14:textId="77777777" w:rsidR="00790194" w:rsidRDefault="00790194"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15:restartNumberingAfterBreak="0">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32A6"/>
    <w:rsid w:val="000A3B75"/>
    <w:rsid w:val="000A59D2"/>
    <w:rsid w:val="000A6234"/>
    <w:rsid w:val="000A6F52"/>
    <w:rsid w:val="000B053C"/>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889"/>
    <w:rsid w:val="000D599B"/>
    <w:rsid w:val="000D6ECB"/>
    <w:rsid w:val="000E16D8"/>
    <w:rsid w:val="000E1DAF"/>
    <w:rsid w:val="000E1FD3"/>
    <w:rsid w:val="000E2AE6"/>
    <w:rsid w:val="000E368B"/>
    <w:rsid w:val="000E5654"/>
    <w:rsid w:val="000E567E"/>
    <w:rsid w:val="000E67BE"/>
    <w:rsid w:val="000E6D97"/>
    <w:rsid w:val="000F0191"/>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DC7"/>
    <w:rsid w:val="0011598B"/>
    <w:rsid w:val="00115A72"/>
    <w:rsid w:val="0011609E"/>
    <w:rsid w:val="00116CC5"/>
    <w:rsid w:val="0011761E"/>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5C88"/>
    <w:rsid w:val="002B60E6"/>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5D8"/>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48B5"/>
    <w:rsid w:val="00574E11"/>
    <w:rsid w:val="00574F3E"/>
    <w:rsid w:val="005753BD"/>
    <w:rsid w:val="00576661"/>
    <w:rsid w:val="00576BB9"/>
    <w:rsid w:val="00576E37"/>
    <w:rsid w:val="005770F3"/>
    <w:rsid w:val="005773AE"/>
    <w:rsid w:val="00580A14"/>
    <w:rsid w:val="00581FCA"/>
    <w:rsid w:val="005826EF"/>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F0397"/>
    <w:rsid w:val="005F0713"/>
    <w:rsid w:val="005F13F6"/>
    <w:rsid w:val="005F1B6E"/>
    <w:rsid w:val="005F3B64"/>
    <w:rsid w:val="005F3D9D"/>
    <w:rsid w:val="005F3DF1"/>
    <w:rsid w:val="005F401B"/>
    <w:rsid w:val="005F4E0B"/>
    <w:rsid w:val="005F5B4A"/>
    <w:rsid w:val="005F60F0"/>
    <w:rsid w:val="005F6354"/>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15F6"/>
    <w:rsid w:val="00632297"/>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AB"/>
    <w:rsid w:val="006B2F90"/>
    <w:rsid w:val="006B3AA3"/>
    <w:rsid w:val="006B3B62"/>
    <w:rsid w:val="006B3E79"/>
    <w:rsid w:val="006B49FA"/>
    <w:rsid w:val="006B4E14"/>
    <w:rsid w:val="006B6044"/>
    <w:rsid w:val="006B646D"/>
    <w:rsid w:val="006B6B29"/>
    <w:rsid w:val="006B7AE6"/>
    <w:rsid w:val="006C010C"/>
    <w:rsid w:val="006C031B"/>
    <w:rsid w:val="006C11BE"/>
    <w:rsid w:val="006C27F8"/>
    <w:rsid w:val="006C2E1B"/>
    <w:rsid w:val="006C3092"/>
    <w:rsid w:val="006C4717"/>
    <w:rsid w:val="006C628F"/>
    <w:rsid w:val="006C69F2"/>
    <w:rsid w:val="006C700B"/>
    <w:rsid w:val="006C7351"/>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2D6"/>
    <w:rsid w:val="006F06B7"/>
    <w:rsid w:val="006F0A52"/>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FE9"/>
    <w:rsid w:val="007C010B"/>
    <w:rsid w:val="007C05BE"/>
    <w:rsid w:val="007C0F73"/>
    <w:rsid w:val="007C1553"/>
    <w:rsid w:val="007C1816"/>
    <w:rsid w:val="007C235E"/>
    <w:rsid w:val="007C2ABA"/>
    <w:rsid w:val="007C2B81"/>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9D"/>
    <w:rsid w:val="00802C86"/>
    <w:rsid w:val="00803659"/>
    <w:rsid w:val="00803811"/>
    <w:rsid w:val="00804940"/>
    <w:rsid w:val="00804C6E"/>
    <w:rsid w:val="00804DD5"/>
    <w:rsid w:val="00805462"/>
    <w:rsid w:val="008055E7"/>
    <w:rsid w:val="00805FAE"/>
    <w:rsid w:val="0080611B"/>
    <w:rsid w:val="0080618E"/>
    <w:rsid w:val="00806A37"/>
    <w:rsid w:val="008121F7"/>
    <w:rsid w:val="00813151"/>
    <w:rsid w:val="008133C4"/>
    <w:rsid w:val="00813B3F"/>
    <w:rsid w:val="00813B84"/>
    <w:rsid w:val="00814189"/>
    <w:rsid w:val="00814FB9"/>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8006A"/>
    <w:rsid w:val="0088053D"/>
    <w:rsid w:val="00880CD1"/>
    <w:rsid w:val="008818B4"/>
    <w:rsid w:val="00882795"/>
    <w:rsid w:val="00882A75"/>
    <w:rsid w:val="008830DD"/>
    <w:rsid w:val="00884D04"/>
    <w:rsid w:val="00884E48"/>
    <w:rsid w:val="00887911"/>
    <w:rsid w:val="008907F5"/>
    <w:rsid w:val="008914A9"/>
    <w:rsid w:val="00891D6F"/>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22D1"/>
    <w:rsid w:val="00932AE8"/>
    <w:rsid w:val="00933707"/>
    <w:rsid w:val="00933C93"/>
    <w:rsid w:val="0093554F"/>
    <w:rsid w:val="0093597C"/>
    <w:rsid w:val="0093674A"/>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709"/>
    <w:rsid w:val="00952D24"/>
    <w:rsid w:val="00954490"/>
    <w:rsid w:val="009572F4"/>
    <w:rsid w:val="009579C6"/>
    <w:rsid w:val="0096413D"/>
    <w:rsid w:val="009663C5"/>
    <w:rsid w:val="00967896"/>
    <w:rsid w:val="00967CED"/>
    <w:rsid w:val="00970EB1"/>
    <w:rsid w:val="00972164"/>
    <w:rsid w:val="00972A6E"/>
    <w:rsid w:val="009737FD"/>
    <w:rsid w:val="00976A07"/>
    <w:rsid w:val="009802A0"/>
    <w:rsid w:val="00980D7E"/>
    <w:rsid w:val="00980E04"/>
    <w:rsid w:val="009810A3"/>
    <w:rsid w:val="00981890"/>
    <w:rsid w:val="00982768"/>
    <w:rsid w:val="0098288B"/>
    <w:rsid w:val="00982F14"/>
    <w:rsid w:val="00984864"/>
    <w:rsid w:val="00984A83"/>
    <w:rsid w:val="0098549C"/>
    <w:rsid w:val="009856DD"/>
    <w:rsid w:val="00985AA0"/>
    <w:rsid w:val="00986921"/>
    <w:rsid w:val="0098740B"/>
    <w:rsid w:val="00990AD7"/>
    <w:rsid w:val="00993FFD"/>
    <w:rsid w:val="00995D8B"/>
    <w:rsid w:val="0099636A"/>
    <w:rsid w:val="009978C2"/>
    <w:rsid w:val="00997930"/>
    <w:rsid w:val="009A0420"/>
    <w:rsid w:val="009A0BA3"/>
    <w:rsid w:val="009A1149"/>
    <w:rsid w:val="009A277B"/>
    <w:rsid w:val="009A3717"/>
    <w:rsid w:val="009A4051"/>
    <w:rsid w:val="009A4519"/>
    <w:rsid w:val="009A4613"/>
    <w:rsid w:val="009A46DC"/>
    <w:rsid w:val="009A7074"/>
    <w:rsid w:val="009B0212"/>
    <w:rsid w:val="009B0B58"/>
    <w:rsid w:val="009B19EE"/>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A92"/>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B62"/>
    <w:rsid w:val="00A72C1D"/>
    <w:rsid w:val="00A73505"/>
    <w:rsid w:val="00A73B88"/>
    <w:rsid w:val="00A7459C"/>
    <w:rsid w:val="00A752AA"/>
    <w:rsid w:val="00A765C1"/>
    <w:rsid w:val="00A7661D"/>
    <w:rsid w:val="00A76B17"/>
    <w:rsid w:val="00A76DA0"/>
    <w:rsid w:val="00A76EEB"/>
    <w:rsid w:val="00A774C1"/>
    <w:rsid w:val="00A779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7E29"/>
    <w:rsid w:val="00B42609"/>
    <w:rsid w:val="00B45AA0"/>
    <w:rsid w:val="00B45FCE"/>
    <w:rsid w:val="00B471B2"/>
    <w:rsid w:val="00B4760F"/>
    <w:rsid w:val="00B51865"/>
    <w:rsid w:val="00B52424"/>
    <w:rsid w:val="00B52F5F"/>
    <w:rsid w:val="00B53904"/>
    <w:rsid w:val="00B53DCE"/>
    <w:rsid w:val="00B54631"/>
    <w:rsid w:val="00B54BE0"/>
    <w:rsid w:val="00B5539C"/>
    <w:rsid w:val="00B57170"/>
    <w:rsid w:val="00B577AA"/>
    <w:rsid w:val="00B57A50"/>
    <w:rsid w:val="00B6040C"/>
    <w:rsid w:val="00B638E8"/>
    <w:rsid w:val="00B65532"/>
    <w:rsid w:val="00B66007"/>
    <w:rsid w:val="00B668BF"/>
    <w:rsid w:val="00B67FC8"/>
    <w:rsid w:val="00B7034F"/>
    <w:rsid w:val="00B705F2"/>
    <w:rsid w:val="00B70733"/>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769F"/>
    <w:rsid w:val="00BE0B53"/>
    <w:rsid w:val="00BE0E49"/>
    <w:rsid w:val="00BE0F32"/>
    <w:rsid w:val="00BE10B5"/>
    <w:rsid w:val="00BE1B45"/>
    <w:rsid w:val="00BE1F4A"/>
    <w:rsid w:val="00BE23DD"/>
    <w:rsid w:val="00BE23E9"/>
    <w:rsid w:val="00BE33DA"/>
    <w:rsid w:val="00BE3D0C"/>
    <w:rsid w:val="00BE4881"/>
    <w:rsid w:val="00BE6E53"/>
    <w:rsid w:val="00BF20DF"/>
    <w:rsid w:val="00BF24A4"/>
    <w:rsid w:val="00BF3524"/>
    <w:rsid w:val="00BF3C13"/>
    <w:rsid w:val="00BF6178"/>
    <w:rsid w:val="00BF67B2"/>
    <w:rsid w:val="00BF6E45"/>
    <w:rsid w:val="00BF76DC"/>
    <w:rsid w:val="00BF795A"/>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5443"/>
    <w:rsid w:val="00CF5513"/>
    <w:rsid w:val="00CF5CDC"/>
    <w:rsid w:val="00CF61AF"/>
    <w:rsid w:val="00CF7D5D"/>
    <w:rsid w:val="00D00237"/>
    <w:rsid w:val="00D00518"/>
    <w:rsid w:val="00D045DD"/>
    <w:rsid w:val="00D04748"/>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ADF"/>
    <w:rsid w:val="00D9005A"/>
    <w:rsid w:val="00D902DF"/>
    <w:rsid w:val="00D90BC8"/>
    <w:rsid w:val="00D90BD2"/>
    <w:rsid w:val="00D90DEA"/>
    <w:rsid w:val="00D9221D"/>
    <w:rsid w:val="00D92C40"/>
    <w:rsid w:val="00D9443D"/>
    <w:rsid w:val="00D96316"/>
    <w:rsid w:val="00D97619"/>
    <w:rsid w:val="00D97DFD"/>
    <w:rsid w:val="00DA0EC4"/>
    <w:rsid w:val="00DA1373"/>
    <w:rsid w:val="00DA1920"/>
    <w:rsid w:val="00DA2E7F"/>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842"/>
    <w:rsid w:val="00F43012"/>
    <w:rsid w:val="00F436DE"/>
    <w:rsid w:val="00F436EC"/>
    <w:rsid w:val="00F4430F"/>
    <w:rsid w:val="00F44345"/>
    <w:rsid w:val="00F452F4"/>
    <w:rsid w:val="00F456BC"/>
    <w:rsid w:val="00F463AA"/>
    <w:rsid w:val="00F46600"/>
    <w:rsid w:val="00F469AE"/>
    <w:rsid w:val="00F46AB0"/>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65F8"/>
    <w:rsid w:val="00FC70B9"/>
    <w:rsid w:val="00FD0B31"/>
    <w:rsid w:val="00FD1BF3"/>
    <w:rsid w:val="00FD1E76"/>
    <w:rsid w:val="00FD2470"/>
    <w:rsid w:val="00FD2605"/>
    <w:rsid w:val="00FD36E1"/>
    <w:rsid w:val="00FD3B96"/>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100</TotalTime>
  <Pages>53</Pages>
  <Words>5173</Words>
  <Characters>29488</Characters>
  <Application>Microsoft Office Word</Application>
  <DocSecurity>0</DocSecurity>
  <Lines>245</Lines>
  <Paragraphs>69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森 健輔</cp:lastModifiedBy>
  <cp:revision>9</cp:revision>
  <cp:lastPrinted>2020-06-06T14:26:00Z</cp:lastPrinted>
  <dcterms:created xsi:type="dcterms:W3CDTF">2021-01-06T06:20:00Z</dcterms:created>
  <dcterms:modified xsi:type="dcterms:W3CDTF">2021-02-10T03:52:00Z</dcterms:modified>
</cp:coreProperties>
</file>