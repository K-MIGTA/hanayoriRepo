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Pr="00753C2C" w:rsidRDefault="00792964" w:rsidP="00B52F5F">
          <w:pPr>
            <w:ind w:left="840"/>
            <w:rPr>
              <w:rFonts w:ascii="メイリオ" w:eastAsia="メイリオ" w:hAnsi="メイリオ" w:cs="メイリオ"/>
            </w:rPr>
          </w:pPr>
        </w:p>
        <w:p w14:paraId="0AB25EA9" w14:textId="77777777" w:rsidR="00122561" w:rsidRDefault="00122561">
          <w:pPr>
            <w:widowControl/>
            <w:spacing w:line="240" w:lineRule="auto"/>
            <w:ind w:leftChars="0" w:left="0"/>
            <w:jc w:val="left"/>
            <w:rPr>
              <w:sz w:val="24"/>
            </w:rPr>
          </w:pPr>
          <w:r>
            <w:br w:type="page"/>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5B7A03">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5B7A03">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5B7A03">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5B7A03">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5B7A03">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5B7A03">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5B7A03">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5B7A03">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5B7A03">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5B7A03">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5B7A03">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5B7A03">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5B7A03">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5B7A03">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5B7A03">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5B7A03">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5B7A03">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5B7A03">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5B7A03">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8157DD"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64C22E2E"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bookmarkStart w:id="11" w:name="_GoBack"/>
                <w:bookmarkEnd w:id="11"/>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7C0E0B" w14:paraId="608AA033" w14:textId="77777777" w:rsidTr="00D145E6">
            <w:tblPrEx>
              <w:tblLook w:val="04A0" w:firstRow="1" w:lastRow="0" w:firstColumn="1" w:lastColumn="0" w:noHBand="0" w:noVBand="1"/>
            </w:tblPrEx>
            <w:trPr>
              <w:trHeight w:val="425"/>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16D6613D" w14:textId="2EE2A312" w:rsidR="007C0E0B"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vMerge w:val="restart"/>
                <w:shd w:val="clear" w:color="auto" w:fill="4BACC6" w:themeFill="accent5"/>
              </w:tcPr>
              <w:p w14:paraId="395D2738" w14:textId="72F19273"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7CE6C100"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2C835919"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34A6C192"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6A74000A" w14:textId="7C5CC37F" w:rsidR="007C0E0B"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お問い合わせ内容の種類</w:t>
                </w:r>
              </w:p>
              <w:p w14:paraId="05F8CA0A" w14:textId="6C2C07B4" w:rsidR="007C0E0B"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7C0E0B">
                  <w:rPr>
                    <w:sz w:val="18"/>
                    <w:szCs w:val="18"/>
                  </w:rPr>
                  <w:t>お問い合わせ内容</w:t>
                </w:r>
              </w:p>
              <w:p w14:paraId="00F9ACBE" w14:textId="03B75D4F" w:rsidR="00632FA4" w:rsidRDefault="00632FA4"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0564AD1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679BA6ED" w14:textId="1FEDCFEC" w:rsidR="007C0E0B" w:rsidRDefault="00B36DE6"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w:t>
                </w:r>
                <w:r w:rsidR="007C0E0B">
                  <w:rPr>
                    <w:sz w:val="18"/>
                    <w:szCs w:val="18"/>
                  </w:rPr>
                  <w:t>（ボタン）</w:t>
                </w:r>
              </w:p>
              <w:p w14:paraId="0250604A" w14:textId="4604DE57" w:rsidR="00CF5457" w:rsidRDefault="00CF5457"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7C0E0B" w14:paraId="4573C585"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8C22CA" w14:textId="77777777" w:rsidR="007C0E0B" w:rsidRDefault="007C0E0B"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6C1F61FE"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0AFF3979" w14:textId="6228B6C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7C4C9585"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11102DC"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24A768FF" w14:textId="77777777"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6B614E" w14:paraId="6B19B7A5" w14:textId="77777777" w:rsidTr="006B614E">
            <w:tblPrEx>
              <w:tblLook w:val="04A0" w:firstRow="1" w:lastRow="0" w:firstColumn="1" w:lastColumn="0" w:noHBand="0" w:noVBand="1"/>
            </w:tblPrEx>
            <w:trPr>
              <w:trHeight w:val="337"/>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A1FEB8D" w14:textId="5FDA5933" w:rsidR="006B614E"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vMerge w:val="restart"/>
                <w:shd w:val="clear" w:color="auto" w:fill="4BACC6" w:themeFill="accent5"/>
              </w:tcPr>
              <w:p w14:paraId="659C78A1" w14:textId="48C01EE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1D11670E"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E3DD6D4"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7B6571F1"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・メールアドレス</w:t>
                </w:r>
              </w:p>
              <w:p w14:paraId="7DD11C97"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p w14:paraId="5A42B860" w14:textId="77777777"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356750A4" w14:textId="013BE882" w:rsidR="006B614E" w:rsidRDefault="006B614E" w:rsidP="006B614E">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・お問い合わせ内容</w:t>
                </w:r>
              </w:p>
            </w:tc>
            <w:tc>
              <w:tcPr>
                <w:tcW w:w="2268" w:type="dxa"/>
                <w:vMerge w:val="restart"/>
                <w:shd w:val="clear" w:color="auto" w:fill="4BACC6" w:themeFill="accent5"/>
              </w:tcPr>
              <w:p w14:paraId="78D17693"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戻る（ボタン）（お問い合わせ画面に）</w:t>
                </w:r>
              </w:p>
            </w:tc>
          </w:tr>
          <w:tr w:rsidR="006B614E" w14:paraId="47C6CF94" w14:textId="77777777" w:rsidTr="00751FA3">
            <w:tblPrEx>
              <w:tblLook w:val="04A0" w:firstRow="1" w:lastRow="0" w:firstColumn="1" w:lastColumn="0" w:noHBand="0" w:noVBand="1"/>
            </w:tblPrEx>
            <w:trPr>
              <w:trHeight w:val="336"/>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B4E409C" w14:textId="77777777" w:rsidR="006B614E" w:rsidRDefault="006B614E"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54115B0A"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1559" w:type="dxa"/>
                <w:shd w:val="clear" w:color="auto" w:fill="4BACC6" w:themeFill="accent5"/>
              </w:tcPr>
              <w:p w14:paraId="38DE7B94" w14:textId="3242354D"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4A37BAA7"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570062FF" w14:textId="77777777" w:rsidR="006B614E" w:rsidRDefault="006B614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44E2B1AB" w14:textId="77777777" w:rsidR="006B614E" w:rsidRDefault="006B614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51FA3" w14:paraId="0BF87A55" w14:textId="77777777" w:rsidTr="00751FA3">
            <w:tblPrEx>
              <w:tblLook w:val="04A0" w:firstRow="1" w:lastRow="0" w:firstColumn="1" w:lastColumn="0" w:noHBand="0" w:noVBand="1"/>
            </w:tblPrEx>
            <w:trPr>
              <w:trHeight w:val="640"/>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4BACC6" w:themeFill="accent5"/>
              </w:tcPr>
              <w:p w14:paraId="639C46B3" w14:textId="4A653263" w:rsidR="00751FA3" w:rsidRPr="00D347CD" w:rsidRDefault="006B614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vMerge w:val="restart"/>
                <w:shd w:val="clear" w:color="auto" w:fill="4BACC6" w:themeFill="accent5"/>
              </w:tcPr>
              <w:p w14:paraId="7D51359D" w14:textId="49A10BA4" w:rsidR="00751FA3" w:rsidRPr="00C63BAE"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053EA3F6"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vMerge w:val="restart"/>
                <w:shd w:val="clear" w:color="auto" w:fill="4BACC6" w:themeFill="accent5"/>
              </w:tcPr>
              <w:p w14:paraId="452C363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val="restart"/>
                <w:shd w:val="clear" w:color="auto" w:fill="4BACC6" w:themeFill="accent5"/>
              </w:tcPr>
              <w:p w14:paraId="4C28EA32" w14:textId="16D5DB56"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vMerge w:val="restart"/>
                <w:shd w:val="clear" w:color="auto" w:fill="4BACC6" w:themeFill="accent5"/>
              </w:tcPr>
              <w:p w14:paraId="58AD5090" w14:textId="561234FA"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751FA3" w14:paraId="55A108F9" w14:textId="77777777" w:rsidTr="00751FA3">
            <w:tblPrEx>
              <w:tblLook w:val="04A0" w:firstRow="1" w:lastRow="0" w:firstColumn="1" w:lastColumn="0" w:noHBand="0" w:noVBand="1"/>
            </w:tblPrEx>
            <w:trPr>
              <w:trHeight w:val="475"/>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BACC6" w:themeFill="accent5"/>
              </w:tcPr>
              <w:p w14:paraId="052C713F" w14:textId="77777777" w:rsidR="00751FA3" w:rsidRDefault="00751FA3" w:rsidP="009663C5">
                <w:pPr>
                  <w:ind w:leftChars="0" w:left="0"/>
                  <w:jc w:val="center"/>
                  <w:rPr>
                    <w:rFonts w:ascii="メイリオ" w:eastAsia="メイリオ" w:hAnsi="メイリオ" w:cs="メイリオ"/>
                    <w:b w:val="0"/>
                    <w:sz w:val="18"/>
                    <w:szCs w:val="18"/>
                  </w:rPr>
                </w:pPr>
              </w:p>
            </w:tc>
            <w:tc>
              <w:tcPr>
                <w:tcW w:w="992" w:type="dxa"/>
                <w:vMerge/>
                <w:shd w:val="clear" w:color="auto" w:fill="4BACC6" w:themeFill="accent5"/>
              </w:tcPr>
              <w:p w14:paraId="1501230E"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1559" w:type="dxa"/>
                <w:shd w:val="clear" w:color="auto" w:fill="4BACC6" w:themeFill="accent5"/>
              </w:tcPr>
              <w:p w14:paraId="67AA8728" w14:textId="04EB1D32"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vMerge/>
                <w:shd w:val="clear" w:color="auto" w:fill="4BACC6" w:themeFill="accent5"/>
              </w:tcPr>
              <w:p w14:paraId="140FF6C8"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437B03B0" w14:textId="77777777" w:rsidR="00751FA3" w:rsidRDefault="00751FA3"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61495725" w14:textId="77777777" w:rsidR="00751FA3" w:rsidRDefault="00751FA3"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77777777"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5C8E2B72" w:rsidR="009817BE" w:rsidRDefault="009701E0"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お問い合わせ種類（リンク）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7C3E2618" w:rsidR="007C0E0B" w:rsidRDefault="009701E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お問い合わせ種類</w:t>
                </w:r>
                <w:r w:rsidR="009B2BBF">
                  <w:rPr>
                    <w:rFonts w:hint="eastAsia"/>
                    <w:sz w:val="18"/>
                    <w:szCs w:val="18"/>
                  </w:rPr>
                  <w:t>（リンク）</w:t>
                </w: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2" w:name="_Toc33809860"/>
          <w:r>
            <w:rPr>
              <w:rFonts w:hint="eastAsia"/>
            </w:rPr>
            <w:lastRenderedPageBreak/>
            <w:t>通販システムの機能概要</w:t>
          </w:r>
          <w:bookmarkEnd w:id="12"/>
        </w:p>
        <w:p w14:paraId="497674B2" w14:textId="77777777" w:rsidR="00DD469E" w:rsidRDefault="00E1466E" w:rsidP="007E16E5">
          <w:pPr>
            <w:pStyle w:val="2"/>
            <w:spacing w:after="180"/>
          </w:pPr>
          <w:bookmarkStart w:id="13" w:name="_Toc33809861"/>
          <w:r>
            <w:rPr>
              <w:rFonts w:hint="eastAsia"/>
            </w:rPr>
            <w:t>機能概要</w:t>
          </w:r>
          <w:r w:rsidR="0077424B">
            <w:rPr>
              <w:rFonts w:hint="eastAsia"/>
            </w:rPr>
            <w:t>の記載内容</w:t>
          </w:r>
          <w:bookmarkEnd w:id="13"/>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4" w:name="_Toc33809862"/>
          <w:r>
            <w:rPr>
              <w:rFonts w:hint="eastAsia"/>
            </w:rPr>
            <w:t>機能</w:t>
          </w:r>
          <w:r w:rsidR="0077424B">
            <w:rPr>
              <w:rFonts w:hint="eastAsia"/>
            </w:rPr>
            <w:t>一覧</w:t>
          </w:r>
          <w:r w:rsidR="00032057">
            <w:rPr>
              <w:rFonts w:hint="eastAsia"/>
            </w:rPr>
            <w:t xml:space="preserve"> ★</w:t>
          </w:r>
          <w:bookmarkEnd w:id="14"/>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8157DD"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8157DD"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8157DD"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8157DD"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8157DD"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8157DD"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77777777"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」、「買い物かごへ入れる」、「お気に入り削除」が降順で表示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hint="eastAsia"/>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EC51C9">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EC51C9">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EC51C9">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EC51C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39CC7C65"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非会員と一般会員のトップ画面のフッターの「お問い合わせ」をクリックした時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9B05DF" w14:textId="3364FDF8"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32C762B5" w14:textId="7DB03ADA"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・電話番号、メールアドレスを入力</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6285857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hint="eastAsia"/>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4A251490"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・「カテゴリ登録完了画面」を表示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hint="eastAsia"/>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hint="eastAsia"/>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0BBC674D" w:rsidR="00BE2D94" w:rsidRPr="00242362"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お問い合わせの送信日時にリンクで表示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43E423F8"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9524A7">
                  <w:rPr>
                    <w:rFonts w:ascii="メイリオ" w:eastAsia="メイリオ" w:hAnsi="メイリオ" w:cs="メイリオ" w:hint="eastAsia"/>
                    <w:sz w:val="18"/>
                    <w:szCs w:val="18"/>
                  </w:rPr>
                  <w:t>送信日時</w:t>
                </w:r>
                <w:r w:rsidR="00242362">
                  <w:rPr>
                    <w:rFonts w:ascii="メイリオ" w:eastAsia="メイリオ" w:hAnsi="メイリオ" w:cs="メイリオ" w:hint="eastAsia"/>
                    <w:sz w:val="18"/>
                    <w:szCs w:val="18"/>
                  </w:rPr>
                  <w:t>のリンクをクリックした時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rPr>
              <w:rFonts w:hint="eastAsia"/>
            </w:rPr>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EC51C9">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EC51C9">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36C5FDC4" w:rsidR="00976D0E" w:rsidRPr="00FD0B31"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お気に入りが存在しません。</w:t>
                </w:r>
              </w:p>
            </w:tc>
          </w:tr>
          <w:tr w:rsidR="00154214" w:rsidRPr="00FD0B31" w14:paraId="48ABC24C" w14:textId="77777777" w:rsidTr="00154214">
            <w:tblPrEx>
              <w:tblLook w:val="04A0" w:firstRow="1" w:lastRow="0" w:firstColumn="1" w:lastColumn="0" w:noHBand="0" w:noVBand="1"/>
            </w:tblPrEx>
            <w:trPr>
              <w:trHeight w:val="64"/>
            </w:trPr>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5CD3F581" w14:textId="40F34D90" w:rsidR="00154214" w:rsidRDefault="00154214"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8-1-1-1</w:t>
                </w:r>
              </w:p>
            </w:tc>
            <w:tc>
              <w:tcPr>
                <w:tcW w:w="2310" w:type="dxa"/>
                <w:vMerge w:val="restart"/>
                <w:shd w:val="clear" w:color="auto" w:fill="4BACC6" w:themeFill="accent5"/>
              </w:tcPr>
              <w:p w14:paraId="4A7E2EF4" w14:textId="18E39888"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6171" w:type="dxa"/>
                <w:shd w:val="clear" w:color="auto" w:fill="4BACC6" w:themeFill="accent5"/>
              </w:tcPr>
              <w:p w14:paraId="65DC1F5B" w14:textId="1613F2AD"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メールアドレスは必須項目です</w:t>
                </w:r>
                <w:r w:rsidR="00A0523F">
                  <w:rPr>
                    <w:rFonts w:asciiTheme="minorEastAsia" w:hAnsiTheme="minorEastAsia" w:cs="ＭＳ ゴシック" w:hint="eastAsia"/>
                    <w:kern w:val="0"/>
                    <w:sz w:val="18"/>
                    <w:szCs w:val="18"/>
                  </w:rPr>
                  <w:t>。</w:t>
                </w:r>
              </w:p>
            </w:tc>
          </w:tr>
          <w:tr w:rsidR="00154214" w:rsidRPr="00FD0B31" w14:paraId="38C385D6"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CC82826"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5B8FF7D"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652E3566" w14:textId="13A48E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メールアドレスは正しい形式で入力してください。</w:t>
                </w:r>
              </w:p>
            </w:tc>
          </w:tr>
          <w:tr w:rsidR="00154214" w:rsidRPr="00FD0B31" w14:paraId="36C719D0"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3FF23F47"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B726D25"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7FD202EC" w14:textId="58BBC416"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電話番号は必須項目です。</w:t>
                </w:r>
              </w:p>
            </w:tc>
          </w:tr>
          <w:tr w:rsidR="00154214" w:rsidRPr="00FD0B31" w14:paraId="0F3571DD"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3600A1"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25C2DF9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4008085B" w14:textId="574989B2"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電話番号は半角数字で入力してください。</w:t>
                </w:r>
              </w:p>
            </w:tc>
          </w:tr>
          <w:tr w:rsidR="00154214" w:rsidRPr="00FD0B31" w14:paraId="20F5C362"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105DE6DB"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7D6E228B"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0530172D" w14:textId="18202731"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電話番号は</w:t>
                </w:r>
                <w:r w:rsidRPr="00154214">
                  <w:rPr>
                    <w:rFonts w:asciiTheme="minorEastAsia" w:hAnsiTheme="minorEastAsia" w:cs="ＭＳ ゴシック"/>
                    <w:kern w:val="0"/>
                    <w:sz w:val="18"/>
                    <w:szCs w:val="18"/>
                  </w:rPr>
                  <w:t xml:space="preserve"> 10 文字以上 11 文字以内で入力してください。</w:t>
                </w:r>
              </w:p>
            </w:tc>
          </w:tr>
          <w:tr w:rsidR="00154214" w:rsidRPr="00FD0B31" w14:paraId="771F6B77"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F555C9F"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58CF0751"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19589A2D" w14:textId="1BE6B2D9" w:rsidR="00154214" w:rsidRDefault="002B297C"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hint="eastAsia"/>
                    <w:kern w:val="0"/>
                    <w:sz w:val="18"/>
                    <w:szCs w:val="18"/>
                  </w:rPr>
                  <w:t>お問い合わせ</w:t>
                </w:r>
                <w:r w:rsidR="00154214" w:rsidRPr="00154214">
                  <w:rPr>
                    <w:rFonts w:asciiTheme="minorEastAsia" w:hAnsiTheme="minorEastAsia" w:cs="ＭＳ ゴシック" w:hint="eastAsia"/>
                    <w:kern w:val="0"/>
                    <w:sz w:val="18"/>
                    <w:szCs w:val="18"/>
                  </w:rPr>
                  <w:t>の種類選択は必須項目です。</w:t>
                </w:r>
              </w:p>
            </w:tc>
          </w:tr>
          <w:tr w:rsidR="00154214" w:rsidRPr="00FD0B31" w14:paraId="52148299" w14:textId="77777777" w:rsidTr="00154214">
            <w:tblPrEx>
              <w:tblLook w:val="04A0" w:firstRow="1" w:lastRow="0" w:firstColumn="1" w:lastColumn="0" w:noHBand="0" w:noVBand="1"/>
            </w:tblPrEx>
            <w:trPr>
              <w:trHeight w:val="62"/>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0B6A9A23"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3A7E564"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2B17FB68" w14:textId="78C9CDC9"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お問い合わせ種類の選択がありません。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56E23D3C" w14:textId="77777777" w:rsidR="00154214" w:rsidRDefault="00154214"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40540BF3" w14:textId="77777777"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EC51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EC51C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rPr>
              <w:rFonts w:hint="eastAsia"/>
            </w:rPr>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color w:val="000000" w:themeColor="text1"/>
                    <w:kern w:val="0"/>
                    <w:sz w:val="18"/>
                    <w:szCs w:val="18"/>
                  </w:rPr>
                  <w:t>I</w:t>
                </w:r>
                <w:r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164CD950" w:rsidR="004140E1" w:rsidRPr="004140E1" w:rsidRDefault="004140E1" w:rsidP="004140E1">
          <w:pPr>
            <w:ind w:left="840" w:firstLineChars="100" w:firstLine="210"/>
            <w:rPr>
              <w:rFonts w:hint="eastAsia"/>
              <w:shd w:val="clear" w:color="auto" w:fill="4BACC6" w:themeFill="accent5"/>
            </w:rPr>
          </w:pPr>
          <w:r w:rsidRPr="004140E1">
            <w:rPr>
              <w:rFonts w:hint="eastAsia"/>
              <w:shd w:val="clear" w:color="auto" w:fill="4BACC6" w:themeFill="accent5"/>
            </w:rPr>
            <w:t>テ-ブル名(物理名)：</w:t>
          </w:r>
          <w:proofErr w:type="spellStart"/>
          <w:r w:rsidR="005B7A03">
            <w:rPr>
              <w:rFonts w:eastAsiaTheme="minorHAnsi" w:cs="ＭＳ Ｐゴシック" w:hint="eastAsia"/>
              <w:color w:val="000000"/>
              <w:kern w:val="0"/>
              <w:szCs w:val="18"/>
              <w:shd w:val="clear" w:color="auto" w:fill="4BACC6" w:themeFill="accent5"/>
            </w:rPr>
            <w:t>f</w:t>
          </w:r>
          <w:r w:rsidR="005B7A03">
            <w:rPr>
              <w:rFonts w:eastAsiaTheme="minorHAnsi" w:cs="ＭＳ Ｐゴシック"/>
              <w:color w:val="000000"/>
              <w:kern w:val="0"/>
              <w:szCs w:val="18"/>
              <w:shd w:val="clear" w:color="auto" w:fill="4BACC6" w:themeFill="accent5"/>
            </w:rPr>
            <w:t>avarite</w:t>
          </w:r>
          <w:r w:rsidR="00B36DE6">
            <w:rPr>
              <w:rFonts w:eastAsiaTheme="minorHAnsi" w:cs="ＭＳ Ｐゴシック" w:hint="eastAsia"/>
              <w:color w:val="000000"/>
              <w:kern w:val="0"/>
              <w:szCs w:val="18"/>
              <w:shd w:val="clear" w:color="auto" w:fill="4BACC6" w:themeFill="accent5"/>
            </w:rPr>
            <w:t>s</w:t>
          </w:r>
          <w:proofErr w:type="spellEnd"/>
        </w:p>
        <w:p w14:paraId="67FFABDF" w14:textId="38F76B32" w:rsidR="004140E1" w:rsidRDefault="004140E1" w:rsidP="004140E1">
          <w:pPr>
            <w:ind w:left="840" w:firstLineChars="100" w:firstLine="210"/>
            <w:rPr>
              <w:rFonts w:hint="eastAsia"/>
            </w:rPr>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4140E1">
            <w:trPr>
              <w:trHeight w:val="20"/>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43C1C56D" w:rsidR="004140E1" w:rsidRPr="00E0370F" w:rsidRDefault="00B36DE6"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5D5B2B50"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item</w:t>
                </w:r>
                <w:r w:rsidR="005B7A03">
                  <w:rPr>
                    <w:rFonts w:asciiTheme="minorEastAsia" w:hAnsiTheme="minorEastAsia" w:cs="ＭＳ Ｐゴシック"/>
                    <w:color w:val="000000" w:themeColor="text1"/>
                    <w:kern w:val="0"/>
                    <w:sz w:val="18"/>
                    <w:szCs w:val="18"/>
                  </w:rPr>
                  <w:t>Id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11738D41"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hint="eastAsia"/>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42060711" w:rsidR="005B7A03" w:rsidRPr="00E0370F" w:rsidRDefault="00B52F4F" w:rsidP="005B7A03">
                <w:pPr>
                  <w:widowControl/>
                  <w:spacing w:line="240" w:lineRule="auto"/>
                  <w:ind w:leftChars="0" w:left="0"/>
                  <w:jc w:val="left"/>
                  <w:rPr>
                    <w:rFonts w:asciiTheme="minorEastAsia" w:hAnsiTheme="minorEastAsia" w:cs="ＭＳ Ｐゴシック" w:hint="eastAsia"/>
                    <w:color w:val="000000" w:themeColor="text1"/>
                    <w:kern w:val="0"/>
                    <w:sz w:val="18"/>
                    <w:szCs w:val="18"/>
                  </w:rPr>
                </w:pPr>
                <w:proofErr w:type="spellStart"/>
                <w:r>
                  <w:rPr>
                    <w:rFonts w:asciiTheme="minorEastAsia" w:hAnsiTheme="minorEastAsia" w:cs="ＭＳ Ｐゴシック"/>
                    <w:color w:val="000000" w:themeColor="text1"/>
                    <w:kern w:val="0"/>
                    <w:sz w:val="18"/>
                    <w:szCs w:val="18"/>
                  </w:rPr>
                  <w:t>user</w:t>
                </w:r>
                <w:r w:rsidR="005B7A03">
                  <w:rPr>
                    <w:rFonts w:asciiTheme="minorEastAsia" w:hAnsiTheme="minorEastAsia" w:cs="ＭＳ Ｐゴシック"/>
                    <w:color w:val="000000" w:themeColor="text1"/>
                    <w:kern w:val="0"/>
                    <w:sz w:val="18"/>
                    <w:szCs w:val="18"/>
                  </w:rPr>
                  <w:t>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78E750CE"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hint="eastAsia"/>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hint="eastAsia"/>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hint="eastAsia"/>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rPr>
              <w:rFonts w:hint="eastAsia"/>
            </w:rPr>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28F7EA85"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shd w:val="clear" w:color="auto" w:fill="4BACC6" w:themeFill="accent5"/>
                <w:noWrap/>
              </w:tcPr>
              <w:p w14:paraId="5360FBFF" w14:textId="3E32169C"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e</w:t>
                </w:r>
                <w:r>
                  <w:rPr>
                    <w:rFonts w:asciiTheme="minorEastAsia" w:hAnsiTheme="minorEastAsia" w:cs="ＭＳ Ｐゴシック"/>
                    <w:color w:val="000000" w:themeColor="text1"/>
                    <w:kern w:val="0"/>
                    <w:sz w:val="18"/>
                    <w:szCs w:val="18"/>
                  </w:rPr>
                  <w:t>mail</w:t>
                </w:r>
              </w:p>
            </w:tc>
            <w:tc>
              <w:tcPr>
                <w:tcW w:w="1420" w:type="dxa"/>
                <w:shd w:val="clear" w:color="auto" w:fill="4BACC6" w:themeFill="accent5"/>
                <w:noWrap/>
              </w:tcPr>
              <w:p w14:paraId="4AB0598D" w14:textId="27D7F5CC" w:rsidR="005B7A03" w:rsidRPr="00E0370F" w:rsidRDefault="00CF3FB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6A684FFC" w14:textId="36D15F89" w:rsidR="005B7A03" w:rsidRPr="00E0370F" w:rsidRDefault="00CF3FB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256</w:t>
                </w:r>
              </w:p>
            </w:tc>
            <w:tc>
              <w:tcPr>
                <w:tcW w:w="1680" w:type="dxa"/>
                <w:shd w:val="clear" w:color="auto" w:fill="4BACC6" w:themeFill="accent5"/>
              </w:tcPr>
              <w:p w14:paraId="38D70298" w14:textId="77777777" w:rsidR="005B7A03" w:rsidRDefault="00CF3FB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Pr>
                    <w:rFonts w:asciiTheme="minorEastAsia" w:hAnsiTheme="minorEastAsia" w:cs="ＭＳ Ｐゴシック"/>
                    <w:color w:val="000000" w:themeColor="text1"/>
                    <w:kern w:val="0"/>
                    <w:sz w:val="18"/>
                    <w:szCs w:val="18"/>
                  </w:rPr>
                  <w:t>NIQUE</w:t>
                </w:r>
              </w:p>
              <w:p w14:paraId="3ED1679D" w14:textId="74E04479" w:rsidR="00CF3FBD" w:rsidRPr="00E0370F" w:rsidRDefault="00CF3FBD" w:rsidP="00892666">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280CF8D" w14:textId="066F9345" w:rsidR="005B7A03" w:rsidRPr="00E0370F" w:rsidRDefault="005B7A03" w:rsidP="00B52F4F">
                <w:pPr>
                  <w:widowControl/>
                  <w:spacing w:line="240" w:lineRule="auto"/>
                  <w:ind w:leftChars="0" w:left="0"/>
                  <w:jc w:val="left"/>
                  <w:rPr>
                    <w:rFonts w:asciiTheme="minorEastAsia" w:hAnsiTheme="minorEastAsia" w:cs="ＭＳ Ｐゴシック"/>
                    <w:color w:val="000000" w:themeColor="text1"/>
                    <w:kern w:val="0"/>
                    <w:sz w:val="18"/>
                    <w:szCs w:val="18"/>
                  </w:rPr>
                </w:pPr>
              </w:p>
            </w:tc>
          </w:tr>
          <w:tr w:rsidR="00CF3FBD" w:rsidRPr="00E0370F" w14:paraId="45AB07C6" w14:textId="77777777" w:rsidTr="00892666">
            <w:trPr>
              <w:trHeight w:val="408"/>
            </w:trPr>
            <w:tc>
              <w:tcPr>
                <w:tcW w:w="508" w:type="dxa"/>
                <w:shd w:val="clear" w:color="auto" w:fill="4BACC6" w:themeFill="accent5"/>
                <w:noWrap/>
              </w:tcPr>
              <w:p w14:paraId="6D442475" w14:textId="0AAE2566"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tc>
            <w:tc>
              <w:tcPr>
                <w:tcW w:w="1482" w:type="dxa"/>
                <w:shd w:val="clear" w:color="auto" w:fill="4BACC6" w:themeFill="accent5"/>
                <w:noWrap/>
              </w:tcPr>
              <w:p w14:paraId="6A378CAB" w14:textId="4E353559"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電話番号</w:t>
                </w:r>
              </w:p>
            </w:tc>
            <w:tc>
              <w:tcPr>
                <w:tcW w:w="1940" w:type="dxa"/>
                <w:shd w:val="clear" w:color="auto" w:fill="4BACC6" w:themeFill="accent5"/>
                <w:noWrap/>
              </w:tcPr>
              <w:p w14:paraId="701C792C" w14:textId="6A4C7C1C" w:rsidR="00CF3FBD" w:rsidRPr="00E0370F"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shd w:val="clear" w:color="auto" w:fill="4BACC6" w:themeFill="accent5"/>
                <w:noWrap/>
              </w:tcPr>
              <w:p w14:paraId="0F619342" w14:textId="5679A053" w:rsidR="00CF3FBD"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sidRPr="00CF3FBD">
                  <w:rPr>
                    <w:rFonts w:asciiTheme="minorEastAsia" w:hAnsiTheme="minorEastAsia" w:cs="ＭＳ Ｐゴシック"/>
                    <w:color w:val="000000" w:themeColor="text1"/>
                    <w:kern w:val="0"/>
                    <w:sz w:val="18"/>
                    <w:szCs w:val="18"/>
                  </w:rPr>
                  <w:t xml:space="preserve">VARCHAR2  </w:t>
                </w:r>
              </w:p>
            </w:tc>
            <w:tc>
              <w:tcPr>
                <w:tcW w:w="630" w:type="dxa"/>
                <w:shd w:val="clear" w:color="auto" w:fill="4BACC6" w:themeFill="accent5"/>
                <w:noWrap/>
              </w:tcPr>
              <w:p w14:paraId="2D5B11A3" w14:textId="46721474"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r>
                  <w:rPr>
                    <w:rFonts w:asciiTheme="minorEastAsia" w:hAnsiTheme="minorEastAsia" w:cs="ＭＳ Ｐゴシック"/>
                    <w:color w:val="000000" w:themeColor="text1"/>
                    <w:kern w:val="0"/>
                    <w:sz w:val="18"/>
                    <w:szCs w:val="18"/>
                  </w:rPr>
                  <w:t>1</w:t>
                </w:r>
              </w:p>
            </w:tc>
            <w:tc>
              <w:tcPr>
                <w:tcW w:w="1680" w:type="dxa"/>
                <w:shd w:val="clear" w:color="auto" w:fill="4BACC6" w:themeFill="accent5"/>
              </w:tcPr>
              <w:p w14:paraId="19C058B5" w14:textId="6DBC88FD" w:rsidR="00CF3FBD"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p>
            </w:tc>
            <w:tc>
              <w:tcPr>
                <w:tcW w:w="2781" w:type="dxa"/>
                <w:shd w:val="clear" w:color="auto" w:fill="4BACC6" w:themeFill="accent5"/>
              </w:tcPr>
              <w:p w14:paraId="5ADF8F10" w14:textId="77777777" w:rsidR="00CF3FBD" w:rsidRPr="00B52F4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B52F4F">
                  <w:rPr>
                    <w:rFonts w:asciiTheme="minorEastAsia" w:hAnsiTheme="minorEastAsia" w:cs="ＭＳ Ｐゴシック" w:hint="eastAsia"/>
                    <w:color w:val="000000" w:themeColor="text1"/>
                    <w:kern w:val="0"/>
                    <w:sz w:val="18"/>
                    <w:szCs w:val="18"/>
                  </w:rPr>
                  <w:t>電話番号に「</w:t>
                </w:r>
                <w:r w:rsidRPr="00B52F4F">
                  <w:rPr>
                    <w:rFonts w:asciiTheme="minorEastAsia" w:hAnsiTheme="minorEastAsia" w:cs="ＭＳ Ｐゴシック"/>
                    <w:color w:val="000000" w:themeColor="text1"/>
                    <w:kern w:val="0"/>
                    <w:sz w:val="18"/>
                    <w:szCs w:val="18"/>
                  </w:rPr>
                  <w:t>-(ハイフン)」は</w:t>
                </w:r>
              </w:p>
              <w:p w14:paraId="0317DDF7" w14:textId="4D803BA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B52F4F">
                  <w:rPr>
                    <w:rFonts w:asciiTheme="minorEastAsia" w:hAnsiTheme="minorEastAsia" w:cs="ＭＳ Ｐゴシック" w:hint="eastAsia"/>
                    <w:color w:val="000000" w:themeColor="text1"/>
                    <w:kern w:val="0"/>
                    <w:sz w:val="18"/>
                    <w:szCs w:val="18"/>
                  </w:rPr>
                  <w:t>含まない。</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hint="eastAsia"/>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rPr>
              <w:rFonts w:hint="eastAsia"/>
            </w:rPr>
          </w:pPr>
        </w:p>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7777777" w:rsidR="000B054A" w:rsidRDefault="000B054A">
          <w:pPr>
            <w:widowControl/>
            <w:spacing w:line="240" w:lineRule="auto"/>
            <w:ind w:leftChars="0" w:left="0"/>
            <w:jc w:val="left"/>
          </w:pPr>
          <w:r>
            <w:br w:type="page"/>
          </w:r>
        </w:p>
        <w:p w14:paraId="0C937034" w14:textId="793ABF96" w:rsidR="009030DD" w:rsidRDefault="00C90BCB" w:rsidP="00452CB2">
          <w:pPr>
            <w:ind w:left="840"/>
          </w:pPr>
          <w:r>
            <w:rPr>
              <w:rFonts w:hint="eastAsia"/>
            </w:rPr>
            <w:lastRenderedPageBreak/>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30B830BE"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seq_favarites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322E2E6F"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f</w:t>
                </w:r>
                <w:r>
                  <w:rPr>
                    <w:rFonts w:asciiTheme="minorEastAsia" w:hAnsiTheme="minorEastAsia" w:cs="ＭＳ Ｐゴシック"/>
                    <w:color w:val="000000" w:themeColor="text1"/>
                    <w:kern w:val="0"/>
                    <w:sz w:val="18"/>
                    <w:szCs w:val="18"/>
                  </w:rPr>
                  <w:t>avarites</w:t>
                </w:r>
                <w:proofErr w:type="spellEnd"/>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hint="eastAsia"/>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hint="eastAsia"/>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bl>
        <w:p w14:paraId="63855C2C" w14:textId="3FDFE4A0" w:rsidR="009030DD" w:rsidRDefault="006924BD" w:rsidP="006924BD">
          <w:pPr>
            <w:ind w:leftChars="0" w:left="0"/>
          </w:pPr>
          <w:r>
            <w:rPr>
              <w:rFonts w:hint="eastAsia"/>
            </w:rPr>
            <w:t>※▲オリジナル機能の追記すること(オリジナル機能でシーケンスの追加がある場合</w:t>
          </w:r>
          <w:r>
            <w:t>)</w:t>
          </w:r>
        </w:p>
        <w:p w14:paraId="0E2DF188" w14:textId="77777777" w:rsidR="009030DD" w:rsidRDefault="009030DD" w:rsidP="00452CB2">
          <w:pPr>
            <w:ind w:left="840"/>
          </w:pPr>
        </w:p>
        <w:p w14:paraId="0A1A1861" w14:textId="77777777" w:rsidR="00A26276" w:rsidRDefault="00A26276" w:rsidP="00452CB2">
          <w:pPr>
            <w:ind w:left="840"/>
          </w:pPr>
        </w:p>
        <w:p w14:paraId="2625F82A" w14:textId="77777777" w:rsidR="00A26276" w:rsidRDefault="00A26276" w:rsidP="00452CB2">
          <w:pPr>
            <w:ind w:left="840"/>
          </w:pPr>
        </w:p>
        <w:p w14:paraId="1AA56481" w14:textId="77777777" w:rsidR="00A26276" w:rsidRPr="00452CB2" w:rsidRDefault="00A26276" w:rsidP="00452CB2">
          <w:pPr>
            <w:ind w:left="840"/>
            <w:rPr>
              <w:rFonts w:hint="eastAsia"/>
            </w:rPr>
          </w:pPr>
        </w:p>
        <w:p w14:paraId="1397B751" w14:textId="77777777"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3E6047C9" w14:textId="3A63B9E8" w:rsidR="00290C5A" w:rsidRPr="00290C5A" w:rsidRDefault="00EC4CBF" w:rsidP="00290C5A">
          <w:pPr>
            <w:ind w:leftChars="200" w:left="840" w:hangingChars="200" w:hanging="420"/>
          </w:pPr>
          <w:r>
            <w:rPr>
              <w:noProof/>
            </w:rPr>
            <w:drawing>
              <wp:anchor distT="0" distB="0" distL="114300" distR="114300" simplePos="0" relativeHeight="251759616" behindDoc="0" locked="0" layoutInCell="1" allowOverlap="1" wp14:anchorId="4DAF229E" wp14:editId="19750C40">
                <wp:simplePos x="0" y="0"/>
                <wp:positionH relativeFrom="margin">
                  <wp:align>center</wp:align>
                </wp:positionH>
                <wp:positionV relativeFrom="paragraph">
                  <wp:posOffset>405765</wp:posOffset>
                </wp:positionV>
                <wp:extent cx="5575935" cy="3665855"/>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935" cy="3665855"/>
                        </a:xfrm>
                        <a:prstGeom prst="rect">
                          <a:avLst/>
                        </a:prstGeom>
                        <a:noFill/>
                      </pic:spPr>
                    </pic:pic>
                  </a:graphicData>
                </a:graphic>
                <wp14:sizeRelH relativeFrom="page">
                  <wp14:pctWidth>0</wp14:pctWidth>
                </wp14:sizeRelH>
                <wp14:sizeRelV relativeFrom="page">
                  <wp14:pctHeight>0</wp14:pctHeight>
                </wp14:sizeRelV>
              </wp:anchor>
            </w:drawing>
          </w:r>
          <w:r w:rsidR="00290C5A">
            <w:rPr>
              <w:rFonts w:hint="eastAsia"/>
            </w:rPr>
            <w:t>各テ</w:t>
          </w:r>
          <w:r w:rsidR="002F576E">
            <w:rPr>
              <w:rFonts w:hint="eastAsia"/>
            </w:rPr>
            <w:t>-</w:t>
          </w:r>
          <w:r w:rsidR="00290C5A">
            <w:rPr>
              <w:rFonts w:hint="eastAsia"/>
            </w:rPr>
            <w:t>ブルの関係を下記の図で示す。</w:t>
          </w:r>
        </w:p>
        <w:p w14:paraId="0EAECE0D" w14:textId="08D0B626" w:rsidR="000B054A" w:rsidRDefault="000B054A">
          <w:pPr>
            <w:widowControl/>
            <w:spacing w:line="240" w:lineRule="auto"/>
            <w:ind w:leftChars="0" w:left="0"/>
            <w:jc w:val="left"/>
            <w:rPr>
              <w:noProof/>
            </w:rPr>
          </w:pPr>
          <w:r>
            <w:rPr>
              <w:noProof/>
            </w:rPr>
            <w:br w:type="page"/>
          </w: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EC51C9">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EC51C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EC51C9">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EC51C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EC51C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4A64BC5A"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hint="eastAsia"/>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AAEC5" w14:textId="77777777" w:rsidR="005E5603" w:rsidRDefault="005E5603" w:rsidP="00A11582">
      <w:pPr>
        <w:ind w:left="840"/>
      </w:pPr>
      <w:r>
        <w:separator/>
      </w:r>
    </w:p>
    <w:p w14:paraId="44DF8A3E" w14:textId="77777777" w:rsidR="005E5603" w:rsidRDefault="005E5603" w:rsidP="00A11582">
      <w:pPr>
        <w:ind w:left="840"/>
      </w:pPr>
    </w:p>
  </w:endnote>
  <w:endnote w:type="continuationSeparator" w:id="0">
    <w:p w14:paraId="4C4B01D2" w14:textId="77777777" w:rsidR="005E5603" w:rsidRDefault="005E5603" w:rsidP="00A11582">
      <w:pPr>
        <w:ind w:left="840"/>
      </w:pPr>
      <w:r>
        <w:continuationSeparator/>
      </w:r>
    </w:p>
    <w:p w14:paraId="7491B86B" w14:textId="77777777" w:rsidR="005E5603" w:rsidRDefault="005E5603"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5B7A03" w:rsidRDefault="005B7A03" w:rsidP="00A11582">
    <w:pPr>
      <w:pStyle w:val="a5"/>
      <w:ind w:left="840"/>
    </w:pPr>
  </w:p>
  <w:p w14:paraId="3651F487" w14:textId="77777777" w:rsidR="005B7A03" w:rsidRDefault="005B7A03"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5B7A03" w:rsidRDefault="005B7A03">
        <w:pPr>
          <w:pStyle w:val="a5"/>
          <w:ind w:left="840"/>
          <w:jc w:val="center"/>
        </w:pPr>
        <w:r>
          <w:fldChar w:fldCharType="begin"/>
        </w:r>
        <w:r>
          <w:instrText>PAGE   \* MERGEFORMAT</w:instrText>
        </w:r>
        <w:r>
          <w:fldChar w:fldCharType="separate"/>
        </w:r>
        <w:r w:rsidR="00114838" w:rsidRPr="00114838">
          <w:rPr>
            <w:noProof/>
            <w:lang w:val="ja-JP"/>
          </w:rPr>
          <w:t>55</w:t>
        </w:r>
        <w:r>
          <w:rPr>
            <w:noProof/>
            <w:lang w:val="ja-JP"/>
          </w:rPr>
          <w:fldChar w:fldCharType="end"/>
        </w:r>
      </w:p>
    </w:sdtContent>
  </w:sdt>
  <w:p w14:paraId="3BE570DF" w14:textId="77777777" w:rsidR="005B7A03" w:rsidRPr="00910E50" w:rsidRDefault="005B7A03"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5B7A03" w:rsidRDefault="005B7A03"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AA21C" w14:textId="77777777" w:rsidR="005E5603" w:rsidRDefault="005E5603" w:rsidP="00390FE4">
      <w:pPr>
        <w:ind w:left="840"/>
      </w:pPr>
      <w:r>
        <w:separator/>
      </w:r>
    </w:p>
    <w:p w14:paraId="4939D467" w14:textId="77777777" w:rsidR="005E5603" w:rsidRDefault="005E5603" w:rsidP="00A11582">
      <w:pPr>
        <w:ind w:left="840"/>
      </w:pPr>
    </w:p>
  </w:footnote>
  <w:footnote w:type="continuationSeparator" w:id="0">
    <w:p w14:paraId="03B427ED" w14:textId="77777777" w:rsidR="005E5603" w:rsidRDefault="005E5603" w:rsidP="00A11582">
      <w:pPr>
        <w:ind w:left="840"/>
      </w:pPr>
      <w:r>
        <w:continuationSeparator/>
      </w:r>
    </w:p>
    <w:p w14:paraId="316C7203" w14:textId="77777777" w:rsidR="005E5603" w:rsidRDefault="005E5603"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5B7A03" w:rsidRDefault="005B7A03" w:rsidP="00A11582">
    <w:pPr>
      <w:pStyle w:val="a3"/>
      <w:ind w:left="840"/>
    </w:pPr>
  </w:p>
  <w:p w14:paraId="2B32636B" w14:textId="77777777" w:rsidR="005B7A03" w:rsidRDefault="005B7A03"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5B7A03" w:rsidRDefault="005B7A03"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5B7A03" w:rsidRDefault="005B7A03"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1E532-1053-4E60-A1AE-9C178BC3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812</TotalTime>
  <Pages>58</Pages>
  <Words>5808</Words>
  <Characters>33111</Characters>
  <Application>Microsoft Office Word</Application>
  <DocSecurity>0</DocSecurity>
  <Lines>275</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30</cp:revision>
  <cp:lastPrinted>2020-06-06T14:26:00Z</cp:lastPrinted>
  <dcterms:created xsi:type="dcterms:W3CDTF">2021-01-06T06:20:00Z</dcterms:created>
  <dcterms:modified xsi:type="dcterms:W3CDTF">2021-06-07T05:08:00Z</dcterms:modified>
</cp:coreProperties>
</file>