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99789"/>
        <w:docPartObj>
          <w:docPartGallery w:val="Cover Pages"/>
          <w:docPartUnique/>
        </w:docPartObj>
      </w:sdtPr>
      <w:sdtContent>
        <w:p w14:paraId="2BFA3F7A" w14:textId="77777777" w:rsidR="00792964" w:rsidRDefault="00792964" w:rsidP="001965AE">
          <w:pPr>
            <w:ind w:leftChars="0" w:left="0"/>
          </w:pPr>
          <w:r w:rsidRPr="001965AE">
            <w:rPr>
              <w:rFonts w:hint="eastAsia"/>
              <w:bdr w:val="single" w:sz="4" w:space="0" w:color="auto"/>
            </w:rPr>
            <w:t>関係社外秘</w:t>
          </w:r>
        </w:p>
        <w:p w14:paraId="3A620323" w14:textId="77777777" w:rsidR="00792964" w:rsidRDefault="00792964" w:rsidP="00B52F5F">
          <w:pPr>
            <w:ind w:left="840"/>
            <w:rPr>
              <w:rFonts w:ascii="メイリオ" w:eastAsia="メイリオ" w:hAnsi="メイリオ" w:cs="メイリオ"/>
            </w:rPr>
          </w:pPr>
        </w:p>
        <w:p w14:paraId="5D1F2B0F" w14:textId="77777777" w:rsidR="00792964" w:rsidRDefault="00792964" w:rsidP="00B52F5F">
          <w:pPr>
            <w:ind w:left="840"/>
            <w:rPr>
              <w:rFonts w:ascii="メイリオ" w:eastAsia="メイリオ" w:hAnsi="メイリオ" w:cs="メイリオ"/>
            </w:rPr>
          </w:pPr>
        </w:p>
        <w:p w14:paraId="0FC3B405"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621376" behindDoc="1" locked="0" layoutInCell="1" allowOverlap="1" wp14:anchorId="7048FC2C" wp14:editId="3AFF1BDF">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61DDE7ED" w14:textId="77777777" w:rsidR="00792964" w:rsidRDefault="00792964" w:rsidP="00B52F5F">
          <w:pPr>
            <w:ind w:left="840"/>
            <w:rPr>
              <w:rFonts w:ascii="メイリオ" w:eastAsia="メイリオ" w:hAnsi="メイリオ" w:cs="メイリオ"/>
            </w:rPr>
          </w:pPr>
        </w:p>
        <w:p w14:paraId="19174D36" w14:textId="77777777" w:rsidR="00792964" w:rsidRDefault="00792964" w:rsidP="00B52F5F">
          <w:pPr>
            <w:ind w:left="840"/>
            <w:rPr>
              <w:rFonts w:ascii="メイリオ" w:eastAsia="メイリオ" w:hAnsi="メイリオ" w:cs="メイリオ"/>
            </w:rPr>
          </w:pPr>
        </w:p>
        <w:p w14:paraId="2DF9C97D" w14:textId="77777777" w:rsidR="00792964" w:rsidRDefault="00792964" w:rsidP="00B52F5F">
          <w:pPr>
            <w:ind w:left="840"/>
            <w:rPr>
              <w:rFonts w:ascii="メイリオ" w:eastAsia="メイリオ" w:hAnsi="メイリオ" w:cs="メイリオ"/>
            </w:rPr>
          </w:pPr>
        </w:p>
        <w:p w14:paraId="62B39514" w14:textId="77777777" w:rsidR="00792964" w:rsidRDefault="00792964" w:rsidP="00B52F5F">
          <w:pPr>
            <w:ind w:left="840"/>
            <w:rPr>
              <w:rFonts w:ascii="メイリオ" w:eastAsia="メイリオ" w:hAnsi="メイリオ" w:cs="メイリオ"/>
            </w:rPr>
          </w:pPr>
        </w:p>
        <w:p w14:paraId="1E6B03D9" w14:textId="77777777" w:rsidR="00792964" w:rsidRDefault="00792964" w:rsidP="00B52F5F">
          <w:pPr>
            <w:ind w:left="840"/>
            <w:rPr>
              <w:rFonts w:ascii="メイリオ" w:eastAsia="メイリオ" w:hAnsi="メイリオ" w:cs="メイリオ"/>
            </w:rPr>
          </w:pPr>
        </w:p>
        <w:p w14:paraId="0A7F5EA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9022"/>
          </w:tblGrid>
          <w:tr w:rsidR="00792964" w:rsidRPr="000A2139" w14:paraId="36D8B9B6" w14:textId="77777777" w:rsidTr="001C1587">
            <w:trPr>
              <w:trHeight w:val="3259"/>
              <w:jc w:val="center"/>
            </w:trPr>
            <w:tc>
              <w:tcPr>
                <w:tcW w:w="8341" w:type="dxa"/>
                <w:vAlign w:val="center"/>
              </w:tcPr>
              <w:p w14:paraId="535FA0DC" w14:textId="77777777" w:rsidR="00792964" w:rsidRDefault="00792964" w:rsidP="008B0045">
                <w:pPr>
                  <w:pStyle w:val="afa"/>
                  <w:jc w:val="left"/>
                </w:pPr>
                <w:r>
                  <w:rPr>
                    <w:rFonts w:hint="eastAsia"/>
                  </w:rPr>
                  <w:t>チーム開発演習</w:t>
                </w:r>
              </w:p>
              <w:p w14:paraId="34C07260" w14:textId="6C97C56D" w:rsidR="00BA6876" w:rsidRDefault="001C1587" w:rsidP="00FD3B96">
                <w:pPr>
                  <w:pStyle w:val="afa"/>
                  <w:jc w:val="left"/>
                </w:pPr>
                <w:r>
                  <w:rPr>
                    <w:rFonts w:hint="eastAsia"/>
                  </w:rPr>
                  <w:t>シェアードショップ</w:t>
                </w:r>
                <w:r>
                  <w:br/>
                </w:r>
                <w:r>
                  <w:rPr>
                    <w:rFonts w:hint="eastAsia"/>
                  </w:rPr>
                  <w:t>通販システム</w:t>
                </w:r>
              </w:p>
              <w:p w14:paraId="0B699578" w14:textId="77777777" w:rsidR="00BA6876" w:rsidRDefault="00BA6876" w:rsidP="00FD3B96">
                <w:pPr>
                  <w:pStyle w:val="afa"/>
                  <w:jc w:val="left"/>
                </w:pPr>
              </w:p>
              <w:p w14:paraId="16AAF07D" w14:textId="55F0A151" w:rsidR="00792964" w:rsidRPr="000A2139" w:rsidRDefault="00792964" w:rsidP="00FD3B96">
                <w:pPr>
                  <w:pStyle w:val="afa"/>
                  <w:jc w:val="left"/>
                </w:pPr>
                <w:r>
                  <w:rPr>
                    <w:rFonts w:hint="eastAsia"/>
                  </w:rPr>
                  <w:t>要件定義書</w:t>
                </w:r>
              </w:p>
            </w:tc>
          </w:tr>
        </w:tbl>
        <w:p w14:paraId="33594DD7" w14:textId="77777777" w:rsidR="00792964" w:rsidRPr="00753C2C" w:rsidRDefault="00792964" w:rsidP="00B52F5F">
          <w:pPr>
            <w:ind w:left="840"/>
            <w:rPr>
              <w:rFonts w:ascii="メイリオ" w:eastAsia="メイリオ" w:hAnsi="メイリオ" w:cs="メイリオ"/>
            </w:rPr>
          </w:pPr>
        </w:p>
        <w:p w14:paraId="040BF8F7" w14:textId="77777777" w:rsidR="00122561" w:rsidRDefault="00122561">
          <w:pPr>
            <w:widowControl/>
            <w:spacing w:line="240" w:lineRule="auto"/>
            <w:ind w:leftChars="0" w:left="0"/>
            <w:jc w:val="left"/>
            <w:rPr>
              <w:sz w:val="24"/>
            </w:rPr>
          </w:pPr>
          <w:r>
            <w:br w:type="page"/>
          </w:r>
        </w:p>
        <w:p w14:paraId="5A5AD69F" w14:textId="77777777" w:rsidR="00792964" w:rsidRPr="006B20B2" w:rsidRDefault="00792964" w:rsidP="00D664D5">
          <w:pPr>
            <w:pStyle w:val="11"/>
          </w:pPr>
        </w:p>
        <w:sdt>
          <w:sdtPr>
            <w:rPr>
              <w:sz w:val="21"/>
              <w:lang w:val="ja-JP"/>
            </w:rPr>
            <w:id w:val="1043321754"/>
            <w:docPartObj>
              <w:docPartGallery w:val="Table of Contents"/>
              <w:docPartUnique/>
            </w:docPartObj>
          </w:sdtPr>
          <w:sdtEndPr>
            <w:rPr>
              <w:b/>
              <w:bCs/>
            </w:rPr>
          </w:sdtEndPr>
          <w:sdtContent>
            <w:p w14:paraId="69E8891F" w14:textId="77777777" w:rsidR="00122561" w:rsidRDefault="00122561">
              <w:pPr>
                <w:pStyle w:val="af5"/>
                <w:ind w:left="840"/>
              </w:pPr>
              <w:r>
                <w:rPr>
                  <w:rFonts w:hint="eastAsia"/>
                  <w:lang w:val="ja-JP"/>
                </w:rPr>
                <w:t>目次</w:t>
              </w:r>
            </w:p>
            <w:p w14:paraId="1A24DF7A" w14:textId="7DED79EA" w:rsidR="00A3123A" w:rsidRPr="00D664D5" w:rsidRDefault="00DD2494" w:rsidP="00D664D5">
              <w:pPr>
                <w:pStyle w:val="11"/>
              </w:pPr>
              <w:r>
                <w:fldChar w:fldCharType="begin"/>
              </w:r>
              <w:r w:rsidR="00122561">
                <w:instrText xml:space="preserve"> TOC \o "1-3" \h \z \u </w:instrText>
              </w:r>
              <w:r>
                <w:fldChar w:fldCharType="separate"/>
              </w:r>
              <w:hyperlink w:anchor="_Toc64029738" w:history="1">
                <w:r w:rsidR="00A3123A" w:rsidRPr="00D664D5">
                  <w:rPr>
                    <w:rStyle w:val="af"/>
                    <w:color w:val="auto"/>
                    <w:u w:val="none"/>
                  </w:rPr>
                  <w:t>１ はじめに</w:t>
                </w:r>
                <w:r w:rsidR="00D664D5">
                  <w:rPr>
                    <w:rStyle w:val="af"/>
                    <w:rFonts w:hint="eastAsia"/>
                    <w:color w:val="auto"/>
                    <w:u w:val="none"/>
                  </w:rPr>
                  <w:t xml:space="preserve">　</w:t>
                </w:r>
                <w:r w:rsidR="00D664D5">
                  <w:rPr>
                    <w:rStyle w:val="af"/>
                    <w:color w:val="auto"/>
                    <w:u w:val="none"/>
                  </w:rPr>
                  <w:tab/>
                </w:r>
                <w:r w:rsidR="00D664D5">
                  <w:rPr>
                    <w:rStyle w:val="af"/>
                    <w:color w:val="auto"/>
                    <w:u w:val="none"/>
                  </w:rPr>
                  <w:tab/>
                </w:r>
                <w:r w:rsidR="00A3123A" w:rsidRPr="00D664D5">
                  <w:rPr>
                    <w:webHidden/>
                  </w:rPr>
                  <w:fldChar w:fldCharType="begin"/>
                </w:r>
                <w:r w:rsidR="00A3123A" w:rsidRPr="00D664D5">
                  <w:rPr>
                    <w:webHidden/>
                  </w:rPr>
                  <w:instrText xml:space="preserve"> PAGEREF _Toc64029738 \h </w:instrText>
                </w:r>
                <w:r w:rsidR="00A3123A" w:rsidRPr="00D664D5">
                  <w:rPr>
                    <w:webHidden/>
                  </w:rPr>
                </w:r>
                <w:r w:rsidR="00A3123A" w:rsidRPr="00D664D5">
                  <w:rPr>
                    <w:webHidden/>
                  </w:rPr>
                  <w:fldChar w:fldCharType="separate"/>
                </w:r>
                <w:r w:rsidR="00A3123A" w:rsidRPr="00D664D5">
                  <w:rPr>
                    <w:webHidden/>
                  </w:rPr>
                  <w:t>2</w:t>
                </w:r>
                <w:r w:rsidR="00A3123A" w:rsidRPr="00D664D5">
                  <w:rPr>
                    <w:webHidden/>
                  </w:rPr>
                  <w:fldChar w:fldCharType="end"/>
                </w:r>
              </w:hyperlink>
            </w:p>
            <w:p w14:paraId="139E1AAC" w14:textId="3BC87DB0" w:rsidR="00A3123A" w:rsidRDefault="00A3123A" w:rsidP="00D664D5">
              <w:pPr>
                <w:pStyle w:val="11"/>
                <w:rPr>
                  <w:sz w:val="21"/>
                  <w:szCs w:val="22"/>
                </w:rPr>
              </w:pPr>
              <w:hyperlink w:anchor="_Toc64029739" w:history="1">
                <w:r w:rsidRPr="005B0930">
                  <w:rPr>
                    <w:rStyle w:val="af"/>
                  </w:rPr>
                  <w:t>２ システム開発の目的</w:t>
                </w:r>
                <w:r>
                  <w:rPr>
                    <w:webHidden/>
                  </w:rPr>
                  <w:tab/>
                </w:r>
                <w:r>
                  <w:rPr>
                    <w:webHidden/>
                  </w:rPr>
                  <w:fldChar w:fldCharType="begin"/>
                </w:r>
                <w:r>
                  <w:rPr>
                    <w:webHidden/>
                  </w:rPr>
                  <w:instrText xml:space="preserve"> PAGEREF _Toc64029739 \h </w:instrText>
                </w:r>
                <w:r>
                  <w:rPr>
                    <w:webHidden/>
                  </w:rPr>
                </w:r>
                <w:r>
                  <w:rPr>
                    <w:webHidden/>
                  </w:rPr>
                  <w:fldChar w:fldCharType="separate"/>
                </w:r>
                <w:r>
                  <w:rPr>
                    <w:webHidden/>
                  </w:rPr>
                  <w:t>3</w:t>
                </w:r>
                <w:r>
                  <w:rPr>
                    <w:webHidden/>
                  </w:rPr>
                  <w:fldChar w:fldCharType="end"/>
                </w:r>
              </w:hyperlink>
            </w:p>
            <w:p w14:paraId="3371F9AC" w14:textId="1E5E93FD" w:rsidR="00A3123A" w:rsidRDefault="00A3123A">
              <w:pPr>
                <w:pStyle w:val="21"/>
                <w:rPr>
                  <w:noProof/>
                  <w:szCs w:val="22"/>
                </w:rPr>
              </w:pPr>
              <w:hyperlink w:anchor="_Toc64029740" w:history="1">
                <w:r w:rsidRPr="005B0930">
                  <w:rPr>
                    <w:rStyle w:val="af"/>
                    <w:noProof/>
                  </w:rPr>
                  <w:t>２-１ システム開発のねらい</w:t>
                </w:r>
                <w:r>
                  <w:rPr>
                    <w:noProof/>
                    <w:webHidden/>
                  </w:rPr>
                  <w:tab/>
                </w:r>
                <w:r>
                  <w:rPr>
                    <w:noProof/>
                    <w:webHidden/>
                  </w:rPr>
                  <w:fldChar w:fldCharType="begin"/>
                </w:r>
                <w:r>
                  <w:rPr>
                    <w:noProof/>
                    <w:webHidden/>
                  </w:rPr>
                  <w:instrText xml:space="preserve"> PAGEREF _Toc64029740 \h </w:instrText>
                </w:r>
                <w:r>
                  <w:rPr>
                    <w:noProof/>
                    <w:webHidden/>
                  </w:rPr>
                </w:r>
                <w:r>
                  <w:rPr>
                    <w:noProof/>
                    <w:webHidden/>
                  </w:rPr>
                  <w:fldChar w:fldCharType="separate"/>
                </w:r>
                <w:r>
                  <w:rPr>
                    <w:noProof/>
                    <w:webHidden/>
                  </w:rPr>
                  <w:t>3</w:t>
                </w:r>
                <w:r>
                  <w:rPr>
                    <w:noProof/>
                    <w:webHidden/>
                  </w:rPr>
                  <w:fldChar w:fldCharType="end"/>
                </w:r>
              </w:hyperlink>
            </w:p>
            <w:p w14:paraId="36841660" w14:textId="28583B23" w:rsidR="00A3123A" w:rsidRDefault="00A3123A">
              <w:pPr>
                <w:pStyle w:val="21"/>
                <w:rPr>
                  <w:noProof/>
                  <w:szCs w:val="22"/>
                </w:rPr>
              </w:pPr>
              <w:hyperlink w:anchor="_Toc64029741" w:history="1">
                <w:r w:rsidRPr="005B0930">
                  <w:rPr>
                    <w:rStyle w:val="af"/>
                    <w:noProof/>
                  </w:rPr>
                  <w:t>２-２ システム開発の背景</w:t>
                </w:r>
                <w:r>
                  <w:rPr>
                    <w:noProof/>
                    <w:webHidden/>
                  </w:rPr>
                  <w:tab/>
                </w:r>
                <w:r>
                  <w:rPr>
                    <w:noProof/>
                    <w:webHidden/>
                  </w:rPr>
                  <w:fldChar w:fldCharType="begin"/>
                </w:r>
                <w:r>
                  <w:rPr>
                    <w:noProof/>
                    <w:webHidden/>
                  </w:rPr>
                  <w:instrText xml:space="preserve"> PAGEREF _Toc64029741 \h </w:instrText>
                </w:r>
                <w:r>
                  <w:rPr>
                    <w:noProof/>
                    <w:webHidden/>
                  </w:rPr>
                </w:r>
                <w:r>
                  <w:rPr>
                    <w:noProof/>
                    <w:webHidden/>
                  </w:rPr>
                  <w:fldChar w:fldCharType="separate"/>
                </w:r>
                <w:r>
                  <w:rPr>
                    <w:noProof/>
                    <w:webHidden/>
                  </w:rPr>
                  <w:t>3</w:t>
                </w:r>
                <w:r>
                  <w:rPr>
                    <w:noProof/>
                    <w:webHidden/>
                  </w:rPr>
                  <w:fldChar w:fldCharType="end"/>
                </w:r>
              </w:hyperlink>
            </w:p>
            <w:p w14:paraId="045B2105" w14:textId="192E7761" w:rsidR="00A3123A" w:rsidRDefault="00A3123A">
              <w:pPr>
                <w:pStyle w:val="21"/>
                <w:rPr>
                  <w:noProof/>
                  <w:szCs w:val="22"/>
                </w:rPr>
              </w:pPr>
              <w:hyperlink w:anchor="_Toc64029742" w:history="1">
                <w:r w:rsidRPr="005B0930">
                  <w:rPr>
                    <w:rStyle w:val="af"/>
                    <w:noProof/>
                  </w:rPr>
                  <w:t>２-３ システムの利用イメージ</w:t>
                </w:r>
                <w:r>
                  <w:rPr>
                    <w:noProof/>
                    <w:webHidden/>
                  </w:rPr>
                  <w:tab/>
                </w:r>
                <w:r>
                  <w:rPr>
                    <w:noProof/>
                    <w:webHidden/>
                  </w:rPr>
                  <w:fldChar w:fldCharType="begin"/>
                </w:r>
                <w:r>
                  <w:rPr>
                    <w:noProof/>
                    <w:webHidden/>
                  </w:rPr>
                  <w:instrText xml:space="preserve"> PAGEREF _Toc64029742 \h </w:instrText>
                </w:r>
                <w:r>
                  <w:rPr>
                    <w:noProof/>
                    <w:webHidden/>
                  </w:rPr>
                </w:r>
                <w:r>
                  <w:rPr>
                    <w:noProof/>
                    <w:webHidden/>
                  </w:rPr>
                  <w:fldChar w:fldCharType="separate"/>
                </w:r>
                <w:r>
                  <w:rPr>
                    <w:noProof/>
                    <w:webHidden/>
                  </w:rPr>
                  <w:t>3</w:t>
                </w:r>
                <w:r>
                  <w:rPr>
                    <w:noProof/>
                    <w:webHidden/>
                  </w:rPr>
                  <w:fldChar w:fldCharType="end"/>
                </w:r>
              </w:hyperlink>
            </w:p>
            <w:p w14:paraId="370E5C83" w14:textId="591FC942" w:rsidR="00A3123A" w:rsidRDefault="00A3123A">
              <w:pPr>
                <w:pStyle w:val="21"/>
                <w:rPr>
                  <w:noProof/>
                  <w:szCs w:val="22"/>
                </w:rPr>
              </w:pPr>
              <w:hyperlink w:anchor="_Toc64029743" w:history="1">
                <w:r w:rsidRPr="005B0930">
                  <w:rPr>
                    <w:rStyle w:val="af"/>
                    <w:noProof/>
                  </w:rPr>
                  <w:t>２-４ システム開発の対象範囲</w:t>
                </w:r>
                <w:r>
                  <w:rPr>
                    <w:noProof/>
                    <w:webHidden/>
                  </w:rPr>
                  <w:tab/>
                </w:r>
                <w:r>
                  <w:rPr>
                    <w:noProof/>
                    <w:webHidden/>
                  </w:rPr>
                  <w:fldChar w:fldCharType="begin"/>
                </w:r>
                <w:r>
                  <w:rPr>
                    <w:noProof/>
                    <w:webHidden/>
                  </w:rPr>
                  <w:instrText xml:space="preserve"> PAGEREF _Toc64029743 \h </w:instrText>
                </w:r>
                <w:r>
                  <w:rPr>
                    <w:noProof/>
                    <w:webHidden/>
                  </w:rPr>
                </w:r>
                <w:r>
                  <w:rPr>
                    <w:noProof/>
                    <w:webHidden/>
                  </w:rPr>
                  <w:fldChar w:fldCharType="separate"/>
                </w:r>
                <w:r>
                  <w:rPr>
                    <w:noProof/>
                    <w:webHidden/>
                  </w:rPr>
                  <w:t>4</w:t>
                </w:r>
                <w:r>
                  <w:rPr>
                    <w:noProof/>
                    <w:webHidden/>
                  </w:rPr>
                  <w:fldChar w:fldCharType="end"/>
                </w:r>
              </w:hyperlink>
            </w:p>
            <w:p w14:paraId="3CFFE10F" w14:textId="0FDBCFA2" w:rsidR="00A3123A" w:rsidRDefault="00A3123A">
              <w:pPr>
                <w:pStyle w:val="21"/>
                <w:rPr>
                  <w:noProof/>
                  <w:szCs w:val="22"/>
                </w:rPr>
              </w:pPr>
              <w:hyperlink w:anchor="_Toc64029744" w:history="1">
                <w:r w:rsidRPr="005B0930">
                  <w:rPr>
                    <w:rStyle w:val="af"/>
                    <w:noProof/>
                  </w:rPr>
                  <w:t>２-５ 制約事項</w:t>
                </w:r>
                <w:r>
                  <w:rPr>
                    <w:noProof/>
                    <w:webHidden/>
                  </w:rPr>
                  <w:tab/>
                </w:r>
                <w:r>
                  <w:rPr>
                    <w:noProof/>
                    <w:webHidden/>
                  </w:rPr>
                  <w:fldChar w:fldCharType="begin"/>
                </w:r>
                <w:r>
                  <w:rPr>
                    <w:noProof/>
                    <w:webHidden/>
                  </w:rPr>
                  <w:instrText xml:space="preserve"> PAGEREF _Toc64029744 \h </w:instrText>
                </w:r>
                <w:r>
                  <w:rPr>
                    <w:noProof/>
                    <w:webHidden/>
                  </w:rPr>
                </w:r>
                <w:r>
                  <w:rPr>
                    <w:noProof/>
                    <w:webHidden/>
                  </w:rPr>
                  <w:fldChar w:fldCharType="separate"/>
                </w:r>
                <w:r>
                  <w:rPr>
                    <w:noProof/>
                    <w:webHidden/>
                  </w:rPr>
                  <w:t>4</w:t>
                </w:r>
                <w:r>
                  <w:rPr>
                    <w:noProof/>
                    <w:webHidden/>
                  </w:rPr>
                  <w:fldChar w:fldCharType="end"/>
                </w:r>
              </w:hyperlink>
            </w:p>
            <w:p w14:paraId="3F69E3A0" w14:textId="7B81199F" w:rsidR="00A3123A" w:rsidRDefault="00A3123A" w:rsidP="00D664D5">
              <w:pPr>
                <w:pStyle w:val="11"/>
                <w:rPr>
                  <w:sz w:val="21"/>
                  <w:szCs w:val="22"/>
                </w:rPr>
              </w:pPr>
              <w:hyperlink w:anchor="_Toc64029745" w:history="1">
                <w:r w:rsidRPr="005B0930">
                  <w:rPr>
                    <w:rStyle w:val="af"/>
                  </w:rPr>
                  <w:t>３ システム概要</w:t>
                </w:r>
                <w:r>
                  <w:rPr>
                    <w:webHidden/>
                  </w:rPr>
                  <w:tab/>
                </w:r>
                <w:r>
                  <w:rPr>
                    <w:webHidden/>
                  </w:rPr>
                  <w:fldChar w:fldCharType="begin"/>
                </w:r>
                <w:r>
                  <w:rPr>
                    <w:webHidden/>
                  </w:rPr>
                  <w:instrText xml:space="preserve"> PAGEREF _Toc64029745 \h </w:instrText>
                </w:r>
                <w:r>
                  <w:rPr>
                    <w:webHidden/>
                  </w:rPr>
                </w:r>
                <w:r>
                  <w:rPr>
                    <w:webHidden/>
                  </w:rPr>
                  <w:fldChar w:fldCharType="separate"/>
                </w:r>
                <w:r>
                  <w:rPr>
                    <w:webHidden/>
                  </w:rPr>
                  <w:t>4</w:t>
                </w:r>
                <w:r>
                  <w:rPr>
                    <w:webHidden/>
                  </w:rPr>
                  <w:fldChar w:fldCharType="end"/>
                </w:r>
              </w:hyperlink>
            </w:p>
            <w:p w14:paraId="5C4E4F89" w14:textId="189BA1EB" w:rsidR="00A3123A" w:rsidRDefault="00A3123A">
              <w:pPr>
                <w:pStyle w:val="21"/>
                <w:rPr>
                  <w:noProof/>
                  <w:szCs w:val="22"/>
                </w:rPr>
              </w:pPr>
              <w:hyperlink w:anchor="_Toc64029746" w:history="1">
                <w:r w:rsidRPr="005B0930">
                  <w:rPr>
                    <w:rStyle w:val="af"/>
                    <w:noProof/>
                  </w:rPr>
                  <w:t>３-１ システム構成</w:t>
                </w:r>
                <w:r>
                  <w:rPr>
                    <w:noProof/>
                    <w:webHidden/>
                  </w:rPr>
                  <w:tab/>
                </w:r>
                <w:r>
                  <w:rPr>
                    <w:noProof/>
                    <w:webHidden/>
                  </w:rPr>
                  <w:fldChar w:fldCharType="begin"/>
                </w:r>
                <w:r>
                  <w:rPr>
                    <w:noProof/>
                    <w:webHidden/>
                  </w:rPr>
                  <w:instrText xml:space="preserve"> PAGEREF _Toc64029746 \h </w:instrText>
                </w:r>
                <w:r>
                  <w:rPr>
                    <w:noProof/>
                    <w:webHidden/>
                  </w:rPr>
                </w:r>
                <w:r>
                  <w:rPr>
                    <w:noProof/>
                    <w:webHidden/>
                  </w:rPr>
                  <w:fldChar w:fldCharType="separate"/>
                </w:r>
                <w:r>
                  <w:rPr>
                    <w:noProof/>
                    <w:webHidden/>
                  </w:rPr>
                  <w:t>4</w:t>
                </w:r>
                <w:r>
                  <w:rPr>
                    <w:noProof/>
                    <w:webHidden/>
                  </w:rPr>
                  <w:fldChar w:fldCharType="end"/>
                </w:r>
              </w:hyperlink>
            </w:p>
            <w:p w14:paraId="434E0F83" w14:textId="24D25270" w:rsidR="00A3123A" w:rsidRDefault="00A3123A">
              <w:pPr>
                <w:pStyle w:val="21"/>
                <w:rPr>
                  <w:noProof/>
                  <w:szCs w:val="22"/>
                </w:rPr>
              </w:pPr>
              <w:hyperlink w:anchor="_Toc64029747" w:history="1">
                <w:r w:rsidRPr="005B0930">
                  <w:rPr>
                    <w:rStyle w:val="af"/>
                    <w:noProof/>
                  </w:rPr>
                  <w:t>３-２ ソフトウェア構成</w:t>
                </w:r>
                <w:r>
                  <w:rPr>
                    <w:noProof/>
                    <w:webHidden/>
                  </w:rPr>
                  <w:tab/>
                </w:r>
                <w:r>
                  <w:rPr>
                    <w:noProof/>
                    <w:webHidden/>
                  </w:rPr>
                  <w:fldChar w:fldCharType="begin"/>
                </w:r>
                <w:r>
                  <w:rPr>
                    <w:noProof/>
                    <w:webHidden/>
                  </w:rPr>
                  <w:instrText xml:space="preserve"> PAGEREF _Toc64029747 \h </w:instrText>
                </w:r>
                <w:r>
                  <w:rPr>
                    <w:noProof/>
                    <w:webHidden/>
                  </w:rPr>
                </w:r>
                <w:r>
                  <w:rPr>
                    <w:noProof/>
                    <w:webHidden/>
                  </w:rPr>
                  <w:fldChar w:fldCharType="separate"/>
                </w:r>
                <w:r>
                  <w:rPr>
                    <w:noProof/>
                    <w:webHidden/>
                  </w:rPr>
                  <w:t>5</w:t>
                </w:r>
                <w:r>
                  <w:rPr>
                    <w:noProof/>
                    <w:webHidden/>
                  </w:rPr>
                  <w:fldChar w:fldCharType="end"/>
                </w:r>
              </w:hyperlink>
            </w:p>
            <w:p w14:paraId="24B5FF24" w14:textId="551A108A" w:rsidR="00A3123A" w:rsidRDefault="00A3123A">
              <w:pPr>
                <w:pStyle w:val="21"/>
                <w:rPr>
                  <w:noProof/>
                  <w:szCs w:val="22"/>
                </w:rPr>
              </w:pPr>
              <w:hyperlink w:anchor="_Toc64029748" w:history="1">
                <w:r w:rsidRPr="005B0930">
                  <w:rPr>
                    <w:rStyle w:val="af"/>
                    <w:noProof/>
                  </w:rPr>
                  <w:t>３-３ システムの利用者</w:t>
                </w:r>
                <w:r>
                  <w:rPr>
                    <w:noProof/>
                    <w:webHidden/>
                  </w:rPr>
                  <w:tab/>
                </w:r>
                <w:r>
                  <w:rPr>
                    <w:noProof/>
                    <w:webHidden/>
                  </w:rPr>
                  <w:fldChar w:fldCharType="begin"/>
                </w:r>
                <w:r>
                  <w:rPr>
                    <w:noProof/>
                    <w:webHidden/>
                  </w:rPr>
                  <w:instrText xml:space="preserve"> PAGEREF _Toc64029748 \h </w:instrText>
                </w:r>
                <w:r>
                  <w:rPr>
                    <w:noProof/>
                    <w:webHidden/>
                  </w:rPr>
                </w:r>
                <w:r>
                  <w:rPr>
                    <w:noProof/>
                    <w:webHidden/>
                  </w:rPr>
                  <w:fldChar w:fldCharType="separate"/>
                </w:r>
                <w:r>
                  <w:rPr>
                    <w:noProof/>
                    <w:webHidden/>
                  </w:rPr>
                  <w:t>5</w:t>
                </w:r>
                <w:r>
                  <w:rPr>
                    <w:noProof/>
                    <w:webHidden/>
                  </w:rPr>
                  <w:fldChar w:fldCharType="end"/>
                </w:r>
              </w:hyperlink>
            </w:p>
            <w:p w14:paraId="7509C6CA" w14:textId="0CD35138" w:rsidR="00A3123A" w:rsidRDefault="00A3123A" w:rsidP="00D664D5">
              <w:pPr>
                <w:pStyle w:val="11"/>
                <w:rPr>
                  <w:sz w:val="21"/>
                  <w:szCs w:val="22"/>
                </w:rPr>
              </w:pPr>
              <w:hyperlink w:anchor="_Toc64029749" w:history="1">
                <w:r w:rsidRPr="005B0930">
                  <w:rPr>
                    <w:rStyle w:val="af"/>
                  </w:rPr>
                  <w:t>４ 機能要件</w:t>
                </w:r>
                <w:r>
                  <w:rPr>
                    <w:webHidden/>
                  </w:rPr>
                  <w:tab/>
                </w:r>
                <w:r>
                  <w:rPr>
                    <w:webHidden/>
                  </w:rPr>
                  <w:fldChar w:fldCharType="begin"/>
                </w:r>
                <w:r>
                  <w:rPr>
                    <w:webHidden/>
                  </w:rPr>
                  <w:instrText xml:space="preserve"> PAGEREF _Toc64029749 \h </w:instrText>
                </w:r>
                <w:r>
                  <w:rPr>
                    <w:webHidden/>
                  </w:rPr>
                </w:r>
                <w:r>
                  <w:rPr>
                    <w:webHidden/>
                  </w:rPr>
                  <w:fldChar w:fldCharType="separate"/>
                </w:r>
                <w:r>
                  <w:rPr>
                    <w:webHidden/>
                  </w:rPr>
                  <w:t>6</w:t>
                </w:r>
                <w:r>
                  <w:rPr>
                    <w:webHidden/>
                  </w:rPr>
                  <w:fldChar w:fldCharType="end"/>
                </w:r>
              </w:hyperlink>
            </w:p>
            <w:p w14:paraId="131C34DD" w14:textId="5E01BB03" w:rsidR="00A3123A" w:rsidRDefault="00A3123A">
              <w:pPr>
                <w:pStyle w:val="21"/>
                <w:rPr>
                  <w:noProof/>
                  <w:szCs w:val="22"/>
                </w:rPr>
              </w:pPr>
              <w:hyperlink w:anchor="_Toc64029750" w:history="1">
                <w:r w:rsidRPr="005B0930">
                  <w:rPr>
                    <w:rStyle w:val="af"/>
                    <w:noProof/>
                  </w:rPr>
                  <w:t>４-１ 機能全体像</w:t>
                </w:r>
                <w:r>
                  <w:rPr>
                    <w:noProof/>
                    <w:webHidden/>
                  </w:rPr>
                  <w:tab/>
                </w:r>
                <w:r>
                  <w:rPr>
                    <w:noProof/>
                    <w:webHidden/>
                  </w:rPr>
                  <w:fldChar w:fldCharType="begin"/>
                </w:r>
                <w:r>
                  <w:rPr>
                    <w:noProof/>
                    <w:webHidden/>
                  </w:rPr>
                  <w:instrText xml:space="preserve"> PAGEREF _Toc64029750 \h </w:instrText>
                </w:r>
                <w:r>
                  <w:rPr>
                    <w:noProof/>
                    <w:webHidden/>
                  </w:rPr>
                </w:r>
                <w:r>
                  <w:rPr>
                    <w:noProof/>
                    <w:webHidden/>
                  </w:rPr>
                  <w:fldChar w:fldCharType="separate"/>
                </w:r>
                <w:r>
                  <w:rPr>
                    <w:noProof/>
                    <w:webHidden/>
                  </w:rPr>
                  <w:t>6</w:t>
                </w:r>
                <w:r>
                  <w:rPr>
                    <w:noProof/>
                    <w:webHidden/>
                  </w:rPr>
                  <w:fldChar w:fldCharType="end"/>
                </w:r>
              </w:hyperlink>
            </w:p>
            <w:p w14:paraId="3C24B0F7" w14:textId="3B1E948F" w:rsidR="00A3123A" w:rsidRDefault="00A3123A">
              <w:pPr>
                <w:pStyle w:val="21"/>
                <w:rPr>
                  <w:noProof/>
                  <w:szCs w:val="22"/>
                </w:rPr>
              </w:pPr>
              <w:hyperlink w:anchor="_Toc64029751" w:history="1">
                <w:r w:rsidRPr="005B0930">
                  <w:rPr>
                    <w:rStyle w:val="af"/>
                    <w:noProof/>
                  </w:rPr>
                  <w:t>４-２ 機能一覧（必須機能）</w:t>
                </w:r>
                <w:r>
                  <w:rPr>
                    <w:noProof/>
                    <w:webHidden/>
                  </w:rPr>
                  <w:tab/>
                </w:r>
                <w:r>
                  <w:rPr>
                    <w:noProof/>
                    <w:webHidden/>
                  </w:rPr>
                  <w:fldChar w:fldCharType="begin"/>
                </w:r>
                <w:r>
                  <w:rPr>
                    <w:noProof/>
                    <w:webHidden/>
                  </w:rPr>
                  <w:instrText xml:space="preserve"> PAGEREF _Toc64029751 \h </w:instrText>
                </w:r>
                <w:r>
                  <w:rPr>
                    <w:noProof/>
                    <w:webHidden/>
                  </w:rPr>
                </w:r>
                <w:r>
                  <w:rPr>
                    <w:noProof/>
                    <w:webHidden/>
                  </w:rPr>
                  <w:fldChar w:fldCharType="separate"/>
                </w:r>
                <w:r>
                  <w:rPr>
                    <w:noProof/>
                    <w:webHidden/>
                  </w:rPr>
                  <w:t>7</w:t>
                </w:r>
                <w:r>
                  <w:rPr>
                    <w:noProof/>
                    <w:webHidden/>
                  </w:rPr>
                  <w:fldChar w:fldCharType="end"/>
                </w:r>
              </w:hyperlink>
            </w:p>
            <w:p w14:paraId="66A5D3C9" w14:textId="6FBF1CF4" w:rsidR="00A3123A" w:rsidRDefault="00A3123A">
              <w:pPr>
                <w:pStyle w:val="21"/>
                <w:rPr>
                  <w:noProof/>
                  <w:szCs w:val="22"/>
                </w:rPr>
              </w:pPr>
              <w:hyperlink w:anchor="_Toc64029752" w:history="1">
                <w:r w:rsidRPr="005B0930">
                  <w:rPr>
                    <w:rStyle w:val="af"/>
                    <w:noProof/>
                  </w:rPr>
                  <w:t>４-３ 機能一覧（オリジナル機能）★（※水色の欄には追記が必要）</w:t>
                </w:r>
                <w:r>
                  <w:rPr>
                    <w:noProof/>
                    <w:webHidden/>
                  </w:rPr>
                  <w:tab/>
                </w:r>
                <w:r>
                  <w:rPr>
                    <w:noProof/>
                    <w:webHidden/>
                  </w:rPr>
                  <w:fldChar w:fldCharType="begin"/>
                </w:r>
                <w:r>
                  <w:rPr>
                    <w:noProof/>
                    <w:webHidden/>
                  </w:rPr>
                  <w:instrText xml:space="preserve"> PAGEREF _Toc64029752 \h </w:instrText>
                </w:r>
                <w:r>
                  <w:rPr>
                    <w:noProof/>
                    <w:webHidden/>
                  </w:rPr>
                </w:r>
                <w:r>
                  <w:rPr>
                    <w:noProof/>
                    <w:webHidden/>
                  </w:rPr>
                  <w:fldChar w:fldCharType="separate"/>
                </w:r>
                <w:r>
                  <w:rPr>
                    <w:noProof/>
                    <w:webHidden/>
                  </w:rPr>
                  <w:t>11</w:t>
                </w:r>
                <w:r>
                  <w:rPr>
                    <w:noProof/>
                    <w:webHidden/>
                  </w:rPr>
                  <w:fldChar w:fldCharType="end"/>
                </w:r>
              </w:hyperlink>
            </w:p>
            <w:p w14:paraId="02BAC0FB" w14:textId="279F6081" w:rsidR="00A3123A" w:rsidRDefault="00A3123A" w:rsidP="00D664D5">
              <w:pPr>
                <w:pStyle w:val="11"/>
                <w:rPr>
                  <w:sz w:val="21"/>
                  <w:szCs w:val="22"/>
                </w:rPr>
              </w:pPr>
              <w:hyperlink w:anchor="_Toc64029753" w:history="1">
                <w:r w:rsidRPr="005B0930">
                  <w:rPr>
                    <w:rStyle w:val="af"/>
                  </w:rPr>
                  <w:t>５ 品質要求</w:t>
                </w:r>
                <w:r>
                  <w:rPr>
                    <w:webHidden/>
                  </w:rPr>
                  <w:tab/>
                </w:r>
                <w:r>
                  <w:rPr>
                    <w:webHidden/>
                  </w:rPr>
                  <w:fldChar w:fldCharType="begin"/>
                </w:r>
                <w:r>
                  <w:rPr>
                    <w:webHidden/>
                  </w:rPr>
                  <w:instrText xml:space="preserve"> PAGEREF _Toc64029753 \h </w:instrText>
                </w:r>
                <w:r>
                  <w:rPr>
                    <w:webHidden/>
                  </w:rPr>
                </w:r>
                <w:r>
                  <w:rPr>
                    <w:webHidden/>
                  </w:rPr>
                  <w:fldChar w:fldCharType="separate"/>
                </w:r>
                <w:r>
                  <w:rPr>
                    <w:webHidden/>
                  </w:rPr>
                  <w:t>12</w:t>
                </w:r>
                <w:r>
                  <w:rPr>
                    <w:webHidden/>
                  </w:rPr>
                  <w:fldChar w:fldCharType="end"/>
                </w:r>
              </w:hyperlink>
            </w:p>
            <w:p w14:paraId="518A136E" w14:textId="21195D31" w:rsidR="00A3123A" w:rsidRDefault="00A3123A" w:rsidP="00D664D5">
              <w:pPr>
                <w:pStyle w:val="11"/>
                <w:rPr>
                  <w:sz w:val="21"/>
                  <w:szCs w:val="22"/>
                </w:rPr>
              </w:pPr>
              <w:hyperlink w:anchor="_Toc64029754" w:history="1">
                <w:r w:rsidRPr="005B0930">
                  <w:rPr>
                    <w:rStyle w:val="af"/>
                  </w:rPr>
                  <w:t>６ セキュリティ要求</w:t>
                </w:r>
                <w:r>
                  <w:rPr>
                    <w:webHidden/>
                  </w:rPr>
                  <w:tab/>
                </w:r>
                <w:r>
                  <w:rPr>
                    <w:webHidden/>
                  </w:rPr>
                  <w:fldChar w:fldCharType="begin"/>
                </w:r>
                <w:r>
                  <w:rPr>
                    <w:webHidden/>
                  </w:rPr>
                  <w:instrText xml:space="preserve"> PAGEREF _Toc64029754 \h </w:instrText>
                </w:r>
                <w:r>
                  <w:rPr>
                    <w:webHidden/>
                  </w:rPr>
                </w:r>
                <w:r>
                  <w:rPr>
                    <w:webHidden/>
                  </w:rPr>
                  <w:fldChar w:fldCharType="separate"/>
                </w:r>
                <w:r>
                  <w:rPr>
                    <w:webHidden/>
                  </w:rPr>
                  <w:t>13</w:t>
                </w:r>
                <w:r>
                  <w:rPr>
                    <w:webHidden/>
                  </w:rPr>
                  <w:fldChar w:fldCharType="end"/>
                </w:r>
              </w:hyperlink>
            </w:p>
            <w:p w14:paraId="13B187FA" w14:textId="75D315DE" w:rsidR="00122561" w:rsidRDefault="00DD2494">
              <w:pPr>
                <w:ind w:left="840"/>
              </w:pPr>
              <w:r>
                <w:rPr>
                  <w:b/>
                  <w:bCs/>
                  <w:lang w:val="ja-JP"/>
                </w:rPr>
                <w:fldChar w:fldCharType="end"/>
              </w:r>
            </w:p>
          </w:sdtContent>
        </w:sdt>
        <w:p w14:paraId="1CBA4A81" w14:textId="77777777" w:rsidR="00792964" w:rsidRDefault="00792964">
          <w:pPr>
            <w:widowControl/>
            <w:spacing w:line="240" w:lineRule="auto"/>
            <w:ind w:leftChars="0" w:left="0"/>
            <w:jc w:val="left"/>
            <w:rPr>
              <w:sz w:val="24"/>
            </w:rPr>
          </w:pPr>
          <w:r>
            <w:br w:type="page"/>
          </w:r>
        </w:p>
        <w:p w14:paraId="03FB9CE4" w14:textId="77777777" w:rsidR="00CA114A" w:rsidRDefault="00CA114A" w:rsidP="00CA114A">
          <w:pPr>
            <w:pStyle w:val="1"/>
            <w:spacing w:after="180"/>
          </w:pPr>
          <w:bookmarkStart w:id="0" w:name="_Toc477244807"/>
          <w:bookmarkStart w:id="1" w:name="_Toc64029738"/>
          <w:r>
            <w:rPr>
              <w:rFonts w:hint="eastAsia"/>
            </w:rPr>
            <w:lastRenderedPageBreak/>
            <w:t>はじめに</w:t>
          </w:r>
          <w:bookmarkEnd w:id="1"/>
        </w:p>
        <w:p w14:paraId="7F9A4BFC" w14:textId="77777777" w:rsidR="00CA114A" w:rsidRDefault="00CA114A" w:rsidP="00CA114A">
          <w:pPr>
            <w:ind w:left="840"/>
          </w:pPr>
          <w:r>
            <w:rPr>
              <w:rFonts w:hint="eastAsia"/>
            </w:rPr>
            <w:t>本書では、架空の顧客からの要望を記載しています。</w:t>
          </w:r>
        </w:p>
        <w:p w14:paraId="0BEE9324" w14:textId="7B35D6E7" w:rsidR="00F12D2A" w:rsidRPr="00F12D2A" w:rsidRDefault="00CA114A" w:rsidP="00FA504A">
          <w:pPr>
            <w:ind w:left="840"/>
          </w:pPr>
          <w:r>
            <w:rPr>
              <w:rFonts w:hint="eastAsia"/>
            </w:rPr>
            <w:t>初学者向け研修で利用することを考慮して、一般的な</w:t>
          </w:r>
          <w:r w:rsidR="004E7FA1">
            <w:rPr>
              <w:rFonts w:hint="eastAsia"/>
            </w:rPr>
            <w:t>要件定義書の内容</w:t>
          </w:r>
          <w:r>
            <w:rPr>
              <w:rFonts w:hint="eastAsia"/>
            </w:rPr>
            <w:t>よりも量と粒度を抑えてあります。ご留意ください。</w:t>
          </w:r>
        </w:p>
        <w:p w14:paraId="2CCD533F" w14:textId="77777777" w:rsidR="00ED6AB8" w:rsidRDefault="00ED6AB8" w:rsidP="00BF2AE2">
          <w:pPr>
            <w:ind w:left="840"/>
          </w:pPr>
          <w:r>
            <w:br w:type="page"/>
          </w:r>
        </w:p>
        <w:p w14:paraId="31C8F1AF" w14:textId="7A8DCBB8" w:rsidR="00792964" w:rsidRPr="00054A5D" w:rsidRDefault="000752E1" w:rsidP="006B20B2">
          <w:pPr>
            <w:pStyle w:val="1"/>
            <w:spacing w:after="180"/>
          </w:pPr>
          <w:bookmarkStart w:id="2" w:name="_Toc64029739"/>
          <w:r>
            <w:rPr>
              <w:rFonts w:hint="eastAsia"/>
            </w:rPr>
            <w:lastRenderedPageBreak/>
            <w:t>システム</w:t>
          </w:r>
          <w:r w:rsidR="00E12855">
            <w:rPr>
              <w:rFonts w:hint="eastAsia"/>
            </w:rPr>
            <w:t>開発の</w:t>
          </w:r>
          <w:bookmarkEnd w:id="0"/>
          <w:r w:rsidR="00E12855">
            <w:rPr>
              <w:rFonts w:hint="eastAsia"/>
            </w:rPr>
            <w:t>目的</w:t>
          </w:r>
          <w:bookmarkEnd w:id="2"/>
        </w:p>
        <w:p w14:paraId="04EC909B" w14:textId="77777777" w:rsidR="00E12855" w:rsidRDefault="00E12855" w:rsidP="006B20B2">
          <w:pPr>
            <w:pStyle w:val="2"/>
            <w:spacing w:after="180"/>
          </w:pPr>
          <w:bookmarkStart w:id="3" w:name="_Toc64029740"/>
          <w:r>
            <w:rPr>
              <w:rFonts w:hint="eastAsia"/>
            </w:rPr>
            <w:t>システム開発のねらい</w:t>
          </w:r>
          <w:bookmarkEnd w:id="3"/>
        </w:p>
        <w:p w14:paraId="02744F79" w14:textId="77777777" w:rsidR="00494D17" w:rsidRDefault="00E12855" w:rsidP="00E12855">
          <w:pPr>
            <w:ind w:leftChars="200" w:left="420"/>
          </w:pPr>
          <w:r>
            <w:rPr>
              <w:rFonts w:hint="eastAsia"/>
            </w:rPr>
            <w:t>顧客が利用できる通販システムを実現する</w:t>
          </w:r>
          <w:r w:rsidR="00494D17">
            <w:rPr>
              <w:rFonts w:hint="eastAsia"/>
            </w:rPr>
            <w:t>ことにより、以下の点を達成する。</w:t>
          </w:r>
        </w:p>
        <w:p w14:paraId="43197B2C" w14:textId="77777777" w:rsidR="00E12855" w:rsidRDefault="00494D17" w:rsidP="00E12855">
          <w:pPr>
            <w:ind w:leftChars="200" w:left="420"/>
          </w:pPr>
          <w:r>
            <w:rPr>
              <w:rFonts w:hint="eastAsia"/>
            </w:rPr>
            <w:t>・店舗の運営コストの削減</w:t>
          </w:r>
        </w:p>
        <w:p w14:paraId="439712E4" w14:textId="77777777" w:rsidR="00494D17" w:rsidRDefault="00494D17" w:rsidP="00E12855">
          <w:pPr>
            <w:ind w:leftChars="200" w:left="420"/>
          </w:pPr>
          <w:r>
            <w:rPr>
              <w:rFonts w:hint="eastAsia"/>
            </w:rPr>
            <w:t>・顧客の利便性向上</w:t>
          </w:r>
        </w:p>
        <w:p w14:paraId="15BC7F62" w14:textId="77777777" w:rsidR="00494D17" w:rsidRDefault="00494D17" w:rsidP="00494D17">
          <w:pPr>
            <w:ind w:leftChars="200" w:left="420"/>
          </w:pPr>
          <w:r>
            <w:rPr>
              <w:rFonts w:hint="eastAsia"/>
            </w:rPr>
            <w:t>・販売機会の増大(店舗、Webシステムの両方での販売)</w:t>
          </w:r>
        </w:p>
        <w:p w14:paraId="7B6FA22C" w14:textId="77777777" w:rsidR="00E12855" w:rsidRPr="00494D17" w:rsidRDefault="00E12855" w:rsidP="00E12855">
          <w:pPr>
            <w:ind w:leftChars="200" w:left="420"/>
          </w:pPr>
        </w:p>
        <w:p w14:paraId="04AD6E72" w14:textId="77777777" w:rsidR="00E12855" w:rsidRPr="00E12855" w:rsidRDefault="00E12855" w:rsidP="006B20B2">
          <w:pPr>
            <w:pStyle w:val="2"/>
            <w:spacing w:after="180"/>
          </w:pPr>
          <w:bookmarkStart w:id="4" w:name="_Toc64029741"/>
          <w:r>
            <w:rPr>
              <w:rFonts w:hint="eastAsia"/>
            </w:rPr>
            <w:t>システム開発の背景</w:t>
          </w:r>
          <w:bookmarkEnd w:id="4"/>
        </w:p>
        <w:p w14:paraId="0C72B3A7" w14:textId="77777777" w:rsidR="00D57367" w:rsidRDefault="00792964" w:rsidP="00D57367">
          <w:pPr>
            <w:ind w:leftChars="200" w:left="840" w:hangingChars="200" w:hanging="420"/>
          </w:pPr>
          <w:r w:rsidRPr="002D1406">
            <w:rPr>
              <w:rFonts w:hint="eastAsia"/>
            </w:rPr>
            <w:t>シェアードショップは、</w:t>
          </w:r>
          <w:r>
            <w:rPr>
              <w:rFonts w:hint="eastAsia"/>
            </w:rPr>
            <w:t>とある地方の市町村に拠点を構える</w:t>
          </w:r>
          <w:r w:rsidRPr="002D1406">
            <w:rPr>
              <w:rFonts w:hint="eastAsia"/>
            </w:rPr>
            <w:t>セレクトショップである。</w:t>
          </w:r>
        </w:p>
        <w:p w14:paraId="2762D5E7" w14:textId="77777777" w:rsidR="00D57367" w:rsidRDefault="00792964" w:rsidP="00D57367">
          <w:pPr>
            <w:ind w:leftChars="200" w:left="840" w:hangingChars="200" w:hanging="420"/>
          </w:pPr>
          <w:r>
            <w:rPr>
              <w:rFonts w:hint="eastAsia"/>
            </w:rPr>
            <w:t>店頭にて多種多様な商品を販売しており、これまでの顧客は主に近隣の住民であった。</w:t>
          </w:r>
        </w:p>
        <w:p w14:paraId="15B4B64B" w14:textId="77777777" w:rsidR="00792964" w:rsidRDefault="00792964" w:rsidP="00D57367">
          <w:pPr>
            <w:ind w:leftChars="200" w:left="840" w:hangingChars="200" w:hanging="420"/>
          </w:pPr>
          <w:r>
            <w:rPr>
              <w:rFonts w:hint="eastAsia"/>
            </w:rPr>
            <w:t>また、商品、注文の管理は社内</w:t>
          </w:r>
          <w:r w:rsidR="00D57367">
            <w:rPr>
              <w:rFonts w:hint="eastAsia"/>
            </w:rPr>
            <w:t>の商品管理</w:t>
          </w:r>
          <w:r>
            <w:rPr>
              <w:rFonts w:hint="eastAsia"/>
            </w:rPr>
            <w:t>システムで行っていた。</w:t>
          </w:r>
        </w:p>
        <w:p w14:paraId="50C217A3" w14:textId="77777777" w:rsidR="00D57367" w:rsidRDefault="00792964" w:rsidP="00D57367">
          <w:pPr>
            <w:ind w:leftChars="200" w:left="840" w:hangingChars="200" w:hanging="420"/>
          </w:pPr>
          <w:r>
            <w:rPr>
              <w:rFonts w:hint="eastAsia"/>
            </w:rPr>
            <w:t>昨年末、店舗がマスメディアに取り上げられて以降、店舗へ足を運ぶ顧客が飛躍的に増大し、</w:t>
          </w:r>
        </w:p>
        <w:p w14:paraId="4111B17D" w14:textId="77777777" w:rsidR="00D57367" w:rsidRDefault="00792964" w:rsidP="00D57367">
          <w:pPr>
            <w:ind w:leftChars="200" w:left="840" w:hangingChars="200" w:hanging="420"/>
          </w:pPr>
          <w:r>
            <w:rPr>
              <w:rFonts w:hint="eastAsia"/>
            </w:rPr>
            <w:t>売り上げも右肩上がりとなっている。</w:t>
          </w:r>
        </w:p>
        <w:p w14:paraId="5ED2EA1D" w14:textId="77777777" w:rsidR="00494D17" w:rsidRDefault="00494D17" w:rsidP="00D57367">
          <w:pPr>
            <w:ind w:leftChars="200" w:left="840" w:hangingChars="200" w:hanging="420"/>
          </w:pPr>
        </w:p>
        <w:p w14:paraId="5C6C5557" w14:textId="77777777" w:rsidR="00792964" w:rsidRDefault="00494D17" w:rsidP="00D57367">
          <w:pPr>
            <w:ind w:leftChars="200" w:left="840" w:hangingChars="200" w:hanging="420"/>
          </w:pPr>
          <w:r>
            <w:rPr>
              <w:rFonts w:hint="eastAsia"/>
            </w:rPr>
            <w:t>商品管理システムを通販システムとして改良することで、課題解決を図る</w:t>
          </w:r>
          <w:r w:rsidR="00792964">
            <w:rPr>
              <w:rFonts w:hint="eastAsia"/>
            </w:rPr>
            <w:t>。</w:t>
          </w:r>
        </w:p>
        <w:p w14:paraId="4312DFA5" w14:textId="77777777" w:rsidR="00792964" w:rsidRPr="00494D17" w:rsidRDefault="00792964" w:rsidP="00D57367">
          <w:pPr>
            <w:ind w:leftChars="200" w:left="840" w:hangingChars="200" w:hanging="420"/>
          </w:pPr>
        </w:p>
        <w:p w14:paraId="461A8C24" w14:textId="77777777" w:rsidR="00792964" w:rsidRPr="00FD3B96" w:rsidRDefault="000752E1" w:rsidP="006B20B2">
          <w:pPr>
            <w:pStyle w:val="2"/>
            <w:spacing w:after="180"/>
          </w:pPr>
          <w:bookmarkStart w:id="5" w:name="_Toc445992715"/>
          <w:bookmarkStart w:id="6" w:name="_Toc477244808"/>
          <w:bookmarkStart w:id="7" w:name="_Toc64029742"/>
          <w:r>
            <w:rPr>
              <w:rFonts w:hint="eastAsia"/>
            </w:rPr>
            <w:t>システム</w:t>
          </w:r>
          <w:r w:rsidR="00792964" w:rsidRPr="002D1406">
            <w:rPr>
              <w:rFonts w:hint="eastAsia"/>
            </w:rPr>
            <w:t>の</w:t>
          </w:r>
          <w:bookmarkEnd w:id="5"/>
          <w:bookmarkEnd w:id="6"/>
          <w:r w:rsidR="00494D17">
            <w:rPr>
              <w:rFonts w:hint="eastAsia"/>
            </w:rPr>
            <w:t>利用イメージ</w:t>
          </w:r>
          <w:bookmarkEnd w:id="7"/>
        </w:p>
        <w:p w14:paraId="037F1AB2" w14:textId="77777777" w:rsidR="00D57367" w:rsidRDefault="00A3123A" w:rsidP="00D57367">
          <w:pPr>
            <w:ind w:leftChars="200" w:left="840" w:hangingChars="200" w:hanging="420"/>
            <w:rPr>
              <w:rFonts w:ascii="メイリオ" w:eastAsia="メイリオ" w:hAnsi="メイリオ" w:cs="メイリオ"/>
            </w:rPr>
          </w:pPr>
          <w:r>
            <w:rPr>
              <w:noProof/>
            </w:rPr>
            <w:pict w14:anchorId="67DD0576">
              <v:shapetype id="_x0000_t202" coordsize="21600,21600" o:spt="202" path="m,l,21600r21600,l21600,xe">
                <v:stroke joinstyle="miter"/>
                <v:path gradientshapeok="t" o:connecttype="rect"/>
              </v:shapetype>
              <v:shape id="Text Box 12" o:spid="_x0000_s1026" type="#_x0000_t202" style="position:absolute;left:0;text-align:left;margin-left:309.75pt;margin-top:14pt;width:147pt;height:18pt;z-index:25469030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" fillcolor="white [3212]" stroked="f" strokecolor="#fbd4b4 [1305]" strokeweight="6.5pt">
                <v:textbox style="mso-next-textbox:#Text Box 12" inset="5.85pt,.7pt,5.85pt,.7pt">
                  <w:txbxContent>
                    <w:p w14:paraId="387F9137" w14:textId="77777777" w:rsidR="00A3123A" w:rsidRDefault="00A3123A" w:rsidP="00ED1FE1">
                      <w:pPr>
                        <w:ind w:leftChars="0" w:left="840" w:hangingChars="400" w:hanging="840"/>
                        <w:jc w:val="center"/>
                      </w:pPr>
                      <w:r>
                        <w:rPr>
                          <w:rFonts w:hint="eastAsia"/>
                        </w:rPr>
                        <w:t>システム利用者と利用機能</w:t>
                      </w:r>
                    </w:p>
                  </w:txbxContent>
                </v:textbox>
                <w10:wrap anchorx="margin"/>
              </v:shape>
            </w:pict>
          </w:r>
          <w:r w:rsidR="00A556E6">
            <w:rPr>
              <w:rFonts w:ascii="メイリオ" w:eastAsia="メイリオ" w:hAnsi="メイリオ" w:cs="メイリオ" w:hint="eastAsia"/>
            </w:rPr>
            <w:t>＜現行システム</w:t>
          </w:r>
          <w:r w:rsidR="00494D17">
            <w:rPr>
              <w:rFonts w:ascii="メイリオ" w:eastAsia="メイリオ" w:hAnsi="メイリオ" w:cs="メイリオ" w:hint="eastAsia"/>
            </w:rPr>
            <w:t>：商品管理システム</w:t>
          </w:r>
          <w:r w:rsidR="00A556E6">
            <w:rPr>
              <w:rFonts w:ascii="メイリオ" w:eastAsia="メイリオ" w:hAnsi="メイリオ" w:cs="メイリオ" w:hint="eastAsia"/>
            </w:rPr>
            <w:t>＞</w:t>
          </w:r>
        </w:p>
        <w:p w14:paraId="3E2FDB6E" w14:textId="77777777" w:rsidR="00D57367" w:rsidRDefault="00A3123A"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25277CB3">
              <v:shape id="Text Box 9" o:spid="_x0000_s1027" type="#_x0000_t202" style="position:absolute;left:0;text-align:left;margin-left:294pt;margin-top:7pt;width:183.75pt;height:1in;z-index:25468825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" filled="f" strokecolor="#7f7f7f [1612]">
                <v:textbox style="mso-next-textbox:#Text Box 9" inset="5.85pt,1.5mm,5.85pt,.7pt">
                  <w:txbxContent>
                    <w:p w14:paraId="4A2DF837" w14:textId="77777777" w:rsidR="00A3123A" w:rsidRDefault="00A3123A" w:rsidP="0010624D">
                      <w:pPr>
                        <w:ind w:leftChars="0" w:left="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Pr>
                          <w:rFonts w:hint="eastAsia"/>
                          <w:sz w:val="20"/>
                        </w:rPr>
                        <w:t>・ログイン、ログアウト</w:t>
                      </w:r>
                    </w:p>
                    <w:p w14:paraId="609827F3" w14:textId="77777777" w:rsidR="00A3123A" w:rsidRDefault="00A3123A" w:rsidP="0010624D">
                      <w:pPr>
                        <w:ind w:leftChars="0" w:left="0"/>
                        <w:rPr>
                          <w:sz w:val="20"/>
                        </w:rPr>
                      </w:pPr>
                      <w:r>
                        <w:rPr>
                          <w:rFonts w:hint="eastAsia"/>
                          <w:sz w:val="20"/>
                        </w:rPr>
                        <w:t>・</w:t>
                      </w:r>
                      <w:r w:rsidRPr="00ED1FE1">
                        <w:rPr>
                          <w:rFonts w:hint="eastAsia"/>
                          <w:sz w:val="20"/>
                        </w:rPr>
                        <w:t>商品管理</w:t>
                      </w:r>
                    </w:p>
                    <w:p w14:paraId="48418A8A" w14:textId="77777777" w:rsidR="00A3123A" w:rsidRDefault="00A3123A" w:rsidP="0010624D">
                      <w:pPr>
                        <w:ind w:leftChars="0" w:left="0"/>
                        <w:rPr>
                          <w:sz w:val="20"/>
                        </w:rPr>
                      </w:pPr>
                      <w:r>
                        <w:rPr>
                          <w:rFonts w:hint="eastAsia"/>
                          <w:sz w:val="20"/>
                        </w:rPr>
                        <w:t>・</w:t>
                      </w:r>
                      <w:r w:rsidRPr="00ED1FE1">
                        <w:rPr>
                          <w:rFonts w:hint="eastAsia"/>
                          <w:sz w:val="20"/>
                        </w:rPr>
                        <w:t>カテゴリ管理</w:t>
                      </w:r>
                    </w:p>
                    <w:p w14:paraId="156CB43D" w14:textId="77777777" w:rsidR="00A3123A" w:rsidRPr="00ED1FE1" w:rsidRDefault="00A3123A" w:rsidP="00A556E6">
                      <w:pPr>
                        <w:ind w:leftChars="0" w:left="0"/>
                        <w:rPr>
                          <w:sz w:val="20"/>
                        </w:rPr>
                      </w:pPr>
                    </w:p>
                  </w:txbxContent>
                </v:textbox>
                <w10:wrap anchorx="margin"/>
              </v:shape>
            </w:pict>
          </w:r>
          <w:r>
            <w:rPr>
              <w:rFonts w:ascii="メイリオ" w:eastAsia="メイリオ" w:hAnsi="メイリオ" w:cs="メイリオ"/>
              <w:noProof/>
            </w:rPr>
            <w:pict w14:anchorId="76E7AA07">
              <v:shape id="Text Box 5" o:spid="_x0000_s1028" type="#_x0000_t202" style="position:absolute;left:0;text-align:left;margin-left:110.25pt;margin-top:7pt;width:178.5pt;height:86pt;z-index:254681087;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" filled="f" strokecolor="#7f7f7f [1612]" strokeweight="1.5pt">
                <v:textbox style="mso-next-textbox:#Text Box 5" inset="5.85pt,.7pt,5.85pt,.7pt">
                  <w:txbxContent>
                    <w:p w14:paraId="13188167" w14:textId="77777777" w:rsidR="00A3123A" w:rsidRDefault="00A3123A" w:rsidP="00A556E6">
                      <w:pPr>
                        <w:ind w:leftChars="0" w:left="840" w:hangingChars="400" w:hanging="840"/>
                        <w:jc w:val="left"/>
                      </w:pPr>
                      <w:r>
                        <w:rPr>
                          <w:rFonts w:hint="eastAsia"/>
                        </w:rPr>
                        <w:t>シェアード</w:t>
                      </w:r>
                      <w:r>
                        <w:t>ショップ</w:t>
                      </w:r>
                    </w:p>
                  </w:txbxContent>
                </v:textbox>
                <w10:wrap anchorx="margin"/>
              </v:shape>
            </w:pict>
          </w:r>
        </w:p>
        <w:p w14:paraId="4D01F0B7" w14:textId="77777777" w:rsidR="00D57367" w:rsidRDefault="00A3123A"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3072C7EE">
              <v:shape id="Text Box 4" o:spid="_x0000_s1029" type="#_x0000_t202" style="position:absolute;left:0;text-align:left;margin-left:180.75pt;margin-top:15pt;width:105pt;height:45pt;z-index:25468518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" filled="f" strokecolor="#7f7f7f [1612]" strokeweight="1.5pt">
                <v:textbox style="mso-next-textbox:#Text Box 4" inset="5.85pt,.7pt,5.85pt,.7pt">
                  <w:txbxContent>
                    <w:p w14:paraId="76218388" w14:textId="77777777" w:rsidR="00A3123A" w:rsidRDefault="00A3123A" w:rsidP="00A556E6">
                      <w:pPr>
                        <w:ind w:leftChars="0" w:left="840" w:hangingChars="400" w:hanging="840"/>
                        <w:jc w:val="center"/>
                      </w:pPr>
                      <w:r>
                        <w:rPr>
                          <w:rFonts w:hint="eastAsia"/>
                        </w:rPr>
                        <w:t>商品管理</w:t>
                      </w:r>
                      <w:r>
                        <w:t>システム</w:t>
                      </w:r>
                    </w:p>
                  </w:txbxContent>
                </v:textbox>
                <w10:wrap anchorx="margin"/>
              </v:shape>
            </w:pict>
          </w:r>
        </w:p>
        <w:p w14:paraId="5E7C6995" w14:textId="77777777" w:rsidR="00D57367" w:rsidRDefault="00A3123A"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3E6CB2D4">
              <v:shape id="Text Box 3" o:spid="_x0000_s1030" type="#_x0000_t202" style="position:absolute;left:0;text-align:left;margin-left:110.25pt;margin-top:4.25pt;width:59.25pt;height:36pt;z-index:25468416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" filled="f" strokecolor="#7f7f7f [1612]" strokeweight="1.5pt">
                <v:textbox style="mso-next-textbox:#Text Box 3" inset="5.85pt,.7pt,5.85pt,.7pt">
                  <w:txbxContent>
                    <w:p w14:paraId="2601C6CD" w14:textId="77777777" w:rsidR="00A3123A" w:rsidRDefault="00A3123A" w:rsidP="00A556E6">
                      <w:pPr>
                        <w:ind w:leftChars="0" w:left="840" w:hangingChars="400" w:hanging="840"/>
                        <w:jc w:val="center"/>
                      </w:pPr>
                      <w:r>
                        <w:rPr>
                          <w:rFonts w:hint="eastAsia"/>
                        </w:rPr>
                        <w:t>店舗</w:t>
                      </w:r>
                    </w:p>
                    <w:p w14:paraId="2D34603E" w14:textId="77777777" w:rsidR="00A3123A" w:rsidRDefault="00A3123A" w:rsidP="00A556E6">
                      <w:pPr>
                        <w:ind w:leftChars="0" w:left="840" w:hangingChars="400" w:hanging="840"/>
                        <w:jc w:val="center"/>
                      </w:pPr>
                      <w:r>
                        <w:rPr>
                          <w:rFonts w:hint="eastAsia"/>
                        </w:rPr>
                        <w:t>(従業員)</w:t>
                      </w:r>
                    </w:p>
                  </w:txbxContent>
                </v:textbox>
                <w10:wrap anchorx="margin"/>
              </v:shape>
            </w:pict>
          </w:r>
          <w:r>
            <w:rPr>
              <w:rFonts w:ascii="メイリオ" w:eastAsia="メイリオ" w:hAnsi="メイリオ" w:cs="メイリオ"/>
              <w:noProof/>
            </w:rPr>
            <w:pict w14:anchorId="6B153FC9">
              <v:shape id="Text Box 2" o:spid="_x0000_s1031" type="#_x0000_t202" style="position:absolute;left:0;text-align:left;margin-left:52.5pt;margin-top:2pt;width:47.25pt;height:36pt;z-index:2546831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5BqAIAAFg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" filled="f" strokecolor="#7f7f7f [1612]" strokeweight="1.5pt">
                <v:textbox style="mso-next-textbox:#Text Box 2" inset="5.85pt,.7pt,5.85pt,.7pt">
                  <w:txbxContent>
                    <w:p w14:paraId="04BF527D" w14:textId="77777777" w:rsidR="00A3123A" w:rsidRDefault="00A3123A" w:rsidP="00A556E6">
                      <w:pPr>
                        <w:ind w:leftChars="0" w:left="840" w:hangingChars="400" w:hanging="840"/>
                        <w:jc w:val="center"/>
                      </w:pPr>
                      <w:r>
                        <w:rPr>
                          <w:rFonts w:hint="eastAsia"/>
                        </w:rPr>
                        <w:t>顧客</w:t>
                      </w:r>
                    </w:p>
                  </w:txbxContent>
                </v:textbox>
                <w10:wrap anchorx="margin"/>
              </v:shape>
            </w:pict>
          </w:r>
        </w:p>
        <w:p w14:paraId="65EB4F72" w14:textId="77777777" w:rsidR="00D57367" w:rsidRDefault="00A3123A"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293CFAE1">
              <v:shapetype id="_x0000_t32" coordsize="21600,21600" o:spt="32" o:oned="t" path="m,l21600,21600e" filled="f">
                <v:path arrowok="t" fillok="f" o:connecttype="none"/>
                <o:lock v:ext="edit" shapetype="t"/>
              </v:shapetype>
              <v:shape id="_x0000_s1055" type="#_x0000_t32" style="position:absolute;left:0;text-align:left;margin-left:169.5pt;margin-top:4.75pt;width:10.5pt;height:0;z-index:25471385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" strokecolor="#7f7f7f [1612]" strokeweight="6.5pt">
                <w10:wrap anchorx="margin"/>
              </v:shape>
            </w:pict>
          </w:r>
          <w:r>
            <w:rPr>
              <w:rFonts w:ascii="メイリオ" w:eastAsia="メイリオ" w:hAnsi="メイリオ" w:cs="メイリオ"/>
              <w:noProof/>
            </w:rPr>
            <w:pict w14:anchorId="23716321">
              <v:shape id="AutoShape 6" o:spid="_x0000_s1054" type="#_x0000_t32" style="position:absolute;left:0;text-align:left;margin-left:99.75pt;margin-top:4pt;width:10.5pt;height:0;z-index:2546862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" strokecolor="#7f7f7f [1612]" strokeweight="6.5pt">
                <w10:wrap anchorx="margin"/>
              </v:shape>
            </w:pict>
          </w:r>
        </w:p>
        <w:p w14:paraId="0F53ABD9" w14:textId="77777777" w:rsidR="00D57367" w:rsidRDefault="00D57367" w:rsidP="00FD3B96">
          <w:pPr>
            <w:ind w:left="840" w:firstLineChars="100" w:firstLine="210"/>
            <w:rPr>
              <w:rFonts w:ascii="メイリオ" w:eastAsia="メイリオ" w:hAnsi="メイリオ" w:cs="メイリオ"/>
            </w:rPr>
          </w:pPr>
        </w:p>
        <w:p w14:paraId="17F458BC" w14:textId="77777777" w:rsidR="00D57367" w:rsidRDefault="00D57367" w:rsidP="00FD3B96">
          <w:pPr>
            <w:ind w:left="840" w:firstLineChars="100" w:firstLine="210"/>
            <w:rPr>
              <w:rFonts w:ascii="メイリオ" w:eastAsia="メイリオ" w:hAnsi="メイリオ" w:cs="メイリオ"/>
            </w:rPr>
          </w:pPr>
        </w:p>
        <w:p w14:paraId="13FCE0EB" w14:textId="77777777" w:rsidR="00225EA9" w:rsidRDefault="00494D17"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・シェアードショップの組織内のみで</w:t>
          </w:r>
          <w:r w:rsidR="00225EA9">
            <w:rPr>
              <w:rFonts w:ascii="メイリオ" w:eastAsia="メイリオ" w:hAnsi="メイリオ" w:cs="メイリオ" w:hint="eastAsia"/>
            </w:rPr>
            <w:t>利用している</w:t>
          </w:r>
        </w:p>
        <w:p w14:paraId="674D48D2" w14:textId="77777777" w:rsidR="00225EA9" w:rsidRDefault="00225EA9"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w:t>
          </w:r>
          <w:r w:rsidR="002C7EC8">
            <w:rPr>
              <w:rFonts w:ascii="メイリオ" w:eastAsia="メイリオ" w:hAnsi="メイリオ" w:cs="メイリオ" w:hint="eastAsia"/>
            </w:rPr>
            <w:t>システム管理者は、システム経由</w:t>
          </w:r>
          <w:r w:rsidR="00E12855">
            <w:rPr>
              <w:rFonts w:ascii="メイリオ" w:eastAsia="メイリオ" w:hAnsi="メイリオ" w:cs="メイリオ" w:hint="eastAsia"/>
            </w:rPr>
            <w:t>せずに利用者の登録作業を行っている</w:t>
          </w:r>
        </w:p>
        <w:p w14:paraId="1AEF9C00" w14:textId="77777777" w:rsidR="00E12855" w:rsidRDefault="00E12855"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・運用管理者は、商品情報を管理するために利用している</w:t>
          </w:r>
        </w:p>
        <w:p w14:paraId="75405B34" w14:textId="77777777" w:rsidR="00494D17" w:rsidRDefault="00494D17" w:rsidP="00FD3B96">
          <w:pPr>
            <w:ind w:left="840" w:firstLineChars="100" w:firstLine="210"/>
            <w:rPr>
              <w:rFonts w:ascii="メイリオ" w:eastAsia="メイリオ" w:hAnsi="メイリオ" w:cs="メイリオ"/>
            </w:rPr>
          </w:pPr>
        </w:p>
        <w:p w14:paraId="40F7C45D" w14:textId="77777777" w:rsidR="00E12855" w:rsidRDefault="00A3123A" w:rsidP="00E12855">
          <w:pPr>
            <w:ind w:leftChars="200" w:left="420"/>
            <w:rPr>
              <w:rFonts w:ascii="メイリオ" w:eastAsia="メイリオ" w:hAnsi="メイリオ" w:cs="メイリオ"/>
            </w:rPr>
          </w:pPr>
          <w:r>
            <w:rPr>
              <w:rFonts w:ascii="メイリオ" w:eastAsia="メイリオ" w:hAnsi="メイリオ" w:cs="メイリオ"/>
              <w:noProof/>
            </w:rPr>
            <w:pict w14:anchorId="4FF4B736">
              <v:shape id="Text Box 23" o:spid="_x0000_s1032" type="#_x0000_t202" style="position:absolute;left:0;text-align:left;margin-left:325.5pt;margin-top:11pt;width:147pt;height:27pt;z-index:25470054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" fillcolor="white [3212]" stroked="f" strokecolor="#fbd4b4 [1305]" strokeweight="6.5pt">
                <v:textbox style="mso-next-textbox:#Text Box 23" inset="5.85pt,.7pt,5.85pt,.7pt">
                  <w:txbxContent>
                    <w:p w14:paraId="44E92E15" w14:textId="77777777" w:rsidR="00A3123A" w:rsidRDefault="00A3123A" w:rsidP="0010624D">
                      <w:pPr>
                        <w:ind w:leftChars="0" w:left="840" w:hangingChars="400" w:hanging="840"/>
                        <w:jc w:val="center"/>
                      </w:pPr>
                      <w:r>
                        <w:rPr>
                          <w:rFonts w:hint="eastAsia"/>
                        </w:rPr>
                        <w:t>システム利用者と利用機能</w:t>
                      </w:r>
                    </w:p>
                  </w:txbxContent>
                </v:textbox>
                <w10:wrap anchorx="margin"/>
              </v:shape>
            </w:pict>
          </w:r>
          <w:r w:rsidR="00E12855">
            <w:rPr>
              <w:rFonts w:ascii="メイリオ" w:eastAsia="メイリオ" w:hAnsi="メイリオ" w:cs="メイリオ" w:hint="eastAsia"/>
            </w:rPr>
            <w:t>＜改良後のシステム</w:t>
          </w:r>
          <w:r w:rsidR="00494D17">
            <w:rPr>
              <w:rFonts w:ascii="メイリオ" w:eastAsia="メイリオ" w:hAnsi="メイリオ" w:cs="メイリオ" w:hint="eastAsia"/>
            </w:rPr>
            <w:t>：通販システム</w:t>
          </w:r>
          <w:r w:rsidR="00E12855">
            <w:rPr>
              <w:rFonts w:ascii="メイリオ" w:eastAsia="メイリオ" w:hAnsi="メイリオ" w:cs="メイリオ" w:hint="eastAsia"/>
            </w:rPr>
            <w:t>＞</w:t>
          </w:r>
        </w:p>
        <w:p w14:paraId="7C3501F7" w14:textId="77777777" w:rsidR="00E12855" w:rsidRDefault="00A3123A"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7A2584BB">
              <v:shape id="Text Box 22" o:spid="_x0000_s1033" type="#_x0000_t202" style="position:absolute;left:0;text-align:left;margin-left:304.5pt;margin-top:4pt;width:183.75pt;height:135pt;z-index:25469952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" filled="f" strokecolor="#7f7f7f [1612]">
                <v:textbox style="mso-next-textbox:#Text Box 22" inset="5.85pt,1.5mm,5.85pt,.7pt">
                  <w:txbxContent>
                    <w:p w14:paraId="61134DF3" w14:textId="77777777" w:rsidR="00A3123A" w:rsidRDefault="00A3123A" w:rsidP="0010624D">
                      <w:pPr>
                        <w:ind w:leftChars="0" w:left="0"/>
                        <w:rPr>
                          <w:sz w:val="20"/>
                        </w:rPr>
                      </w:pPr>
                      <w:r>
                        <w:rPr>
                          <w:rFonts w:hint="eastAsia"/>
                          <w:sz w:val="20"/>
                        </w:rPr>
                        <w:t>&lt;顧客&gt;</w:t>
                      </w:r>
                    </w:p>
                    <w:p w14:paraId="3CA248E1" w14:textId="77777777" w:rsidR="00A3123A" w:rsidRDefault="00A3123A" w:rsidP="0010624D">
                      <w:pPr>
                        <w:ind w:leftChars="0" w:left="0" w:firstLineChars="100" w:firstLine="200"/>
                        <w:rPr>
                          <w:sz w:val="20"/>
                        </w:rPr>
                      </w:pPr>
                      <w:r>
                        <w:rPr>
                          <w:rFonts w:hint="eastAsia"/>
                          <w:sz w:val="20"/>
                        </w:rPr>
                        <w:t>商品検索、会員登録、商品注文</w:t>
                      </w:r>
                    </w:p>
                    <w:p w14:paraId="38D2C544" w14:textId="77777777" w:rsidR="00A3123A" w:rsidRDefault="00A3123A" w:rsidP="0010624D">
                      <w:pPr>
                        <w:ind w:leftChars="0" w:left="200" w:hangingChars="100" w:hanging="20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sidRPr="00ED1FE1">
                        <w:rPr>
                          <w:rFonts w:hint="eastAsia"/>
                          <w:sz w:val="20"/>
                        </w:rPr>
                        <w:t>商品管理</w:t>
                      </w:r>
                      <w:r>
                        <w:rPr>
                          <w:rFonts w:hint="eastAsia"/>
                          <w:sz w:val="20"/>
                        </w:rPr>
                        <w:t>、</w:t>
                      </w:r>
                      <w:r w:rsidRPr="00ED1FE1">
                        <w:rPr>
                          <w:rFonts w:hint="eastAsia"/>
                          <w:sz w:val="20"/>
                        </w:rPr>
                        <w:t>カテゴリ管理</w:t>
                      </w:r>
                      <w:r>
                        <w:rPr>
                          <w:rFonts w:hint="eastAsia"/>
                          <w:sz w:val="20"/>
                        </w:rPr>
                        <w:t>、注文管理、会員管理</w:t>
                      </w:r>
                    </w:p>
                    <w:p w14:paraId="08E6A044" w14:textId="77777777" w:rsidR="00A3123A" w:rsidRDefault="00A3123A" w:rsidP="0010624D">
                      <w:pPr>
                        <w:ind w:leftChars="0" w:left="200" w:hangingChars="100" w:hanging="200"/>
                        <w:rPr>
                          <w:sz w:val="20"/>
                        </w:rPr>
                      </w:pPr>
                      <w:r>
                        <w:rPr>
                          <w:rFonts w:hint="eastAsia"/>
                          <w:sz w:val="20"/>
                        </w:rPr>
                        <w:t>＜システム管理者(</w:t>
                      </w:r>
                      <w:r>
                        <w:rPr>
                          <w:sz w:val="20"/>
                        </w:rPr>
                        <w:t>従業員)</w:t>
                      </w:r>
                      <w:r>
                        <w:rPr>
                          <w:rFonts w:hint="eastAsia"/>
                          <w:sz w:val="20"/>
                        </w:rPr>
                        <w:t>＞</w:t>
                      </w:r>
                    </w:p>
                    <w:p w14:paraId="129F0D06" w14:textId="77777777" w:rsidR="00A3123A" w:rsidRPr="00ED1FE1" w:rsidRDefault="00A3123A" w:rsidP="0010624D">
                      <w:pPr>
                        <w:ind w:leftChars="0" w:left="200" w:hangingChars="100" w:hanging="200"/>
                        <w:rPr>
                          <w:sz w:val="20"/>
                        </w:rPr>
                      </w:pPr>
                      <w:r>
                        <w:rPr>
                          <w:rFonts w:hint="eastAsia"/>
                          <w:sz w:val="20"/>
                        </w:rPr>
                        <w:t xml:space="preserve">  会員管理</w:t>
                      </w:r>
                    </w:p>
                  </w:txbxContent>
                </v:textbox>
                <w10:wrap anchorx="margin"/>
              </v:shape>
            </w:pict>
          </w:r>
          <w:r>
            <w:rPr>
              <w:rFonts w:ascii="メイリオ" w:eastAsia="メイリオ" w:hAnsi="メイリオ" w:cs="メイリオ"/>
              <w:noProof/>
            </w:rPr>
            <w:pict w14:anchorId="0C61EC47">
              <v:shape id="Text Box 15" o:spid="_x0000_s1034" type="#_x0000_t202" style="position:absolute;left:0;text-align:left;margin-left:120.75pt;margin-top:9pt;width:178.5pt;height:117pt;z-index:25468006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" filled="f" strokecolor="#7f7f7f [1612]" strokeweight="1.5pt">
                <v:textbox style="mso-next-textbox:#Text Box 15" inset="5.85pt,.7pt,5.85pt,.7pt">
                  <w:txbxContent>
                    <w:p w14:paraId="338B9A17" w14:textId="77777777" w:rsidR="00A3123A" w:rsidRDefault="00A3123A" w:rsidP="00494D17">
                      <w:pPr>
                        <w:ind w:leftChars="0" w:left="840" w:hangingChars="400" w:hanging="840"/>
                        <w:jc w:val="left"/>
                      </w:pPr>
                      <w:r>
                        <w:rPr>
                          <w:rFonts w:hint="eastAsia"/>
                        </w:rPr>
                        <w:t>シェアード</w:t>
                      </w:r>
                      <w:r>
                        <w:t>ショップ</w:t>
                      </w:r>
                    </w:p>
                  </w:txbxContent>
                </v:textbox>
                <w10:wrap anchorx="margin"/>
              </v:shape>
            </w:pict>
          </w:r>
        </w:p>
        <w:p w14:paraId="18996D4C" w14:textId="77777777" w:rsidR="00494D17" w:rsidRDefault="00A3123A"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23B21A77">
              <v:shape id="Text Box 17" o:spid="_x0000_s1035" type="#_x0000_t202" style="position:absolute;left:0;text-align:left;margin-left:120.75pt;margin-top:14.5pt;width:81pt;height:36pt;z-index:25469542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" filled="f" strokecolor="#7f7f7f [1612]" strokeweight="1.5pt">
                <v:textbox style="mso-next-textbox:#Text Box 17" inset="5.85pt,.7pt,5.85pt,.7pt">
                  <w:txbxContent>
                    <w:p w14:paraId="49BB5FAA" w14:textId="77777777" w:rsidR="00A3123A" w:rsidRDefault="00A3123A" w:rsidP="00494D17">
                      <w:pPr>
                        <w:ind w:leftChars="0" w:left="840" w:hangingChars="400" w:hanging="840"/>
                        <w:jc w:val="center"/>
                      </w:pPr>
                      <w:r>
                        <w:rPr>
                          <w:rFonts w:hint="eastAsia"/>
                        </w:rPr>
                        <w:t>店舗(従業員)</w:t>
                      </w:r>
                    </w:p>
                  </w:txbxContent>
                </v:textbox>
                <w10:wrap anchorx="margin"/>
              </v:shape>
            </w:pict>
          </w:r>
          <w:r>
            <w:rPr>
              <w:rFonts w:ascii="メイリオ" w:eastAsia="メイリオ" w:hAnsi="メイリオ" w:cs="メイリオ"/>
              <w:noProof/>
            </w:rPr>
            <w:pict w14:anchorId="02AE0354">
              <v:shape id="Text Box 13" o:spid="_x0000_s1036" type="#_x0000_t202" style="position:absolute;left:0;text-align:left;margin-left:52.5pt;margin-top:11pt;width:47.25pt;height:36pt;z-index:25469132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" filled="f" strokecolor="#7f7f7f [1612]" strokeweight="1.5pt">
                <v:textbox style="mso-next-textbox:#Text Box 13" inset="5.85pt,.7pt,5.85pt,.7pt">
                  <w:txbxContent>
                    <w:p w14:paraId="4382B32B" w14:textId="77777777" w:rsidR="00A3123A" w:rsidRDefault="00A3123A" w:rsidP="00494D17">
                      <w:pPr>
                        <w:ind w:leftChars="0" w:left="840" w:hangingChars="400" w:hanging="840"/>
                        <w:jc w:val="center"/>
                      </w:pPr>
                      <w:r>
                        <w:rPr>
                          <w:rFonts w:hint="eastAsia"/>
                        </w:rPr>
                        <w:t>顧客</w:t>
                      </w:r>
                    </w:p>
                  </w:txbxContent>
                </v:textbox>
                <w10:wrap anchorx="margin"/>
              </v:shape>
            </w:pict>
          </w:r>
        </w:p>
        <w:p w14:paraId="5102CD28" w14:textId="77777777" w:rsidR="00494D17" w:rsidRDefault="00A3123A"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68C2548D">
              <v:shape id="AutoShape 16" o:spid="_x0000_s1053" type="#_x0000_t32" style="position:absolute;left:0;text-align:left;margin-left:99.75pt;margin-top:13pt;width:21pt;height:0;z-index:254694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l9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4tMVKk&#10;gx49HbyOoVE2Dw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" strokecolor="#7f7f7f [1612]" strokeweight="6.5pt">
                <w10:wrap anchorx="margin"/>
              </v:shape>
            </w:pict>
          </w:r>
        </w:p>
        <w:p w14:paraId="73855B7C" w14:textId="77777777" w:rsidR="00494D17" w:rsidRDefault="00494D17" w:rsidP="00FD3B96">
          <w:pPr>
            <w:ind w:left="840" w:firstLineChars="100" w:firstLine="210"/>
            <w:rPr>
              <w:rFonts w:ascii="メイリオ" w:eastAsia="メイリオ" w:hAnsi="メイリオ" w:cs="メイリオ"/>
            </w:rPr>
          </w:pPr>
        </w:p>
        <w:p w14:paraId="5E1389B9" w14:textId="77777777" w:rsidR="00494D17" w:rsidRDefault="00A3123A"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0232976B">
              <v:shape id="AutoShape 21" o:spid="_x0000_s1052" type="#_x0000_t32" style="position:absolute;left:0;text-align:left;margin-left:147.15pt;margin-top:1.6pt;width:.2pt;height:14.15pt;z-index:2546984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" o:allowincell="f" strokecolor="#7f7f7f [1612]" strokeweight="6.5pt">
                <w10:wrap anchorx="margin"/>
              </v:shape>
            </w:pict>
          </w:r>
          <w:r>
            <w:rPr>
              <w:rFonts w:ascii="メイリオ" w:eastAsia="メイリオ" w:hAnsi="メイリオ" w:cs="メイリオ"/>
              <w:noProof/>
            </w:rPr>
            <w:pict w14:anchorId="69E7A774">
              <v:shape id="Text Box 18" o:spid="_x0000_s1037" type="#_x0000_t202" style="position:absolute;left:0;text-align:left;margin-left:120.75pt;margin-top:16pt;width:168pt;height:30.75pt;z-index:25469644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" filled="f" strokecolor="#7f7f7f [1612]" strokeweight="1.5pt">
                <v:textbox style="mso-next-textbox:#Text Box 18" inset="5.85pt,.7pt,5.85pt,.7pt">
                  <w:txbxContent>
                    <w:p w14:paraId="58C96467" w14:textId="77777777" w:rsidR="00A3123A" w:rsidRDefault="00A3123A" w:rsidP="00494D17">
                      <w:pPr>
                        <w:ind w:leftChars="0" w:left="840" w:hangingChars="400" w:hanging="840"/>
                        <w:jc w:val="center"/>
                      </w:pPr>
                      <w:r>
                        <w:rPr>
                          <w:rFonts w:hint="eastAsia"/>
                        </w:rPr>
                        <w:t>通販</w:t>
                      </w:r>
                      <w:r>
                        <w:t>システム</w:t>
                      </w:r>
                    </w:p>
                  </w:txbxContent>
                </v:textbox>
                <w10:wrap anchorx="margin"/>
              </v:shape>
            </w:pict>
          </w:r>
        </w:p>
        <w:p w14:paraId="2E976AC8" w14:textId="77777777" w:rsidR="00494D17" w:rsidRDefault="00A3123A"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77100733">
              <v:shape id="Text Box 14" o:spid="_x0000_s1038" type="#_x0000_t202" style="position:absolute;left:0;text-align:left;margin-left:52.5pt;margin-top:1pt;width:47.25pt;height:36pt;z-index:25469235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0JcqAIAAFo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" filled="f" strokecolor="#7f7f7f [1612]" strokeweight="1.5pt">
                <v:textbox style="mso-next-textbox:#Text Box 14" inset="5.85pt,.7pt,5.85pt,.7pt">
                  <w:txbxContent>
                    <w:p w14:paraId="2ADE5F5A" w14:textId="77777777" w:rsidR="00A3123A" w:rsidRDefault="00A3123A" w:rsidP="00494D17">
                      <w:pPr>
                        <w:ind w:leftChars="0" w:left="840" w:hangingChars="400" w:hanging="840"/>
                        <w:jc w:val="center"/>
                      </w:pPr>
                      <w:r>
                        <w:rPr>
                          <w:rFonts w:hint="eastAsia"/>
                        </w:rPr>
                        <w:t>顧客</w:t>
                      </w:r>
                    </w:p>
                  </w:txbxContent>
                </v:textbox>
                <w10:wrap anchorx="margin"/>
              </v:shape>
            </w:pict>
          </w:r>
        </w:p>
        <w:p w14:paraId="01E835B4" w14:textId="77777777" w:rsidR="00494D17" w:rsidRDefault="00A3123A" w:rsidP="00FD3B96">
          <w:pPr>
            <w:ind w:left="840" w:firstLineChars="100" w:firstLine="210"/>
            <w:rPr>
              <w:rFonts w:ascii="メイリオ" w:eastAsia="メイリオ" w:hAnsi="メイリオ" w:cs="メイリオ"/>
            </w:rPr>
          </w:pPr>
          <w:r>
            <w:rPr>
              <w:rFonts w:ascii="メイリオ" w:eastAsia="メイリオ" w:hAnsi="メイリオ" w:cs="メイリオ"/>
              <w:noProof/>
            </w:rPr>
            <w:pict w14:anchorId="3CF11C40">
              <v:shape id="AutoShape 19" o:spid="_x0000_s1051" type="#_x0000_t32" style="position:absolute;left:0;text-align:left;margin-left:99.75pt;margin-top:3pt;width:21pt;height:0;z-index:254697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bjP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7NMFKk&#10;gx49HbyOoVG2DA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" strokecolor="#7f7f7f [1612]" strokeweight="6.5pt">
                <w10:wrap anchorx="margin"/>
              </v:shape>
            </w:pict>
          </w:r>
        </w:p>
        <w:p w14:paraId="4460F2F6" w14:textId="77777777" w:rsidR="00494D17" w:rsidRDefault="00494D17" w:rsidP="00FD3B96">
          <w:pPr>
            <w:ind w:left="840" w:firstLineChars="100" w:firstLine="210"/>
            <w:rPr>
              <w:rFonts w:ascii="メイリオ" w:eastAsia="メイリオ" w:hAnsi="メイリオ" w:cs="メイリオ"/>
            </w:rPr>
          </w:pPr>
        </w:p>
        <w:p w14:paraId="5655A687" w14:textId="77777777" w:rsidR="00494D17" w:rsidRDefault="00494D17" w:rsidP="00FD3B96">
          <w:pPr>
            <w:ind w:left="840" w:firstLineChars="100" w:firstLine="210"/>
            <w:rPr>
              <w:rFonts w:ascii="メイリオ" w:eastAsia="メイリオ" w:hAnsi="メイリオ" w:cs="メイリオ"/>
            </w:rPr>
          </w:pPr>
        </w:p>
        <w:p w14:paraId="2EE26DBF" w14:textId="77777777" w:rsidR="002D65B5" w:rsidRDefault="002D65B5" w:rsidP="00456D9F">
          <w:pPr>
            <w:ind w:left="840" w:firstLineChars="100" w:firstLine="210"/>
          </w:pPr>
          <w:r>
            <w:rPr>
              <w:rFonts w:hint="eastAsia"/>
            </w:rPr>
            <w:t>・顧客は、店舗及び通販システムを利用し、商品購入できる</w:t>
          </w:r>
        </w:p>
        <w:p w14:paraId="3F991706" w14:textId="77777777" w:rsidR="00456D9F" w:rsidRDefault="004A148C" w:rsidP="00456D9F">
          <w:pPr>
            <w:ind w:left="840" w:firstLineChars="100" w:firstLine="210"/>
          </w:pPr>
          <w:r>
            <w:rPr>
              <w:rFonts w:hint="eastAsia"/>
            </w:rPr>
            <w:t>・通販システムの機能詳細については、「本資料3機能要件」</w:t>
          </w:r>
          <w:r w:rsidR="0010624D">
            <w:rPr>
              <w:rFonts w:hint="eastAsia"/>
            </w:rPr>
            <w:t>に記載する</w:t>
          </w:r>
          <w:r w:rsidR="00456D9F">
            <w:br w:type="page"/>
          </w:r>
        </w:p>
        <w:p w14:paraId="6F150476" w14:textId="77777777" w:rsidR="00792964" w:rsidRDefault="00456D9F" w:rsidP="006B20B2">
          <w:pPr>
            <w:pStyle w:val="2"/>
            <w:spacing w:after="180"/>
          </w:pPr>
          <w:bookmarkStart w:id="8" w:name="_Toc64029743"/>
          <w:r>
            <w:rPr>
              <w:rFonts w:hint="eastAsia"/>
            </w:rPr>
            <w:lastRenderedPageBreak/>
            <w:t>システム開発の対象範囲</w:t>
          </w:r>
          <w:bookmarkEnd w:id="8"/>
        </w:p>
        <w:p w14:paraId="1459276B" w14:textId="77777777" w:rsidR="00456D9F" w:rsidRDefault="00456D9F" w:rsidP="00456D9F">
          <w:pPr>
            <w:ind w:leftChars="200" w:left="420"/>
          </w:pPr>
          <w:r>
            <w:rPr>
              <w:rFonts w:hint="eastAsia"/>
            </w:rPr>
            <w:t>(1)対象範囲</w:t>
          </w:r>
        </w:p>
        <w:p w14:paraId="3B49F3C9" w14:textId="77777777" w:rsidR="00456D9F" w:rsidRDefault="00456D9F" w:rsidP="00456D9F">
          <w:pPr>
            <w:ind w:leftChars="200" w:left="420" w:firstLineChars="200" w:firstLine="420"/>
          </w:pPr>
          <w:r>
            <w:rPr>
              <w:rFonts w:hint="eastAsia"/>
            </w:rPr>
            <w:t>・通販システムとして必要となる機能の実現</w:t>
          </w:r>
        </w:p>
        <w:p w14:paraId="1F1A3D8A" w14:textId="77777777" w:rsidR="00456D9F" w:rsidRDefault="00456D9F" w:rsidP="00456D9F">
          <w:pPr>
            <w:ind w:leftChars="200" w:left="420" w:firstLineChars="200" w:firstLine="420"/>
          </w:pPr>
          <w:r>
            <w:rPr>
              <w:rFonts w:hint="eastAsia"/>
            </w:rPr>
            <w:t>・現行</w:t>
          </w:r>
          <w:r w:rsidR="00634899">
            <w:rPr>
              <w:rFonts w:hint="eastAsia"/>
            </w:rPr>
            <w:t>システムの商品表示機能の改良</w:t>
          </w:r>
        </w:p>
        <w:p w14:paraId="4CB7909A" w14:textId="77777777" w:rsidR="00634899" w:rsidRDefault="00634899" w:rsidP="00456D9F">
          <w:pPr>
            <w:ind w:leftChars="200" w:left="420" w:firstLineChars="200" w:firstLine="420"/>
          </w:pPr>
        </w:p>
        <w:p w14:paraId="39334A00" w14:textId="77777777" w:rsidR="00634899" w:rsidRDefault="00634899" w:rsidP="00634899">
          <w:pPr>
            <w:ind w:leftChars="200" w:left="420"/>
          </w:pPr>
          <w:r>
            <w:rPr>
              <w:rFonts w:hint="eastAsia"/>
            </w:rPr>
            <w:t>(2)対象外</w:t>
          </w:r>
        </w:p>
        <w:p w14:paraId="7FAAA49C" w14:textId="77777777" w:rsidR="00456D9F" w:rsidRDefault="00456D9F" w:rsidP="00456D9F">
          <w:pPr>
            <w:ind w:leftChars="200" w:left="420" w:firstLineChars="200" w:firstLine="420"/>
          </w:pPr>
          <w:r>
            <w:rPr>
              <w:rFonts w:hint="eastAsia"/>
            </w:rPr>
            <w:t>現行システムを改良することを想定しているため、システム構成は現在のものを維持する</w:t>
          </w:r>
          <w:r w:rsidR="00634899">
            <w:rPr>
              <w:rFonts w:hint="eastAsia"/>
            </w:rPr>
            <w:t>。</w:t>
          </w:r>
        </w:p>
        <w:p w14:paraId="5079E0DE" w14:textId="795B3432" w:rsidR="00634899" w:rsidRDefault="00634899" w:rsidP="00456D9F">
          <w:pPr>
            <w:ind w:leftChars="200" w:left="420" w:firstLineChars="200" w:firstLine="420"/>
          </w:pPr>
          <w:r>
            <w:rPr>
              <w:rFonts w:hint="eastAsia"/>
            </w:rPr>
            <w:t>そのため、下記は対象外とする。</w:t>
          </w:r>
        </w:p>
        <w:p w14:paraId="3AEE60F2" w14:textId="77777777" w:rsidR="00BA6876" w:rsidRDefault="00BA6876" w:rsidP="00456D9F">
          <w:pPr>
            <w:ind w:leftChars="200" w:left="420" w:firstLineChars="200" w:firstLine="420"/>
          </w:pPr>
        </w:p>
        <w:p w14:paraId="6EB48993" w14:textId="77777777" w:rsidR="00634899" w:rsidRDefault="00634899" w:rsidP="00456D9F">
          <w:pPr>
            <w:ind w:leftChars="200" w:left="420" w:firstLineChars="200" w:firstLine="420"/>
          </w:pPr>
          <w:r>
            <w:rPr>
              <w:rFonts w:hint="eastAsia"/>
            </w:rPr>
            <w:t>・ハードウェア、ネットワークを含むシステム設計</w:t>
          </w:r>
          <w:r w:rsidR="00940D7E">
            <w:rPr>
              <w:rFonts w:hint="eastAsia"/>
            </w:rPr>
            <w:t>の見直し</w:t>
          </w:r>
        </w:p>
        <w:p w14:paraId="1F0EBFF2" w14:textId="77777777" w:rsidR="00634899" w:rsidRDefault="00634899" w:rsidP="00634899">
          <w:pPr>
            <w:ind w:leftChars="200" w:left="420" w:firstLineChars="200" w:firstLine="420"/>
          </w:pPr>
          <w:r>
            <w:rPr>
              <w:rFonts w:hint="eastAsia"/>
            </w:rPr>
            <w:t>・ソフトウェア構成の見直し</w:t>
          </w:r>
        </w:p>
        <w:p w14:paraId="13E65DFD" w14:textId="77777777" w:rsidR="00792964" w:rsidRDefault="00792964" w:rsidP="00E35EE6">
          <w:pPr>
            <w:ind w:left="840" w:firstLineChars="100" w:firstLine="210"/>
          </w:pPr>
        </w:p>
        <w:p w14:paraId="07B079CC" w14:textId="77777777" w:rsidR="00940D7E" w:rsidRDefault="00940D7E" w:rsidP="006B20B2">
          <w:pPr>
            <w:pStyle w:val="2"/>
            <w:spacing w:after="180"/>
          </w:pPr>
          <w:bookmarkStart w:id="9" w:name="_Toc64029744"/>
          <w:r>
            <w:rPr>
              <w:rFonts w:hint="eastAsia"/>
            </w:rPr>
            <w:t>制約事項</w:t>
          </w:r>
          <w:bookmarkEnd w:id="9"/>
        </w:p>
        <w:p w14:paraId="183D3425" w14:textId="77777777" w:rsidR="00940D7E" w:rsidRDefault="00940D7E" w:rsidP="00940D7E">
          <w:pPr>
            <w:ind w:leftChars="200" w:left="840" w:hangingChars="200" w:hanging="420"/>
          </w:pPr>
          <w:r>
            <w:rPr>
              <w:rFonts w:hint="eastAsia"/>
            </w:rPr>
            <w:t>・開発期間中も商品管理システムが利用できる状態とする</w:t>
          </w:r>
        </w:p>
        <w:p w14:paraId="7F062948" w14:textId="77777777" w:rsidR="00940D7E" w:rsidRDefault="00940D7E" w:rsidP="00940D7E">
          <w:pPr>
            <w:ind w:leftChars="200" w:left="840" w:hangingChars="200" w:hanging="420"/>
          </w:pPr>
          <w:r>
            <w:rPr>
              <w:rFonts w:hint="eastAsia"/>
            </w:rPr>
            <w:t>・ローカル環境での動作検証終了後、本番環境に移行する</w:t>
          </w:r>
        </w:p>
        <w:p w14:paraId="2A6AB80D" w14:textId="77777777" w:rsidR="00940D7E" w:rsidRPr="00940D7E" w:rsidRDefault="00940D7E" w:rsidP="00940D7E">
          <w:pPr>
            <w:ind w:leftChars="200" w:left="840" w:hangingChars="200" w:hanging="420"/>
          </w:pPr>
        </w:p>
        <w:p w14:paraId="5B239F2A" w14:textId="77777777" w:rsidR="00792964" w:rsidRPr="002D1406" w:rsidRDefault="00B76642" w:rsidP="006B20B2">
          <w:pPr>
            <w:pStyle w:val="1"/>
            <w:spacing w:after="180"/>
          </w:pPr>
          <w:bookmarkStart w:id="10" w:name="_Toc64029745"/>
          <w:r>
            <w:rPr>
              <w:rFonts w:hint="eastAsia"/>
            </w:rPr>
            <w:t>システム概要</w:t>
          </w:r>
          <w:bookmarkEnd w:id="10"/>
        </w:p>
        <w:p w14:paraId="009E034D" w14:textId="77777777" w:rsidR="00792964" w:rsidRPr="00F40212" w:rsidRDefault="00792964" w:rsidP="00B16115">
          <w:pPr>
            <w:ind w:left="840" w:firstLineChars="100" w:firstLine="210"/>
          </w:pPr>
        </w:p>
        <w:p w14:paraId="48F149CF" w14:textId="77777777" w:rsidR="00B76642" w:rsidRDefault="00B76642" w:rsidP="006B20B2">
          <w:pPr>
            <w:pStyle w:val="2"/>
            <w:spacing w:after="180"/>
          </w:pPr>
          <w:bookmarkStart w:id="11" w:name="_Toc64029746"/>
          <w:r>
            <w:rPr>
              <w:rFonts w:hint="eastAsia"/>
            </w:rPr>
            <w:t>システム</w:t>
          </w:r>
          <w:r w:rsidR="005753BD">
            <w:rPr>
              <w:rFonts w:hint="eastAsia"/>
            </w:rPr>
            <w:t>構成</w:t>
          </w:r>
          <w:bookmarkEnd w:id="11"/>
        </w:p>
        <w:p w14:paraId="6BA963D0" w14:textId="77777777" w:rsidR="003A15E5" w:rsidRDefault="003A15E5" w:rsidP="003A15E5">
          <w:pPr>
            <w:ind w:leftChars="200" w:left="840" w:hangingChars="200" w:hanging="420"/>
          </w:pPr>
          <w:r>
            <w:rPr>
              <w:rFonts w:hint="eastAsia"/>
            </w:rPr>
            <w:t>・インターネット経由で利用するWebアプリケーション</w:t>
          </w:r>
        </w:p>
        <w:p w14:paraId="5C671128" w14:textId="77777777" w:rsidR="003A15E5" w:rsidRPr="003A15E5" w:rsidRDefault="003A15E5" w:rsidP="003A15E5">
          <w:pPr>
            <w:ind w:leftChars="200" w:left="840" w:hangingChars="200" w:hanging="420"/>
          </w:pPr>
          <w:r>
            <w:rPr>
              <w:rFonts w:hint="eastAsia"/>
            </w:rPr>
            <w:t>・現行システムの</w:t>
          </w:r>
          <w:r>
            <w:t>稼働</w:t>
          </w:r>
          <w:r>
            <w:rPr>
              <w:rFonts w:hint="eastAsia"/>
            </w:rPr>
            <w:t>環境</w:t>
          </w:r>
          <w:r>
            <w:t>で</w:t>
          </w:r>
          <w:r>
            <w:rPr>
              <w:rFonts w:hint="eastAsia"/>
            </w:rPr>
            <w:t>運用</w:t>
          </w:r>
          <w:r>
            <w:t>する</w:t>
          </w:r>
        </w:p>
        <w:p w14:paraId="790A0943" w14:textId="77777777" w:rsidR="00940D7E" w:rsidRPr="00940D7E" w:rsidRDefault="00A3123A" w:rsidP="00940D7E">
          <w:pPr>
            <w:ind w:left="840"/>
          </w:pPr>
          <w:r>
            <w:rPr>
              <w:noProof/>
            </w:rPr>
            <w:pict w14:anchorId="08D58C4F">
              <v:shape id="Text Box 28" o:spid="_x0000_s1039" type="#_x0000_t202" style="position:absolute;left:0;text-align:left;margin-left:31.5pt;margin-top:8pt;width:178.5pt;height:1in;z-index:251429883;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" filled="f" strokecolor="#7f7f7f [1612]" strokeweight="1.5pt">
                <v:textbox style="mso-next-textbox:#Text Box 28" inset="5.85pt,.7pt,5.85pt,.7pt">
                  <w:txbxContent>
                    <w:p w14:paraId="1226AEF6" w14:textId="77777777" w:rsidR="00A3123A" w:rsidRDefault="00A3123A" w:rsidP="001C3943">
                      <w:pPr>
                        <w:ind w:leftChars="0" w:left="840" w:hangingChars="400" w:hanging="840"/>
                        <w:jc w:val="left"/>
                      </w:pPr>
                      <w:r>
                        <w:rPr>
                          <w:rFonts w:hint="eastAsia"/>
                        </w:rPr>
                        <w:t>シェアード</w:t>
                      </w:r>
                      <w:r>
                        <w:t>ショップ</w:t>
                      </w:r>
                      <w:r>
                        <w:rPr>
                          <w:rFonts w:hint="eastAsia"/>
                        </w:rPr>
                        <w:t xml:space="preserve"> 顧客</w:t>
                      </w:r>
                    </w:p>
                    <w:p w14:paraId="7112D6E0" w14:textId="77777777" w:rsidR="00A3123A" w:rsidRDefault="00A3123A" w:rsidP="001C3943">
                      <w:pPr>
                        <w:ind w:leftChars="0" w:left="640" w:hangingChars="400" w:hanging="640"/>
                        <w:jc w:val="left"/>
                        <w:rPr>
                          <w:sz w:val="16"/>
                          <w:szCs w:val="16"/>
                        </w:rPr>
                      </w:pPr>
                      <w:r w:rsidRPr="007F19DE">
                        <w:rPr>
                          <w:rFonts w:hint="eastAsia"/>
                          <w:sz w:val="16"/>
                          <w:szCs w:val="16"/>
                        </w:rPr>
                        <w:t>・PC</w:t>
                      </w:r>
                      <w:r>
                        <w:rPr>
                          <w:rFonts w:hint="eastAsia"/>
                          <w:sz w:val="16"/>
                          <w:szCs w:val="16"/>
                        </w:rPr>
                        <w:t>での利用を想定</w:t>
                      </w:r>
                    </w:p>
                    <w:p w14:paraId="7ACA4276" w14:textId="77777777" w:rsidR="00A3123A" w:rsidRDefault="00A3123A" w:rsidP="001C3943">
                      <w:pPr>
                        <w:ind w:leftChars="0" w:left="640" w:hangingChars="400" w:hanging="640"/>
                        <w:jc w:val="left"/>
                        <w:rPr>
                          <w:sz w:val="16"/>
                          <w:szCs w:val="16"/>
                        </w:rPr>
                      </w:pPr>
                      <w:r>
                        <w:rPr>
                          <w:rFonts w:hint="eastAsia"/>
                          <w:sz w:val="16"/>
                          <w:szCs w:val="16"/>
                        </w:rPr>
                        <w:t>・利用権限</w:t>
                      </w:r>
                    </w:p>
                    <w:p w14:paraId="3C64A912" w14:textId="77777777" w:rsidR="00A3123A" w:rsidRPr="007F19DE" w:rsidRDefault="00A3123A" w:rsidP="001C3943">
                      <w:pPr>
                        <w:ind w:leftChars="0" w:left="640" w:hangingChars="400" w:hanging="640"/>
                        <w:jc w:val="left"/>
                        <w:rPr>
                          <w:sz w:val="16"/>
                          <w:szCs w:val="16"/>
                        </w:rPr>
                      </w:pPr>
                      <w:r>
                        <w:rPr>
                          <w:rFonts w:hint="eastAsia"/>
                          <w:sz w:val="16"/>
                          <w:szCs w:val="16"/>
                        </w:rPr>
                        <w:t xml:space="preserve">   非会員、一般会員</w:t>
                      </w:r>
                    </w:p>
                  </w:txbxContent>
                </v:textbox>
                <w10:wrap anchorx="margin"/>
              </v:shape>
            </w:pict>
          </w:r>
        </w:p>
        <w:p w14:paraId="11125876" w14:textId="77EDA7FF" w:rsidR="00792964" w:rsidRDefault="00792964" w:rsidP="00F80699">
          <w:pPr>
            <w:ind w:leftChars="190" w:left="399"/>
          </w:pPr>
        </w:p>
        <w:p w14:paraId="07D869EF" w14:textId="1F5B8615" w:rsidR="00940D7E" w:rsidRDefault="00373B3C" w:rsidP="00F80699">
          <w:pPr>
            <w:ind w:leftChars="190" w:left="399"/>
          </w:pPr>
          <w:r w:rsidRPr="000224F8">
            <w:rPr>
              <w:noProof/>
            </w:rPr>
            <w:drawing>
              <wp:anchor distT="0" distB="0" distL="114300" distR="114300" simplePos="0" relativeHeight="251641856" behindDoc="0" locked="0" layoutInCell="1" allowOverlap="1" wp14:anchorId="104217A2" wp14:editId="1FA736F6">
                <wp:simplePos x="0" y="0"/>
                <wp:positionH relativeFrom="column">
                  <wp:posOffset>2004695</wp:posOffset>
                </wp:positionH>
                <wp:positionV relativeFrom="page">
                  <wp:posOffset>6415405</wp:posOffset>
                </wp:positionV>
                <wp:extent cx="233045" cy="233045"/>
                <wp:effectExtent l="0" t="0" r="0" b="0"/>
                <wp:wrapSquare wrapText="bothSides"/>
                <wp:docPr id="39"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0224F8">
            <w:rPr>
              <w:noProof/>
            </w:rPr>
            <w:drawing>
              <wp:anchor distT="0" distB="0" distL="114300" distR="114300" simplePos="0" relativeHeight="251631616" behindDoc="0" locked="0" layoutInCell="1" allowOverlap="1" wp14:anchorId="03746A00" wp14:editId="2AF9BB27">
                <wp:simplePos x="0" y="0"/>
                <wp:positionH relativeFrom="column">
                  <wp:posOffset>1869440</wp:posOffset>
                </wp:positionH>
                <wp:positionV relativeFrom="page">
                  <wp:posOffset>6318250</wp:posOffset>
                </wp:positionV>
                <wp:extent cx="739140" cy="523875"/>
                <wp:effectExtent l="0" t="0" r="0" b="0"/>
                <wp:wrapSquare wrapText="bothSides"/>
                <wp:docPr id="42"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146498BE" w14:textId="77777777" w:rsidR="00F80699" w:rsidRDefault="00F80699" w:rsidP="00F80699">
          <w:pPr>
            <w:ind w:leftChars="190" w:left="399"/>
          </w:pPr>
        </w:p>
        <w:p w14:paraId="72447D39" w14:textId="77777777" w:rsidR="00F80699" w:rsidRDefault="00A3123A" w:rsidP="00F80699">
          <w:pPr>
            <w:ind w:leftChars="190" w:left="399"/>
          </w:pPr>
          <w:r>
            <w:rPr>
              <w:noProof/>
            </w:rPr>
            <w:pict w14:anchorId="2DA2BC42">
              <v:shape id="AutoShape 29" o:spid="_x0000_s1050" type="#_x0000_t32" style="position:absolute;left:0;text-align:left;margin-left:210pt;margin-top:7pt;width:15.75pt;height:30pt;z-index:2547097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" strokecolor="#7f7f7f [1612]">
                <w10:wrap anchorx="margin"/>
              </v:shape>
            </w:pict>
          </w:r>
          <w:r>
            <w:rPr>
              <w:noProof/>
            </w:rPr>
            <w:pict w14:anchorId="571CECE4">
              <v:shape id="Text Box 27" o:spid="_x0000_s1040" type="#_x0000_t202" style="position:absolute;left:0;text-align:left;margin-left:315pt;margin-top:1pt;width:168pt;height:84pt;z-index:25467596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" filled="f" strokecolor="#7f7f7f [1612]" strokeweight="1.5pt">
                <v:textbox style="mso-next-textbox:#Text Box 27" inset="5.85pt,.7pt,5.85pt,.7pt">
                  <w:txbxContent>
                    <w:p w14:paraId="102075E1" w14:textId="77777777" w:rsidR="00A3123A" w:rsidRDefault="00A3123A" w:rsidP="001C3943">
                      <w:pPr>
                        <w:ind w:leftChars="0" w:left="840" w:hangingChars="400" w:hanging="840"/>
                        <w:jc w:val="left"/>
                      </w:pPr>
                      <w:r>
                        <w:rPr>
                          <w:rFonts w:hint="eastAsia"/>
                        </w:rPr>
                        <w:t>ホスティングサービス</w:t>
                      </w:r>
                    </w:p>
                    <w:p w14:paraId="485702FE" w14:textId="77777777" w:rsidR="00A3123A" w:rsidRDefault="00A3123A" w:rsidP="001C3943">
                      <w:pPr>
                        <w:ind w:leftChars="0" w:left="800" w:hangingChars="400" w:hanging="800"/>
                        <w:jc w:val="left"/>
                        <w:rPr>
                          <w:sz w:val="20"/>
                        </w:rPr>
                      </w:pPr>
                      <w:r>
                        <w:rPr>
                          <w:rFonts w:hint="eastAsia"/>
                          <w:sz w:val="20"/>
                        </w:rPr>
                        <w:t>・ドメイン名 shared_shop</w:t>
                      </w:r>
                    </w:p>
                    <w:p w14:paraId="4D1AA456" w14:textId="77777777" w:rsidR="00A3123A" w:rsidRDefault="00A3123A" w:rsidP="007F19DE">
                      <w:pPr>
                        <w:ind w:leftChars="0" w:left="420" w:hangingChars="210" w:hanging="420"/>
                        <w:jc w:val="left"/>
                        <w:rPr>
                          <w:sz w:val="20"/>
                        </w:rPr>
                      </w:pPr>
                      <w:r>
                        <w:rPr>
                          <w:rFonts w:hint="eastAsia"/>
                          <w:sz w:val="20"/>
                        </w:rPr>
                        <w:t>・Webアプリケーション</w:t>
                      </w:r>
                      <w:r>
                        <w:rPr>
                          <w:sz w:val="20"/>
                        </w:rPr>
                        <w:br/>
                      </w:r>
                      <w:r>
                        <w:rPr>
                          <w:rFonts w:hint="eastAsia"/>
                          <w:sz w:val="20"/>
                        </w:rPr>
                        <w:t>動作環境</w:t>
                      </w:r>
                    </w:p>
                    <w:p w14:paraId="121F5DD2" w14:textId="77777777" w:rsidR="00A3123A" w:rsidRPr="001C3943" w:rsidRDefault="00A3123A" w:rsidP="007F19DE">
                      <w:pPr>
                        <w:ind w:leftChars="0" w:left="420" w:hangingChars="210" w:hanging="420"/>
                        <w:jc w:val="left"/>
                        <w:rPr>
                          <w:sz w:val="20"/>
                        </w:rPr>
                      </w:pPr>
                      <w:r>
                        <w:rPr>
                          <w:rFonts w:hint="eastAsia"/>
                          <w:sz w:val="20"/>
                        </w:rPr>
                        <w:t>・</w:t>
                      </w:r>
                      <w:r>
                        <w:rPr>
                          <w:sz w:val="20"/>
                        </w:rPr>
                        <w:t>データベース環境</w:t>
                      </w:r>
                    </w:p>
                  </w:txbxContent>
                </v:textbox>
                <w10:wrap anchorx="margin"/>
              </v:shape>
            </w:pict>
          </w:r>
        </w:p>
        <w:p w14:paraId="4884E97E" w14:textId="77777777" w:rsidR="00F80699" w:rsidRDefault="00A3123A" w:rsidP="00F80699">
          <w:pPr>
            <w:ind w:leftChars="190" w:left="399"/>
          </w:pPr>
          <w:r>
            <w:rPr>
              <w:noProof/>
            </w:rPr>
            <w:pict w14:anchorId="0BB8DA85">
              <v:oval id="Oval 25" o:spid="_x0000_s1041" style="position:absolute;left:0;text-align:left;margin-left:225.75pt;margin-top:5.65pt;width:1in;height:36pt;z-index:25470464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" filled="f" strokecolor="#7f7f7f [1612]">
                <v:textbox style="mso-next-textbox:#Oval 25" inset="0,.05mm,0,.05mm">
                  <w:txbxContent>
                    <w:p w14:paraId="51B508C6" w14:textId="77777777" w:rsidR="00A3123A" w:rsidRPr="000224F8" w:rsidRDefault="00A3123A" w:rsidP="000224F8">
                      <w:pPr>
                        <w:ind w:leftChars="0" w:left="560" w:hangingChars="400" w:hanging="560"/>
                        <w:rPr>
                          <w:sz w:val="14"/>
                          <w:szCs w:val="16"/>
                        </w:rPr>
                      </w:pPr>
                      <w:r w:rsidRPr="000224F8">
                        <w:rPr>
                          <w:rFonts w:hint="eastAsia"/>
                          <w:sz w:val="14"/>
                          <w:szCs w:val="16"/>
                        </w:rPr>
                        <w:t>インターネット</w:t>
                      </w:r>
                    </w:p>
                  </w:txbxContent>
                </v:textbox>
                <w10:wrap anchorx="margin"/>
              </v:oval>
            </w:pict>
          </w:r>
        </w:p>
        <w:p w14:paraId="2DFE754B" w14:textId="77777777" w:rsidR="00F80699" w:rsidRDefault="00A3123A" w:rsidP="00F80699">
          <w:pPr>
            <w:ind w:leftChars="190" w:left="399"/>
          </w:pPr>
          <w:r>
            <w:rPr>
              <w:noProof/>
            </w:rPr>
            <w:pict w14:anchorId="4DA3E52D">
              <v:shape id="Text Box 26" o:spid="_x0000_s1042" type="#_x0000_t202" style="position:absolute;left:0;text-align:left;margin-left:31.5pt;margin-top:14.75pt;width:178.5pt;height:84pt;z-index:251433983;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" filled="f" strokecolor="#7f7f7f [1612]" strokeweight="1.5pt">
                <v:textbox style="mso-next-textbox:#Text Box 26" inset="5.85pt,.7pt,5.85pt,.7pt">
                  <w:txbxContent>
                    <w:p w14:paraId="1173F893" w14:textId="77777777" w:rsidR="00A3123A" w:rsidRDefault="00A3123A" w:rsidP="000224F8">
                      <w:pPr>
                        <w:ind w:leftChars="0" w:left="840" w:hangingChars="400" w:hanging="840"/>
                        <w:jc w:val="left"/>
                      </w:pPr>
                      <w:r>
                        <w:rPr>
                          <w:rFonts w:hint="eastAsia"/>
                        </w:rPr>
                        <w:t>シェアード</w:t>
                      </w:r>
                      <w:r>
                        <w:t>ショップ</w:t>
                      </w:r>
                      <w:r>
                        <w:rPr>
                          <w:rFonts w:hint="eastAsia"/>
                        </w:rPr>
                        <w:t xml:space="preserve"> </w:t>
                      </w:r>
                      <w:r>
                        <w:t>従業員</w:t>
                      </w:r>
                    </w:p>
                    <w:p w14:paraId="2913DF8B" w14:textId="77777777" w:rsidR="00A3123A" w:rsidRPr="007F19DE" w:rsidRDefault="00A3123A" w:rsidP="000224F8">
                      <w:pPr>
                        <w:ind w:leftChars="0" w:left="640" w:hangingChars="400" w:hanging="640"/>
                        <w:jc w:val="left"/>
                        <w:rPr>
                          <w:sz w:val="16"/>
                        </w:rPr>
                      </w:pPr>
                      <w:r w:rsidRPr="007F19DE">
                        <w:rPr>
                          <w:rFonts w:hint="eastAsia"/>
                          <w:sz w:val="16"/>
                        </w:rPr>
                        <w:t>・PC</w:t>
                      </w:r>
                      <w:r>
                        <w:rPr>
                          <w:rFonts w:hint="eastAsia"/>
                          <w:sz w:val="16"/>
                        </w:rPr>
                        <w:t>での利用を想定</w:t>
                      </w:r>
                    </w:p>
                    <w:p w14:paraId="7A739D8D" w14:textId="77777777" w:rsidR="00A3123A" w:rsidRPr="007F19DE" w:rsidRDefault="00A3123A" w:rsidP="000224F8">
                      <w:pPr>
                        <w:ind w:leftChars="0" w:left="640" w:hangingChars="400" w:hanging="640"/>
                        <w:jc w:val="left"/>
                        <w:rPr>
                          <w:sz w:val="16"/>
                        </w:rPr>
                      </w:pPr>
                      <w:r w:rsidRPr="007F19DE">
                        <w:rPr>
                          <w:rFonts w:hint="eastAsia"/>
                          <w:sz w:val="16"/>
                        </w:rPr>
                        <w:t>・利用権限</w:t>
                      </w:r>
                    </w:p>
                    <w:p w14:paraId="4070240E" w14:textId="77777777" w:rsidR="00A3123A" w:rsidRDefault="00A3123A" w:rsidP="007F19DE">
                      <w:pPr>
                        <w:ind w:leftChars="0" w:left="640" w:hangingChars="400" w:hanging="640"/>
                        <w:jc w:val="left"/>
                        <w:rPr>
                          <w:sz w:val="16"/>
                        </w:rPr>
                      </w:pPr>
                      <w:r w:rsidRPr="007F19DE">
                        <w:rPr>
                          <w:rFonts w:hint="eastAsia"/>
                          <w:sz w:val="16"/>
                        </w:rPr>
                        <w:t xml:space="preserve">   運用管理者</w:t>
                      </w:r>
                    </w:p>
                    <w:p w14:paraId="2924146A" w14:textId="77777777" w:rsidR="00A3123A" w:rsidRPr="007F19DE" w:rsidRDefault="00A3123A" w:rsidP="002941E6">
                      <w:pPr>
                        <w:ind w:leftChars="100" w:left="690" w:hangingChars="300" w:hanging="480"/>
                        <w:jc w:val="left"/>
                        <w:rPr>
                          <w:sz w:val="16"/>
                        </w:rPr>
                      </w:pPr>
                      <w:r w:rsidRPr="007F19DE">
                        <w:rPr>
                          <w:rFonts w:hint="eastAsia"/>
                          <w:sz w:val="16"/>
                        </w:rPr>
                        <w:t>システム管理者</w:t>
                      </w:r>
                    </w:p>
                  </w:txbxContent>
                </v:textbox>
                <w10:wrap anchorx="margin"/>
              </v:shape>
            </w:pict>
          </w:r>
          <w:r>
            <w:rPr>
              <w:noProof/>
            </w:rPr>
            <w:pict w14:anchorId="239BC66B">
              <v:shape id="AutoShape 31" o:spid="_x0000_s1049" type="#_x0000_t32" style="position:absolute;left:0;text-align:left;margin-left:294pt;margin-top:14pt;width:21pt;height:0;flip:x;z-index:2547118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" strokecolor="#7f7f7f [1612]">
                <w10:wrap anchorx="margin"/>
              </v:shape>
            </w:pict>
          </w:r>
          <w:r w:rsidR="003A15E5" w:rsidRPr="000224F8">
            <w:rPr>
              <w:noProof/>
            </w:rPr>
            <w:drawing>
              <wp:anchor distT="0" distB="0" distL="114300" distR="114300" simplePos="0" relativeHeight="251672576" behindDoc="0" locked="0" layoutInCell="1" allowOverlap="1" wp14:anchorId="2A17ACE5" wp14:editId="6950A59B">
                <wp:simplePos x="0" y="0"/>
                <wp:positionH relativeFrom="column">
                  <wp:posOffset>5600553</wp:posOffset>
                </wp:positionH>
                <wp:positionV relativeFrom="page">
                  <wp:posOffset>6972300</wp:posOffset>
                </wp:positionV>
                <wp:extent cx="572135" cy="572135"/>
                <wp:effectExtent l="0" t="0" r="0" b="0"/>
                <wp:wrapSquare wrapText="bothSides"/>
                <wp:docPr id="8199" name="Picture 7" descr="MC900434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7" descr="MC9004348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anchor>
            </w:drawing>
          </w:r>
          <w:r>
            <w:rPr>
              <w:noProof/>
            </w:rPr>
            <w:pict w14:anchorId="55EE1209">
              <v:shape id="AutoShape 30" o:spid="_x0000_s1048" type="#_x0000_t32" style="position:absolute;left:0;text-align:left;margin-left:210pt;margin-top:7.65pt;width:15.75pt;height:48.35pt;flip:y;z-index:254710784;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" strokecolor="#7f7f7f [1612]">
                <w10:wrap anchorx="margin"/>
              </v:shape>
            </w:pict>
          </w:r>
        </w:p>
        <w:p w14:paraId="15E69504" w14:textId="5266446C" w:rsidR="00F80699" w:rsidRDefault="00F80699" w:rsidP="00F80699">
          <w:pPr>
            <w:ind w:leftChars="190" w:left="399"/>
          </w:pPr>
        </w:p>
        <w:p w14:paraId="49EF7AF7" w14:textId="71554DED" w:rsidR="00F80699" w:rsidRDefault="00F80699" w:rsidP="00F80699">
          <w:pPr>
            <w:ind w:leftChars="190" w:left="399"/>
          </w:pPr>
        </w:p>
        <w:p w14:paraId="034D3EA2" w14:textId="709B6C70" w:rsidR="00F80699" w:rsidRDefault="00373B3C" w:rsidP="00F80699">
          <w:pPr>
            <w:ind w:leftChars="190" w:left="399"/>
          </w:pPr>
          <w:r w:rsidRPr="001C3943">
            <w:rPr>
              <w:noProof/>
            </w:rPr>
            <w:drawing>
              <wp:anchor distT="0" distB="0" distL="114300" distR="114300" simplePos="0" relativeHeight="251661312" behindDoc="0" locked="0" layoutInCell="1" allowOverlap="1" wp14:anchorId="3570E838" wp14:editId="154F936A">
                <wp:simplePos x="0" y="0"/>
                <wp:positionH relativeFrom="column">
                  <wp:posOffset>2002155</wp:posOffset>
                </wp:positionH>
                <wp:positionV relativeFrom="page">
                  <wp:posOffset>7818755</wp:posOffset>
                </wp:positionV>
                <wp:extent cx="233045" cy="233045"/>
                <wp:effectExtent l="0" t="0" r="0" b="0"/>
                <wp:wrapSquare wrapText="bothSides"/>
                <wp:docPr id="3"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1C3943">
            <w:rPr>
              <w:noProof/>
            </w:rPr>
            <w:drawing>
              <wp:anchor distT="0" distB="0" distL="114300" distR="114300" simplePos="0" relativeHeight="251652096" behindDoc="0" locked="0" layoutInCell="1" allowOverlap="1" wp14:anchorId="2936BE3C" wp14:editId="74FDC428">
                <wp:simplePos x="0" y="0"/>
                <wp:positionH relativeFrom="column">
                  <wp:posOffset>1866265</wp:posOffset>
                </wp:positionH>
                <wp:positionV relativeFrom="page">
                  <wp:posOffset>7734935</wp:posOffset>
                </wp:positionV>
                <wp:extent cx="739140" cy="523875"/>
                <wp:effectExtent l="0" t="0" r="0" b="0"/>
                <wp:wrapSquare wrapText="bothSides"/>
                <wp:docPr id="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45688BB7" w14:textId="77777777" w:rsidR="00F80699" w:rsidRDefault="00F80699" w:rsidP="00F80699">
          <w:pPr>
            <w:ind w:leftChars="190" w:left="399"/>
          </w:pPr>
        </w:p>
        <w:p w14:paraId="56C4D488" w14:textId="77777777" w:rsidR="00634899" w:rsidRDefault="00634899" w:rsidP="00F80699">
          <w:pPr>
            <w:ind w:leftChars="190" w:left="399"/>
          </w:pPr>
        </w:p>
        <w:p w14:paraId="581A4936" w14:textId="77777777" w:rsidR="001C3943" w:rsidRDefault="001C3943" w:rsidP="00940D7E">
          <w:pPr>
            <w:tabs>
              <w:tab w:val="left" w:pos="7172"/>
            </w:tabs>
            <w:ind w:leftChars="0" w:left="0" w:firstLineChars="200" w:firstLine="420"/>
          </w:pPr>
        </w:p>
        <w:p w14:paraId="0377745D" w14:textId="77777777" w:rsidR="004114D2" w:rsidRDefault="004114D2" w:rsidP="004114D2">
          <w:pPr>
            <w:tabs>
              <w:tab w:val="left" w:pos="7172"/>
            </w:tabs>
            <w:ind w:leftChars="200" w:left="630" w:hangingChars="100" w:hanging="210"/>
          </w:pPr>
          <w:r>
            <w:rPr>
              <w:rFonts w:hint="eastAsia"/>
            </w:rPr>
            <w:t>※注意事項※</w:t>
          </w:r>
          <w:r>
            <w:br/>
          </w:r>
          <w:r>
            <w:rPr>
              <w:rFonts w:hint="eastAsia"/>
            </w:rPr>
            <w:t>開発期間</w:t>
          </w:r>
          <w:r w:rsidR="008D50CE">
            <w:rPr>
              <w:rFonts w:hint="eastAsia"/>
            </w:rPr>
            <w:t>中も、</w:t>
          </w:r>
          <w:r>
            <w:rPr>
              <w:rFonts w:hint="eastAsia"/>
            </w:rPr>
            <w:t>現行システム</w:t>
          </w:r>
          <w:r w:rsidR="008D50CE">
            <w:rPr>
              <w:rFonts w:hint="eastAsia"/>
            </w:rPr>
            <w:t>を利用しているため、開発環境として</w:t>
          </w:r>
          <w:r>
            <w:rPr>
              <w:rFonts w:hint="eastAsia"/>
            </w:rPr>
            <w:t>稼働環境を利用できない</w:t>
          </w:r>
          <w:r w:rsidR="008D50CE">
            <w:rPr>
              <w:rFonts w:hint="eastAsia"/>
            </w:rPr>
            <w:t>。</w:t>
          </w:r>
        </w:p>
        <w:p w14:paraId="18B7BBCD" w14:textId="77777777" w:rsidR="004114D2" w:rsidRDefault="008D50CE" w:rsidP="004114D2">
          <w:pPr>
            <w:tabs>
              <w:tab w:val="left" w:pos="7172"/>
            </w:tabs>
            <w:ind w:leftChars="0" w:left="0" w:firstLineChars="300" w:firstLine="630"/>
          </w:pPr>
          <w:r>
            <w:rPr>
              <w:rFonts w:hint="eastAsia"/>
            </w:rPr>
            <w:t>そのため、開発期間中は、</w:t>
          </w:r>
          <w:r w:rsidR="004114D2">
            <w:rPr>
              <w:rFonts w:hint="eastAsia"/>
            </w:rPr>
            <w:t>ローカル環境下にて、開発、動作検証を行う</w:t>
          </w:r>
          <w:r>
            <w:rPr>
              <w:rFonts w:hint="eastAsia"/>
            </w:rPr>
            <w:t>こと。</w:t>
          </w:r>
        </w:p>
        <w:p w14:paraId="5BAC5ACC" w14:textId="77777777" w:rsidR="003A15E5" w:rsidRDefault="003A15E5">
          <w:pPr>
            <w:widowControl/>
            <w:spacing w:line="240" w:lineRule="auto"/>
            <w:ind w:leftChars="0" w:left="0"/>
            <w:jc w:val="left"/>
          </w:pPr>
          <w:r>
            <w:br w:type="page"/>
          </w:r>
        </w:p>
        <w:p w14:paraId="7E242E34" w14:textId="77777777" w:rsidR="00634899" w:rsidRDefault="00634899" w:rsidP="00F80699">
          <w:pPr>
            <w:ind w:leftChars="190" w:left="399"/>
          </w:pPr>
        </w:p>
        <w:p w14:paraId="4D0D88E3" w14:textId="77777777" w:rsidR="00792964" w:rsidRPr="00F40212" w:rsidRDefault="00F80699" w:rsidP="006B20B2">
          <w:pPr>
            <w:pStyle w:val="2"/>
            <w:spacing w:after="180"/>
          </w:pPr>
          <w:bookmarkStart w:id="12" w:name="_Toc64029747"/>
          <w:r>
            <w:rPr>
              <w:rFonts w:hint="eastAsia"/>
            </w:rPr>
            <w:t>ソフトウェア構成</w:t>
          </w:r>
          <w:bookmarkEnd w:id="12"/>
        </w:p>
        <w:p w14:paraId="1B493A05" w14:textId="77777777" w:rsidR="00792964" w:rsidRDefault="00792964" w:rsidP="007D6ABF">
          <w:pPr>
            <w:ind w:left="840"/>
          </w:pPr>
        </w:p>
        <w:tbl>
          <w:tblPr>
            <w:tblStyle w:val="3-51"/>
            <w:tblW w:w="0" w:type="auto"/>
            <w:tblInd w:w="948" w:type="dxa"/>
            <w:tblLook w:val="0480" w:firstRow="0" w:lastRow="0" w:firstColumn="1" w:lastColumn="0" w:noHBand="0" w:noVBand="1"/>
          </w:tblPr>
          <w:tblGrid>
            <w:gridCol w:w="2100"/>
            <w:gridCol w:w="5565"/>
          </w:tblGrid>
          <w:tr w:rsidR="00940D7E" w:rsidRPr="0087354B" w14:paraId="1AEF29DF"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3438537" w14:textId="77777777" w:rsidR="00792964" w:rsidRPr="0087354B" w:rsidRDefault="00792964" w:rsidP="00701753">
                <w:pPr>
                  <w:ind w:leftChars="0" w:left="0"/>
                  <w:jc w:val="center"/>
                  <w:rPr>
                    <w:sz w:val="18"/>
                  </w:rPr>
                </w:pPr>
                <w:r w:rsidRPr="0087354B">
                  <w:rPr>
                    <w:rFonts w:ascii="メイリオ" w:eastAsia="メイリオ" w:hAnsi="メイリオ" w:cs="メイリオ" w:hint="eastAsia"/>
                    <w:sz w:val="18"/>
                  </w:rPr>
                  <w:t>種別</w:t>
                </w:r>
              </w:p>
            </w:tc>
            <w:tc>
              <w:tcPr>
                <w:tcW w:w="5565" w:type="dxa"/>
              </w:tcPr>
              <w:p w14:paraId="305A800C" w14:textId="77777777" w:rsidR="00792964" w:rsidRPr="0087354B" w:rsidRDefault="00792964" w:rsidP="00701753">
                <w:pPr>
                  <w:ind w:leftChars="0" w:left="0"/>
                  <w:jc w:val="center"/>
                  <w:cnfStyle w:val="000000100000" w:firstRow="0" w:lastRow="0" w:firstColumn="0" w:lastColumn="0" w:oddVBand="0" w:evenVBand="0" w:oddHBand="1" w:evenHBand="0" w:firstRowFirstColumn="0" w:firstRowLastColumn="0" w:lastRowFirstColumn="0" w:lastRowLastColumn="0"/>
                  <w:rPr>
                    <w:b/>
                    <w:sz w:val="18"/>
                  </w:rPr>
                </w:pPr>
                <w:r w:rsidRPr="0087354B">
                  <w:rPr>
                    <w:rFonts w:ascii="メイリオ" w:eastAsia="メイリオ" w:hAnsi="メイリオ" w:cs="メイリオ" w:hint="eastAsia"/>
                    <w:b/>
                    <w:sz w:val="18"/>
                  </w:rPr>
                  <w:t>ソフトウェ</w:t>
                </w:r>
                <w:r w:rsidR="00F80699" w:rsidRPr="0087354B">
                  <w:rPr>
                    <w:rFonts w:ascii="メイリオ" w:eastAsia="メイリオ" w:hAnsi="メイリオ" w:cs="メイリオ" w:hint="eastAsia"/>
                    <w:b/>
                    <w:sz w:val="18"/>
                  </w:rPr>
                  <w:t>ア</w:t>
                </w:r>
                <w:r w:rsidRPr="0087354B">
                  <w:rPr>
                    <w:rFonts w:ascii="メイリオ" w:eastAsia="メイリオ" w:hAnsi="メイリオ" w:cs="メイリオ" w:hint="eastAsia"/>
                    <w:b/>
                    <w:sz w:val="18"/>
                  </w:rPr>
                  <w:t>名称</w:t>
                </w:r>
              </w:p>
            </w:tc>
          </w:tr>
          <w:tr w:rsidR="00940D7E" w:rsidRPr="0087354B" w14:paraId="34552C8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64261DDC" w14:textId="77777777" w:rsidR="00792964" w:rsidRPr="0087354B" w:rsidRDefault="00F80699" w:rsidP="00701753">
                <w:pPr>
                  <w:ind w:leftChars="0" w:left="0"/>
                  <w:rPr>
                    <w:b w:val="0"/>
                    <w:sz w:val="18"/>
                  </w:rPr>
                </w:pPr>
                <w:r w:rsidRPr="0087354B">
                  <w:rPr>
                    <w:rFonts w:ascii="メイリオ" w:eastAsia="メイリオ" w:hAnsi="メイリオ" w:cs="メイリオ" w:hint="eastAsia"/>
                    <w:b w:val="0"/>
                    <w:sz w:val="18"/>
                  </w:rPr>
                  <w:t>開発</w:t>
                </w:r>
                <w:r w:rsidR="00792964" w:rsidRPr="0087354B">
                  <w:rPr>
                    <w:rFonts w:ascii="メイリオ" w:eastAsia="メイリオ" w:hAnsi="メイリオ" w:cs="メイリオ" w:hint="eastAsia"/>
                    <w:b w:val="0"/>
                    <w:sz w:val="18"/>
                  </w:rPr>
                  <w:t>言語</w:t>
                </w:r>
              </w:p>
            </w:tc>
            <w:tc>
              <w:tcPr>
                <w:tcW w:w="5565" w:type="dxa"/>
              </w:tcPr>
              <w:p w14:paraId="25547690"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sz w:val="18"/>
                  </w:rPr>
                </w:pPr>
                <w:r w:rsidRPr="0087354B">
                  <w:rPr>
                    <w:rFonts w:ascii="メイリオ" w:eastAsia="メイリオ" w:hAnsi="メイリオ" w:cs="メイリオ" w:hint="eastAsia"/>
                    <w:sz w:val="18"/>
                  </w:rPr>
                  <w:t xml:space="preserve">Java（Oracle </w:t>
                </w:r>
                <w:r w:rsidRPr="0087354B">
                  <w:rPr>
                    <w:rFonts w:ascii="メイリオ" w:eastAsia="メイリオ" w:hAnsi="メイリオ" w:cs="メイリオ"/>
                    <w:sz w:val="18"/>
                  </w:rPr>
                  <w:t xml:space="preserve">Java SE Runtime Environment </w:t>
                </w:r>
                <w:r w:rsidRPr="0087354B">
                  <w:rPr>
                    <w:rFonts w:ascii="メイリオ" w:eastAsia="メイリオ" w:hAnsi="メイリオ" w:cs="メイリオ" w:hint="eastAsia"/>
                    <w:sz w:val="18"/>
                  </w:rPr>
                  <w:t>8）</w:t>
                </w:r>
              </w:p>
            </w:tc>
          </w:tr>
          <w:tr w:rsidR="00940D7E" w:rsidRPr="0087354B" w14:paraId="27AEFACC"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29A3C6A" w14:textId="77777777" w:rsidR="00792964" w:rsidRPr="0087354B" w:rsidRDefault="00792964" w:rsidP="00701753">
                <w:pPr>
                  <w:ind w:leftChars="0" w:left="0"/>
                  <w:rPr>
                    <w:b w:val="0"/>
                    <w:sz w:val="18"/>
                  </w:rPr>
                </w:pPr>
                <w:r w:rsidRPr="0087354B">
                  <w:rPr>
                    <w:rFonts w:ascii="メイリオ" w:eastAsia="メイリオ" w:hAnsi="メイリオ" w:cs="メイリオ" w:hint="eastAsia"/>
                    <w:b w:val="0"/>
                    <w:sz w:val="18"/>
                  </w:rPr>
                  <w:t>データベース</w:t>
                </w:r>
              </w:p>
            </w:tc>
            <w:tc>
              <w:tcPr>
                <w:tcW w:w="5565" w:type="dxa"/>
              </w:tcPr>
              <w:p w14:paraId="320C94A3"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sz w:val="18"/>
                  </w:rPr>
                </w:pPr>
                <w:r w:rsidRPr="0087354B">
                  <w:rPr>
                    <w:rFonts w:ascii="メイリオ" w:eastAsia="メイリオ" w:hAnsi="メイリオ" w:cs="メイリオ"/>
                    <w:sz w:val="18"/>
                  </w:rPr>
                  <w:t>Oracle Database Express Edition 11g Release 2</w:t>
                </w:r>
              </w:p>
            </w:tc>
          </w:tr>
          <w:tr w:rsidR="00940D7E" w:rsidRPr="0087354B" w14:paraId="561566DF"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7ED825D1"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フレームワーク</w:t>
                </w:r>
              </w:p>
            </w:tc>
            <w:tc>
              <w:tcPr>
                <w:tcW w:w="5565" w:type="dxa"/>
              </w:tcPr>
              <w:p w14:paraId="452FCE98"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Spring Framework</w:t>
                </w:r>
                <w:r w:rsidR="006B20B2">
                  <w:rPr>
                    <w:rFonts w:ascii="メイリオ" w:eastAsia="メイリオ" w:hAnsi="メイリオ" w:cs="メイリオ" w:hint="eastAsia"/>
                    <w:sz w:val="18"/>
                  </w:rPr>
                  <w:t xml:space="preserve"> </w:t>
                </w:r>
                <w:r w:rsidR="002941E6">
                  <w:rPr>
                    <w:rFonts w:ascii="メイリオ" w:eastAsia="メイリオ" w:hAnsi="メイリオ" w:cs="メイリオ" w:hint="eastAsia"/>
                    <w:sz w:val="18"/>
                  </w:rPr>
                  <w:t>5</w:t>
                </w:r>
              </w:p>
            </w:tc>
          </w:tr>
          <w:tr w:rsidR="00940D7E" w:rsidRPr="0087354B" w14:paraId="56959B18"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E18680F"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OS</w:t>
                </w:r>
              </w:p>
            </w:tc>
            <w:tc>
              <w:tcPr>
                <w:tcW w:w="5565" w:type="dxa"/>
              </w:tcPr>
              <w:p w14:paraId="595CC244"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 xml:space="preserve">Windows </w:t>
                </w:r>
                <w:r w:rsidR="002941E6">
                  <w:rPr>
                    <w:rFonts w:ascii="メイリオ" w:eastAsia="メイリオ" w:hAnsi="メイリオ" w:cs="メイリオ" w:hint="eastAsia"/>
                    <w:sz w:val="18"/>
                  </w:rPr>
                  <w:t>10</w:t>
                </w:r>
              </w:p>
            </w:tc>
          </w:tr>
          <w:tr w:rsidR="00940D7E" w:rsidRPr="0087354B" w14:paraId="79F0B75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446BD33E"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Webブラウザ</w:t>
                </w:r>
              </w:p>
            </w:tc>
            <w:tc>
              <w:tcPr>
                <w:tcW w:w="5565" w:type="dxa"/>
              </w:tcPr>
              <w:p w14:paraId="7793BE19"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kern w:val="0"/>
                    <w:sz w:val="18"/>
                  </w:rPr>
                  <w:t>Google Chrome</w:t>
                </w:r>
              </w:p>
            </w:tc>
          </w:tr>
        </w:tbl>
        <w:p w14:paraId="22B6AB53" w14:textId="77777777" w:rsidR="00792964" w:rsidRDefault="00792964" w:rsidP="00156ABC">
          <w:pPr>
            <w:ind w:left="840" w:firstLineChars="100" w:firstLine="210"/>
          </w:pPr>
        </w:p>
        <w:p w14:paraId="54D74879" w14:textId="77777777" w:rsidR="003A15E5" w:rsidRDefault="003A15E5" w:rsidP="00156ABC">
          <w:pPr>
            <w:ind w:left="840" w:firstLineChars="100" w:firstLine="210"/>
          </w:pPr>
        </w:p>
        <w:p w14:paraId="62042212" w14:textId="28D7BB86" w:rsidR="003A15E5" w:rsidRDefault="003A15E5" w:rsidP="006B20B2">
          <w:pPr>
            <w:pStyle w:val="2"/>
            <w:spacing w:after="180"/>
          </w:pPr>
          <w:bookmarkStart w:id="13" w:name="_Toc64029748"/>
          <w:r>
            <w:rPr>
              <w:rFonts w:hint="eastAsia"/>
            </w:rPr>
            <w:t>システム</w:t>
          </w:r>
          <w:r w:rsidR="00167EE5">
            <w:rPr>
              <w:rFonts w:hint="eastAsia"/>
            </w:rPr>
            <w:t>の</w:t>
          </w:r>
          <w:r>
            <w:t>利用者</w:t>
          </w:r>
          <w:bookmarkEnd w:id="13"/>
        </w:p>
        <w:tbl>
          <w:tblPr>
            <w:tblStyle w:val="1-51"/>
            <w:tblpPr w:leftFromText="142" w:rightFromText="142" w:vertAnchor="page" w:horzAnchor="page" w:tblpX="2131" w:tblpY="5761"/>
            <w:tblW w:w="8718" w:type="dxa"/>
            <w:tblLook w:val="0480" w:firstRow="0" w:lastRow="0" w:firstColumn="1" w:lastColumn="0" w:noHBand="0" w:noVBand="1"/>
          </w:tblPr>
          <w:tblGrid>
            <w:gridCol w:w="1970"/>
            <w:gridCol w:w="6748"/>
          </w:tblGrid>
          <w:tr w:rsidR="003A15E5" w:rsidRPr="00122561" w14:paraId="418219EC"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39BFDC1" w14:textId="77777777" w:rsidR="003A15E5" w:rsidRPr="00122561" w:rsidRDefault="003A15E5" w:rsidP="00122561">
                <w:pPr>
                  <w:ind w:leftChars="0" w:left="0"/>
                  <w:jc w:val="center"/>
                  <w:rPr>
                    <w:sz w:val="18"/>
                    <w:szCs w:val="18"/>
                  </w:rPr>
                </w:pPr>
                <w:r w:rsidRPr="00122561">
                  <w:rPr>
                    <w:rFonts w:hint="eastAsia"/>
                    <w:sz w:val="18"/>
                    <w:szCs w:val="18"/>
                  </w:rPr>
                  <w:t>利用者</w:t>
                </w:r>
                <w:r w:rsidR="00A045D7" w:rsidRPr="00122561">
                  <w:rPr>
                    <w:rFonts w:hint="eastAsia"/>
                    <w:sz w:val="18"/>
                    <w:szCs w:val="18"/>
                  </w:rPr>
                  <w:t>種別</w:t>
                </w:r>
              </w:p>
            </w:tc>
            <w:tc>
              <w:tcPr>
                <w:tcW w:w="6748" w:type="dxa"/>
              </w:tcPr>
              <w:p w14:paraId="2262C090" w14:textId="77777777" w:rsidR="003A15E5" w:rsidRPr="00122561" w:rsidRDefault="00A045D7" w:rsidP="003A15E5">
                <w:pPr>
                  <w:ind w:leftChars="0" w:left="0"/>
                  <w:jc w:val="center"/>
                  <w:cnfStyle w:val="000000000000" w:firstRow="0" w:lastRow="0" w:firstColumn="0" w:lastColumn="0" w:oddVBand="0" w:evenVBand="0" w:oddHBand="0" w:evenHBand="0" w:firstRowFirstColumn="0" w:firstRowLastColumn="0" w:lastRowFirstColumn="0" w:lastRowLastColumn="0"/>
                  <w:rPr>
                    <w:b/>
                    <w:sz w:val="18"/>
                    <w:szCs w:val="18"/>
                  </w:rPr>
                </w:pPr>
                <w:r w:rsidRPr="00122561">
                  <w:rPr>
                    <w:rFonts w:hint="eastAsia"/>
                    <w:b/>
                    <w:sz w:val="18"/>
                    <w:szCs w:val="18"/>
                  </w:rPr>
                  <w:t>説明</w:t>
                </w:r>
              </w:p>
            </w:tc>
          </w:tr>
          <w:tr w:rsidR="003A15E5" w:rsidRPr="00122561" w14:paraId="066CC260"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72942C2"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非会員</w:t>
                </w:r>
              </w:p>
              <w:p w14:paraId="44F2E604"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356F039E"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・会員登録</w:t>
                </w:r>
                <w:r w:rsidRPr="00122561">
                  <w:rPr>
                    <w:rFonts w:ascii="メイリオ" w:eastAsia="メイリオ" w:hAnsi="メイリオ" w:cs="メイリオ"/>
                    <w:sz w:val="18"/>
                    <w:szCs w:val="18"/>
                  </w:rPr>
                  <w:t>していない顧客</w:t>
                </w:r>
                <w:r w:rsidRPr="00122561">
                  <w:rPr>
                    <w:rFonts w:ascii="メイリオ" w:eastAsia="メイリオ" w:hAnsi="メイリオ" w:cs="メイリオ" w:hint="eastAsia"/>
                    <w:sz w:val="18"/>
                    <w:szCs w:val="18"/>
                  </w:rPr>
                  <w:t>もしくは</w:t>
                </w:r>
                <w:r w:rsidRPr="00122561">
                  <w:rPr>
                    <w:rFonts w:ascii="メイリオ" w:eastAsia="メイリオ" w:hAnsi="メイリオ" w:cs="メイリオ"/>
                    <w:sz w:val="18"/>
                    <w:szCs w:val="18"/>
                  </w:rPr>
                  <w:t>ログインしていない顧客</w:t>
                </w:r>
              </w:p>
              <w:p w14:paraId="7EEA87E8"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商品の閲覧のみができる</w:t>
                </w:r>
              </w:p>
            </w:tc>
          </w:tr>
          <w:tr w:rsidR="003A15E5" w:rsidRPr="00122561" w14:paraId="2D44B067"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1569905B"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一般</w:t>
                </w:r>
                <w:r w:rsidRPr="00122561">
                  <w:rPr>
                    <w:rFonts w:ascii="メイリオ" w:eastAsia="メイリオ" w:hAnsi="メイリオ" w:cs="メイリオ"/>
                    <w:b w:val="0"/>
                    <w:sz w:val="18"/>
                    <w:szCs w:val="18"/>
                  </w:rPr>
                  <w:t>会員</w:t>
                </w:r>
              </w:p>
              <w:p w14:paraId="0DD39E5F"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0A6F558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登録済みの顧客</w:t>
                </w:r>
              </w:p>
              <w:p w14:paraId="6C315D5B" w14:textId="77777777" w:rsidR="003A15E5"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003A15E5" w:rsidRPr="00122561">
                  <w:rPr>
                    <w:rFonts w:ascii="メイリオ" w:eastAsia="メイリオ" w:hAnsi="メイリオ" w:cs="メイリオ" w:hint="eastAsia"/>
                    <w:sz w:val="18"/>
                    <w:szCs w:val="18"/>
                  </w:rPr>
                  <w:t>一般会員</w:t>
                </w:r>
                <w:r w:rsidRPr="00122561">
                  <w:rPr>
                    <w:rFonts w:ascii="メイリオ" w:eastAsia="メイリオ" w:hAnsi="メイリオ" w:cs="メイリオ" w:hint="eastAsia"/>
                    <w:sz w:val="18"/>
                    <w:szCs w:val="18"/>
                  </w:rPr>
                  <w:t>としての機能を</w:t>
                </w:r>
                <w:r w:rsidRPr="00122561">
                  <w:rPr>
                    <w:rFonts w:ascii="メイリオ" w:eastAsia="メイリオ" w:hAnsi="メイリオ" w:cs="メイリオ"/>
                    <w:sz w:val="18"/>
                    <w:szCs w:val="18"/>
                  </w:rPr>
                  <w:t>利用する場合、ログインする</w:t>
                </w:r>
                <w:r w:rsidRPr="00122561">
                  <w:rPr>
                    <w:rFonts w:ascii="メイリオ" w:eastAsia="メイリオ" w:hAnsi="メイリオ" w:cs="メイリオ" w:hint="eastAsia"/>
                    <w:sz w:val="18"/>
                    <w:szCs w:val="18"/>
                  </w:rPr>
                  <w:t>必要が</w:t>
                </w:r>
                <w:r w:rsidRPr="00122561">
                  <w:rPr>
                    <w:rFonts w:ascii="メイリオ" w:eastAsia="メイリオ" w:hAnsi="メイリオ" w:cs="メイリオ"/>
                    <w:sz w:val="18"/>
                    <w:szCs w:val="18"/>
                  </w:rPr>
                  <w:t>ある</w:t>
                </w:r>
              </w:p>
              <w:p w14:paraId="3CD75E2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ログインすると、買い物かご</w:t>
                </w:r>
                <w:r w:rsidRPr="00122561">
                  <w:rPr>
                    <w:rFonts w:ascii="メイリオ" w:eastAsia="メイリオ" w:hAnsi="メイリオ" w:cs="メイリオ" w:hint="eastAsia"/>
                    <w:sz w:val="18"/>
                    <w:szCs w:val="18"/>
                  </w:rPr>
                  <w:t>から</w:t>
                </w:r>
                <w:r w:rsidRPr="00122561">
                  <w:rPr>
                    <w:rFonts w:ascii="メイリオ" w:eastAsia="メイリオ" w:hAnsi="メイリオ" w:cs="メイリオ"/>
                    <w:sz w:val="18"/>
                    <w:szCs w:val="18"/>
                  </w:rPr>
                  <w:t>商品注文</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注文履歴の閲覧ができる</w:t>
                </w:r>
              </w:p>
            </w:tc>
          </w:tr>
          <w:tr w:rsidR="00A045D7" w:rsidRPr="00122561" w14:paraId="1C004D7F"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F3020E8"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運用管理者</w:t>
                </w:r>
              </w:p>
              <w:p w14:paraId="346B34AE" w14:textId="77777777" w:rsidR="00A045D7"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0FD0CD3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店舗</w:t>
                </w:r>
                <w:r w:rsidRPr="00122561">
                  <w:rPr>
                    <w:rFonts w:ascii="メイリオ" w:eastAsia="メイリオ" w:hAnsi="メイリオ" w:cs="メイリオ" w:hint="eastAsia"/>
                    <w:sz w:val="18"/>
                    <w:szCs w:val="18"/>
                  </w:rPr>
                  <w:t>の</w:t>
                </w:r>
                <w:r w:rsidRPr="00122561">
                  <w:rPr>
                    <w:rFonts w:ascii="メイリオ" w:eastAsia="メイリオ" w:hAnsi="メイリオ" w:cs="メイリオ"/>
                    <w:sz w:val="18"/>
                    <w:szCs w:val="18"/>
                  </w:rPr>
                  <w:t>運営</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商品を管理するシェアードショップの従業員</w:t>
                </w:r>
              </w:p>
              <w:p w14:paraId="585E17F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w:t>
                </w:r>
                <w:r w:rsidRPr="00122561">
                  <w:rPr>
                    <w:rFonts w:ascii="メイリオ" w:eastAsia="メイリオ" w:hAnsi="メイリオ" w:cs="メイリオ" w:hint="eastAsia"/>
                    <w:sz w:val="18"/>
                    <w:szCs w:val="18"/>
                  </w:rPr>
                  <w:t>情報</w:t>
                </w:r>
                <w:r w:rsidR="00122561" w:rsidRPr="00122561">
                  <w:rPr>
                    <w:rFonts w:ascii="メイリオ" w:eastAsia="メイリオ" w:hAnsi="メイリオ" w:cs="メイリオ" w:hint="eastAsia"/>
                    <w:sz w:val="18"/>
                    <w:szCs w:val="18"/>
                  </w:rPr>
                  <w:t>、</w:t>
                </w:r>
                <w:r w:rsidR="00122561" w:rsidRPr="00122561">
                  <w:rPr>
                    <w:rFonts w:ascii="メイリオ" w:eastAsia="メイリオ" w:hAnsi="メイリオ" w:cs="メイリオ"/>
                    <w:sz w:val="18"/>
                    <w:szCs w:val="18"/>
                  </w:rPr>
                  <w:t>商品カテゴリ</w:t>
                </w:r>
                <w:r w:rsidRPr="00122561">
                  <w:rPr>
                    <w:rFonts w:ascii="メイリオ" w:eastAsia="メイリオ" w:hAnsi="メイリオ" w:cs="メイリオ"/>
                    <w:sz w:val="18"/>
                    <w:szCs w:val="18"/>
                  </w:rPr>
                  <w:t>の追加、</w:t>
                </w:r>
                <w:r w:rsidRPr="00122561">
                  <w:rPr>
                    <w:rFonts w:ascii="メイリオ" w:eastAsia="メイリオ" w:hAnsi="メイリオ" w:cs="メイリオ" w:hint="eastAsia"/>
                    <w:sz w:val="18"/>
                    <w:szCs w:val="18"/>
                  </w:rPr>
                  <w:t>変更</w:t>
                </w:r>
                <w:r w:rsidRPr="00122561">
                  <w:rPr>
                    <w:rFonts w:ascii="メイリオ" w:eastAsia="メイリオ" w:hAnsi="メイリオ" w:cs="メイリオ"/>
                    <w:sz w:val="18"/>
                    <w:szCs w:val="18"/>
                  </w:rPr>
                  <w:t>、削除</w:t>
                </w:r>
                <w:r w:rsidR="00122561" w:rsidRPr="00122561">
                  <w:rPr>
                    <w:rFonts w:ascii="メイリオ" w:eastAsia="メイリオ" w:hAnsi="メイリオ" w:cs="メイリオ" w:hint="eastAsia"/>
                    <w:sz w:val="18"/>
                    <w:szCs w:val="18"/>
                  </w:rPr>
                  <w:t>ができる</w:t>
                </w:r>
              </w:p>
              <w:p w14:paraId="2CCB30A9"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sidR="00511CAE">
                  <w:rPr>
                    <w:rFonts w:ascii="メイリオ" w:eastAsia="メイリオ" w:hAnsi="メイリオ" w:cs="メイリオ" w:hint="eastAsia"/>
                    <w:sz w:val="18"/>
                    <w:szCs w:val="18"/>
                  </w:rPr>
                  <w:t>の参照、</w:t>
                </w:r>
                <w:r w:rsidR="00511CAE">
                  <w:rPr>
                    <w:rFonts w:ascii="メイリオ" w:eastAsia="メイリオ" w:hAnsi="メイリオ" w:cs="メイリオ"/>
                    <w:sz w:val="18"/>
                    <w:szCs w:val="18"/>
                  </w:rPr>
                  <w:t>会員</w:t>
                </w:r>
                <w:r w:rsidR="00511CAE">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0A167E84"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tc>
          </w:tr>
          <w:tr w:rsidR="00122561" w:rsidRPr="00122561" w14:paraId="44051DEB"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2A9B5CF" w14:textId="77777777" w:rsidR="002941E6" w:rsidRDefault="00122561"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システム管理者</w:t>
                </w:r>
              </w:p>
              <w:p w14:paraId="53B0BAA3" w14:textId="77777777" w:rsidR="00122561"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3DF4E365"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システムを管理するシェアードショップの従業員</w:t>
                </w:r>
              </w:p>
              <w:p w14:paraId="76C46DE8" w14:textId="77777777" w:rsidR="00511CAE" w:rsidRPr="00122561" w:rsidRDefault="00511CAE" w:rsidP="00511C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Pr>
                    <w:rFonts w:ascii="メイリオ" w:eastAsia="メイリオ" w:hAnsi="メイリオ" w:cs="メイリオ" w:hint="eastAsia"/>
                    <w:sz w:val="18"/>
                    <w:szCs w:val="18"/>
                  </w:rPr>
                  <w:t>の参照、</w:t>
                </w:r>
                <w:r>
                  <w:rPr>
                    <w:rFonts w:ascii="メイリオ" w:eastAsia="メイリオ" w:hAnsi="メイリオ" w:cs="メイリオ"/>
                    <w:sz w:val="18"/>
                    <w:szCs w:val="18"/>
                  </w:rPr>
                  <w:t>会員</w:t>
                </w:r>
                <w:r>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68B963C6" w14:textId="77777777" w:rsidR="002941E6" w:rsidRPr="00122561" w:rsidRDefault="002941E6"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p w14:paraId="2B35A4EF"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w:t>
                </w:r>
                <w:r w:rsidR="002941E6">
                  <w:rPr>
                    <w:rFonts w:ascii="メイリオ" w:eastAsia="メイリオ" w:hAnsi="メイリオ" w:cs="メイリオ"/>
                    <w:sz w:val="18"/>
                    <w:szCs w:val="18"/>
                  </w:rPr>
                  <w:t>ステム管理者の追加、変更</w:t>
                </w:r>
                <w:r w:rsidRPr="00122561">
                  <w:rPr>
                    <w:rFonts w:ascii="メイリオ" w:eastAsia="メイリオ" w:hAnsi="メイリオ" w:cs="メイリオ"/>
                    <w:sz w:val="18"/>
                    <w:szCs w:val="18"/>
                  </w:rPr>
                  <w:t>ができる</w:t>
                </w:r>
              </w:p>
            </w:tc>
          </w:tr>
        </w:tbl>
        <w:p w14:paraId="1359A9F3" w14:textId="77777777" w:rsidR="003A15E5" w:rsidRPr="008D50CE" w:rsidRDefault="003A15E5" w:rsidP="00156ABC">
          <w:pPr>
            <w:ind w:left="840" w:firstLineChars="100" w:firstLine="210"/>
          </w:pPr>
        </w:p>
        <w:p w14:paraId="71D98021" w14:textId="77777777" w:rsidR="003A15E5" w:rsidRDefault="003A15E5" w:rsidP="00156ABC">
          <w:pPr>
            <w:ind w:left="840" w:firstLineChars="100" w:firstLine="210"/>
          </w:pPr>
        </w:p>
        <w:p w14:paraId="40155C50" w14:textId="77777777" w:rsidR="003A15E5" w:rsidRDefault="003A15E5" w:rsidP="00156ABC">
          <w:pPr>
            <w:ind w:left="840" w:firstLineChars="100" w:firstLine="210"/>
          </w:pPr>
        </w:p>
        <w:p w14:paraId="0E833950" w14:textId="77777777" w:rsidR="003A15E5" w:rsidRDefault="003A15E5" w:rsidP="00156ABC">
          <w:pPr>
            <w:ind w:left="840" w:firstLineChars="100" w:firstLine="210"/>
          </w:pPr>
        </w:p>
        <w:p w14:paraId="5B3A7A24" w14:textId="77777777" w:rsidR="003A15E5" w:rsidRDefault="003A15E5" w:rsidP="00156ABC">
          <w:pPr>
            <w:ind w:left="840" w:firstLineChars="100" w:firstLine="210"/>
          </w:pPr>
        </w:p>
        <w:p w14:paraId="6D6CAD3D" w14:textId="77777777" w:rsidR="003A15E5" w:rsidRDefault="003A15E5" w:rsidP="00156ABC">
          <w:pPr>
            <w:ind w:left="840" w:firstLineChars="100" w:firstLine="210"/>
          </w:pPr>
        </w:p>
        <w:p w14:paraId="7D3EE828" w14:textId="77777777" w:rsidR="003A15E5" w:rsidRDefault="003A15E5" w:rsidP="00156ABC">
          <w:pPr>
            <w:ind w:left="840" w:firstLineChars="100" w:firstLine="210"/>
          </w:pPr>
        </w:p>
        <w:p w14:paraId="715D2F0E" w14:textId="77777777" w:rsidR="00122561" w:rsidRDefault="00122561" w:rsidP="00156ABC">
          <w:pPr>
            <w:ind w:left="840" w:firstLineChars="100" w:firstLine="210"/>
          </w:pPr>
        </w:p>
        <w:p w14:paraId="1EE314EA" w14:textId="77777777" w:rsidR="00122561" w:rsidRDefault="00122561" w:rsidP="00156ABC">
          <w:pPr>
            <w:ind w:left="840" w:firstLineChars="100" w:firstLine="210"/>
          </w:pPr>
        </w:p>
        <w:p w14:paraId="08A60CFC" w14:textId="77777777" w:rsidR="00122561" w:rsidRDefault="00122561" w:rsidP="00156ABC">
          <w:pPr>
            <w:ind w:left="840" w:firstLineChars="100" w:firstLine="210"/>
          </w:pPr>
        </w:p>
        <w:p w14:paraId="654CC6F5" w14:textId="77777777" w:rsidR="00122561" w:rsidRDefault="00122561" w:rsidP="00156ABC">
          <w:pPr>
            <w:ind w:left="840" w:firstLineChars="100" w:firstLine="210"/>
          </w:pPr>
        </w:p>
        <w:p w14:paraId="4D7993AC" w14:textId="77777777" w:rsidR="00122561" w:rsidRDefault="00122561" w:rsidP="00156ABC">
          <w:pPr>
            <w:ind w:left="840" w:firstLineChars="100" w:firstLine="210"/>
          </w:pPr>
        </w:p>
        <w:p w14:paraId="4C231230" w14:textId="77777777" w:rsidR="00122561" w:rsidRDefault="00122561" w:rsidP="00156ABC">
          <w:pPr>
            <w:ind w:left="840" w:firstLineChars="100" w:firstLine="210"/>
          </w:pPr>
        </w:p>
        <w:p w14:paraId="787D9A12" w14:textId="77777777" w:rsidR="00122561" w:rsidRDefault="00122561" w:rsidP="00156ABC">
          <w:pPr>
            <w:ind w:left="840" w:firstLineChars="100" w:firstLine="210"/>
          </w:pPr>
        </w:p>
        <w:p w14:paraId="058C8E31" w14:textId="77777777" w:rsidR="00122561" w:rsidRDefault="00122561">
          <w:pPr>
            <w:widowControl/>
            <w:spacing w:line="240" w:lineRule="auto"/>
            <w:ind w:leftChars="0" w:left="0"/>
            <w:jc w:val="left"/>
          </w:pPr>
          <w:r>
            <w:br w:type="page"/>
          </w:r>
        </w:p>
        <w:p w14:paraId="7DDF6AB4" w14:textId="77777777" w:rsidR="00792964" w:rsidRPr="002D1406" w:rsidRDefault="00792964" w:rsidP="006B20B2">
          <w:pPr>
            <w:pStyle w:val="1"/>
            <w:spacing w:after="180"/>
          </w:pPr>
          <w:bookmarkStart w:id="14" w:name="_Toc445992718"/>
          <w:bookmarkStart w:id="15" w:name="_Toc477244811"/>
          <w:bookmarkStart w:id="16" w:name="_Toc412801076"/>
          <w:bookmarkStart w:id="17" w:name="_Toc412819990"/>
          <w:bookmarkStart w:id="18" w:name="_Toc413412756"/>
          <w:bookmarkStart w:id="19" w:name="_Toc64029749"/>
          <w:r w:rsidRPr="002D1406">
            <w:rPr>
              <w:rFonts w:hint="eastAsia"/>
            </w:rPr>
            <w:lastRenderedPageBreak/>
            <w:t>機能要件</w:t>
          </w:r>
          <w:bookmarkEnd w:id="14"/>
          <w:bookmarkEnd w:id="15"/>
          <w:bookmarkEnd w:id="19"/>
        </w:p>
        <w:p w14:paraId="7F0D6A35" w14:textId="77777777" w:rsidR="000A09B4" w:rsidRDefault="000A09B4" w:rsidP="006B20B2">
          <w:pPr>
            <w:pStyle w:val="2"/>
            <w:spacing w:after="180"/>
          </w:pPr>
          <w:bookmarkStart w:id="20" w:name="_Toc64029750"/>
          <w:r>
            <w:rPr>
              <w:rFonts w:hint="eastAsia"/>
            </w:rPr>
            <w:t>機能全体像</w:t>
          </w:r>
          <w:bookmarkEnd w:id="20"/>
        </w:p>
        <w:p w14:paraId="40B065F8" w14:textId="77777777" w:rsidR="00B11771" w:rsidRDefault="00D773E8" w:rsidP="000A09B4">
          <w:pPr>
            <w:ind w:left="840"/>
          </w:pPr>
          <w:r>
            <w:rPr>
              <w:rFonts w:hint="eastAsia"/>
            </w:rPr>
            <w:t>・</w:t>
          </w:r>
          <w:r w:rsidR="00B11771">
            <w:rPr>
              <w:rFonts w:hint="eastAsia"/>
            </w:rPr>
            <w:t>利用者により利用できる機能が異なる</w:t>
          </w:r>
        </w:p>
        <w:p w14:paraId="4A44B887" w14:textId="77777777" w:rsidR="00167EE5" w:rsidRDefault="00D773E8" w:rsidP="008F0662">
          <w:pPr>
            <w:ind w:left="840"/>
          </w:pPr>
          <w:r>
            <w:rPr>
              <w:rFonts w:hint="eastAsia"/>
            </w:rPr>
            <w:t>・</w:t>
          </w:r>
          <w:r w:rsidR="00167EE5">
            <w:rPr>
              <w:rFonts w:hint="eastAsia"/>
            </w:rPr>
            <w:t>ログイン機能で、利用者の種別を判断する</w:t>
          </w:r>
        </w:p>
        <w:p w14:paraId="4968004A" w14:textId="77777777" w:rsidR="008F0662" w:rsidRDefault="008F0662" w:rsidP="000A09B4">
          <w:pPr>
            <w:ind w:left="840"/>
          </w:pPr>
          <w:r>
            <w:rPr>
              <w:rFonts w:hint="eastAsia"/>
            </w:rPr>
            <w:t>・商品管理システム(現行システム)に通販システムで必要な機能を</w:t>
          </w:r>
          <w:r w:rsidR="00071F23">
            <w:rPr>
              <w:rFonts w:hint="eastAsia"/>
            </w:rPr>
            <w:t>改良および</w:t>
          </w:r>
          <w:r>
            <w:rPr>
              <w:rFonts w:hint="eastAsia"/>
            </w:rPr>
            <w:t>追加する</w:t>
          </w:r>
        </w:p>
        <w:p w14:paraId="35DFEA47" w14:textId="77777777" w:rsidR="008F0662" w:rsidRDefault="00071F23" w:rsidP="000A09B4">
          <w:pPr>
            <w:ind w:left="840"/>
          </w:pPr>
          <w:r>
            <w:rPr>
              <w:rFonts w:hint="eastAsia"/>
            </w:rPr>
            <w:t>・各機能で使用する情報は、現行システムの情報に合わせる</w:t>
          </w:r>
        </w:p>
        <w:p w14:paraId="6A2B8600" w14:textId="6FFA526A" w:rsidR="00071F23" w:rsidRDefault="00071F23" w:rsidP="000A09B4">
          <w:pPr>
            <w:ind w:left="840"/>
          </w:pPr>
        </w:p>
        <w:p w14:paraId="7138A2F7" w14:textId="72BBE568" w:rsidR="00ED6AB8" w:rsidRDefault="00ED6AB8" w:rsidP="000A09B4">
          <w:pPr>
            <w:ind w:left="840"/>
          </w:pPr>
        </w:p>
        <w:p w14:paraId="2D5CAF4F" w14:textId="77777777" w:rsidR="00ED6AB8" w:rsidRDefault="00ED6AB8" w:rsidP="000A09B4">
          <w:pPr>
            <w:ind w:left="840"/>
          </w:pPr>
        </w:p>
        <w:p w14:paraId="22C09088" w14:textId="77777777" w:rsidR="000A09B4" w:rsidRDefault="00A3123A" w:rsidP="000A09B4">
          <w:pPr>
            <w:ind w:left="840"/>
          </w:pPr>
          <w:r>
            <w:rPr>
              <w:noProof/>
            </w:rPr>
            <w:pict w14:anchorId="01079519">
              <v:shape id="テキスト ボックス 43" o:spid="_x0000_s1043" type="#_x0000_t202" style="position:absolute;left:0;text-align:left;margin-left:438.75pt;margin-top:49pt;width:74.4pt;height:93pt;z-index:2514309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" filled="f" strokeweight=".5pt">
                <v:textbox style="mso-next-textbox:#テキスト ボックス 43" inset="0,0,0,0">
                  <w:txbxContent>
                    <w:p w14:paraId="11906A47" w14:textId="77777777" w:rsidR="00A3123A" w:rsidRDefault="00A3123A" w:rsidP="00C537F7">
                      <w:pPr>
                        <w:ind w:leftChars="67" w:left="141" w:firstLine="1"/>
                      </w:pPr>
                      <w:r>
                        <w:rPr>
                          <w:rFonts w:hint="eastAsia"/>
                        </w:rPr>
                        <w:t>＜凡例＞</w:t>
                      </w:r>
                    </w:p>
                  </w:txbxContent>
                </v:textbox>
              </v:shape>
            </w:pict>
          </w:r>
          <w:r>
            <w:rPr>
              <w:noProof/>
            </w:rPr>
            <w:pict w14:anchorId="1AEF8387">
              <v:roundrect id="角丸四角形 35" o:spid="_x0000_s1044" style="position:absolute;left:0;text-align:left;margin-left:18.75pt;margin-top:237.7pt;width:179.25pt;height:236.25pt;z-index:251431933;visibility:visible;mso-position-vertical-relative:page;mso-width-relative:margin;mso-height-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" filled="f" strokecolor="#4bacc6 [3208]" strokeweight="2pt">
                <v:textbox style="mso-next-textbox:#角丸四角形 35">
                  <w:txbxContent>
                    <w:p w14:paraId="6ABEBF9A" w14:textId="77777777" w:rsidR="00A3123A" w:rsidRDefault="00A3123A" w:rsidP="00B11771">
                      <w:pPr>
                        <w:ind w:left="840"/>
                        <w:jc w:val="left"/>
                      </w:pPr>
                      <w:r>
                        <w:rPr>
                          <w:rFonts w:hint="eastAsia"/>
                        </w:rPr>
                        <w:t>通販</w:t>
                      </w:r>
                      <w:r>
                        <w:t>システム</w:t>
                      </w:r>
                    </w:p>
                  </w:txbxContent>
                </v:textbox>
                <w10:wrap anchory="page"/>
              </v:roundrect>
            </w:pict>
          </w:r>
          <w:r>
            <w:rPr>
              <w:noProof/>
            </w:rPr>
            <w:pict w14:anchorId="7195824C">
              <v:roundrect id="角丸四角形 36" o:spid="_x0000_s1045" style="position:absolute;left:0;text-align:left;margin-left:201pt;margin-top:237.7pt;width:222.75pt;height:237.75pt;z-index:251432958;visibility:visible;mso-position-vertical-relative:page;mso-width-relative:margin;mso-height-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" filled="f" strokecolor="#4bacc6 [3208]" strokeweight="2pt">
                <v:textbox style="mso-next-textbox:#角丸四角形 36">
                  <w:txbxContent>
                    <w:p w14:paraId="75B3410F" w14:textId="77777777" w:rsidR="00A3123A" w:rsidRDefault="00A3123A" w:rsidP="00B11771">
                      <w:pPr>
                        <w:ind w:left="840"/>
                        <w:jc w:val="left"/>
                      </w:pPr>
                      <w:r>
                        <w:rPr>
                          <w:rFonts w:hint="eastAsia"/>
                        </w:rPr>
                        <w:t>商品管理システム</w:t>
                      </w:r>
                    </w:p>
                    <w:p w14:paraId="78D3E1E5" w14:textId="77777777" w:rsidR="00A3123A" w:rsidRDefault="00A3123A" w:rsidP="00B11771">
                      <w:pPr>
                        <w:ind w:left="840"/>
                        <w:jc w:val="left"/>
                      </w:pPr>
                      <w:r>
                        <w:rPr>
                          <w:rFonts w:hint="eastAsia"/>
                        </w:rPr>
                        <w:t>(現行システム)</w:t>
                      </w:r>
                    </w:p>
                  </w:txbxContent>
                </v:textbox>
                <w10:wrap anchory="page"/>
              </v:roundrect>
            </w:pict>
          </w:r>
          <w:r w:rsidR="00D51B54">
            <w:rPr>
              <w:noProof/>
            </w:rPr>
            <w:drawing>
              <wp:anchor distT="0" distB="0" distL="114300" distR="114300" simplePos="0" relativeHeight="251693056" behindDoc="1" locked="0" layoutInCell="1" allowOverlap="1" wp14:anchorId="0FB4820E" wp14:editId="1AEE0644">
                <wp:simplePos x="0" y="0"/>
                <wp:positionH relativeFrom="column">
                  <wp:posOffset>2819400</wp:posOffset>
                </wp:positionH>
                <wp:positionV relativeFrom="page">
                  <wp:posOffset>3663950</wp:posOffset>
                </wp:positionV>
                <wp:extent cx="2047875" cy="1533525"/>
                <wp:effectExtent l="95250" t="38100" r="66675" b="47625"/>
                <wp:wrapTight wrapText="bothSides">
                  <wp:wrapPolygon edited="0">
                    <wp:start x="11252" y="-537"/>
                    <wp:lineTo x="10448" y="0"/>
                    <wp:lineTo x="10448" y="4293"/>
                    <wp:lineTo x="-603" y="4293"/>
                    <wp:lineTo x="-1005" y="13148"/>
                    <wp:lineTo x="9846" y="17173"/>
                    <wp:lineTo x="11252" y="22271"/>
                    <wp:lineTo x="21901" y="22271"/>
                    <wp:lineTo x="22102" y="21466"/>
                    <wp:lineTo x="22303" y="4293"/>
                    <wp:lineTo x="21901" y="-537"/>
                    <wp:lineTo x="11252" y="-537"/>
                  </wp:wrapPolygon>
                </wp:wrapTight>
                <wp:docPr id="33" name="図表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D51B54">
            <w:rPr>
              <w:noProof/>
            </w:rPr>
            <w:drawing>
              <wp:anchor distT="0" distB="0" distL="114300" distR="114300" simplePos="0" relativeHeight="251682816" behindDoc="1" locked="0" layoutInCell="1" allowOverlap="1" wp14:anchorId="38731481" wp14:editId="31E65C60">
                <wp:simplePos x="0" y="0"/>
                <wp:positionH relativeFrom="column">
                  <wp:posOffset>352425</wp:posOffset>
                </wp:positionH>
                <wp:positionV relativeFrom="page">
                  <wp:posOffset>3692525</wp:posOffset>
                </wp:positionV>
                <wp:extent cx="2047875" cy="1533525"/>
                <wp:effectExtent l="76200" t="38100" r="85725" b="66675"/>
                <wp:wrapTight wrapText="bothSides">
                  <wp:wrapPolygon edited="0">
                    <wp:start x="11051" y="-537"/>
                    <wp:lineTo x="10448" y="4293"/>
                    <wp:lineTo x="-402" y="4293"/>
                    <wp:lineTo x="-804" y="13416"/>
                    <wp:lineTo x="8841" y="17173"/>
                    <wp:lineTo x="10448" y="17173"/>
                    <wp:lineTo x="11051" y="22539"/>
                    <wp:lineTo x="22303" y="22539"/>
                    <wp:lineTo x="22504" y="4293"/>
                    <wp:lineTo x="22102" y="-537"/>
                    <wp:lineTo x="11051" y="-537"/>
                  </wp:wrapPolygon>
                </wp:wrapTight>
                <wp:docPr id="26" name="図表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D51B54">
            <w:rPr>
              <w:noProof/>
            </w:rPr>
            <w:drawing>
              <wp:anchor distT="0" distB="0" distL="114300" distR="114300" simplePos="0" relativeHeight="251703296" behindDoc="1" locked="0" layoutInCell="1" allowOverlap="1" wp14:anchorId="6D729B99" wp14:editId="60C83CC8">
                <wp:simplePos x="0" y="0"/>
                <wp:positionH relativeFrom="column">
                  <wp:posOffset>2809875</wp:posOffset>
                </wp:positionH>
                <wp:positionV relativeFrom="page">
                  <wp:posOffset>5022850</wp:posOffset>
                </wp:positionV>
                <wp:extent cx="2047875" cy="952500"/>
                <wp:effectExtent l="76200" t="0" r="47625" b="0"/>
                <wp:wrapTight wrapText="bothSides">
                  <wp:wrapPolygon edited="0">
                    <wp:start x="-804" y="6480"/>
                    <wp:lineTo x="-804" y="15552"/>
                    <wp:lineTo x="22102" y="15552"/>
                    <wp:lineTo x="22102" y="6480"/>
                    <wp:lineTo x="-804" y="6480"/>
                  </wp:wrapPolygon>
                </wp:wrapTight>
                <wp:docPr id="34" name="図表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14:paraId="507585C6" w14:textId="77777777" w:rsidR="000A09B4" w:rsidRDefault="000A09B4" w:rsidP="000A09B4">
          <w:pPr>
            <w:ind w:left="840"/>
          </w:pPr>
        </w:p>
        <w:p w14:paraId="4799EB00" w14:textId="77777777" w:rsidR="000A09B4" w:rsidRDefault="000A09B4" w:rsidP="000A09B4">
          <w:pPr>
            <w:ind w:left="840"/>
          </w:pPr>
        </w:p>
        <w:p w14:paraId="76D93251" w14:textId="77777777" w:rsidR="000A09B4" w:rsidRDefault="000A09B4" w:rsidP="000A09B4">
          <w:pPr>
            <w:ind w:left="840"/>
          </w:pPr>
        </w:p>
        <w:p w14:paraId="056C4D08" w14:textId="77777777" w:rsidR="000A09B4" w:rsidRDefault="00A3123A" w:rsidP="000A09B4">
          <w:pPr>
            <w:ind w:left="840"/>
          </w:pPr>
          <w:r>
            <w:rPr>
              <w:noProof/>
            </w:rPr>
            <w:pict w14:anchorId="7CD0BCC3">
              <v:rect id="正方形/長方形 38" o:spid="_x0000_s1046" style="position:absolute;left:0;text-align:left;margin-left:450pt;margin-top:9.7pt;width:51pt;height:26.25pt;z-index:254720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" filled="f" strokecolor="#4f81bd [3204]" strokeweight="2pt">
                <v:stroke linestyle="thickThin"/>
                <v:textbox style="mso-next-textbox:#正方形/長方形 38" inset="0,0,0,0">
                  <w:txbxContent>
                    <w:p w14:paraId="28F0EB4A" w14:textId="77777777" w:rsidR="00A3123A" w:rsidRPr="00C537F7" w:rsidRDefault="00A3123A" w:rsidP="004A148C">
                      <w:pPr>
                        <w:ind w:leftChars="0" w:left="720" w:hangingChars="400" w:hanging="720"/>
                        <w:jc w:val="center"/>
                        <w:rPr>
                          <w:color w:val="000000" w:themeColor="text1"/>
                          <w:sz w:val="18"/>
                        </w:rPr>
                      </w:pPr>
                      <w:r>
                        <w:rPr>
                          <w:rFonts w:hint="eastAsia"/>
                          <w:color w:val="000000" w:themeColor="text1"/>
                          <w:sz w:val="18"/>
                        </w:rPr>
                        <w:t>実現</w:t>
                      </w:r>
                      <w:r>
                        <w:rPr>
                          <w:color w:val="000000" w:themeColor="text1"/>
                          <w:sz w:val="18"/>
                        </w:rPr>
                        <w:t>対象</w:t>
                      </w:r>
                    </w:p>
                  </w:txbxContent>
                </v:textbox>
              </v:rect>
            </w:pict>
          </w:r>
        </w:p>
        <w:p w14:paraId="26D3EC46" w14:textId="77777777" w:rsidR="000A09B4" w:rsidRDefault="000A09B4" w:rsidP="000A09B4">
          <w:pPr>
            <w:ind w:left="840"/>
          </w:pPr>
        </w:p>
        <w:p w14:paraId="2B1BEE08" w14:textId="77777777" w:rsidR="000A09B4" w:rsidRDefault="00A3123A" w:rsidP="000A09B4">
          <w:pPr>
            <w:ind w:left="840"/>
          </w:pPr>
          <w:r>
            <w:rPr>
              <w:noProof/>
            </w:rPr>
            <w:pict w14:anchorId="6EE68B8F">
              <v:rect id="正方形/長方形 41" o:spid="_x0000_s1047" style="position:absolute;left:0;text-align:left;margin-left:450pt;margin-top:10.75pt;width:51pt;height:26.25pt;z-index:2547220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" fillcolor="#eeece1 [3214]" strokecolor="black [3213]">
                <v:stroke linestyle="thickThin"/>
                <v:textbox style="mso-next-textbox:#正方形/長方形 41" inset="0,0,0,0">
                  <w:txbxContent>
                    <w:p w14:paraId="550321D5" w14:textId="77777777" w:rsidR="00A3123A" w:rsidRPr="00C537F7" w:rsidRDefault="00A3123A" w:rsidP="00C537F7">
                      <w:pPr>
                        <w:ind w:leftChars="0" w:left="720" w:hangingChars="400" w:hanging="720"/>
                        <w:jc w:val="center"/>
                        <w:rPr>
                          <w:color w:val="000000" w:themeColor="text1"/>
                          <w:sz w:val="18"/>
                        </w:rPr>
                      </w:pPr>
                      <w:r>
                        <w:rPr>
                          <w:rFonts w:hint="eastAsia"/>
                          <w:color w:val="000000" w:themeColor="text1"/>
                          <w:sz w:val="18"/>
                        </w:rPr>
                        <w:t>現行</w:t>
                      </w:r>
                      <w:r>
                        <w:rPr>
                          <w:color w:val="000000" w:themeColor="text1"/>
                          <w:sz w:val="18"/>
                        </w:rPr>
                        <w:t>機能</w:t>
                      </w:r>
                    </w:p>
                  </w:txbxContent>
                </v:textbox>
              </v:rect>
            </w:pict>
          </w:r>
        </w:p>
        <w:p w14:paraId="69877003" w14:textId="77777777" w:rsidR="000A09B4" w:rsidRDefault="000A09B4" w:rsidP="000A09B4">
          <w:pPr>
            <w:ind w:left="840"/>
          </w:pPr>
        </w:p>
        <w:p w14:paraId="0BE10B65" w14:textId="77777777" w:rsidR="000A09B4" w:rsidRDefault="000A09B4" w:rsidP="000A09B4">
          <w:pPr>
            <w:ind w:left="840"/>
          </w:pPr>
        </w:p>
        <w:p w14:paraId="537ECF2C" w14:textId="77777777" w:rsidR="000A09B4" w:rsidRDefault="000A09B4" w:rsidP="000A09B4">
          <w:pPr>
            <w:ind w:left="840"/>
          </w:pPr>
        </w:p>
        <w:p w14:paraId="42DEAEA4" w14:textId="77777777" w:rsidR="000A09B4" w:rsidRDefault="000A09B4" w:rsidP="000A09B4">
          <w:pPr>
            <w:ind w:left="840"/>
          </w:pPr>
        </w:p>
        <w:p w14:paraId="73DE9361" w14:textId="77777777" w:rsidR="000A09B4" w:rsidRDefault="000A09B4" w:rsidP="000A09B4">
          <w:pPr>
            <w:ind w:left="840"/>
          </w:pPr>
        </w:p>
        <w:p w14:paraId="3CC8ED38" w14:textId="77777777" w:rsidR="000A09B4" w:rsidRDefault="000A09B4" w:rsidP="000A09B4">
          <w:pPr>
            <w:ind w:left="840"/>
          </w:pPr>
        </w:p>
        <w:p w14:paraId="0341564A" w14:textId="77777777" w:rsidR="008F0662" w:rsidRDefault="008F0662" w:rsidP="000A09B4">
          <w:pPr>
            <w:ind w:left="840"/>
          </w:pPr>
        </w:p>
        <w:p w14:paraId="7C97F94B" w14:textId="77777777" w:rsidR="00B11771" w:rsidRDefault="00B11771" w:rsidP="000A09B4">
          <w:pPr>
            <w:ind w:left="840"/>
          </w:pPr>
        </w:p>
        <w:p w14:paraId="6D43BD17" w14:textId="77777777" w:rsidR="00B11771" w:rsidRPr="000A09B4" w:rsidRDefault="00B11771" w:rsidP="000A09B4">
          <w:pPr>
            <w:ind w:left="840"/>
          </w:pPr>
        </w:p>
        <w:p w14:paraId="42915330" w14:textId="77777777" w:rsidR="00E940C1" w:rsidRDefault="00E940C1" w:rsidP="00E940C1">
          <w:pPr>
            <w:ind w:left="840"/>
          </w:pPr>
          <w:r>
            <w:br w:type="page"/>
          </w:r>
        </w:p>
        <w:p w14:paraId="5AB9FC16" w14:textId="5BB15F13" w:rsidR="000A09B4" w:rsidRPr="000A09B4" w:rsidRDefault="000A09B4" w:rsidP="006B20B2">
          <w:pPr>
            <w:pStyle w:val="2"/>
            <w:spacing w:after="180"/>
          </w:pPr>
          <w:bookmarkStart w:id="21" w:name="_Toc64029751"/>
          <w:r>
            <w:rPr>
              <w:rFonts w:hint="eastAsia"/>
            </w:rPr>
            <w:lastRenderedPageBreak/>
            <w:t>機能一覧</w:t>
          </w:r>
          <w:r w:rsidR="007F7B86">
            <w:rPr>
              <w:rFonts w:hint="eastAsia"/>
            </w:rPr>
            <w:t>（必須機能）</w:t>
          </w:r>
          <w:bookmarkEnd w:id="21"/>
        </w:p>
        <w:p w14:paraId="2C08C504" w14:textId="77777777" w:rsidR="00101123" w:rsidRDefault="00792964" w:rsidP="001C1587">
          <w:pPr>
            <w:ind w:leftChars="50" w:left="840" w:hangingChars="350" w:hanging="735"/>
            <w:rPr>
              <w:rFonts w:ascii="メイリオ" w:eastAsia="メイリオ" w:hAnsi="メイリオ" w:cs="メイリオ"/>
            </w:rPr>
          </w:pPr>
          <w:r w:rsidRPr="002D1406">
            <w:rPr>
              <w:rFonts w:ascii="メイリオ" w:eastAsia="メイリオ" w:hAnsi="メイリオ" w:cs="メイリオ" w:hint="eastAsia"/>
            </w:rPr>
            <w:t>本システムに必要な機能を下記に示す。</w:t>
          </w:r>
        </w:p>
        <w:p w14:paraId="35B0FF28" w14:textId="465EC56D" w:rsidR="00ED6AB8" w:rsidRDefault="00176716" w:rsidP="00ED6AB8">
          <w:pPr>
            <w:ind w:leftChars="50" w:left="840" w:hangingChars="350" w:hanging="735"/>
            <w:rPr>
              <w:rFonts w:ascii="メイリオ" w:eastAsia="メイリオ" w:hAnsi="メイリオ" w:cs="メイリオ"/>
            </w:rPr>
          </w:pPr>
          <w:r>
            <w:rPr>
              <w:rFonts w:ascii="メイリオ" w:eastAsia="メイリオ" w:hAnsi="メイリオ" w:cs="メイリオ" w:hint="eastAsia"/>
            </w:rPr>
            <w:t>背景が塗られている項目</w:t>
          </w:r>
          <w:r w:rsidR="00101123">
            <w:rPr>
              <w:rFonts w:ascii="メイリオ" w:eastAsia="メイリオ" w:hAnsi="メイリオ" w:cs="メイリオ" w:hint="eastAsia"/>
            </w:rPr>
            <w:t>は</w:t>
          </w:r>
          <w:r>
            <w:rPr>
              <w:rFonts w:ascii="メイリオ" w:eastAsia="メイリオ" w:hAnsi="メイリオ" w:cs="メイリオ" w:hint="eastAsia"/>
            </w:rPr>
            <w:t>、</w:t>
          </w:r>
          <w:r w:rsidR="000C7390">
            <w:rPr>
              <w:rFonts w:ascii="メイリオ" w:eastAsia="メイリオ" w:hAnsi="メイリオ" w:cs="メイリオ" w:hint="eastAsia"/>
            </w:rPr>
            <w:t>現行システム</w:t>
          </w:r>
          <w:r w:rsidR="00101123">
            <w:rPr>
              <w:rFonts w:ascii="メイリオ" w:eastAsia="メイリオ" w:hAnsi="メイリオ" w:cs="メイリオ" w:hint="eastAsia"/>
            </w:rPr>
            <w:t>のまま維持する機能である。</w:t>
          </w:r>
        </w:p>
        <w:p w14:paraId="3E49A5BA" w14:textId="77777777" w:rsidR="007F7B86" w:rsidRDefault="007F7B86" w:rsidP="00ED6AB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9"/>
            <w:gridCol w:w="1384"/>
            <w:gridCol w:w="328"/>
            <w:gridCol w:w="2117"/>
            <w:gridCol w:w="6095"/>
          </w:tblGrid>
          <w:tr w:rsidR="00C33B14" w:rsidRPr="00C33B14" w14:paraId="5E09EB3E" w14:textId="77777777" w:rsidTr="007F7B86">
            <w:tc>
              <w:tcPr>
                <w:cnfStyle w:val="001000000000" w:firstRow="0" w:lastRow="0" w:firstColumn="1" w:lastColumn="0" w:oddVBand="0" w:evenVBand="0" w:oddHBand="0" w:evenHBand="0" w:firstRowFirstColumn="0" w:firstRowLastColumn="0" w:lastRowFirstColumn="0" w:lastRowLastColumn="0"/>
                <w:tcW w:w="424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82650AB" w14:textId="77777777" w:rsidR="00C33B14" w:rsidRPr="00C33B14" w:rsidRDefault="00C33B14" w:rsidP="00715B73">
                <w:pPr>
                  <w:ind w:leftChars="0" w:left="0"/>
                  <w:jc w:val="center"/>
                  <w:rPr>
                    <w:sz w:val="18"/>
                    <w:szCs w:val="18"/>
                  </w:rPr>
                </w:pPr>
                <w:r w:rsidRPr="00C33B14">
                  <w:rPr>
                    <w:rFonts w:ascii="メイリオ" w:eastAsia="メイリオ" w:hAnsi="メイリオ" w:cs="メイリオ" w:hint="eastAsia"/>
                    <w:sz w:val="18"/>
                    <w:szCs w:val="18"/>
                  </w:rPr>
                  <w:t>機能名</w:t>
                </w:r>
              </w:p>
            </w:tc>
            <w:tc>
              <w:tcPr>
                <w:tcW w:w="6095"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F18F0E" w14:textId="77777777" w:rsidR="00C33B14" w:rsidRPr="00C33B14" w:rsidRDefault="00C33B14" w:rsidP="001225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C33B14" w:rsidRPr="00C33B14" w14:paraId="24A71B63" w14:textId="77777777" w:rsidTr="007F7B86">
            <w:tc>
              <w:tcPr>
                <w:cnfStyle w:val="001000000000" w:firstRow="0" w:lastRow="0" w:firstColumn="1" w:lastColumn="0" w:oddVBand="0" w:evenVBand="0" w:oddHBand="0" w:evenHBand="0" w:firstRowFirstColumn="0" w:firstRowLastColumn="0" w:lastRowFirstColumn="0" w:lastRowLastColumn="0"/>
                <w:tcW w:w="180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D929D96" w14:textId="77777777" w:rsidR="00C33B14" w:rsidRPr="00C33B14" w:rsidRDefault="00C33B14" w:rsidP="00715B73">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445"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CB46B32" w14:textId="77777777" w:rsidR="00C33B14" w:rsidRPr="00C33B14" w:rsidRDefault="00C33B14" w:rsidP="00715B7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95"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811F9F" w14:textId="77777777" w:rsidR="00C33B14" w:rsidRPr="00C33B14" w:rsidRDefault="00C33B14" w:rsidP="0070175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51428D" w:rsidRPr="00C33B14" w14:paraId="0EE7EDB0" w14:textId="77777777" w:rsidTr="007F7B86">
            <w:tc>
              <w:tcPr>
                <w:cnfStyle w:val="001000000000" w:firstRow="0" w:lastRow="0" w:firstColumn="1" w:lastColumn="0" w:oddVBand="0" w:evenVBand="0" w:oddHBand="0" w:evenHBand="0" w:firstRowFirstColumn="0" w:firstRowLastColumn="0" w:lastRowFirstColumn="0" w:lastRowLastColumn="0"/>
                <w:tcW w:w="419" w:type="dxa"/>
                <w:vMerge w:val="restart"/>
                <w:tcBorders>
                  <w:top w:val="single" w:sz="4" w:space="0" w:color="B6DDE8" w:themeColor="accent5" w:themeTint="66"/>
                </w:tcBorders>
              </w:tcPr>
              <w:p w14:paraId="39D26BEC" w14:textId="77777777" w:rsidR="0051428D" w:rsidRPr="00C33B14" w:rsidRDefault="0051428D" w:rsidP="008A6A8E">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1</w:t>
                </w:r>
              </w:p>
            </w:tc>
            <w:tc>
              <w:tcPr>
                <w:tcW w:w="1384" w:type="dxa"/>
                <w:vMerge w:val="restart"/>
                <w:tcBorders>
                  <w:top w:val="single" w:sz="4" w:space="0" w:color="B6DDE8" w:themeColor="accent5" w:themeTint="66"/>
                </w:tcBorders>
              </w:tcPr>
              <w:p w14:paraId="58831719"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汎用</w:t>
                </w:r>
              </w:p>
            </w:tc>
            <w:tc>
              <w:tcPr>
                <w:tcW w:w="328" w:type="dxa"/>
                <w:tcBorders>
                  <w:top w:val="single" w:sz="4" w:space="0" w:color="B6DDE8" w:themeColor="accent5" w:themeTint="66"/>
                </w:tcBorders>
              </w:tcPr>
              <w:p w14:paraId="3819F62B"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Borders>
                  <w:top w:val="single" w:sz="4" w:space="0" w:color="B6DDE8" w:themeColor="accent5" w:themeTint="66"/>
                </w:tcBorders>
              </w:tcPr>
              <w:p w14:paraId="5705B286"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ログイン</w:t>
                </w:r>
              </w:p>
            </w:tc>
            <w:tc>
              <w:tcPr>
                <w:tcW w:w="6095" w:type="dxa"/>
                <w:tcBorders>
                  <w:top w:val="single" w:sz="4" w:space="0" w:color="B6DDE8" w:themeColor="accent5" w:themeTint="66"/>
                </w:tcBorders>
              </w:tcPr>
              <w:p w14:paraId="109EB5E5" w14:textId="77777777" w:rsidR="00FD1DBA" w:rsidRDefault="0051428D"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537F7">
                  <w:rPr>
                    <w:rFonts w:ascii="メイリオ" w:eastAsia="メイリオ" w:hAnsi="メイリオ" w:cs="メイリオ" w:hint="eastAsia"/>
                    <w:sz w:val="18"/>
                    <w:szCs w:val="18"/>
                  </w:rPr>
                  <w:t>メールアドレスと、パスワードの組合せにより、</w:t>
                </w:r>
                <w:r w:rsidR="00FD1DBA">
                  <w:rPr>
                    <w:rFonts w:ascii="メイリオ" w:eastAsia="メイリオ" w:hAnsi="メイリオ" w:cs="メイリオ" w:hint="eastAsia"/>
                    <w:sz w:val="18"/>
                    <w:szCs w:val="18"/>
                  </w:rPr>
                  <w:t>利用者を識別する</w:t>
                </w:r>
              </w:p>
              <w:p w14:paraId="33B4C54B" w14:textId="77777777" w:rsidR="00FD1DBA" w:rsidRDefault="00FD1DBA"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・あらかじめ登録されている情報との整合により、認証を行う</w:t>
                </w:r>
              </w:p>
              <w:p w14:paraId="3901A371" w14:textId="77777777" w:rsidR="0051428D" w:rsidRPr="006011F1" w:rsidRDefault="00C537F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011F1">
                  <w:rPr>
                    <w:rFonts w:ascii="メイリオ" w:eastAsia="メイリオ" w:hAnsi="メイリオ" w:cs="メイリオ" w:hint="eastAsia"/>
                    <w:sz w:val="18"/>
                    <w:szCs w:val="18"/>
                  </w:rPr>
                  <w:t>利用者の種別</w:t>
                </w:r>
                <w:r w:rsidR="00FD1DBA">
                  <w:rPr>
                    <w:rFonts w:ascii="メイリオ" w:eastAsia="メイリオ" w:hAnsi="メイリオ" w:cs="メイリオ" w:hint="eastAsia"/>
                    <w:sz w:val="18"/>
                    <w:szCs w:val="18"/>
                  </w:rPr>
                  <w:t>、利用者情報</w:t>
                </w:r>
                <w:r w:rsidR="006011F1">
                  <w:rPr>
                    <w:rFonts w:ascii="メイリオ" w:eastAsia="メイリオ" w:hAnsi="メイリオ" w:cs="メイリオ" w:hint="eastAsia"/>
                    <w:sz w:val="18"/>
                    <w:szCs w:val="18"/>
                  </w:rPr>
                  <w:t>により</w:t>
                </w:r>
                <w:r>
                  <w:rPr>
                    <w:rFonts w:ascii="メイリオ" w:eastAsia="メイリオ" w:hAnsi="メイリオ" w:cs="メイリオ" w:hint="eastAsia"/>
                    <w:sz w:val="18"/>
                    <w:szCs w:val="18"/>
                  </w:rPr>
                  <w:t>、</w:t>
                </w:r>
                <w:r w:rsidR="00FD1DBA">
                  <w:rPr>
                    <w:rFonts w:ascii="メイリオ" w:eastAsia="メイリオ" w:hAnsi="メイリオ" w:cs="メイリオ" w:hint="eastAsia"/>
                    <w:sz w:val="18"/>
                    <w:szCs w:val="18"/>
                  </w:rPr>
                  <w:t>表示内容、利用機能</w:t>
                </w:r>
                <w:r w:rsidR="009529BC">
                  <w:rPr>
                    <w:rFonts w:ascii="メイリオ" w:eastAsia="メイリオ" w:hAnsi="メイリオ" w:cs="メイリオ" w:hint="eastAsia"/>
                    <w:sz w:val="18"/>
                    <w:szCs w:val="18"/>
                  </w:rPr>
                  <w:t>が変わる</w:t>
                </w:r>
              </w:p>
            </w:tc>
          </w:tr>
          <w:tr w:rsidR="0051428D" w:rsidRPr="00C33B14" w14:paraId="6E501188"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72961EEC" w14:textId="77777777" w:rsidR="0051428D" w:rsidRPr="00C33B14" w:rsidRDefault="0051428D" w:rsidP="008A6A8E">
                <w:pPr>
                  <w:ind w:leftChars="0" w:left="0"/>
                  <w:rPr>
                    <w:rFonts w:ascii="メイリオ" w:eastAsia="メイリオ" w:hAnsi="メイリオ" w:cs="メイリオ"/>
                    <w:b w:val="0"/>
                    <w:sz w:val="18"/>
                    <w:szCs w:val="18"/>
                  </w:rPr>
                </w:pPr>
              </w:p>
            </w:tc>
            <w:tc>
              <w:tcPr>
                <w:tcW w:w="1384" w:type="dxa"/>
                <w:vMerge/>
              </w:tcPr>
              <w:p w14:paraId="042D4776"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581B39EE"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2</w:t>
                </w:r>
              </w:p>
            </w:tc>
            <w:tc>
              <w:tcPr>
                <w:tcW w:w="2117" w:type="dxa"/>
              </w:tcPr>
              <w:p w14:paraId="278A44EA"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ログアウト</w:t>
                </w:r>
              </w:p>
            </w:tc>
            <w:tc>
              <w:tcPr>
                <w:tcW w:w="6095" w:type="dxa"/>
              </w:tcPr>
              <w:p w14:paraId="7E829C98" w14:textId="77777777" w:rsidR="0051428D"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C33B14">
                  <w:rPr>
                    <w:rFonts w:ascii="メイリオ" w:eastAsia="メイリオ" w:hAnsi="メイリオ" w:cs="メイリオ" w:hint="eastAsia"/>
                    <w:sz w:val="18"/>
                    <w:szCs w:val="18"/>
                  </w:rPr>
                  <w:t>ログイン</w:t>
                </w:r>
                <w:r>
                  <w:rPr>
                    <w:rFonts w:ascii="メイリオ" w:eastAsia="メイリオ" w:hAnsi="メイリオ" w:cs="メイリオ" w:hint="eastAsia"/>
                    <w:sz w:val="18"/>
                    <w:szCs w:val="18"/>
                  </w:rPr>
                  <w:t>している状態のときに利用できる</w:t>
                </w:r>
              </w:p>
              <w:p w14:paraId="73BE8061" w14:textId="77777777" w:rsidR="0051428D" w:rsidRPr="00C33B14" w:rsidRDefault="0051428D"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w:t>
                </w:r>
                <w:r w:rsidR="00FD1DBA">
                  <w:rPr>
                    <w:rFonts w:ascii="メイリオ" w:eastAsia="メイリオ" w:hAnsi="メイリオ" w:cs="メイリオ" w:hint="eastAsia"/>
                    <w:sz w:val="18"/>
                    <w:szCs w:val="18"/>
                  </w:rPr>
                  <w:t>アウトすると、非会員として扱われる</w:t>
                </w:r>
              </w:p>
            </w:tc>
          </w:tr>
          <w:tr w:rsidR="0051428D" w:rsidRPr="00C33B14" w14:paraId="28CFCF1C"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10BD77D5" w14:textId="77777777" w:rsidR="0051428D" w:rsidRPr="00C33B14" w:rsidRDefault="0051428D" w:rsidP="008A6A8E">
                <w:pPr>
                  <w:ind w:leftChars="0" w:left="0"/>
                  <w:rPr>
                    <w:rFonts w:ascii="メイリオ" w:eastAsia="メイリオ" w:hAnsi="メイリオ" w:cs="メイリオ"/>
                    <w:b w:val="0"/>
                    <w:sz w:val="18"/>
                    <w:szCs w:val="18"/>
                  </w:rPr>
                </w:pPr>
              </w:p>
            </w:tc>
            <w:tc>
              <w:tcPr>
                <w:tcW w:w="1384" w:type="dxa"/>
                <w:vMerge/>
              </w:tcPr>
              <w:p w14:paraId="4FAAEFBC"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EEECE1" w:themeFill="background2"/>
              </w:tcPr>
              <w:p w14:paraId="6BBBD277"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1F8610E6" w14:textId="77777777" w:rsidR="0051428D" w:rsidRPr="00C33B14" w:rsidRDefault="0051428D"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w:t>
                </w:r>
                <w:r w:rsidR="00FD1DBA">
                  <w:rPr>
                    <w:rFonts w:ascii="メイリオ" w:eastAsia="メイリオ" w:hAnsi="メイリオ" w:cs="メイリオ" w:hint="eastAsia"/>
                    <w:sz w:val="18"/>
                    <w:szCs w:val="18"/>
                  </w:rPr>
                  <w:t>ー</w:t>
                </w:r>
              </w:p>
            </w:tc>
            <w:tc>
              <w:tcPr>
                <w:tcW w:w="6095" w:type="dxa"/>
                <w:shd w:val="clear" w:color="auto" w:fill="EEECE1" w:themeFill="background2"/>
              </w:tcPr>
              <w:p w14:paraId="75431028" w14:textId="77777777" w:rsidR="0051428D" w:rsidRDefault="0051428D"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w:t>
                </w:r>
                <w:r w:rsidR="006011F1">
                  <w:rPr>
                    <w:rFonts w:ascii="メイリオ" w:eastAsia="メイリオ" w:hAnsi="メイリオ" w:cs="メイリオ" w:hint="eastAsia"/>
                    <w:sz w:val="18"/>
                    <w:szCs w:val="18"/>
                  </w:rPr>
                  <w:t>が</w:t>
                </w:r>
                <w:r w:rsidR="009529BC">
                  <w:rPr>
                    <w:rFonts w:ascii="メイリオ" w:eastAsia="メイリオ" w:hAnsi="メイリオ" w:cs="メイリオ" w:hint="eastAsia"/>
                    <w:sz w:val="18"/>
                    <w:szCs w:val="18"/>
                  </w:rPr>
                  <w:t>利用できる機能へアクセスするためのメニュー</w:t>
                </w:r>
              </w:p>
            </w:tc>
          </w:tr>
          <w:tr w:rsidR="008F0662" w:rsidRPr="0087354B" w14:paraId="3CD0B7A5"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val="restart"/>
              </w:tcPr>
              <w:p w14:paraId="5941B8A1" w14:textId="77777777" w:rsidR="008F0662" w:rsidRPr="0087354B" w:rsidRDefault="008F0662" w:rsidP="00167EE5">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2</w:t>
                </w:r>
              </w:p>
            </w:tc>
            <w:tc>
              <w:tcPr>
                <w:tcW w:w="1384" w:type="dxa"/>
                <w:vMerge w:val="restart"/>
              </w:tcPr>
              <w:p w14:paraId="4954E762"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商品管理</w:t>
                </w:r>
              </w:p>
            </w:tc>
            <w:tc>
              <w:tcPr>
                <w:tcW w:w="328" w:type="dxa"/>
              </w:tcPr>
              <w:p w14:paraId="593D6DD8"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Pr>
              <w:p w14:paraId="24ABF01B"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商品一覧表示</w:t>
                </w:r>
              </w:p>
            </w:tc>
            <w:tc>
              <w:tcPr>
                <w:tcW w:w="6095" w:type="dxa"/>
              </w:tcPr>
              <w:p w14:paraId="7327003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3A4037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・利用者の種別により、表示内容、利用できる機能が異なる</w:t>
                </w:r>
              </w:p>
              <w:p w14:paraId="4CAFCD7B"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・非会員及び一般会員の場合</w:t>
                </w:r>
              </w:p>
              <w:p w14:paraId="276C4E2D" w14:textId="77777777"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w:t>
                </w:r>
                <w:r>
                  <w:rPr>
                    <w:rFonts w:ascii="メイリオ" w:eastAsia="メイリオ" w:hAnsi="メイリオ" w:cs="メイリオ" w:hint="eastAsia"/>
                    <w:sz w:val="18"/>
                    <w:szCs w:val="18"/>
                  </w:rPr>
                  <w:t>に一覧表示を行う</w:t>
                </w:r>
              </w:p>
              <w:p w14:paraId="00FFDD2F" w14:textId="6413A5A0"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注文件数の多い商品から順に並べられた一覧</w:t>
                </w:r>
                <w:r>
                  <w:rPr>
                    <w:rFonts w:ascii="メイリオ" w:eastAsia="メイリオ" w:hAnsi="メイリオ" w:cs="メイリオ" w:hint="eastAsia"/>
                    <w:sz w:val="18"/>
                    <w:szCs w:val="18"/>
                  </w:rPr>
                  <w:t>表示を行う</w:t>
                </w:r>
              </w:p>
              <w:p w14:paraId="0D0229B1" w14:textId="612520EB" w:rsidR="008F0662" w:rsidRDefault="008F0662" w:rsidP="00167EE5">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－商品カテゴリ別の検索ができる</w:t>
                </w:r>
              </w:p>
              <w:p w14:paraId="27062872" w14:textId="77777777" w:rsidR="008F0662" w:rsidRPr="00C33B14"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・運用管理者の場合</w:t>
                </w:r>
              </w:p>
              <w:p w14:paraId="694FFE03" w14:textId="35521777" w:rsidR="008F0662" w:rsidRDefault="008F0662" w:rsidP="00DE5D22">
                <w:pPr>
                  <w:ind w:leftChars="0" w:left="0" w:firstLineChars="226" w:firstLine="407"/>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－商品IDを含めた内容を閲覧できる</w:t>
                </w:r>
              </w:p>
            </w:tc>
          </w:tr>
          <w:tr w:rsidR="008F0662" w:rsidRPr="00A57034" w14:paraId="015C0323"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6384860C" w14:textId="77777777" w:rsidR="008F0662" w:rsidRPr="0087354B" w:rsidRDefault="008F0662" w:rsidP="00167EE5">
                <w:pPr>
                  <w:ind w:leftChars="0" w:left="0"/>
                  <w:rPr>
                    <w:rFonts w:ascii="メイリオ" w:eastAsia="メイリオ" w:hAnsi="メイリオ" w:cs="メイリオ"/>
                    <w:b w:val="0"/>
                    <w:sz w:val="18"/>
                    <w:szCs w:val="18"/>
                  </w:rPr>
                </w:pPr>
              </w:p>
            </w:tc>
            <w:tc>
              <w:tcPr>
                <w:tcW w:w="1384" w:type="dxa"/>
                <w:vMerge/>
              </w:tcPr>
              <w:p w14:paraId="6E177098"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14476930" w14:textId="09D13A9A" w:rsidR="008F0662" w:rsidRDefault="004A3350"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17" w:type="dxa"/>
              </w:tcPr>
              <w:p w14:paraId="129B148E"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商品詳細表示</w:t>
                </w:r>
              </w:p>
            </w:tc>
            <w:tc>
              <w:tcPr>
                <w:tcW w:w="6095" w:type="dxa"/>
              </w:tcPr>
              <w:p w14:paraId="62705550" w14:textId="77777777" w:rsidR="008F0662" w:rsidRDefault="008F0662" w:rsidP="00DE1F0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0A85D414"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・商品一覧から商品を選択することにより、選択した商品の詳細情報が閲覧できる</w:t>
                </w:r>
              </w:p>
              <w:p w14:paraId="4B25B9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・一般会員でログインしている場合は、商品詳細表示から買い物かごに商品を追加できる</w:t>
                </w:r>
              </w:p>
            </w:tc>
          </w:tr>
          <w:tr w:rsidR="008F0662" w:rsidRPr="0087354B" w14:paraId="736863A9"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41F1175A"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5919B60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A692A25" w14:textId="3C625784"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3F82B41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w:t>
                </w:r>
              </w:p>
            </w:tc>
            <w:tc>
              <w:tcPr>
                <w:tcW w:w="6095" w:type="dxa"/>
                <w:shd w:val="clear" w:color="auto" w:fill="EEECE1" w:themeFill="background2"/>
              </w:tcPr>
              <w:p w14:paraId="1443D0B7"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8AAC7B6" w14:textId="77777777" w:rsidR="008F0662" w:rsidRPr="0087354B"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・商品情報を登録できる</w:t>
                </w:r>
              </w:p>
              <w:p w14:paraId="1ABC52AF" w14:textId="77777777" w:rsidR="008F0662" w:rsidRDefault="008F0662" w:rsidP="009D44EB">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D545D8">
                  <w:rPr>
                    <w:rFonts w:ascii="メイリオ" w:eastAsia="メイリオ" w:hAnsi="メイリオ" w:cs="メイリオ" w:hint="eastAsia"/>
                    <w:sz w:val="18"/>
                    <w:szCs w:val="18"/>
                  </w:rPr>
                  <w:t>商品名</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価格</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説明文</w:t>
                </w:r>
                <w:r w:rsidR="000C7390">
                  <w:rPr>
                    <w:rFonts w:ascii="メイリオ" w:eastAsia="メイリオ" w:hAnsi="メイリオ" w:cs="メイリオ" w:hint="eastAsia"/>
                    <w:sz w:val="18"/>
                    <w:szCs w:val="18"/>
                  </w:rPr>
                  <w:t xml:space="preserve"> </w:t>
                </w:r>
                <w:r>
                  <w:rPr>
                    <w:rFonts w:ascii="メイリオ" w:eastAsia="メイリオ" w:hAnsi="メイリオ" w:cs="メイリオ" w:hint="eastAsia"/>
                    <w:sz w:val="18"/>
                    <w:szCs w:val="18"/>
                  </w:rPr>
                  <w:t>・</w:t>
                </w:r>
                <w:r w:rsidRPr="00CA3DAF">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在庫数</w:t>
                </w:r>
                <w:r>
                  <w:rPr>
                    <w:rFonts w:ascii="メイリオ" w:eastAsia="メイリオ" w:hAnsi="メイリオ" w:cs="メイリオ" w:hint="eastAsia"/>
                    <w:sz w:val="18"/>
                    <w:szCs w:val="18"/>
                  </w:rPr>
                  <w:t xml:space="preserve">  ・</w:t>
                </w:r>
                <w:r w:rsidRPr="0087354B">
                  <w:rPr>
                    <w:rFonts w:ascii="メイリオ" w:eastAsia="メイリオ" w:hAnsi="メイリオ" w:cs="メイリオ" w:hint="eastAsia"/>
                    <w:sz w:val="18"/>
                    <w:szCs w:val="18"/>
                  </w:rPr>
                  <w:t>商品画像</w:t>
                </w:r>
              </w:p>
              <w:p w14:paraId="45BCB494"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r w:rsidR="008F0662" w:rsidRPr="0087354B" w14:paraId="16B83C46"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06C438B1"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30BFA02A"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2703822" w14:textId="38E47A5C"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117" w:type="dxa"/>
                <w:shd w:val="clear" w:color="auto" w:fill="EEECE1" w:themeFill="background2"/>
              </w:tcPr>
              <w:p w14:paraId="662658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6095" w:type="dxa"/>
                <w:shd w:val="clear" w:color="auto" w:fill="EEECE1" w:themeFill="background2"/>
              </w:tcPr>
              <w:p w14:paraId="680FB36A"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D62EA03"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・商品登録時と同じ情報を変更できる</w:t>
                </w:r>
              </w:p>
            </w:tc>
          </w:tr>
          <w:tr w:rsidR="008F0662" w:rsidRPr="0087354B" w14:paraId="2A2AE714"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34ED1256"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05E53CF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660B3C2" w14:textId="47C4F901"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17" w:type="dxa"/>
                <w:shd w:val="clear" w:color="auto" w:fill="EEECE1" w:themeFill="background2"/>
              </w:tcPr>
              <w:p w14:paraId="06DD06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6095" w:type="dxa"/>
                <w:shd w:val="clear" w:color="auto" w:fill="EEECE1" w:themeFill="background2"/>
              </w:tcPr>
              <w:p w14:paraId="6840BBA2"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166B370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・商品情報を削除できる</w:t>
                </w:r>
              </w:p>
            </w:tc>
          </w:tr>
        </w:tbl>
        <w:p w14:paraId="430313DB" w14:textId="77777777" w:rsidR="00364D2F" w:rsidRDefault="00364D2F">
          <w:pPr>
            <w:ind w:left="840"/>
          </w:pPr>
          <w:r>
            <w:rPr>
              <w:b/>
              <w:bCs/>
            </w:rPr>
            <w:br w:type="page"/>
          </w:r>
        </w:p>
        <w:tbl>
          <w:tblPr>
            <w:tblStyle w:val="1-51"/>
            <w:tblW w:w="10343" w:type="dxa"/>
            <w:tblLook w:val="0480" w:firstRow="0" w:lastRow="0" w:firstColumn="1" w:lastColumn="0" w:noHBand="0" w:noVBand="1"/>
          </w:tblPr>
          <w:tblGrid>
            <w:gridCol w:w="419"/>
            <w:gridCol w:w="1384"/>
            <w:gridCol w:w="328"/>
            <w:gridCol w:w="2117"/>
            <w:gridCol w:w="6095"/>
          </w:tblGrid>
          <w:tr w:rsidR="00F12D2A" w:rsidRPr="0087354B" w14:paraId="6D33C5D5"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E38B559" w14:textId="169DE912" w:rsidR="00F12D2A" w:rsidRDefault="00F12D2A" w:rsidP="00F12D2A">
                <w:pPr>
                  <w:ind w:leftChars="0" w:left="0"/>
                  <w:rPr>
                    <w:rFonts w:ascii="メイリオ" w:eastAsia="メイリオ" w:hAnsi="メイリオ" w:cs="メイリオ"/>
                    <w:b w:val="0"/>
                    <w:sz w:val="18"/>
                    <w:szCs w:val="18"/>
                  </w:rPr>
                </w:pPr>
              </w:p>
            </w:tc>
            <w:tc>
              <w:tcPr>
                <w:tcW w:w="1384" w:type="dxa"/>
              </w:tcPr>
              <w:p w14:paraId="10920195"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4C537A7C" w14:textId="6753143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2117" w:type="dxa"/>
                <w:shd w:val="clear" w:color="auto" w:fill="auto"/>
              </w:tcPr>
              <w:p w14:paraId="15C51A5A"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表示順変更</w:t>
                </w:r>
              </w:p>
              <w:p w14:paraId="4590B44E"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398EBA38" w14:textId="5B61E45C"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tc>
            <w:tc>
              <w:tcPr>
                <w:tcW w:w="6095" w:type="dxa"/>
                <w:shd w:val="clear" w:color="auto" w:fill="auto"/>
              </w:tcPr>
              <w:p w14:paraId="558276F6"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非会員、一般会員が利用できる</w:t>
                </w:r>
                <w:r>
                  <w:rPr>
                    <w:rFonts w:ascii="メイリオ" w:eastAsia="メイリオ" w:hAnsi="メイリオ" w:cs="メイリオ" w:hint="eastAsia"/>
                    <w:sz w:val="18"/>
                    <w:szCs w:val="18"/>
                  </w:rPr>
                  <w:t>。</w:t>
                </w:r>
              </w:p>
              <w:p w14:paraId="091A9788"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5C33FFEA"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商品登録日付の新しい順に並べられた商品情報一覧が閲覧できる</w:t>
                </w:r>
                <w:r>
                  <w:rPr>
                    <w:rFonts w:ascii="メイリオ" w:eastAsia="メイリオ" w:hAnsi="メイリオ" w:cs="メイリオ" w:hint="eastAsia"/>
                    <w:sz w:val="18"/>
                    <w:szCs w:val="18"/>
                  </w:rPr>
                  <w:t>。</w:t>
                </w:r>
              </w:p>
              <w:p w14:paraId="51EDA719"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p w14:paraId="253043EC"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・通販システム全体で注文履歴がある商品情報一覧が閲覧できる</w:t>
                </w:r>
                <w:r>
                  <w:rPr>
                    <w:rFonts w:ascii="メイリオ" w:eastAsia="メイリオ" w:hAnsi="メイリオ" w:cs="メイリオ" w:hint="eastAsia"/>
                    <w:sz w:val="18"/>
                    <w:szCs w:val="18"/>
                  </w:rPr>
                  <w:t>。</w:t>
                </w:r>
              </w:p>
              <w:p w14:paraId="47AA8668"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・注文件数の多い商品から順に並べられた一覧が閲覧できる</w:t>
                </w:r>
                <w:r>
                  <w:rPr>
                    <w:rFonts w:ascii="メイリオ" w:eastAsia="メイリオ" w:hAnsi="メイリオ" w:cs="メイリオ" w:hint="eastAsia"/>
                    <w:sz w:val="18"/>
                    <w:szCs w:val="18"/>
                  </w:rPr>
                  <w:t>。</w:t>
                </w:r>
              </w:p>
              <w:p w14:paraId="338AC1A6" w14:textId="73F31D2B"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・注文情報が0件の場合は、商品がない旨のメッセ―ジが表示される</w:t>
                </w:r>
                <w:r>
                  <w:rPr>
                    <w:rFonts w:ascii="メイリオ" w:eastAsia="メイリオ" w:hAnsi="メイリオ" w:cs="メイリオ" w:hint="eastAsia"/>
                    <w:sz w:val="18"/>
                    <w:szCs w:val="18"/>
                  </w:rPr>
                  <w:t>。</w:t>
                </w:r>
              </w:p>
            </w:tc>
          </w:tr>
          <w:tr w:rsidR="00F12D2A" w:rsidRPr="0087354B" w14:paraId="17A99862"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7B0F274" w14:textId="77777777" w:rsidR="00F12D2A" w:rsidRDefault="00F12D2A" w:rsidP="00F12D2A">
                <w:pPr>
                  <w:ind w:leftChars="0" w:left="0"/>
                  <w:rPr>
                    <w:rFonts w:ascii="メイリオ" w:eastAsia="メイリオ" w:hAnsi="メイリオ" w:cs="メイリオ"/>
                    <w:b w:val="0"/>
                    <w:sz w:val="18"/>
                    <w:szCs w:val="18"/>
                  </w:rPr>
                </w:pPr>
              </w:p>
            </w:tc>
            <w:tc>
              <w:tcPr>
                <w:tcW w:w="1384" w:type="dxa"/>
              </w:tcPr>
              <w:p w14:paraId="0A524501"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112DEA51" w14:textId="5746522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7</w:t>
                </w:r>
              </w:p>
            </w:tc>
            <w:tc>
              <w:tcPr>
                <w:tcW w:w="2117" w:type="dxa"/>
                <w:shd w:val="clear" w:color="auto" w:fill="auto"/>
              </w:tcPr>
              <w:p w14:paraId="2982ECAF" w14:textId="7B8FB65E"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カテゴリ別検索</w:t>
                </w:r>
              </w:p>
            </w:tc>
            <w:tc>
              <w:tcPr>
                <w:tcW w:w="6095" w:type="dxa"/>
                <w:shd w:val="clear" w:color="auto" w:fill="auto"/>
              </w:tcPr>
              <w:p w14:paraId="5354267D"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・非会員、一般会員が利用できる</w:t>
                </w:r>
              </w:p>
              <w:p w14:paraId="5E556A71"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・選択されたカテゴリに含まれている商品のみが一覧で閲覧できる</w:t>
                </w:r>
              </w:p>
              <w:p w14:paraId="1EBEC573" w14:textId="0DE15383"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bl>
        <w:p w14:paraId="4AEFB472" w14:textId="77777777" w:rsidR="00197788" w:rsidRDefault="000C7390">
          <w:pPr>
            <w:widowControl/>
            <w:spacing w:line="240" w:lineRule="auto"/>
            <w:ind w:leftChars="0" w:left="0"/>
            <w:jc w:val="left"/>
            <w:rPr>
              <w:b/>
              <w:bCs/>
            </w:rPr>
          </w:pPr>
          <w:r>
            <w:rPr>
              <w:b/>
              <w:bCs/>
            </w:rPr>
            <w:br w:type="page"/>
          </w:r>
        </w:p>
        <w:tbl>
          <w:tblPr>
            <w:tblStyle w:val="1-51"/>
            <w:tblpPr w:leftFromText="142" w:rightFromText="142" w:vertAnchor="text" w:horzAnchor="margin" w:tblpY="181"/>
            <w:tblW w:w="10201" w:type="dxa"/>
            <w:tblLayout w:type="fixed"/>
            <w:tblLook w:val="0480" w:firstRow="0" w:lastRow="0" w:firstColumn="1" w:lastColumn="0" w:noHBand="0" w:noVBand="1"/>
          </w:tblPr>
          <w:tblGrid>
            <w:gridCol w:w="421"/>
            <w:gridCol w:w="1359"/>
            <w:gridCol w:w="420"/>
            <w:gridCol w:w="2100"/>
            <w:gridCol w:w="5901"/>
          </w:tblGrid>
          <w:tr w:rsidR="008F56B7" w:rsidRPr="000E5654" w14:paraId="5304ADC0" w14:textId="77777777" w:rsidTr="000C7390">
            <w:tc>
              <w:tcPr>
                <w:cnfStyle w:val="001000000000" w:firstRow="0" w:lastRow="0" w:firstColumn="1" w:lastColumn="0" w:oddVBand="0" w:evenVBand="0" w:oddHBand="0" w:evenHBand="0" w:firstRowFirstColumn="0" w:firstRowLastColumn="0" w:lastRowFirstColumn="0" w:lastRowLastColumn="0"/>
                <w:tcW w:w="4300" w:type="dxa"/>
                <w:gridSpan w:val="4"/>
                <w:vAlign w:val="center"/>
              </w:tcPr>
              <w:p w14:paraId="68EA4C82" w14:textId="77777777" w:rsidR="008F56B7" w:rsidRPr="000E5654" w:rsidRDefault="008F56B7" w:rsidP="008F56B7">
                <w:pPr>
                  <w:ind w:leftChars="0" w:left="0"/>
                  <w:jc w:val="center"/>
                  <w:rPr>
                    <w:rFonts w:ascii="メイリオ" w:eastAsia="メイリオ" w:hAnsi="メイリオ" w:cs="メイリオ"/>
                    <w:sz w:val="18"/>
                    <w:szCs w:val="18"/>
                  </w:rPr>
                </w:pPr>
                <w:r w:rsidRPr="000E5654">
                  <w:rPr>
                    <w:rFonts w:ascii="メイリオ" w:eastAsia="メイリオ" w:hAnsi="メイリオ" w:cs="メイリオ" w:hint="eastAsia"/>
                    <w:sz w:val="18"/>
                    <w:szCs w:val="18"/>
                  </w:rPr>
                  <w:lastRenderedPageBreak/>
                  <w:t>機能名</w:t>
                </w:r>
              </w:p>
            </w:tc>
            <w:tc>
              <w:tcPr>
                <w:tcW w:w="5901" w:type="dxa"/>
                <w:vMerge w:val="restart"/>
                <w:vAlign w:val="center"/>
              </w:tcPr>
              <w:p w14:paraId="7F8601EC"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概要</w:t>
                </w:r>
              </w:p>
            </w:tc>
          </w:tr>
          <w:tr w:rsidR="008F56B7" w:rsidRPr="000E5654" w14:paraId="19257BA4" w14:textId="77777777" w:rsidTr="000C7390">
            <w:tc>
              <w:tcPr>
                <w:cnfStyle w:val="001000000000" w:firstRow="0" w:lastRow="0" w:firstColumn="1" w:lastColumn="0" w:oddVBand="0" w:evenVBand="0" w:oddHBand="0" w:evenHBand="0" w:firstRowFirstColumn="0" w:firstRowLastColumn="0" w:lastRowFirstColumn="0" w:lastRowLastColumn="0"/>
                <w:tcW w:w="1780" w:type="dxa"/>
                <w:gridSpan w:val="2"/>
                <w:vAlign w:val="center"/>
              </w:tcPr>
              <w:p w14:paraId="758A71B1" w14:textId="77777777" w:rsidR="008F56B7" w:rsidRPr="000E5654" w:rsidRDefault="008F56B7" w:rsidP="008F56B7">
                <w:pPr>
                  <w:ind w:leftChars="0" w:left="0"/>
                  <w:jc w:val="center"/>
                  <w:rPr>
                    <w:rFonts w:ascii="メイリオ" w:eastAsia="メイリオ" w:hAnsi="メイリオ" w:cs="メイリオ"/>
                    <w:b w:val="0"/>
                    <w:sz w:val="18"/>
                    <w:szCs w:val="18"/>
                  </w:rPr>
                </w:pPr>
                <w:r w:rsidRPr="000E5654">
                  <w:rPr>
                    <w:rFonts w:ascii="メイリオ" w:eastAsia="メイリオ" w:hAnsi="メイリオ" w:cs="メイリオ" w:hint="eastAsia"/>
                    <w:sz w:val="18"/>
                    <w:szCs w:val="18"/>
                  </w:rPr>
                  <w:t>大分類</w:t>
                </w:r>
              </w:p>
            </w:tc>
            <w:tc>
              <w:tcPr>
                <w:tcW w:w="2520" w:type="dxa"/>
                <w:gridSpan w:val="2"/>
                <w:vAlign w:val="center"/>
              </w:tcPr>
              <w:p w14:paraId="5B38966D"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小分類</w:t>
                </w:r>
              </w:p>
            </w:tc>
            <w:tc>
              <w:tcPr>
                <w:tcW w:w="5901" w:type="dxa"/>
                <w:vMerge/>
                <w:vAlign w:val="center"/>
              </w:tcPr>
              <w:p w14:paraId="24EFA8A5"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C7390" w:rsidRPr="000E5654" w14:paraId="0D960659" w14:textId="77777777" w:rsidTr="0085321B">
            <w:tc>
              <w:tcPr>
                <w:cnfStyle w:val="001000000000" w:firstRow="0" w:lastRow="0" w:firstColumn="1" w:lastColumn="0" w:oddVBand="0" w:evenVBand="0" w:oddHBand="0" w:evenHBand="0" w:firstRowFirstColumn="0" w:firstRowLastColumn="0" w:lastRowFirstColumn="0" w:lastRowLastColumn="0"/>
                <w:tcW w:w="421" w:type="dxa"/>
                <w:vMerge w:val="restart"/>
                <w:shd w:val="clear" w:color="auto" w:fill="EEECE1" w:themeFill="background2"/>
              </w:tcPr>
              <w:p w14:paraId="4E04F0CF" w14:textId="77777777" w:rsidR="000C7390" w:rsidRDefault="000C7390" w:rsidP="008F0662">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2E9711D0"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val="restart"/>
                <w:shd w:val="clear" w:color="auto" w:fill="EEECE1" w:themeFill="background2"/>
              </w:tcPr>
              <w:p w14:paraId="74931F8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D3785">
                  <w:rPr>
                    <w:rFonts w:ascii="メイリオ" w:eastAsia="メイリオ" w:hAnsi="メイリオ" w:cs="メイリオ" w:hint="eastAsia"/>
                    <w:sz w:val="18"/>
                    <w:szCs w:val="18"/>
                  </w:rPr>
                  <w:t>カ</w:t>
                </w:r>
                <w:r w:rsidRPr="00D03A10">
                  <w:rPr>
                    <w:rFonts w:ascii="メイリオ" w:eastAsia="メイリオ" w:hAnsi="メイリオ" w:cs="メイリオ" w:hint="eastAsia"/>
                    <w:sz w:val="18"/>
                    <w:szCs w:val="18"/>
                  </w:rPr>
                  <w:t>テゴリ管理</w:t>
                </w:r>
              </w:p>
            </w:tc>
            <w:tc>
              <w:tcPr>
                <w:tcW w:w="420" w:type="dxa"/>
                <w:shd w:val="clear" w:color="auto" w:fill="EEECE1" w:themeFill="background2"/>
              </w:tcPr>
              <w:p w14:paraId="4B2D0BA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shd w:val="clear" w:color="auto" w:fill="EEECE1" w:themeFill="background2"/>
              </w:tcPr>
              <w:p w14:paraId="1A25EE7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901" w:type="dxa"/>
                <w:shd w:val="clear" w:color="auto" w:fill="EEECE1" w:themeFill="background2"/>
              </w:tcPr>
              <w:p w14:paraId="3C397C4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460B896"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・カテゴリの登録日付が新しい順に並べられたカテゴリ一覧を閲覧できる</w:t>
                </w:r>
              </w:p>
            </w:tc>
          </w:tr>
          <w:tr w:rsidR="000C7390" w:rsidRPr="000E5654" w14:paraId="6E64935D"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4F7E2C1E"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366F660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AAAAA7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shd w:val="clear" w:color="auto" w:fill="EEECE1" w:themeFill="background2"/>
              </w:tcPr>
              <w:p w14:paraId="305A2B0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901" w:type="dxa"/>
                <w:shd w:val="clear" w:color="auto" w:fill="EEECE1" w:themeFill="background2"/>
              </w:tcPr>
              <w:p w14:paraId="0E30EA2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592DE3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・カテゴリ一覧から１つのカテゴリを選択することにより、カテゴリ名、カテゴリの説明文を閲覧できる</w:t>
                </w:r>
              </w:p>
            </w:tc>
          </w:tr>
          <w:tr w:rsidR="000C7390" w:rsidRPr="000E5654" w14:paraId="1AB95B67"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23764262"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ADD7D26"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E16E29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3</w:t>
                </w:r>
              </w:p>
            </w:tc>
            <w:tc>
              <w:tcPr>
                <w:tcW w:w="2100" w:type="dxa"/>
                <w:shd w:val="clear" w:color="auto" w:fill="EEECE1" w:themeFill="background2"/>
              </w:tcPr>
              <w:p w14:paraId="7EFF6EC7"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カテゴリ登録</w:t>
                </w:r>
              </w:p>
            </w:tc>
            <w:tc>
              <w:tcPr>
                <w:tcW w:w="5901" w:type="dxa"/>
                <w:shd w:val="clear" w:color="auto" w:fill="EEECE1" w:themeFill="background2"/>
              </w:tcPr>
              <w:p w14:paraId="2849C3D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0EB49E7" w14:textId="77777777" w:rsidR="000C7390" w:rsidRPr="0087354B"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・カテゴリに関する下記の情報を登録できる</w:t>
                </w:r>
              </w:p>
              <w:p w14:paraId="4D7EF63D" w14:textId="77777777" w:rsidR="000C7390" w:rsidRDefault="000C7390" w:rsidP="000C739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D3785">
                  <w:rPr>
                    <w:rFonts w:ascii="メイリオ" w:eastAsia="メイリオ" w:hAnsi="メイリオ" w:cs="メイリオ" w:hint="eastAsia"/>
                    <w:sz w:val="18"/>
                    <w:szCs w:val="18"/>
                  </w:rPr>
                  <w:t>カテゴリ名</w:t>
                </w:r>
                <w:r>
                  <w:rPr>
                    <w:rFonts w:ascii="メイリオ" w:eastAsia="メイリオ" w:hAnsi="メイリオ" w:cs="メイリオ" w:hint="eastAsia"/>
                    <w:sz w:val="18"/>
                    <w:szCs w:val="18"/>
                  </w:rPr>
                  <w:t xml:space="preserve">  </w:t>
                </w:r>
                <w:r w:rsidRPr="007D3785">
                  <w:rPr>
                    <w:rFonts w:ascii="メイリオ" w:eastAsia="メイリオ" w:hAnsi="メイリオ" w:cs="メイリオ" w:hint="eastAsia"/>
                    <w:sz w:val="18"/>
                    <w:szCs w:val="18"/>
                  </w:rPr>
                  <w:t>・カテゴリ説明文</w:t>
                </w:r>
              </w:p>
            </w:tc>
          </w:tr>
          <w:tr w:rsidR="000C7390" w:rsidRPr="000E5654" w14:paraId="660B5218"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3F43EB5"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5C1679B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54985F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4</w:t>
                </w:r>
              </w:p>
            </w:tc>
            <w:tc>
              <w:tcPr>
                <w:tcW w:w="2100" w:type="dxa"/>
                <w:shd w:val="clear" w:color="auto" w:fill="EEECE1" w:themeFill="background2"/>
              </w:tcPr>
              <w:p w14:paraId="50A5AFB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変更</w:t>
                </w:r>
              </w:p>
            </w:tc>
            <w:tc>
              <w:tcPr>
                <w:tcW w:w="5901" w:type="dxa"/>
                <w:shd w:val="clear" w:color="auto" w:fill="EEECE1" w:themeFill="background2"/>
              </w:tcPr>
              <w:p w14:paraId="7F5409C0"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5607030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・カテゴリ登録時と同じ情報を変更できる</w:t>
                </w:r>
              </w:p>
            </w:tc>
          </w:tr>
          <w:tr w:rsidR="000C7390" w:rsidRPr="000E5654" w14:paraId="09230E3C"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B5951E9"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CA846C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2EAF8EF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00" w:type="dxa"/>
                <w:shd w:val="clear" w:color="auto" w:fill="EEECE1" w:themeFill="background2"/>
              </w:tcPr>
              <w:p w14:paraId="200D6C2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901" w:type="dxa"/>
                <w:shd w:val="clear" w:color="auto" w:fill="EEECE1" w:themeFill="background2"/>
              </w:tcPr>
              <w:p w14:paraId="3DFC0C9C"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97C85B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・カテゴリの情報を削除できる</w:t>
                </w:r>
              </w:p>
            </w:tc>
          </w:tr>
          <w:tr w:rsidR="000C7390" w:rsidRPr="000E5654" w14:paraId="6B76F64A"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20E5C939" w14:textId="77777777" w:rsidR="000C7390" w:rsidRDefault="000C7390"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4</w:t>
                </w:r>
              </w:p>
            </w:tc>
            <w:tc>
              <w:tcPr>
                <w:tcW w:w="1359" w:type="dxa"/>
                <w:vMerge w:val="restart"/>
              </w:tcPr>
              <w:p w14:paraId="2A6556BE" w14:textId="77777777" w:rsidR="000C7390"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w:t>
                </w:r>
                <w:proofErr w:type="gramStart"/>
                <w:r>
                  <w:rPr>
                    <w:rFonts w:ascii="メイリオ" w:eastAsia="メイリオ" w:hAnsi="メイリオ" w:cs="メイリオ" w:hint="eastAsia"/>
                    <w:sz w:val="18"/>
                    <w:szCs w:val="18"/>
                  </w:rPr>
                  <w:t>ご</w:t>
                </w:r>
                <w:proofErr w:type="gramEnd"/>
              </w:p>
              <w:p w14:paraId="0CBD71F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w:t>
                </w:r>
              </w:p>
            </w:tc>
            <w:tc>
              <w:tcPr>
                <w:tcW w:w="420" w:type="dxa"/>
              </w:tcPr>
              <w:p w14:paraId="5ACAF53D"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372F0871"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商品一覧表示</w:t>
                </w:r>
              </w:p>
            </w:tc>
            <w:tc>
              <w:tcPr>
                <w:tcW w:w="5901" w:type="dxa"/>
              </w:tcPr>
              <w:p w14:paraId="2263A461"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63A5E21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・ログインしている間に、買い物かごに追加した商品を一覧で確認できる</w:t>
                </w:r>
              </w:p>
              <w:p w14:paraId="6DDFB02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・表示される順番は、買い物かごに最後に追加した商品から順に表示される</w:t>
                </w:r>
              </w:p>
              <w:p w14:paraId="39757E31" w14:textId="77777777" w:rsidR="000C7390" w:rsidRDefault="000C7390" w:rsidP="000C739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・買い物かごの内容は、ログインしている間だけ維持されている</w:t>
                </w:r>
              </w:p>
            </w:tc>
          </w:tr>
          <w:tr w:rsidR="000C7390" w:rsidRPr="000E5654" w14:paraId="2E77169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4DD36294"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41799E9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71C68E2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694852F2"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商品追加</w:t>
                </w:r>
              </w:p>
            </w:tc>
            <w:tc>
              <w:tcPr>
                <w:tcW w:w="5901" w:type="dxa"/>
              </w:tcPr>
              <w:p w14:paraId="16A2F39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467D45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・商品詳細情報を表示した状態から買い物かごに商品を追加できる</w:t>
                </w:r>
              </w:p>
              <w:p w14:paraId="1E4A5B23"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・すでに買い物かごに入っている商品を追加した場合、当該商品の商品個数が増える</w:t>
                </w:r>
              </w:p>
              <w:p w14:paraId="25970A69"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・ログインしていない状態で、買い物かごに商品を追加するとログインを求められる</w:t>
                </w:r>
              </w:p>
            </w:tc>
          </w:tr>
          <w:tr w:rsidR="000C7390" w:rsidRPr="000E5654" w14:paraId="08AF456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29A989E6"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681C127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17FE791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00" w:type="dxa"/>
              </w:tcPr>
              <w:p w14:paraId="187830DD"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商品削除</w:t>
                </w:r>
              </w:p>
            </w:tc>
            <w:tc>
              <w:tcPr>
                <w:tcW w:w="5901" w:type="dxa"/>
              </w:tcPr>
              <w:p w14:paraId="55F7490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AB97AF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・買い物かごの商品一覧を表示しているときに、</w:t>
                </w:r>
                <w:r w:rsidRPr="00197788">
                  <w:rPr>
                    <w:rFonts w:ascii="メイリオ" w:eastAsia="メイリオ" w:hAnsi="メイリオ" w:cs="メイリオ" w:hint="eastAsia"/>
                    <w:sz w:val="18"/>
                    <w:szCs w:val="18"/>
                  </w:rPr>
                  <w:t>買い物かご中の商品を</w:t>
                </w:r>
                <w:r>
                  <w:rPr>
                    <w:rFonts w:ascii="メイリオ" w:eastAsia="メイリオ" w:hAnsi="メイリオ" w:cs="メイリオ" w:hint="eastAsia"/>
                    <w:sz w:val="18"/>
                    <w:szCs w:val="18"/>
                  </w:rPr>
                  <w:t>１つずつもしくは、一括で削除できる</w:t>
                </w:r>
              </w:p>
            </w:tc>
          </w:tr>
          <w:tr w:rsidR="00071F23" w:rsidRPr="000E5654" w14:paraId="6D86AD4F"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47054014" w14:textId="77777777" w:rsidR="00071F23" w:rsidRPr="000E5654" w:rsidRDefault="00071F23"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59" w:type="dxa"/>
                <w:vMerge w:val="restart"/>
              </w:tcPr>
              <w:p w14:paraId="2F780EB1"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C37D3">
                  <w:rPr>
                    <w:rFonts w:ascii="メイリオ" w:eastAsia="メイリオ" w:hAnsi="メイリオ" w:cs="メイリオ" w:hint="eastAsia"/>
                    <w:sz w:val="18"/>
                    <w:szCs w:val="18"/>
                  </w:rPr>
                  <w:t>注文管理</w:t>
                </w:r>
              </w:p>
            </w:tc>
            <w:tc>
              <w:tcPr>
                <w:tcW w:w="420" w:type="dxa"/>
              </w:tcPr>
              <w:p w14:paraId="2BD86475"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2792B346" w14:textId="77777777" w:rsidR="00071F23" w:rsidRPr="00197788"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注文一覧表示</w:t>
                </w:r>
              </w:p>
            </w:tc>
            <w:tc>
              <w:tcPr>
                <w:tcW w:w="5901" w:type="dxa"/>
              </w:tcPr>
              <w:p w14:paraId="41F444F1"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5305BA73"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・一般会員は、会員自身の注文情報を一覧で確認できる</w:t>
                </w:r>
              </w:p>
              <w:p w14:paraId="1DCEB302"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・運用管理者は、すべての会員の注文情報を一覧で確認できる</w:t>
                </w:r>
              </w:p>
              <w:p w14:paraId="1DB6166A"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・注文情報の一覧は、注文日時の新しい順に表示される</w:t>
                </w:r>
              </w:p>
            </w:tc>
          </w:tr>
          <w:tr w:rsidR="00071F23" w:rsidRPr="000E5654" w14:paraId="7DCDDD92"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62B39081" w14:textId="77777777" w:rsidR="00071F23" w:rsidRPr="000E5654" w:rsidRDefault="00071F23" w:rsidP="008F0662">
                <w:pPr>
                  <w:ind w:leftChars="-3" w:left="-1" w:hangingChars="3" w:hanging="5"/>
                  <w:rPr>
                    <w:rFonts w:ascii="メイリオ" w:eastAsia="メイリオ" w:hAnsi="メイリオ" w:cs="メイリオ"/>
                    <w:b w:val="0"/>
                    <w:sz w:val="18"/>
                    <w:szCs w:val="18"/>
                  </w:rPr>
                </w:pPr>
              </w:p>
            </w:tc>
            <w:tc>
              <w:tcPr>
                <w:tcW w:w="1359" w:type="dxa"/>
                <w:vMerge/>
              </w:tcPr>
              <w:p w14:paraId="1DBB98C8"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40E0E40F"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0E99DE28"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注文詳細表示</w:t>
                </w:r>
              </w:p>
            </w:tc>
            <w:tc>
              <w:tcPr>
                <w:tcW w:w="5901" w:type="dxa"/>
              </w:tcPr>
              <w:p w14:paraId="3FEC5BAE"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6985F00F"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・注文一覧から、詳細情報を閲覧したい注文を選ぶことで詳細情報が閲覧できる</w:t>
                </w:r>
              </w:p>
              <w:p w14:paraId="52576516"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・詳細情報で確認できる金額は、注文時点の金額とする</w:t>
                </w:r>
              </w:p>
            </w:tc>
          </w:tr>
        </w:tbl>
        <w:p w14:paraId="5DBA2F69" w14:textId="77777777" w:rsidR="008F56B7" w:rsidRDefault="008F56B7" w:rsidP="000D6571">
          <w:pPr>
            <w:widowControl/>
            <w:spacing w:line="240" w:lineRule="auto"/>
            <w:ind w:leftChars="0" w:left="0"/>
            <w:jc w:val="left"/>
            <w:rPr>
              <w:b/>
              <w:bCs/>
            </w:rPr>
          </w:pPr>
          <w:r>
            <w:rPr>
              <w:b/>
              <w:bCs/>
            </w:rPr>
            <w:br w:type="page"/>
          </w:r>
        </w:p>
        <w:tbl>
          <w:tblPr>
            <w:tblStyle w:val="1-51"/>
            <w:tblpPr w:leftFromText="142" w:rightFromText="142" w:vertAnchor="page" w:horzAnchor="margin" w:tblpY="1621"/>
            <w:tblW w:w="10343" w:type="dxa"/>
            <w:tblLook w:val="0480" w:firstRow="0" w:lastRow="0" w:firstColumn="1" w:lastColumn="0" w:noHBand="0" w:noVBand="1"/>
          </w:tblPr>
          <w:tblGrid>
            <w:gridCol w:w="410"/>
            <w:gridCol w:w="1305"/>
            <w:gridCol w:w="414"/>
            <w:gridCol w:w="2394"/>
            <w:gridCol w:w="5820"/>
          </w:tblGrid>
          <w:tr w:rsidR="00A844F1" w:rsidRPr="00F06737" w14:paraId="387C1CCE" w14:textId="77777777" w:rsidTr="00A20D6B">
            <w:tc>
              <w:tcPr>
                <w:cnfStyle w:val="001000000000" w:firstRow="0" w:lastRow="0" w:firstColumn="1" w:lastColumn="0" w:oddVBand="0" w:evenVBand="0" w:oddHBand="0" w:evenHBand="0" w:firstRowFirstColumn="0" w:firstRowLastColumn="0" w:lastRowFirstColumn="0" w:lastRowLastColumn="0"/>
                <w:tcW w:w="4523" w:type="dxa"/>
                <w:gridSpan w:val="4"/>
                <w:vAlign w:val="center"/>
              </w:tcPr>
              <w:bookmarkEnd w:id="16"/>
              <w:bookmarkEnd w:id="17"/>
              <w:bookmarkEnd w:id="18"/>
              <w:p w14:paraId="4AB9B545" w14:textId="77777777" w:rsidR="00A844F1" w:rsidRPr="00F06737" w:rsidRDefault="00A844F1" w:rsidP="00A844F1">
                <w:pPr>
                  <w:ind w:leftChars="0" w:left="0"/>
                  <w:jc w:val="center"/>
                  <w:rPr>
                    <w:rFonts w:ascii="メイリオ" w:eastAsia="メイリオ" w:hAnsi="メイリオ" w:cs="メイリオ"/>
                    <w:sz w:val="18"/>
                    <w:szCs w:val="18"/>
                  </w:rPr>
                </w:pPr>
                <w:r w:rsidRPr="00F06737">
                  <w:rPr>
                    <w:rFonts w:ascii="メイリオ" w:eastAsia="メイリオ" w:hAnsi="メイリオ" w:cs="メイリオ" w:hint="eastAsia"/>
                    <w:sz w:val="18"/>
                    <w:szCs w:val="18"/>
                  </w:rPr>
                  <w:lastRenderedPageBreak/>
                  <w:t>機能名</w:t>
                </w:r>
              </w:p>
            </w:tc>
            <w:tc>
              <w:tcPr>
                <w:tcW w:w="5820" w:type="dxa"/>
                <w:vMerge w:val="restart"/>
                <w:vAlign w:val="center"/>
              </w:tcPr>
              <w:p w14:paraId="516C080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概要</w:t>
                </w:r>
              </w:p>
            </w:tc>
          </w:tr>
          <w:tr w:rsidR="00A844F1" w:rsidRPr="00F06737" w14:paraId="45786230" w14:textId="77777777" w:rsidTr="00A20D6B">
            <w:tc>
              <w:tcPr>
                <w:cnfStyle w:val="001000000000" w:firstRow="0" w:lastRow="0" w:firstColumn="1" w:lastColumn="0" w:oddVBand="0" w:evenVBand="0" w:oddHBand="0" w:evenHBand="0" w:firstRowFirstColumn="0" w:firstRowLastColumn="0" w:lastRowFirstColumn="0" w:lastRowLastColumn="0"/>
                <w:tcW w:w="1715" w:type="dxa"/>
                <w:gridSpan w:val="2"/>
                <w:vAlign w:val="center"/>
              </w:tcPr>
              <w:p w14:paraId="0C69C9C7" w14:textId="77777777" w:rsidR="00A844F1" w:rsidRPr="00F06737" w:rsidRDefault="00A844F1" w:rsidP="00A844F1">
                <w:pPr>
                  <w:ind w:leftChars="0" w:left="0"/>
                  <w:jc w:val="center"/>
                  <w:rPr>
                    <w:rFonts w:ascii="メイリオ" w:eastAsia="メイリオ" w:hAnsi="メイリオ" w:cs="メイリオ"/>
                    <w:b w:val="0"/>
                    <w:sz w:val="18"/>
                    <w:szCs w:val="18"/>
                  </w:rPr>
                </w:pPr>
                <w:r w:rsidRPr="00F06737">
                  <w:rPr>
                    <w:rFonts w:ascii="メイリオ" w:eastAsia="メイリオ" w:hAnsi="メイリオ" w:cs="メイリオ" w:hint="eastAsia"/>
                    <w:sz w:val="18"/>
                    <w:szCs w:val="18"/>
                  </w:rPr>
                  <w:t>大分類</w:t>
                </w:r>
              </w:p>
            </w:tc>
            <w:tc>
              <w:tcPr>
                <w:tcW w:w="2808" w:type="dxa"/>
                <w:gridSpan w:val="2"/>
                <w:vAlign w:val="center"/>
              </w:tcPr>
              <w:p w14:paraId="516EA0F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小分類</w:t>
                </w:r>
              </w:p>
            </w:tc>
            <w:tc>
              <w:tcPr>
                <w:tcW w:w="5820" w:type="dxa"/>
                <w:vMerge/>
                <w:vAlign w:val="center"/>
              </w:tcPr>
              <w:p w14:paraId="1C2152F6"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71F23" w:rsidRPr="00F06737" w14:paraId="19F01115" w14:textId="77777777" w:rsidTr="00A20D6B">
            <w:tc>
              <w:tcPr>
                <w:cnfStyle w:val="001000000000" w:firstRow="0" w:lastRow="0" w:firstColumn="1" w:lastColumn="0" w:oddVBand="0" w:evenVBand="0" w:oddHBand="0" w:evenHBand="0" w:firstRowFirstColumn="0" w:firstRowLastColumn="0" w:lastRowFirstColumn="0" w:lastRowLastColumn="0"/>
                <w:tcW w:w="410" w:type="dxa"/>
              </w:tcPr>
              <w:p w14:paraId="365B9578" w14:textId="77777777" w:rsidR="00071F23" w:rsidRDefault="00101123" w:rsidP="00071F23">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05" w:type="dxa"/>
              </w:tcPr>
              <w:p w14:paraId="7281E1C0" w14:textId="77777777" w:rsidR="00071F23" w:rsidRPr="000E5654"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注文管理</w:t>
                </w:r>
              </w:p>
            </w:tc>
            <w:tc>
              <w:tcPr>
                <w:tcW w:w="414" w:type="dxa"/>
              </w:tcPr>
              <w:p w14:paraId="7BBE75B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3</w:t>
                </w:r>
              </w:p>
            </w:tc>
            <w:tc>
              <w:tcPr>
                <w:tcW w:w="2394" w:type="dxa"/>
              </w:tcPr>
              <w:p w14:paraId="54B5D35A" w14:textId="77777777" w:rsidR="00071F23" w:rsidRPr="000E5654"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注文登録</w:t>
                </w:r>
              </w:p>
            </w:tc>
            <w:tc>
              <w:tcPr>
                <w:tcW w:w="5820" w:type="dxa"/>
              </w:tcPr>
              <w:p w14:paraId="5E7A0B9F"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が</w:t>
                </w:r>
                <w:r>
                  <w:rPr>
                    <w:rFonts w:ascii="メイリオ" w:eastAsia="メイリオ" w:hAnsi="メイリオ" w:cs="メイリオ" w:hint="eastAsia"/>
                    <w:sz w:val="18"/>
                    <w:szCs w:val="18"/>
                  </w:rPr>
                  <w:t>利用できる</w:t>
                </w:r>
              </w:p>
              <w:p w14:paraId="0B1CAA2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0E5654">
                  <w:rPr>
                    <w:rFonts w:ascii="メイリオ" w:eastAsia="メイリオ" w:hAnsi="メイリオ" w:cs="メイリオ" w:hint="eastAsia"/>
                    <w:sz w:val="18"/>
                    <w:szCs w:val="18"/>
                  </w:rPr>
                  <w:t>買い物かご</w:t>
                </w:r>
                <w:r w:rsidR="00101123">
                  <w:rPr>
                    <w:rFonts w:ascii="メイリオ" w:eastAsia="メイリオ" w:hAnsi="メイリオ" w:cs="メイリオ" w:hint="eastAsia"/>
                    <w:sz w:val="18"/>
                    <w:szCs w:val="18"/>
                  </w:rPr>
                  <w:t>から</w:t>
                </w:r>
                <w:r>
                  <w:rPr>
                    <w:rFonts w:ascii="メイリオ" w:eastAsia="メイリオ" w:hAnsi="メイリオ" w:cs="メイリオ" w:hint="eastAsia"/>
                    <w:sz w:val="18"/>
                    <w:szCs w:val="18"/>
                  </w:rPr>
                  <w:t>、注文の手続きに進むことで商品を注文できる</w:t>
                </w:r>
              </w:p>
              <w:p w14:paraId="65B785E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・注文時に下記の情報を入力する必要がある</w:t>
                </w:r>
              </w:p>
              <w:p w14:paraId="4C981D65"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・送付先郵便番号、住所、電話番号、氏名</w:t>
                </w:r>
              </w:p>
              <w:p w14:paraId="02AC93EC" w14:textId="77777777" w:rsidR="00071F23" w:rsidRPr="000E5654"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p>
              <w:p w14:paraId="31B36B40" w14:textId="77777777" w:rsidR="00101123"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・支払い方法は、下記から選択できる</w:t>
                </w:r>
              </w:p>
              <w:p w14:paraId="4B2637AA" w14:textId="577C21C2"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クレジットカード</w:t>
                </w:r>
              </w:p>
              <w:p w14:paraId="14325532" w14:textId="77777777"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銀行振り込み</w:t>
                </w:r>
              </w:p>
              <w:p w14:paraId="69FB09DF"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着払い</w:t>
                </w:r>
              </w:p>
              <w:p w14:paraId="5EB69E61"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電子マネー</w:t>
                </w:r>
              </w:p>
              <w:p w14:paraId="1EE6DE6F" w14:textId="77777777" w:rsidR="00071F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コンビニ決済</w:t>
                </w:r>
              </w:p>
            </w:tc>
          </w:tr>
          <w:tr w:rsidR="00071F23" w:rsidRPr="00F06737" w14:paraId="6E33D6CA" w14:textId="77777777" w:rsidTr="00A20D6B">
            <w:tc>
              <w:tcPr>
                <w:cnfStyle w:val="001000000000" w:firstRow="0" w:lastRow="0" w:firstColumn="1" w:lastColumn="0" w:oddVBand="0" w:evenVBand="0" w:oddHBand="0" w:evenHBand="0" w:firstRowFirstColumn="0" w:firstRowLastColumn="0" w:lastRowFirstColumn="0" w:lastRowLastColumn="0"/>
                <w:tcW w:w="410" w:type="dxa"/>
                <w:vMerge w:val="restart"/>
              </w:tcPr>
              <w:p w14:paraId="29CC146B" w14:textId="77777777" w:rsidR="00071F23" w:rsidRDefault="00071F23" w:rsidP="00071F23">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153812C8" w14:textId="77777777" w:rsidR="00071F23" w:rsidRDefault="00071F23" w:rsidP="00071F23">
                <w:pPr>
                  <w:ind w:leftChars="190" w:left="399"/>
                  <w:rPr>
                    <w:rFonts w:ascii="メイリオ" w:eastAsia="メイリオ" w:hAnsi="メイリオ" w:cs="メイリオ"/>
                    <w:b w:val="0"/>
                    <w:sz w:val="18"/>
                    <w:szCs w:val="18"/>
                  </w:rPr>
                </w:pPr>
              </w:p>
            </w:tc>
            <w:tc>
              <w:tcPr>
                <w:tcW w:w="1305" w:type="dxa"/>
                <w:vMerge w:val="restart"/>
              </w:tcPr>
              <w:p w14:paraId="23354831" w14:textId="77777777" w:rsidR="00071F23" w:rsidRPr="0078524F"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会員管理</w:t>
                </w:r>
              </w:p>
            </w:tc>
            <w:tc>
              <w:tcPr>
                <w:tcW w:w="414" w:type="dxa"/>
                <w:shd w:val="clear" w:color="auto" w:fill="EEECE1" w:themeFill="background2"/>
              </w:tcPr>
              <w:p w14:paraId="4E1F48DB"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394" w:type="dxa"/>
                <w:shd w:val="clear" w:color="auto" w:fill="EEECE1" w:themeFill="background2"/>
              </w:tcPr>
              <w:p w14:paraId="213AD739"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会員一覧表示</w:t>
                </w:r>
              </w:p>
            </w:tc>
            <w:tc>
              <w:tcPr>
                <w:tcW w:w="5820" w:type="dxa"/>
                <w:shd w:val="clear" w:color="auto" w:fill="EEECE1" w:themeFill="background2"/>
              </w:tcPr>
              <w:p w14:paraId="695F5B21"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101123">
                  <w:rPr>
                    <w:rFonts w:ascii="メイリオ" w:eastAsia="メイリオ" w:hAnsi="メイリオ" w:cs="メイリオ" w:hint="eastAsia"/>
                    <w:sz w:val="18"/>
                    <w:szCs w:val="18"/>
                  </w:rPr>
                  <w:t>、システム管理者が利用できる</w:t>
                </w:r>
              </w:p>
              <w:p w14:paraId="0A37EE63" w14:textId="77777777" w:rsidR="00071F23" w:rsidRPr="000E5654"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101123">
                  <w:rPr>
                    <w:rFonts w:ascii="メイリオ" w:eastAsia="メイリオ" w:hAnsi="メイリオ" w:cs="メイリオ" w:hint="eastAsia"/>
                    <w:sz w:val="18"/>
                    <w:szCs w:val="18"/>
                  </w:rPr>
                  <w:t>通販</w:t>
                </w:r>
                <w:r>
                  <w:rPr>
                    <w:rFonts w:ascii="メイリオ" w:eastAsia="メイリオ" w:hAnsi="メイリオ" w:cs="メイリオ" w:hint="eastAsia"/>
                    <w:sz w:val="18"/>
                    <w:szCs w:val="18"/>
                  </w:rPr>
                  <w:t>システムに登録されている全ての会員情報の</w:t>
                </w:r>
                <w:r w:rsidRPr="000E565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が閲覧できる</w:t>
                </w:r>
              </w:p>
              <w:p w14:paraId="1EC106F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・会員情報は、登録された日付が新しい順に表示される</w:t>
                </w:r>
              </w:p>
            </w:tc>
          </w:tr>
          <w:tr w:rsidR="00071F23" w:rsidRPr="00F06737" w14:paraId="7E91C68B"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5C3E6A9" w14:textId="77777777" w:rsidR="00071F23" w:rsidRDefault="00071F23" w:rsidP="00071F23">
                <w:pPr>
                  <w:ind w:left="840"/>
                  <w:rPr>
                    <w:rFonts w:ascii="メイリオ" w:eastAsia="メイリオ" w:hAnsi="メイリオ" w:cs="メイリオ"/>
                    <w:b w:val="0"/>
                    <w:sz w:val="18"/>
                    <w:szCs w:val="18"/>
                  </w:rPr>
                </w:pPr>
              </w:p>
            </w:tc>
            <w:tc>
              <w:tcPr>
                <w:tcW w:w="1305" w:type="dxa"/>
                <w:vMerge/>
              </w:tcPr>
              <w:p w14:paraId="5774D528" w14:textId="77777777" w:rsidR="00071F23" w:rsidRPr="0078524F" w:rsidRDefault="00071F23" w:rsidP="00071F23">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382251B9"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394" w:type="dxa"/>
              </w:tcPr>
              <w:p w14:paraId="17A5F928"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会員詳細表示</w:t>
                </w:r>
              </w:p>
            </w:tc>
            <w:tc>
              <w:tcPr>
                <w:tcW w:w="5820" w:type="dxa"/>
              </w:tcPr>
              <w:p w14:paraId="555429EE"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101123">
                  <w:rPr>
                    <w:rFonts w:ascii="メイリオ" w:eastAsia="メイリオ" w:hAnsi="メイリオ" w:cs="メイリオ" w:hint="eastAsia"/>
                    <w:sz w:val="18"/>
                    <w:szCs w:val="18"/>
                  </w:rPr>
                  <w:t>一般会員、運用管理者、システム管理者が利用できる</w:t>
                </w:r>
              </w:p>
              <w:p w14:paraId="18D9645B" w14:textId="77777777" w:rsidR="00101123"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w:t>
                </w:r>
                <w:r w:rsidR="00040ADB">
                  <w:rPr>
                    <w:rFonts w:ascii="メイリオ" w:eastAsia="メイリオ" w:hAnsi="メイリオ" w:cs="メイリオ" w:hint="eastAsia"/>
                    <w:sz w:val="18"/>
                    <w:szCs w:val="18"/>
                  </w:rPr>
                  <w:t>会員</w:t>
                </w:r>
                <w:r>
                  <w:rPr>
                    <w:rFonts w:ascii="メイリオ" w:eastAsia="メイリオ" w:hAnsi="メイリオ" w:cs="メイリオ" w:hint="eastAsia"/>
                    <w:sz w:val="18"/>
                    <w:szCs w:val="18"/>
                  </w:rPr>
                  <w:t>自身の情報のみが閲覧できる</w:t>
                </w:r>
              </w:p>
              <w:p w14:paraId="66EBC92E" w14:textId="77777777" w:rsidR="00071F23" w:rsidRDefault="001011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Pr>
                    <w:rFonts w:ascii="メイリオ" w:eastAsia="メイリオ" w:hAnsi="メイリオ" w:cs="メイリオ" w:hint="eastAsia"/>
                    <w:sz w:val="18"/>
                    <w:szCs w:val="18"/>
                  </w:rPr>
                  <w:t>運用管理者</w:t>
                </w:r>
                <w:r>
                  <w:rPr>
                    <w:rFonts w:ascii="メイリオ" w:eastAsia="メイリオ" w:hAnsi="メイリオ" w:cs="メイリオ" w:hint="eastAsia"/>
                    <w:sz w:val="18"/>
                    <w:szCs w:val="18"/>
                  </w:rPr>
                  <w:t>、</w:t>
                </w:r>
                <w:r w:rsidR="00071F23">
                  <w:rPr>
                    <w:rFonts w:ascii="メイリオ" w:eastAsia="メイリオ" w:hAnsi="メイリオ" w:cs="メイリオ" w:hint="eastAsia"/>
                    <w:sz w:val="18"/>
                    <w:szCs w:val="18"/>
                  </w:rPr>
                  <w:t>システム管理者</w:t>
                </w:r>
                <w:r>
                  <w:rPr>
                    <w:rFonts w:ascii="メイリオ" w:eastAsia="メイリオ" w:hAnsi="メイリオ" w:cs="メイリオ" w:hint="eastAsia"/>
                    <w:sz w:val="18"/>
                    <w:szCs w:val="18"/>
                  </w:rPr>
                  <w:t>は、すべての会員情報が閲覧できる</w:t>
                </w:r>
              </w:p>
            </w:tc>
          </w:tr>
          <w:tr w:rsidR="00071F23" w:rsidRPr="00F06737" w14:paraId="50E082E1"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397AC4B9" w14:textId="77777777" w:rsidR="00071F23" w:rsidRPr="00F06737" w:rsidRDefault="00071F23" w:rsidP="00071F23">
                <w:pPr>
                  <w:ind w:leftChars="0" w:left="0"/>
                  <w:rPr>
                    <w:rFonts w:ascii="メイリオ" w:eastAsia="メイリオ" w:hAnsi="メイリオ" w:cs="メイリオ"/>
                    <w:b w:val="0"/>
                    <w:sz w:val="18"/>
                    <w:szCs w:val="18"/>
                  </w:rPr>
                </w:pPr>
              </w:p>
            </w:tc>
            <w:tc>
              <w:tcPr>
                <w:tcW w:w="1305" w:type="dxa"/>
                <w:vMerge/>
              </w:tcPr>
              <w:p w14:paraId="35D9BB5C" w14:textId="77777777" w:rsidR="00071F23" w:rsidRPr="0078524F"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7CF57D34"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394" w:type="dxa"/>
              </w:tcPr>
              <w:p w14:paraId="70D12A59"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会員登録</w:t>
                </w:r>
              </w:p>
            </w:tc>
            <w:tc>
              <w:tcPr>
                <w:tcW w:w="5820" w:type="dxa"/>
              </w:tcPr>
              <w:p w14:paraId="23529F48"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r w:rsidR="00101123">
                  <w:rPr>
                    <w:rFonts w:ascii="メイリオ" w:eastAsia="メイリオ" w:hAnsi="メイリオ" w:cs="メイリオ" w:hint="eastAsia"/>
                    <w:sz w:val="18"/>
                    <w:szCs w:val="18"/>
                  </w:rPr>
                  <w:t>、運用管理者、システム管理者が利用できる</w:t>
                </w:r>
              </w:p>
              <w:p w14:paraId="33B545E1" w14:textId="77777777" w:rsidR="00071F23" w:rsidRPr="00F06737"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r w:rsidR="00071F23">
                  <w:rPr>
                    <w:rFonts w:ascii="メイリオ" w:eastAsia="メイリオ" w:hAnsi="メイリオ" w:cs="メイリオ" w:hint="eastAsia"/>
                    <w:sz w:val="18"/>
                    <w:szCs w:val="18"/>
                  </w:rPr>
                  <w:t>は、下記の情報を登録することにより、一般会員としてシステムを利用できるようになる</w:t>
                </w:r>
              </w:p>
              <w:p w14:paraId="4C468F78"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パスワード</w:t>
                </w:r>
              </w:p>
              <w:p w14:paraId="49FADA6A"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氏名</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郵便番号</w:t>
                </w:r>
              </w:p>
              <w:p w14:paraId="3799FCF5" w14:textId="77777777" w:rsidR="00071F23" w:rsidRPr="0078524F" w:rsidRDefault="00071F23" w:rsidP="00071F23">
                <w:p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住所</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電話番号</w:t>
                </w:r>
              </w:p>
              <w:p w14:paraId="298A24C9"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101123">
                  <w:rPr>
                    <w:rFonts w:ascii="メイリオ" w:eastAsia="メイリオ" w:hAnsi="メイリオ" w:cs="メイリオ" w:hint="eastAsia"/>
                    <w:sz w:val="18"/>
                    <w:szCs w:val="18"/>
                  </w:rPr>
                  <w:t>は、</w:t>
                </w:r>
                <w:r>
                  <w:rPr>
                    <w:rFonts w:ascii="メイリオ" w:eastAsia="メイリオ" w:hAnsi="メイリオ" w:cs="メイリオ" w:hint="eastAsia"/>
                    <w:sz w:val="18"/>
                    <w:szCs w:val="18"/>
                  </w:rPr>
                  <w:t>運用管理者の会員情報を登録できる</w:t>
                </w:r>
              </w:p>
              <w:p w14:paraId="33B20E6F" w14:textId="77777777" w:rsidR="00071F23" w:rsidRPr="00F06737"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F06737">
                  <w:rPr>
                    <w:rFonts w:ascii="メイリオ" w:eastAsia="メイリオ" w:hAnsi="メイリオ" w:cs="メイリオ" w:hint="eastAsia"/>
                    <w:sz w:val="18"/>
                    <w:szCs w:val="18"/>
                  </w:rPr>
                  <w:t>システム管理者</w:t>
                </w:r>
                <w:r w:rsidR="00101123">
                  <w:rPr>
                    <w:rFonts w:ascii="メイリオ" w:eastAsia="メイリオ" w:hAnsi="メイリオ" w:cs="メイリオ" w:hint="eastAsia"/>
                    <w:sz w:val="18"/>
                    <w:szCs w:val="18"/>
                  </w:rPr>
                  <w:t>は</w:t>
                </w:r>
                <w:r w:rsidRPr="00F06737">
                  <w:rPr>
                    <w:rFonts w:ascii="メイリオ" w:eastAsia="メイリオ" w:hAnsi="メイリオ" w:cs="メイリオ" w:hint="eastAsia"/>
                    <w:sz w:val="18"/>
                    <w:szCs w:val="18"/>
                  </w:rPr>
                  <w:t>、運用管理者、もしくはシステム管理者</w:t>
                </w:r>
                <w:r>
                  <w:rPr>
                    <w:rFonts w:ascii="メイリオ" w:eastAsia="メイリオ" w:hAnsi="メイリオ" w:cs="メイリオ" w:hint="eastAsia"/>
                    <w:sz w:val="18"/>
                    <w:szCs w:val="18"/>
                  </w:rPr>
                  <w:t>の会員情報を登録できる</w:t>
                </w:r>
              </w:p>
            </w:tc>
          </w:tr>
          <w:tr w:rsidR="00071F23" w:rsidRPr="00F06737" w14:paraId="432FE1F4"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009C150" w14:textId="77777777" w:rsidR="00071F23" w:rsidRPr="00F06737" w:rsidRDefault="00071F23" w:rsidP="00071F23">
                <w:pPr>
                  <w:ind w:leftChars="0" w:left="0"/>
                  <w:rPr>
                    <w:rFonts w:ascii="メイリオ" w:eastAsia="メイリオ" w:hAnsi="メイリオ" w:cs="メイリオ"/>
                    <w:b w:val="0"/>
                    <w:sz w:val="18"/>
                    <w:szCs w:val="18"/>
                  </w:rPr>
                </w:pPr>
              </w:p>
            </w:tc>
            <w:tc>
              <w:tcPr>
                <w:tcW w:w="1305" w:type="dxa"/>
                <w:vMerge/>
              </w:tcPr>
              <w:p w14:paraId="2149F028"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2C8EFD0F"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394" w:type="dxa"/>
              </w:tcPr>
              <w:p w14:paraId="048EE9B7"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820" w:type="dxa"/>
              </w:tcPr>
              <w:p w14:paraId="79A8CCF8"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、運用管理者、システム管理者が利用できる</w:t>
                </w:r>
              </w:p>
              <w:p w14:paraId="5BCC4ED6" w14:textId="77777777" w:rsidR="00101123"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w:t>
                </w:r>
                <w:r w:rsidR="00040ADB">
                  <w:rPr>
                    <w:rFonts w:ascii="メイリオ" w:eastAsia="メイリオ" w:hAnsi="メイリオ" w:cs="メイリオ" w:hint="eastAsia"/>
                    <w:sz w:val="18"/>
                    <w:szCs w:val="18"/>
                  </w:rPr>
                  <w:t>会員</w:t>
                </w:r>
                <w:r>
                  <w:rPr>
                    <w:rFonts w:ascii="メイリオ" w:eastAsia="メイリオ" w:hAnsi="メイリオ" w:cs="メイリオ" w:hint="eastAsia"/>
                    <w:sz w:val="18"/>
                    <w:szCs w:val="18"/>
                  </w:rPr>
                  <w:t>自身の情報のみ変更できる</w:t>
                </w:r>
              </w:p>
              <w:p w14:paraId="47F9549D" w14:textId="77777777" w:rsidR="00071F23" w:rsidRPr="00F06737"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101123">
                  <w:rPr>
                    <w:rFonts w:ascii="メイリオ" w:eastAsia="メイリオ" w:hAnsi="メイリオ" w:cs="メイリオ" w:hint="eastAsia"/>
                    <w:sz w:val="18"/>
                    <w:szCs w:val="18"/>
                  </w:rPr>
                  <w:t>、シ</w:t>
                </w:r>
                <w:r>
                  <w:rPr>
                    <w:rFonts w:ascii="メイリオ" w:eastAsia="メイリオ" w:hAnsi="メイリオ" w:cs="メイリオ" w:hint="eastAsia"/>
                    <w:sz w:val="18"/>
                    <w:szCs w:val="18"/>
                  </w:rPr>
                  <w:t>ステム管理者</w:t>
                </w:r>
                <w:r w:rsidR="00101123">
                  <w:rPr>
                    <w:rFonts w:ascii="メイリオ" w:eastAsia="メイリオ" w:hAnsi="メイリオ" w:cs="メイリオ" w:hint="eastAsia"/>
                    <w:sz w:val="18"/>
                    <w:szCs w:val="18"/>
                  </w:rPr>
                  <w:t>は、</w:t>
                </w:r>
                <w:r>
                  <w:rPr>
                    <w:rFonts w:ascii="メイリオ" w:eastAsia="メイリオ" w:hAnsi="メイリオ" w:cs="メイリオ" w:hint="eastAsia"/>
                    <w:sz w:val="18"/>
                    <w:szCs w:val="18"/>
                  </w:rPr>
                  <w:t>すべての会員情報を変更できる</w:t>
                </w:r>
              </w:p>
            </w:tc>
          </w:tr>
          <w:tr w:rsidR="00071F23" w:rsidRPr="00F06737" w14:paraId="5389EF82"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1EFC1C18" w14:textId="77777777" w:rsidR="00071F23" w:rsidRPr="00F06737" w:rsidRDefault="00071F23" w:rsidP="00071F23">
                <w:pPr>
                  <w:ind w:leftChars="0" w:left="0"/>
                  <w:rPr>
                    <w:rFonts w:ascii="メイリオ" w:eastAsia="メイリオ" w:hAnsi="メイリオ" w:cs="メイリオ"/>
                    <w:b w:val="0"/>
                    <w:sz w:val="18"/>
                    <w:szCs w:val="18"/>
                  </w:rPr>
                </w:pPr>
              </w:p>
            </w:tc>
            <w:tc>
              <w:tcPr>
                <w:tcW w:w="1305" w:type="dxa"/>
                <w:vMerge/>
              </w:tcPr>
              <w:p w14:paraId="48CE7F03" w14:textId="77777777" w:rsidR="00071F23" w:rsidRPr="00F06737"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34EB7C11"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394" w:type="dxa"/>
              </w:tcPr>
              <w:p w14:paraId="49037A2F"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820" w:type="dxa"/>
              </w:tcPr>
              <w:p w14:paraId="25732708" w14:textId="77777777" w:rsidR="001011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、運用管理者、システム管理者が利用できる</w:t>
                </w:r>
              </w:p>
              <w:p w14:paraId="4DAD1C19" w14:textId="77777777" w:rsidR="00071F23"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・一般会員は、退会を</w:t>
                </w:r>
                <w:r w:rsidR="00A20D6B">
                  <w:rPr>
                    <w:rFonts w:ascii="メイリオ" w:eastAsia="メイリオ" w:hAnsi="メイリオ" w:cs="メイリオ" w:hint="eastAsia"/>
                    <w:sz w:val="18"/>
                    <w:szCs w:val="18"/>
                  </w:rPr>
                  <w:t>することで会員情報を削除できる</w:t>
                </w:r>
              </w:p>
              <w:p w14:paraId="051BBBC9"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r w:rsidR="00A20D6B">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システム管理者</w:t>
                </w:r>
                <w:r w:rsidR="00A20D6B">
                  <w:rPr>
                    <w:rFonts w:ascii="メイリオ" w:eastAsia="メイリオ" w:hAnsi="メイリオ" w:cs="メイリオ" w:hint="eastAsia"/>
                    <w:sz w:val="18"/>
                    <w:szCs w:val="18"/>
                  </w:rPr>
                  <w:t>は、</w:t>
                </w:r>
                <w:r>
                  <w:rPr>
                    <w:rFonts w:ascii="メイリオ" w:eastAsia="メイリオ" w:hAnsi="メイリオ" w:cs="メイリオ" w:hint="eastAsia"/>
                    <w:sz w:val="18"/>
                    <w:szCs w:val="18"/>
                  </w:rPr>
                  <w:t>会員の詳細情報を表示している状態から、一般会員</w:t>
                </w:r>
                <w:r w:rsidR="00A20D6B">
                  <w:rPr>
                    <w:rFonts w:ascii="メイリオ" w:eastAsia="メイリオ" w:hAnsi="メイリオ" w:cs="メイリオ" w:hint="eastAsia"/>
                    <w:sz w:val="18"/>
                    <w:szCs w:val="18"/>
                  </w:rPr>
                  <w:t>、運用管理者</w:t>
                </w:r>
                <w:r>
                  <w:rPr>
                    <w:rFonts w:ascii="メイリオ" w:eastAsia="メイリオ" w:hAnsi="メイリオ" w:cs="メイリオ" w:hint="eastAsia"/>
                    <w:sz w:val="18"/>
                    <w:szCs w:val="18"/>
                  </w:rPr>
                  <w:t>を削除できる</w:t>
                </w:r>
              </w:p>
              <w:p w14:paraId="13FFB33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・システム管理者の情報は、通販システムから削除できない</w:t>
                </w:r>
              </w:p>
            </w:tc>
          </w:tr>
        </w:tbl>
        <w:p w14:paraId="303204BC" w14:textId="55A3A43A" w:rsidR="007F7B86" w:rsidRDefault="00ED6AB8" w:rsidP="000248C7">
          <w:pPr>
            <w:ind w:left="840"/>
          </w:pPr>
          <w:r>
            <w:br w:type="page"/>
          </w:r>
        </w:p>
        <w:p w14:paraId="0AEB29D2" w14:textId="77777777" w:rsidR="002C0574" w:rsidRPr="002C0574" w:rsidRDefault="002C0574" w:rsidP="002C0574">
          <w:pPr>
            <w:ind w:leftChars="50" w:left="840" w:hangingChars="350" w:hanging="735"/>
            <w:rPr>
              <w:rFonts w:ascii="メイリオ" w:eastAsia="メイリオ" w:hAnsi="メイリオ" w:cs="メイリオ"/>
            </w:rPr>
          </w:pPr>
        </w:p>
        <w:p w14:paraId="0D625FDB" w14:textId="157100AF" w:rsidR="008779A8" w:rsidRPr="000A09B4" w:rsidRDefault="008779A8" w:rsidP="008779A8">
          <w:pPr>
            <w:pStyle w:val="2"/>
            <w:spacing w:after="180"/>
          </w:pPr>
          <w:bookmarkStart w:id="22" w:name="_Toc64029752"/>
          <w:r>
            <w:rPr>
              <w:rFonts w:hint="eastAsia"/>
            </w:rPr>
            <w:t>機能一覧（オリジナル機能）★（※水色の欄には追記が必要）</w:t>
          </w:r>
          <w:bookmarkEnd w:id="22"/>
        </w:p>
        <w:p w14:paraId="12040BB5" w14:textId="035A92F8" w:rsidR="008779A8" w:rsidRDefault="008779A8" w:rsidP="008779A8">
          <w:pPr>
            <w:ind w:leftChars="50" w:left="840" w:hangingChars="350" w:hanging="735"/>
            <w:rPr>
              <w:rFonts w:ascii="メイリオ" w:eastAsia="メイリオ" w:hAnsi="メイリオ" w:cs="メイリオ"/>
            </w:rPr>
          </w:pPr>
          <w:r>
            <w:rPr>
              <w:rFonts w:ascii="メイリオ" w:eastAsia="メイリオ" w:hAnsi="メイリオ" w:cs="メイリオ" w:hint="eastAsia"/>
            </w:rPr>
            <w:t>オリジナル機能</w:t>
          </w:r>
          <w:r w:rsidRPr="002D1406">
            <w:rPr>
              <w:rFonts w:ascii="メイリオ" w:eastAsia="メイリオ" w:hAnsi="メイリオ" w:cs="メイリオ" w:hint="eastAsia"/>
            </w:rPr>
            <w:t>に必要な機能を下記に示す。</w:t>
          </w:r>
        </w:p>
        <w:p w14:paraId="4041EC9B" w14:textId="44C4EBD7" w:rsidR="008779A8" w:rsidRDefault="008779A8" w:rsidP="008779A8">
          <w:pPr>
            <w:ind w:leftChars="50" w:left="840" w:hangingChars="350" w:hanging="735"/>
            <w:rPr>
              <w:rFonts w:ascii="メイリオ" w:eastAsia="メイリオ" w:hAnsi="メイリオ" w:cs="メイリオ"/>
            </w:rPr>
          </w:pPr>
        </w:p>
        <w:p w14:paraId="3C1EC595" w14:textId="77777777" w:rsidR="008779A8" w:rsidRDefault="008779A8" w:rsidP="008779A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9"/>
            <w:gridCol w:w="1384"/>
            <w:gridCol w:w="328"/>
            <w:gridCol w:w="2117"/>
            <w:gridCol w:w="6095"/>
          </w:tblGrid>
          <w:tr w:rsidR="008779A8" w:rsidRPr="00C33B14" w14:paraId="1BAECFC1" w14:textId="77777777" w:rsidTr="00725F4F">
            <w:tc>
              <w:tcPr>
                <w:cnfStyle w:val="001000000000" w:firstRow="0" w:lastRow="0" w:firstColumn="1" w:lastColumn="0" w:oddVBand="0" w:evenVBand="0" w:oddHBand="0" w:evenHBand="0" w:firstRowFirstColumn="0" w:firstRowLastColumn="0" w:lastRowFirstColumn="0" w:lastRowLastColumn="0"/>
                <w:tcW w:w="424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38EC5B7" w14:textId="77777777" w:rsidR="008779A8" w:rsidRPr="00C33B14" w:rsidRDefault="008779A8" w:rsidP="00725F4F">
                <w:pPr>
                  <w:ind w:leftChars="0" w:left="0"/>
                  <w:jc w:val="center"/>
                  <w:rPr>
                    <w:sz w:val="18"/>
                    <w:szCs w:val="18"/>
                  </w:rPr>
                </w:pPr>
                <w:r w:rsidRPr="00C33B14">
                  <w:rPr>
                    <w:rFonts w:ascii="メイリオ" w:eastAsia="メイリオ" w:hAnsi="メイリオ" w:cs="メイリオ" w:hint="eastAsia"/>
                    <w:sz w:val="18"/>
                    <w:szCs w:val="18"/>
                  </w:rPr>
                  <w:t>機能名</w:t>
                </w:r>
              </w:p>
            </w:tc>
            <w:tc>
              <w:tcPr>
                <w:tcW w:w="6095"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743B621"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8779A8" w:rsidRPr="00C33B14" w14:paraId="1C10BC5E" w14:textId="77777777" w:rsidTr="00725F4F">
            <w:tc>
              <w:tcPr>
                <w:cnfStyle w:val="001000000000" w:firstRow="0" w:lastRow="0" w:firstColumn="1" w:lastColumn="0" w:oddVBand="0" w:evenVBand="0" w:oddHBand="0" w:evenHBand="0" w:firstRowFirstColumn="0" w:firstRowLastColumn="0" w:lastRowFirstColumn="0" w:lastRowLastColumn="0"/>
                <w:tcW w:w="180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C64E8B2" w14:textId="77777777" w:rsidR="008779A8" w:rsidRPr="00C33B14" w:rsidRDefault="008779A8" w:rsidP="00725F4F">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445"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3FB660"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95"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44662E"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8779A8" w:rsidRPr="00C33B14" w14:paraId="66278CB6" w14:textId="77777777" w:rsidTr="008779A8">
            <w:tc>
              <w:tcPr>
                <w:cnfStyle w:val="001000000000" w:firstRow="0" w:lastRow="0" w:firstColumn="1" w:lastColumn="0" w:oddVBand="0" w:evenVBand="0" w:oddHBand="0" w:evenHBand="0" w:firstRowFirstColumn="0" w:firstRowLastColumn="0" w:lastRowFirstColumn="0" w:lastRowLastColumn="0"/>
                <w:tcW w:w="419" w:type="dxa"/>
                <w:vMerge w:val="restart"/>
                <w:tcBorders>
                  <w:top w:val="single" w:sz="4" w:space="0" w:color="B6DDE8" w:themeColor="accent5" w:themeTint="66"/>
                </w:tcBorders>
                <w:shd w:val="clear" w:color="auto" w:fill="4BACC6" w:themeFill="accent5"/>
              </w:tcPr>
              <w:p w14:paraId="49172AD4" w14:textId="37B674D6" w:rsidR="008779A8" w:rsidRPr="00C33B14" w:rsidRDefault="008779A8" w:rsidP="00725F4F">
                <w:pPr>
                  <w:ind w:leftChars="0" w:left="0"/>
                  <w:rPr>
                    <w:rFonts w:ascii="メイリオ" w:eastAsia="メイリオ" w:hAnsi="メイリオ" w:cs="メイリオ"/>
                    <w:b w:val="0"/>
                    <w:sz w:val="18"/>
                    <w:szCs w:val="18"/>
                  </w:rPr>
                </w:pPr>
              </w:p>
            </w:tc>
            <w:tc>
              <w:tcPr>
                <w:tcW w:w="1384" w:type="dxa"/>
                <w:vMerge w:val="restart"/>
                <w:tcBorders>
                  <w:top w:val="single" w:sz="4" w:space="0" w:color="B6DDE8" w:themeColor="accent5" w:themeTint="66"/>
                </w:tcBorders>
                <w:shd w:val="clear" w:color="auto" w:fill="4BACC6" w:themeFill="accent5"/>
              </w:tcPr>
              <w:p w14:paraId="18D2E833" w14:textId="63510EED" w:rsidR="008779A8" w:rsidRPr="00C33B14" w:rsidRDefault="008779A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tcBorders>
                  <w:top w:val="single" w:sz="4" w:space="0" w:color="B6DDE8" w:themeColor="accent5" w:themeTint="66"/>
                </w:tcBorders>
                <w:shd w:val="clear" w:color="auto" w:fill="4BACC6" w:themeFill="accent5"/>
              </w:tcPr>
              <w:p w14:paraId="6E22B68E" w14:textId="7443AD02" w:rsidR="008779A8" w:rsidRPr="00C33B14" w:rsidRDefault="008779A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117" w:type="dxa"/>
                <w:tcBorders>
                  <w:top w:val="single" w:sz="4" w:space="0" w:color="B6DDE8" w:themeColor="accent5" w:themeTint="66"/>
                </w:tcBorders>
                <w:shd w:val="clear" w:color="auto" w:fill="4BACC6" w:themeFill="accent5"/>
              </w:tcPr>
              <w:p w14:paraId="44C2511C" w14:textId="6100BC46" w:rsidR="008779A8" w:rsidRPr="00C33B14" w:rsidRDefault="008779A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095" w:type="dxa"/>
                <w:tcBorders>
                  <w:top w:val="single" w:sz="4" w:space="0" w:color="B6DDE8" w:themeColor="accent5" w:themeTint="66"/>
                </w:tcBorders>
                <w:shd w:val="clear" w:color="auto" w:fill="4BACC6" w:themeFill="accent5"/>
              </w:tcPr>
              <w:p w14:paraId="4AFCFA9F" w14:textId="51987657" w:rsidR="008779A8" w:rsidRPr="006011F1" w:rsidRDefault="008779A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8779A8" w:rsidRPr="00C33B14" w14:paraId="32456095" w14:textId="77777777" w:rsidTr="008779A8">
            <w:tc>
              <w:tcPr>
                <w:cnfStyle w:val="001000000000" w:firstRow="0" w:lastRow="0" w:firstColumn="1" w:lastColumn="0" w:oddVBand="0" w:evenVBand="0" w:oddHBand="0" w:evenHBand="0" w:firstRowFirstColumn="0" w:firstRowLastColumn="0" w:lastRowFirstColumn="0" w:lastRowLastColumn="0"/>
                <w:tcW w:w="419" w:type="dxa"/>
                <w:vMerge/>
                <w:shd w:val="clear" w:color="auto" w:fill="4BACC6" w:themeFill="accent5"/>
              </w:tcPr>
              <w:p w14:paraId="164E11FD" w14:textId="77777777" w:rsidR="008779A8" w:rsidRPr="00C33B14" w:rsidRDefault="008779A8" w:rsidP="00725F4F">
                <w:pPr>
                  <w:ind w:leftChars="0" w:left="0"/>
                  <w:rPr>
                    <w:rFonts w:ascii="メイリオ" w:eastAsia="メイリオ" w:hAnsi="メイリオ" w:cs="メイリオ"/>
                    <w:b w:val="0"/>
                    <w:sz w:val="18"/>
                    <w:szCs w:val="18"/>
                  </w:rPr>
                </w:pPr>
              </w:p>
            </w:tc>
            <w:tc>
              <w:tcPr>
                <w:tcW w:w="1384" w:type="dxa"/>
                <w:vMerge/>
                <w:shd w:val="clear" w:color="auto" w:fill="4BACC6" w:themeFill="accent5"/>
              </w:tcPr>
              <w:p w14:paraId="4C14D1A7" w14:textId="77777777" w:rsidR="008779A8" w:rsidRPr="00C33B14" w:rsidRDefault="008779A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4BACC6" w:themeFill="accent5"/>
              </w:tcPr>
              <w:p w14:paraId="55BBDD17" w14:textId="6DB4C1CB" w:rsidR="008779A8" w:rsidRPr="00C33B14" w:rsidRDefault="008779A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117" w:type="dxa"/>
                <w:shd w:val="clear" w:color="auto" w:fill="4BACC6" w:themeFill="accent5"/>
              </w:tcPr>
              <w:p w14:paraId="231DAB00" w14:textId="230ABB00" w:rsidR="008779A8" w:rsidRPr="00C33B14" w:rsidRDefault="008779A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095" w:type="dxa"/>
                <w:shd w:val="clear" w:color="auto" w:fill="4BACC6" w:themeFill="accent5"/>
              </w:tcPr>
              <w:p w14:paraId="638CF950" w14:textId="6DAD0E4E" w:rsidR="008779A8" w:rsidRPr="00C33B14" w:rsidRDefault="008779A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8779A8" w:rsidRPr="00C33B14" w14:paraId="17A54C70" w14:textId="77777777" w:rsidTr="008779A8">
            <w:tc>
              <w:tcPr>
                <w:cnfStyle w:val="001000000000" w:firstRow="0" w:lastRow="0" w:firstColumn="1" w:lastColumn="0" w:oddVBand="0" w:evenVBand="0" w:oddHBand="0" w:evenHBand="0" w:firstRowFirstColumn="0" w:firstRowLastColumn="0" w:lastRowFirstColumn="0" w:lastRowLastColumn="0"/>
                <w:tcW w:w="419" w:type="dxa"/>
                <w:vMerge/>
                <w:shd w:val="clear" w:color="auto" w:fill="4BACC6" w:themeFill="accent5"/>
              </w:tcPr>
              <w:p w14:paraId="2A970AE6" w14:textId="77777777" w:rsidR="008779A8" w:rsidRPr="00C33B14" w:rsidRDefault="008779A8" w:rsidP="00725F4F">
                <w:pPr>
                  <w:ind w:leftChars="0" w:left="0"/>
                  <w:rPr>
                    <w:rFonts w:ascii="メイリオ" w:eastAsia="メイリオ" w:hAnsi="メイリオ" w:cs="メイリオ"/>
                    <w:b w:val="0"/>
                    <w:sz w:val="18"/>
                    <w:szCs w:val="18"/>
                  </w:rPr>
                </w:pPr>
              </w:p>
            </w:tc>
            <w:tc>
              <w:tcPr>
                <w:tcW w:w="1384" w:type="dxa"/>
                <w:vMerge/>
                <w:shd w:val="clear" w:color="auto" w:fill="4BACC6" w:themeFill="accent5"/>
              </w:tcPr>
              <w:p w14:paraId="7F89DA10" w14:textId="77777777" w:rsidR="008779A8" w:rsidRPr="00C33B14" w:rsidRDefault="008779A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4BACC6" w:themeFill="accent5"/>
              </w:tcPr>
              <w:p w14:paraId="667FA713" w14:textId="1ECCACBE" w:rsidR="008779A8" w:rsidRPr="00C33B14" w:rsidRDefault="008779A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117" w:type="dxa"/>
                <w:shd w:val="clear" w:color="auto" w:fill="4BACC6" w:themeFill="accent5"/>
              </w:tcPr>
              <w:p w14:paraId="4A396921" w14:textId="7E9B16F5" w:rsidR="008779A8" w:rsidRPr="00C33B14" w:rsidRDefault="008779A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095" w:type="dxa"/>
                <w:shd w:val="clear" w:color="auto" w:fill="4BACC6" w:themeFill="accent5"/>
              </w:tcPr>
              <w:p w14:paraId="1783000A" w14:textId="4A7B7DEF" w:rsidR="008779A8" w:rsidRDefault="008779A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DB63B78" w14:textId="3B721F22" w:rsidR="004D3893" w:rsidRPr="008779A8" w:rsidRDefault="004D3893" w:rsidP="008779A8">
          <w:pPr>
            <w:ind w:leftChars="0" w:left="0"/>
          </w:pPr>
        </w:p>
        <w:p w14:paraId="273BA57F" w14:textId="3648C7E3" w:rsidR="008779A8" w:rsidRPr="008779A8" w:rsidRDefault="008779A8" w:rsidP="008779A8">
          <w:pPr>
            <w:ind w:leftChars="0" w:left="0"/>
          </w:pPr>
        </w:p>
        <w:p w14:paraId="40FACEA2" w14:textId="65F6E37A" w:rsidR="00725F4F" w:rsidRDefault="00725F4F">
          <w:pPr>
            <w:widowControl/>
            <w:spacing w:line="240" w:lineRule="auto"/>
            <w:ind w:leftChars="0" w:left="0"/>
            <w:jc w:val="left"/>
          </w:pPr>
          <w:r>
            <w:br w:type="page"/>
          </w:r>
        </w:p>
        <w:p w14:paraId="4B81A167" w14:textId="77777777" w:rsidR="008779A8" w:rsidRPr="008779A8" w:rsidRDefault="008779A8" w:rsidP="008779A8">
          <w:pPr>
            <w:ind w:leftChars="0" w:left="0"/>
          </w:pPr>
        </w:p>
        <w:p w14:paraId="0314645B" w14:textId="77777777" w:rsidR="00792964" w:rsidRPr="002D1406" w:rsidRDefault="00792964" w:rsidP="006B20B2">
          <w:pPr>
            <w:pStyle w:val="1"/>
            <w:spacing w:after="180"/>
          </w:pPr>
          <w:bookmarkStart w:id="23" w:name="_Toc477244812"/>
          <w:bookmarkStart w:id="24" w:name="_Toc64029753"/>
          <w:r w:rsidRPr="002D1406">
            <w:rPr>
              <w:rFonts w:hint="eastAsia"/>
            </w:rPr>
            <w:t>品質要求</w:t>
          </w:r>
          <w:bookmarkEnd w:id="23"/>
          <w:bookmarkEnd w:id="24"/>
        </w:p>
        <w:p w14:paraId="405AB0FA"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本システムに必要な品質要求を下記に示す。</w:t>
          </w:r>
        </w:p>
        <w:tbl>
          <w:tblPr>
            <w:tblStyle w:val="1-51"/>
            <w:tblpPr w:leftFromText="142" w:rightFromText="142" w:vertAnchor="text" w:horzAnchor="page" w:tblpX="2026" w:tblpY="223"/>
            <w:tblW w:w="0" w:type="auto"/>
            <w:tblLook w:val="0480" w:firstRow="0" w:lastRow="0" w:firstColumn="1" w:lastColumn="0" w:noHBand="0" w:noVBand="1"/>
          </w:tblPr>
          <w:tblGrid>
            <w:gridCol w:w="2533"/>
            <w:gridCol w:w="5689"/>
          </w:tblGrid>
          <w:tr w:rsidR="001C1587" w14:paraId="072E022A"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72445052" w14:textId="77777777" w:rsidR="001C1587" w:rsidRPr="008C6F26" w:rsidRDefault="001C1587" w:rsidP="001C1587">
                <w:pPr>
                  <w:ind w:leftChars="0" w:left="0"/>
                  <w:jc w:val="center"/>
                </w:pPr>
                <w:r w:rsidRPr="002D1406">
                  <w:rPr>
                    <w:rFonts w:ascii="メイリオ" w:eastAsia="メイリオ" w:hAnsi="メイリオ" w:cs="メイリオ" w:hint="eastAsia"/>
                  </w:rPr>
                  <w:t>品質要求名</w:t>
                </w:r>
              </w:p>
            </w:tc>
            <w:tc>
              <w:tcPr>
                <w:tcW w:w="5689" w:type="dxa"/>
              </w:tcPr>
              <w:p w14:paraId="41CA410A"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36DD739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0B15BD75" w14:textId="77777777" w:rsidR="001C1587" w:rsidRPr="00AB133F" w:rsidRDefault="001C1587" w:rsidP="001C1587">
                <w:pPr>
                  <w:ind w:leftChars="0" w:left="0"/>
                  <w:rPr>
                    <w:b w:val="0"/>
                  </w:rPr>
                </w:pPr>
                <w:r>
                  <w:rPr>
                    <w:rFonts w:ascii="メイリオ" w:eastAsia="メイリオ" w:hAnsi="メイリオ" w:cs="メイリオ" w:hint="eastAsia"/>
                    <w:b w:val="0"/>
                  </w:rPr>
                  <w:t>使用性(操作性)</w:t>
                </w:r>
              </w:p>
            </w:tc>
            <w:tc>
              <w:tcPr>
                <w:tcW w:w="5689" w:type="dxa"/>
              </w:tcPr>
              <w:p w14:paraId="5C11EDD2"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現行システムと同等の操作性を維持すること</w:t>
                </w:r>
              </w:p>
            </w:tc>
          </w:tr>
          <w:tr w:rsidR="001C1587" w14:paraId="3114822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68A8740B" w14:textId="77777777" w:rsidR="001C1587" w:rsidRPr="00AB133F" w:rsidRDefault="001C1587" w:rsidP="001C1587">
                <w:pPr>
                  <w:ind w:leftChars="0" w:left="0"/>
                  <w:rPr>
                    <w:b w:val="0"/>
                  </w:rPr>
                </w:pPr>
                <w:r>
                  <w:rPr>
                    <w:rFonts w:ascii="メイリオ" w:eastAsia="メイリオ" w:hAnsi="メイリオ" w:cs="メイリオ" w:hint="eastAsia"/>
                    <w:b w:val="0"/>
                  </w:rPr>
                  <w:t>保守性</w:t>
                </w:r>
              </w:p>
            </w:tc>
            <w:tc>
              <w:tcPr>
                <w:tcW w:w="5689" w:type="dxa"/>
              </w:tcPr>
              <w:p w14:paraId="2178C46E"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現行システムのソフトウェア構成を維持すること</w:t>
                </w:r>
              </w:p>
            </w:tc>
          </w:tr>
        </w:tbl>
        <w:p w14:paraId="29975A4C" w14:textId="77777777" w:rsidR="00792964" w:rsidRDefault="00792964" w:rsidP="00AB133F">
          <w:pPr>
            <w:ind w:left="840"/>
          </w:pPr>
        </w:p>
        <w:p w14:paraId="2E6FD53A" w14:textId="77777777" w:rsidR="00792964" w:rsidRDefault="00792964" w:rsidP="00AB133F">
          <w:pPr>
            <w:ind w:left="840"/>
          </w:pPr>
        </w:p>
        <w:p w14:paraId="1353CDB7" w14:textId="77777777" w:rsidR="001C1587" w:rsidRDefault="001C1587" w:rsidP="00AB133F">
          <w:pPr>
            <w:ind w:left="840"/>
          </w:pPr>
        </w:p>
        <w:p w14:paraId="1107AF70" w14:textId="77777777" w:rsidR="001C1587" w:rsidRDefault="001C1587" w:rsidP="00AB133F">
          <w:pPr>
            <w:ind w:left="840"/>
          </w:pPr>
        </w:p>
        <w:p w14:paraId="6EE219E0" w14:textId="77777777" w:rsidR="001C1587" w:rsidRDefault="001C1587" w:rsidP="00AB133F">
          <w:pPr>
            <w:ind w:left="840"/>
          </w:pPr>
        </w:p>
        <w:p w14:paraId="73079D6F" w14:textId="77777777" w:rsidR="001C1587" w:rsidRDefault="001C1587" w:rsidP="00AB133F">
          <w:pPr>
            <w:ind w:left="840"/>
          </w:pPr>
        </w:p>
        <w:p w14:paraId="062F9D4B" w14:textId="08C2562F" w:rsidR="00725F4F" w:rsidRDefault="00725F4F">
          <w:pPr>
            <w:widowControl/>
            <w:spacing w:line="240" w:lineRule="auto"/>
            <w:ind w:leftChars="0" w:left="0"/>
            <w:jc w:val="left"/>
          </w:pPr>
          <w:r>
            <w:br w:type="page"/>
          </w:r>
        </w:p>
        <w:p w14:paraId="22710C70" w14:textId="77777777" w:rsidR="000D6571" w:rsidRDefault="000D6571" w:rsidP="00AB133F">
          <w:pPr>
            <w:ind w:left="840"/>
          </w:pPr>
        </w:p>
        <w:p w14:paraId="6BB2045C" w14:textId="77777777" w:rsidR="00792964" w:rsidRDefault="00792964" w:rsidP="006B20B2">
          <w:pPr>
            <w:pStyle w:val="1"/>
            <w:spacing w:after="180"/>
          </w:pPr>
          <w:bookmarkStart w:id="25" w:name="_Toc477244813"/>
          <w:bookmarkStart w:id="26" w:name="_Toc64029754"/>
          <w:r w:rsidRPr="002D1406">
            <w:rPr>
              <w:rFonts w:hint="eastAsia"/>
            </w:rPr>
            <w:t>セキュリティ要求</w:t>
          </w:r>
          <w:bookmarkEnd w:id="25"/>
          <w:bookmarkEnd w:id="26"/>
        </w:p>
        <w:p w14:paraId="275E2D84"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本システムに必要なセキュリティ要求を下記に示す。</w:t>
          </w:r>
        </w:p>
        <w:p w14:paraId="6304F09A" w14:textId="77777777" w:rsidR="00792964" w:rsidRDefault="00792964" w:rsidP="00AB133F">
          <w:pPr>
            <w:ind w:left="840"/>
          </w:pPr>
        </w:p>
        <w:tbl>
          <w:tblPr>
            <w:tblStyle w:val="1-51"/>
            <w:tblpPr w:leftFromText="142" w:rightFromText="142" w:vertAnchor="text" w:horzAnchor="page" w:tblpX="2026" w:tblpY="183"/>
            <w:tblW w:w="0" w:type="auto"/>
            <w:tblLook w:val="0480" w:firstRow="0" w:lastRow="0" w:firstColumn="1" w:lastColumn="0" w:noHBand="0" w:noVBand="1"/>
          </w:tblPr>
          <w:tblGrid>
            <w:gridCol w:w="2835"/>
            <w:gridCol w:w="5387"/>
          </w:tblGrid>
          <w:tr w:rsidR="001C1587" w14:paraId="21FB1DFE"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4F8F2101" w14:textId="77777777" w:rsidR="001C1587" w:rsidRPr="008C6F26" w:rsidRDefault="001C1587" w:rsidP="001C1587">
                <w:pPr>
                  <w:ind w:leftChars="0" w:left="0"/>
                  <w:jc w:val="center"/>
                </w:pPr>
                <w:r w:rsidRPr="002D1406">
                  <w:rPr>
                    <w:rFonts w:ascii="メイリオ" w:eastAsia="メイリオ" w:hAnsi="メイリオ" w:cs="メイリオ" w:hint="eastAsia"/>
                  </w:rPr>
                  <w:t>セキュリティ要求名</w:t>
                </w:r>
              </w:p>
            </w:tc>
            <w:tc>
              <w:tcPr>
                <w:tcW w:w="5387" w:type="dxa"/>
              </w:tcPr>
              <w:p w14:paraId="40F21421"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0F856111"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39BA513F" w14:textId="77777777" w:rsidR="001C1587" w:rsidRPr="00AB133F" w:rsidRDefault="001C1587" w:rsidP="001C1587">
                <w:pPr>
                  <w:ind w:leftChars="0" w:left="840" w:hangingChars="400" w:hanging="840"/>
                  <w:rPr>
                    <w:b w:val="0"/>
                  </w:rPr>
                </w:pPr>
                <w:r>
                  <w:rPr>
                    <w:rFonts w:ascii="メイリオ" w:eastAsia="メイリオ" w:hAnsi="メイリオ" w:cs="メイリオ" w:hint="eastAsia"/>
                    <w:b w:val="0"/>
                  </w:rPr>
                  <w:t>不正アクセス防止</w:t>
                </w:r>
              </w:p>
            </w:tc>
            <w:tc>
              <w:tcPr>
                <w:tcW w:w="5387" w:type="dxa"/>
              </w:tcPr>
              <w:p w14:paraId="3BCBABAA"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ascii="メイリオ" w:eastAsia="メイリオ" w:hAnsi="メイリオ" w:cs="メイリオ" w:hint="eastAsia"/>
                  </w:rPr>
                  <w:t>ログインしていない状態で利用できる機能を制限する</w:t>
                </w:r>
              </w:p>
            </w:tc>
          </w:tr>
          <w:tr w:rsidR="001C1587" w:rsidRPr="001C1587" w14:paraId="01A9B125"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0AE98785" w14:textId="77777777" w:rsidR="001C1587" w:rsidRPr="00AB133F" w:rsidRDefault="001C1587" w:rsidP="001C1587">
                <w:pPr>
                  <w:ind w:leftChars="0" w:left="0"/>
                  <w:rPr>
                    <w:b w:val="0"/>
                  </w:rPr>
                </w:pPr>
                <w:r>
                  <w:rPr>
                    <w:rFonts w:hint="eastAsia"/>
                    <w:b w:val="0"/>
                  </w:rPr>
                  <w:t>特権的権限の保護</w:t>
                </w:r>
              </w:p>
            </w:tc>
            <w:tc>
              <w:tcPr>
                <w:tcW w:w="5387" w:type="dxa"/>
              </w:tcPr>
              <w:p w14:paraId="3C00B197"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AB133F">
                  <w:rPr>
                    <w:rFonts w:ascii="メイリオ" w:eastAsia="メイリオ" w:hAnsi="メイリオ" w:cs="メイリオ" w:hint="eastAsia"/>
                  </w:rPr>
                  <w:t>一般会員としてログインした状態で</w:t>
                </w:r>
                <w:r>
                  <w:rPr>
                    <w:rFonts w:ascii="メイリオ" w:eastAsia="メイリオ" w:hAnsi="メイリオ" w:cs="メイリオ" w:hint="eastAsia"/>
                  </w:rPr>
                  <w:t>運用</w:t>
                </w:r>
                <w:r w:rsidRPr="00AB133F">
                  <w:rPr>
                    <w:rFonts w:ascii="メイリオ" w:eastAsia="メイリオ" w:hAnsi="メイリオ" w:cs="メイリオ" w:hint="eastAsia"/>
                  </w:rPr>
                  <w:t>管理者</w:t>
                </w:r>
                <w:r>
                  <w:rPr>
                    <w:rFonts w:ascii="メイリオ" w:eastAsia="メイリオ" w:hAnsi="メイリオ" w:cs="メイリオ" w:hint="eastAsia"/>
                  </w:rPr>
                  <w:t>機能、システム管理者機能を利用できないように制御する</w:t>
                </w:r>
              </w:p>
            </w:tc>
          </w:tr>
          <w:tr w:rsidR="001C1587" w:rsidRPr="00B26AE1" w14:paraId="0123872B"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65FD9043" w14:textId="77777777" w:rsidR="001C1587" w:rsidRPr="00B26AE1" w:rsidRDefault="001C1587" w:rsidP="001C1587">
                <w:pPr>
                  <w:ind w:leftChars="0" w:left="0"/>
                  <w:rPr>
                    <w:rFonts w:ascii="メイリオ" w:eastAsia="メイリオ" w:hAnsi="メイリオ" w:cs="メイリオ"/>
                    <w:b w:val="0"/>
                  </w:rPr>
                </w:pPr>
                <w:r w:rsidRPr="00B26AE1">
                  <w:rPr>
                    <w:rFonts w:ascii="メイリオ" w:eastAsia="メイリオ" w:hAnsi="メイリオ" w:cs="メイリオ" w:hint="eastAsia"/>
                    <w:b w:val="0"/>
                  </w:rPr>
                  <w:t>個人情報保護</w:t>
                </w:r>
              </w:p>
            </w:tc>
            <w:tc>
              <w:tcPr>
                <w:tcW w:w="5387" w:type="dxa"/>
              </w:tcPr>
              <w:p w14:paraId="4B94408B"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B26AE1">
                  <w:rPr>
                    <w:rFonts w:ascii="メイリオ" w:eastAsia="メイリオ" w:hAnsi="メイリオ" w:cs="メイリオ" w:hint="eastAsia"/>
                  </w:rPr>
                  <w:t>個人情報が第3</w:t>
                </w:r>
                <w:r w:rsidR="007F189B">
                  <w:rPr>
                    <w:rFonts w:ascii="メイリオ" w:eastAsia="メイリオ" w:hAnsi="メイリオ" w:cs="メイリオ" w:hint="eastAsia"/>
                  </w:rPr>
                  <w:t>者に不正利用されることを防ぐため、以下の情報の表示は伏せる</w:t>
                </w:r>
              </w:p>
              <w:p w14:paraId="117CF083" w14:textId="77777777" w:rsidR="001C1587" w:rsidRPr="004D3893" w:rsidRDefault="001C1587" w:rsidP="00A96D90">
                <w:pPr>
                  <w:pStyle w:val="ab"/>
                  <w:numPr>
                    <w:ilvl w:val="0"/>
                    <w:numId w:val="2"/>
                  </w:num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会員のログインパスワード</w:t>
                </w:r>
              </w:p>
            </w:tc>
          </w:tr>
          <w:tr w:rsidR="001C1587" w:rsidRPr="00B26AE1" w14:paraId="712FEE12"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4B052B3A" w14:textId="77777777" w:rsidR="001C1587" w:rsidRPr="00B26AE1" w:rsidRDefault="001C1587" w:rsidP="001C1587">
                <w:pPr>
                  <w:ind w:leftChars="0" w:left="0"/>
                  <w:rPr>
                    <w:rFonts w:ascii="メイリオ" w:eastAsia="メイリオ" w:hAnsi="メイリオ" w:cs="メイリオ"/>
                    <w:b w:val="0"/>
                  </w:rPr>
                </w:pPr>
                <w:r>
                  <w:rPr>
                    <w:rFonts w:ascii="メイリオ" w:eastAsia="メイリオ" w:hAnsi="メイリオ" w:cs="メイリオ" w:hint="eastAsia"/>
                    <w:b w:val="0"/>
                  </w:rPr>
                  <w:t>SQLインジェクション対策</w:t>
                </w:r>
              </w:p>
            </w:tc>
            <w:tc>
              <w:tcPr>
                <w:tcW w:w="5387" w:type="dxa"/>
              </w:tcPr>
              <w:p w14:paraId="2058292A"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SQLインジェクション攻撃への対策を考慮したソフトウェア設計にする</w:t>
                </w:r>
              </w:p>
            </w:tc>
          </w:tr>
        </w:tbl>
        <w:p w14:paraId="5541F81A" w14:textId="77777777" w:rsidR="00AB133F" w:rsidRPr="00AB133F" w:rsidRDefault="00A3123A" w:rsidP="00AB133F">
          <w:pPr>
            <w:ind w:left="840"/>
          </w:pPr>
        </w:p>
      </w:sdtContent>
    </w:sdt>
    <w:p w14:paraId="5ED7EB24" w14:textId="77777777" w:rsidR="00A22449" w:rsidRDefault="00A22449" w:rsidP="00AB133F">
      <w:pPr>
        <w:ind w:left="840"/>
      </w:pPr>
    </w:p>
    <w:p w14:paraId="1C649AEC" w14:textId="77777777" w:rsidR="001C1587" w:rsidRDefault="001C1587" w:rsidP="00AB133F">
      <w:pPr>
        <w:ind w:left="840"/>
      </w:pPr>
    </w:p>
    <w:p w14:paraId="5A981737" w14:textId="77777777" w:rsidR="001C1587" w:rsidRDefault="001C1587" w:rsidP="00AB133F">
      <w:pPr>
        <w:ind w:left="840"/>
      </w:pPr>
    </w:p>
    <w:p w14:paraId="17BF7DC3" w14:textId="77777777" w:rsidR="001C1587" w:rsidRDefault="001C1587" w:rsidP="00AB133F">
      <w:pPr>
        <w:ind w:left="840"/>
      </w:pPr>
    </w:p>
    <w:p w14:paraId="28486115" w14:textId="77777777" w:rsidR="001C1587" w:rsidRDefault="001C1587" w:rsidP="00AB133F">
      <w:pPr>
        <w:ind w:left="840"/>
      </w:pPr>
    </w:p>
    <w:p w14:paraId="7BC121CA" w14:textId="77777777" w:rsidR="001C1587" w:rsidRDefault="001C1587" w:rsidP="00AB133F">
      <w:pPr>
        <w:ind w:left="840"/>
      </w:pPr>
    </w:p>
    <w:p w14:paraId="3B3A474E" w14:textId="77777777" w:rsidR="001C1587" w:rsidRDefault="001C1587" w:rsidP="00AB133F">
      <w:pPr>
        <w:ind w:left="840"/>
      </w:pPr>
    </w:p>
    <w:p w14:paraId="45CE5E2B" w14:textId="77777777" w:rsidR="001C1587" w:rsidRDefault="001C1587" w:rsidP="00AB133F">
      <w:pPr>
        <w:ind w:left="840"/>
      </w:pPr>
    </w:p>
    <w:p w14:paraId="18FF6181" w14:textId="77777777" w:rsidR="001C1587" w:rsidRDefault="001C1587" w:rsidP="00AB133F">
      <w:pPr>
        <w:ind w:left="840"/>
      </w:pPr>
    </w:p>
    <w:p w14:paraId="3191E7B7" w14:textId="77777777" w:rsidR="001C1587" w:rsidRDefault="001C1587" w:rsidP="00AB133F">
      <w:pPr>
        <w:ind w:left="840"/>
      </w:pPr>
    </w:p>
    <w:p w14:paraId="45733870" w14:textId="77777777" w:rsidR="00AB133F" w:rsidRPr="00AB133F" w:rsidRDefault="00AB133F" w:rsidP="001C1587">
      <w:pPr>
        <w:widowControl/>
        <w:spacing w:line="240" w:lineRule="auto"/>
        <w:ind w:leftChars="0" w:left="0"/>
        <w:jc w:val="left"/>
      </w:pPr>
    </w:p>
    <w:sectPr w:rsidR="00AB133F" w:rsidRPr="00AB133F" w:rsidSect="00167EE5">
      <w:headerReference w:type="even" r:id="rId27"/>
      <w:headerReference w:type="default" r:id="rId28"/>
      <w:footerReference w:type="even" r:id="rId29"/>
      <w:footerReference w:type="default" r:id="rId30"/>
      <w:headerReference w:type="first" r:id="rId31"/>
      <w:footerReference w:type="first" r:id="rId32"/>
      <w:pgSz w:w="11906" w:h="16838"/>
      <w:pgMar w:top="1440" w:right="566" w:bottom="1440" w:left="1080" w:header="851"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AB09F" w14:textId="77777777" w:rsidR="00D85214" w:rsidRDefault="00D85214" w:rsidP="00A11582">
      <w:pPr>
        <w:ind w:left="840"/>
      </w:pPr>
      <w:r>
        <w:separator/>
      </w:r>
    </w:p>
    <w:p w14:paraId="72C691E9" w14:textId="77777777" w:rsidR="00D85214" w:rsidRDefault="00D85214" w:rsidP="00A11582">
      <w:pPr>
        <w:ind w:left="840"/>
      </w:pPr>
    </w:p>
  </w:endnote>
  <w:endnote w:type="continuationSeparator" w:id="0">
    <w:p w14:paraId="7B1E75FE" w14:textId="77777777" w:rsidR="00D85214" w:rsidRDefault="00D85214" w:rsidP="00A11582">
      <w:pPr>
        <w:ind w:left="840"/>
      </w:pPr>
      <w:r>
        <w:continuationSeparator/>
      </w:r>
    </w:p>
    <w:p w14:paraId="5AA17FB7" w14:textId="77777777" w:rsidR="00D85214" w:rsidRDefault="00D85214"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E38FF" w14:textId="77777777" w:rsidR="00A3123A" w:rsidRDefault="00A3123A" w:rsidP="00A11582">
    <w:pPr>
      <w:pStyle w:val="a5"/>
      <w:ind w:left="840"/>
    </w:pPr>
  </w:p>
  <w:p w14:paraId="721D6EFE" w14:textId="77777777" w:rsidR="00A3123A" w:rsidRDefault="00A3123A" w:rsidP="00A11582">
    <w:pPr>
      <w:ind w:lef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5453781"/>
      <w:docPartObj>
        <w:docPartGallery w:val="Page Numbers (Bottom of Page)"/>
        <w:docPartUnique/>
      </w:docPartObj>
    </w:sdtPr>
    <w:sdtContent>
      <w:p w14:paraId="7401A339" w14:textId="77777777" w:rsidR="00A3123A" w:rsidRDefault="00A3123A">
        <w:pPr>
          <w:pStyle w:val="a5"/>
          <w:ind w:left="840"/>
          <w:jc w:val="center"/>
        </w:pPr>
        <w:r>
          <w:fldChar w:fldCharType="begin"/>
        </w:r>
        <w:r>
          <w:instrText>PAGE   \* MERGEFORMAT</w:instrText>
        </w:r>
        <w:r>
          <w:fldChar w:fldCharType="separate"/>
        </w:r>
        <w:r w:rsidRPr="004640DD">
          <w:rPr>
            <w:noProof/>
            <w:lang w:val="ja-JP"/>
          </w:rPr>
          <w:t>1</w:t>
        </w:r>
        <w:r>
          <w:fldChar w:fldCharType="end"/>
        </w:r>
      </w:p>
    </w:sdtContent>
  </w:sdt>
  <w:p w14:paraId="7DDFB791" w14:textId="77777777" w:rsidR="00A3123A" w:rsidRPr="00910E50" w:rsidRDefault="00A3123A" w:rsidP="00910E50">
    <w:pPr>
      <w:pStyle w:val="a5"/>
      <w:ind w:leftChars="0" w:left="0"/>
      <w:jc w:val="cen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4FE17" w14:textId="77777777" w:rsidR="00A3123A" w:rsidRDefault="00A3123A"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79BCC" w14:textId="77777777" w:rsidR="00D85214" w:rsidRDefault="00D85214" w:rsidP="00390FE4">
      <w:pPr>
        <w:ind w:left="840"/>
      </w:pPr>
      <w:r>
        <w:separator/>
      </w:r>
    </w:p>
    <w:p w14:paraId="5AD0AB36" w14:textId="77777777" w:rsidR="00D85214" w:rsidRDefault="00D85214" w:rsidP="00A11582">
      <w:pPr>
        <w:ind w:left="840"/>
      </w:pPr>
    </w:p>
  </w:footnote>
  <w:footnote w:type="continuationSeparator" w:id="0">
    <w:p w14:paraId="0246DFA2" w14:textId="77777777" w:rsidR="00D85214" w:rsidRDefault="00D85214" w:rsidP="00A11582">
      <w:pPr>
        <w:ind w:left="840"/>
      </w:pPr>
      <w:r>
        <w:continuationSeparator/>
      </w:r>
    </w:p>
    <w:p w14:paraId="73FDEFC3" w14:textId="77777777" w:rsidR="00D85214" w:rsidRDefault="00D85214" w:rsidP="00A11582">
      <w:pPr>
        <w:ind w:left="84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5A8B3" w14:textId="77777777" w:rsidR="00A3123A" w:rsidRDefault="00A3123A" w:rsidP="00A11582">
    <w:pPr>
      <w:pStyle w:val="a3"/>
      <w:ind w:left="840"/>
    </w:pPr>
  </w:p>
  <w:p w14:paraId="4655A7AE" w14:textId="77777777" w:rsidR="00A3123A" w:rsidRDefault="00A3123A" w:rsidP="00A11582">
    <w:pPr>
      <w:ind w:left="8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0A86C" w14:textId="77777777" w:rsidR="00A3123A" w:rsidRDefault="00A3123A" w:rsidP="00B52F5F">
    <w:pPr>
      <w:pStyle w:val="a3"/>
      <w:ind w:leftChars="0" w:left="0"/>
    </w:pPr>
    <w:r>
      <w:rPr>
        <w:noProof/>
      </w:rPr>
      <w:drawing>
        <wp:anchor distT="0" distB="0" distL="114300" distR="114300" simplePos="0" relativeHeight="251675648" behindDoc="1" locked="0" layoutInCell="1" allowOverlap="1" wp14:anchorId="4E619468" wp14:editId="10872636">
          <wp:simplePos x="0" y="0"/>
          <wp:positionH relativeFrom="column">
            <wp:posOffset>-409574</wp:posOffset>
          </wp:positionH>
          <wp:positionV relativeFrom="paragraph">
            <wp:posOffset>-297497</wp:posOffset>
          </wp:positionV>
          <wp:extent cx="2409825" cy="442912"/>
          <wp:effectExtent l="19050" t="0" r="9525" b="0"/>
          <wp:wrapNone/>
          <wp:docPr id="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2BD1A396" wp14:editId="247D6D49">
          <wp:simplePos x="0" y="0"/>
          <wp:positionH relativeFrom="column">
            <wp:posOffset>4255861</wp:posOffset>
          </wp:positionH>
          <wp:positionV relativeFrom="paragraph">
            <wp:posOffset>-605790</wp:posOffset>
          </wp:positionV>
          <wp:extent cx="1120680" cy="1120680"/>
          <wp:effectExtent l="0" t="0" r="3810" b="3810"/>
          <wp:wrapNone/>
          <wp:docPr id="53" name="図 5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7AD66168" wp14:editId="0D63D576">
          <wp:simplePos x="0" y="0"/>
          <wp:positionH relativeFrom="column">
            <wp:posOffset>5112566</wp:posOffset>
          </wp:positionH>
          <wp:positionV relativeFrom="paragraph">
            <wp:posOffset>-911044</wp:posOffset>
          </wp:positionV>
          <wp:extent cx="2242080" cy="2242080"/>
          <wp:effectExtent l="0" t="0" r="6350" b="6350"/>
          <wp:wrapNone/>
          <wp:docPr id="54" name="図 54"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19CDA" w14:textId="77777777" w:rsidR="00A3123A" w:rsidRDefault="00A3123A" w:rsidP="00BC0F47">
    <w:pPr>
      <w:pStyle w:val="a3"/>
      <w:ind w:leftChars="0" w:left="0"/>
    </w:pPr>
    <w:r>
      <w:rPr>
        <w:noProof/>
      </w:rPr>
      <w:drawing>
        <wp:anchor distT="0" distB="0" distL="114300" distR="114300" simplePos="0" relativeHeight="251669504" behindDoc="0" locked="1" layoutInCell="1" allowOverlap="1" wp14:anchorId="4A00BAF3" wp14:editId="1910E721">
          <wp:simplePos x="0" y="0"/>
          <wp:positionH relativeFrom="column">
            <wp:posOffset>-727075</wp:posOffset>
          </wp:positionH>
          <wp:positionV relativeFrom="paragraph">
            <wp:posOffset>4446905</wp:posOffset>
          </wp:positionV>
          <wp:extent cx="7608600" cy="5706720"/>
          <wp:effectExtent l="19050" t="0" r="0" b="0"/>
          <wp:wrapNone/>
          <wp:docPr id="55" name="図 55"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A3C873C"/>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1BBEA6E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532493E"/>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C1C899F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D8E0AF3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E3F6FC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EC74B726"/>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E40C2F9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21097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4769BD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170220"/>
    <w:multiLevelType w:val="multilevel"/>
    <w:tmpl w:val="EC8657AC"/>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7D1D090A"/>
    <w:multiLevelType w:val="hybridMultilevel"/>
    <w:tmpl w:val="05723FCE"/>
    <w:lvl w:ilvl="0" w:tplc="7600730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95846"/>
    <w:rsid w:val="000000CC"/>
    <w:rsid w:val="00000FD5"/>
    <w:rsid w:val="00002C3C"/>
    <w:rsid w:val="00005D3C"/>
    <w:rsid w:val="0000683E"/>
    <w:rsid w:val="000100DF"/>
    <w:rsid w:val="000102E8"/>
    <w:rsid w:val="00010547"/>
    <w:rsid w:val="000106A5"/>
    <w:rsid w:val="0001197E"/>
    <w:rsid w:val="000120AE"/>
    <w:rsid w:val="00012DCB"/>
    <w:rsid w:val="000133E7"/>
    <w:rsid w:val="0001397D"/>
    <w:rsid w:val="000170EE"/>
    <w:rsid w:val="0001737E"/>
    <w:rsid w:val="00017A3C"/>
    <w:rsid w:val="0002034A"/>
    <w:rsid w:val="000224F8"/>
    <w:rsid w:val="00022B8B"/>
    <w:rsid w:val="00022D83"/>
    <w:rsid w:val="00023301"/>
    <w:rsid w:val="000238E6"/>
    <w:rsid w:val="000248C7"/>
    <w:rsid w:val="00024FCB"/>
    <w:rsid w:val="00025BEC"/>
    <w:rsid w:val="00026195"/>
    <w:rsid w:val="000263F8"/>
    <w:rsid w:val="0002670D"/>
    <w:rsid w:val="000268FF"/>
    <w:rsid w:val="00027969"/>
    <w:rsid w:val="00027A99"/>
    <w:rsid w:val="00030ABC"/>
    <w:rsid w:val="0003171B"/>
    <w:rsid w:val="0003621F"/>
    <w:rsid w:val="000368EA"/>
    <w:rsid w:val="00037D91"/>
    <w:rsid w:val="00040060"/>
    <w:rsid w:val="0004028C"/>
    <w:rsid w:val="0004080C"/>
    <w:rsid w:val="00040ADB"/>
    <w:rsid w:val="000432B3"/>
    <w:rsid w:val="000443B3"/>
    <w:rsid w:val="00047F76"/>
    <w:rsid w:val="00050926"/>
    <w:rsid w:val="000517CB"/>
    <w:rsid w:val="00051BE3"/>
    <w:rsid w:val="00053EBA"/>
    <w:rsid w:val="000544D9"/>
    <w:rsid w:val="00054A5D"/>
    <w:rsid w:val="00054D20"/>
    <w:rsid w:val="00054D94"/>
    <w:rsid w:val="000554CA"/>
    <w:rsid w:val="00057632"/>
    <w:rsid w:val="0006026D"/>
    <w:rsid w:val="00060521"/>
    <w:rsid w:val="0006070E"/>
    <w:rsid w:val="00060B41"/>
    <w:rsid w:val="0006205E"/>
    <w:rsid w:val="00062147"/>
    <w:rsid w:val="000630CA"/>
    <w:rsid w:val="00064A83"/>
    <w:rsid w:val="00065165"/>
    <w:rsid w:val="00071086"/>
    <w:rsid w:val="00071131"/>
    <w:rsid w:val="000712C2"/>
    <w:rsid w:val="00071B95"/>
    <w:rsid w:val="00071F23"/>
    <w:rsid w:val="00072CEB"/>
    <w:rsid w:val="00074038"/>
    <w:rsid w:val="000752E1"/>
    <w:rsid w:val="00075FC6"/>
    <w:rsid w:val="00077229"/>
    <w:rsid w:val="00082A1B"/>
    <w:rsid w:val="0008322A"/>
    <w:rsid w:val="00083346"/>
    <w:rsid w:val="000835C0"/>
    <w:rsid w:val="00085247"/>
    <w:rsid w:val="00085526"/>
    <w:rsid w:val="0008696E"/>
    <w:rsid w:val="000871B0"/>
    <w:rsid w:val="0008789A"/>
    <w:rsid w:val="00087DDC"/>
    <w:rsid w:val="000900F6"/>
    <w:rsid w:val="00090803"/>
    <w:rsid w:val="00090B9F"/>
    <w:rsid w:val="00092955"/>
    <w:rsid w:val="00092BE3"/>
    <w:rsid w:val="000940D1"/>
    <w:rsid w:val="000A09B4"/>
    <w:rsid w:val="000A2139"/>
    <w:rsid w:val="000A2AE1"/>
    <w:rsid w:val="000A32A6"/>
    <w:rsid w:val="000A3B75"/>
    <w:rsid w:val="000A59D2"/>
    <w:rsid w:val="000A60F6"/>
    <w:rsid w:val="000A6234"/>
    <w:rsid w:val="000A6F52"/>
    <w:rsid w:val="000B053C"/>
    <w:rsid w:val="000B0DC6"/>
    <w:rsid w:val="000B2111"/>
    <w:rsid w:val="000B2430"/>
    <w:rsid w:val="000B25D1"/>
    <w:rsid w:val="000B288F"/>
    <w:rsid w:val="000B3E5F"/>
    <w:rsid w:val="000B4508"/>
    <w:rsid w:val="000B7AE7"/>
    <w:rsid w:val="000B7E49"/>
    <w:rsid w:val="000C0223"/>
    <w:rsid w:val="000C0630"/>
    <w:rsid w:val="000C0A21"/>
    <w:rsid w:val="000C13D8"/>
    <w:rsid w:val="000C2714"/>
    <w:rsid w:val="000C2B1D"/>
    <w:rsid w:val="000C2BB3"/>
    <w:rsid w:val="000C3F60"/>
    <w:rsid w:val="000C411B"/>
    <w:rsid w:val="000C62C6"/>
    <w:rsid w:val="000C6DA4"/>
    <w:rsid w:val="000C704D"/>
    <w:rsid w:val="000C7095"/>
    <w:rsid w:val="000C7390"/>
    <w:rsid w:val="000D11B4"/>
    <w:rsid w:val="000D12DE"/>
    <w:rsid w:val="000D1B61"/>
    <w:rsid w:val="000D2D9C"/>
    <w:rsid w:val="000D32B8"/>
    <w:rsid w:val="000D3889"/>
    <w:rsid w:val="000D599B"/>
    <w:rsid w:val="000D6571"/>
    <w:rsid w:val="000D6ECB"/>
    <w:rsid w:val="000E1DAF"/>
    <w:rsid w:val="000E2AE6"/>
    <w:rsid w:val="000E341E"/>
    <w:rsid w:val="000E368B"/>
    <w:rsid w:val="000E5654"/>
    <w:rsid w:val="000E567E"/>
    <w:rsid w:val="000E6D97"/>
    <w:rsid w:val="000F0191"/>
    <w:rsid w:val="000F0D78"/>
    <w:rsid w:val="000F0FB4"/>
    <w:rsid w:val="000F18AE"/>
    <w:rsid w:val="000F21FB"/>
    <w:rsid w:val="000F4763"/>
    <w:rsid w:val="000F50B7"/>
    <w:rsid w:val="000F596B"/>
    <w:rsid w:val="000F5A52"/>
    <w:rsid w:val="000F6D36"/>
    <w:rsid w:val="000F7FBC"/>
    <w:rsid w:val="00101123"/>
    <w:rsid w:val="0010181A"/>
    <w:rsid w:val="00101E81"/>
    <w:rsid w:val="001024D3"/>
    <w:rsid w:val="00102568"/>
    <w:rsid w:val="001028B1"/>
    <w:rsid w:val="00102A88"/>
    <w:rsid w:val="001042FB"/>
    <w:rsid w:val="0010624D"/>
    <w:rsid w:val="00106878"/>
    <w:rsid w:val="00110BF1"/>
    <w:rsid w:val="00110D13"/>
    <w:rsid w:val="00110D94"/>
    <w:rsid w:val="00110DEE"/>
    <w:rsid w:val="00111094"/>
    <w:rsid w:val="00111802"/>
    <w:rsid w:val="00112865"/>
    <w:rsid w:val="00112C7E"/>
    <w:rsid w:val="001131B6"/>
    <w:rsid w:val="00114DC7"/>
    <w:rsid w:val="0011598B"/>
    <w:rsid w:val="0011609E"/>
    <w:rsid w:val="0011761E"/>
    <w:rsid w:val="0011791F"/>
    <w:rsid w:val="00117BA3"/>
    <w:rsid w:val="00117DA8"/>
    <w:rsid w:val="00120ACB"/>
    <w:rsid w:val="00121D43"/>
    <w:rsid w:val="001223D3"/>
    <w:rsid w:val="00122561"/>
    <w:rsid w:val="00124A13"/>
    <w:rsid w:val="00124EDF"/>
    <w:rsid w:val="0012508F"/>
    <w:rsid w:val="00125BC6"/>
    <w:rsid w:val="001269ED"/>
    <w:rsid w:val="00127745"/>
    <w:rsid w:val="00127CD9"/>
    <w:rsid w:val="00127EDD"/>
    <w:rsid w:val="00130845"/>
    <w:rsid w:val="00131B0C"/>
    <w:rsid w:val="00131E25"/>
    <w:rsid w:val="00133AB8"/>
    <w:rsid w:val="00134A19"/>
    <w:rsid w:val="00134EFF"/>
    <w:rsid w:val="00136182"/>
    <w:rsid w:val="00136CCA"/>
    <w:rsid w:val="00137053"/>
    <w:rsid w:val="001373D3"/>
    <w:rsid w:val="00137F21"/>
    <w:rsid w:val="001408FB"/>
    <w:rsid w:val="00140F7B"/>
    <w:rsid w:val="00141EC2"/>
    <w:rsid w:val="00144022"/>
    <w:rsid w:val="00144E7F"/>
    <w:rsid w:val="00144F2D"/>
    <w:rsid w:val="00146205"/>
    <w:rsid w:val="0014772E"/>
    <w:rsid w:val="00147B9C"/>
    <w:rsid w:val="0015153A"/>
    <w:rsid w:val="001523D1"/>
    <w:rsid w:val="00153399"/>
    <w:rsid w:val="00153BB9"/>
    <w:rsid w:val="00153F8E"/>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66A1"/>
    <w:rsid w:val="0016713E"/>
    <w:rsid w:val="0016738D"/>
    <w:rsid w:val="00167EE5"/>
    <w:rsid w:val="00167F88"/>
    <w:rsid w:val="00170247"/>
    <w:rsid w:val="001710DC"/>
    <w:rsid w:val="001726CA"/>
    <w:rsid w:val="00173B5D"/>
    <w:rsid w:val="0017629E"/>
    <w:rsid w:val="00176716"/>
    <w:rsid w:val="00176C60"/>
    <w:rsid w:val="001820EE"/>
    <w:rsid w:val="001826DC"/>
    <w:rsid w:val="001849E6"/>
    <w:rsid w:val="0018611D"/>
    <w:rsid w:val="00186F78"/>
    <w:rsid w:val="00187D8F"/>
    <w:rsid w:val="0019083F"/>
    <w:rsid w:val="00190D2E"/>
    <w:rsid w:val="001920AB"/>
    <w:rsid w:val="00192469"/>
    <w:rsid w:val="0019336E"/>
    <w:rsid w:val="0019343B"/>
    <w:rsid w:val="001965AE"/>
    <w:rsid w:val="0019661A"/>
    <w:rsid w:val="001971AC"/>
    <w:rsid w:val="00197614"/>
    <w:rsid w:val="00197788"/>
    <w:rsid w:val="00197FF7"/>
    <w:rsid w:val="001A3305"/>
    <w:rsid w:val="001A4078"/>
    <w:rsid w:val="001A47C6"/>
    <w:rsid w:val="001A4C04"/>
    <w:rsid w:val="001A654C"/>
    <w:rsid w:val="001A7700"/>
    <w:rsid w:val="001A7A97"/>
    <w:rsid w:val="001B0A5B"/>
    <w:rsid w:val="001B0D21"/>
    <w:rsid w:val="001B0F77"/>
    <w:rsid w:val="001B357F"/>
    <w:rsid w:val="001B537D"/>
    <w:rsid w:val="001B62D6"/>
    <w:rsid w:val="001C0433"/>
    <w:rsid w:val="001C045A"/>
    <w:rsid w:val="001C0740"/>
    <w:rsid w:val="001C1587"/>
    <w:rsid w:val="001C2121"/>
    <w:rsid w:val="001C2721"/>
    <w:rsid w:val="001C3943"/>
    <w:rsid w:val="001C3A96"/>
    <w:rsid w:val="001C49C0"/>
    <w:rsid w:val="001C5C18"/>
    <w:rsid w:val="001C6C8E"/>
    <w:rsid w:val="001C6CC8"/>
    <w:rsid w:val="001C7B29"/>
    <w:rsid w:val="001D1233"/>
    <w:rsid w:val="001D1625"/>
    <w:rsid w:val="001D1B45"/>
    <w:rsid w:val="001D2583"/>
    <w:rsid w:val="001D2F2D"/>
    <w:rsid w:val="001D4497"/>
    <w:rsid w:val="001D4CF6"/>
    <w:rsid w:val="001D51ED"/>
    <w:rsid w:val="001D77AD"/>
    <w:rsid w:val="001D7EB5"/>
    <w:rsid w:val="001E194F"/>
    <w:rsid w:val="001E2213"/>
    <w:rsid w:val="001E3222"/>
    <w:rsid w:val="001E4151"/>
    <w:rsid w:val="001E43DF"/>
    <w:rsid w:val="001E54B6"/>
    <w:rsid w:val="001E69C9"/>
    <w:rsid w:val="001E7133"/>
    <w:rsid w:val="001E739B"/>
    <w:rsid w:val="001E7D34"/>
    <w:rsid w:val="001E7F6E"/>
    <w:rsid w:val="001F1986"/>
    <w:rsid w:val="001F1EBA"/>
    <w:rsid w:val="001F4070"/>
    <w:rsid w:val="001F5CBD"/>
    <w:rsid w:val="001F647C"/>
    <w:rsid w:val="001F65A9"/>
    <w:rsid w:val="00200EC2"/>
    <w:rsid w:val="00202870"/>
    <w:rsid w:val="00203759"/>
    <w:rsid w:val="0020479F"/>
    <w:rsid w:val="002047F9"/>
    <w:rsid w:val="0020514E"/>
    <w:rsid w:val="00205339"/>
    <w:rsid w:val="00205CD7"/>
    <w:rsid w:val="0020656E"/>
    <w:rsid w:val="00206D66"/>
    <w:rsid w:val="00206E06"/>
    <w:rsid w:val="002078C6"/>
    <w:rsid w:val="002105F9"/>
    <w:rsid w:val="00211AC3"/>
    <w:rsid w:val="00211FF4"/>
    <w:rsid w:val="002132EB"/>
    <w:rsid w:val="0021390C"/>
    <w:rsid w:val="00213F37"/>
    <w:rsid w:val="00214BF2"/>
    <w:rsid w:val="00216A1E"/>
    <w:rsid w:val="0022269F"/>
    <w:rsid w:val="002235E5"/>
    <w:rsid w:val="00223EF7"/>
    <w:rsid w:val="00225EA9"/>
    <w:rsid w:val="002268F2"/>
    <w:rsid w:val="00227C70"/>
    <w:rsid w:val="00231794"/>
    <w:rsid w:val="00232386"/>
    <w:rsid w:val="0023238A"/>
    <w:rsid w:val="002330C9"/>
    <w:rsid w:val="00234CD5"/>
    <w:rsid w:val="002355BA"/>
    <w:rsid w:val="0023596A"/>
    <w:rsid w:val="0023631D"/>
    <w:rsid w:val="00236463"/>
    <w:rsid w:val="002365DC"/>
    <w:rsid w:val="0023689F"/>
    <w:rsid w:val="002368CB"/>
    <w:rsid w:val="00243637"/>
    <w:rsid w:val="00243A89"/>
    <w:rsid w:val="0024611F"/>
    <w:rsid w:val="002463AF"/>
    <w:rsid w:val="002471EC"/>
    <w:rsid w:val="0024781A"/>
    <w:rsid w:val="00250122"/>
    <w:rsid w:val="002501E2"/>
    <w:rsid w:val="00250B28"/>
    <w:rsid w:val="00251ABB"/>
    <w:rsid w:val="0025266F"/>
    <w:rsid w:val="002533B0"/>
    <w:rsid w:val="0025356C"/>
    <w:rsid w:val="002537B3"/>
    <w:rsid w:val="00253902"/>
    <w:rsid w:val="00253AE4"/>
    <w:rsid w:val="00253D4E"/>
    <w:rsid w:val="0025483E"/>
    <w:rsid w:val="002550CB"/>
    <w:rsid w:val="00255CBC"/>
    <w:rsid w:val="0025706A"/>
    <w:rsid w:val="00260C04"/>
    <w:rsid w:val="002617A2"/>
    <w:rsid w:val="0026237A"/>
    <w:rsid w:val="002623EE"/>
    <w:rsid w:val="00262757"/>
    <w:rsid w:val="00262BF6"/>
    <w:rsid w:val="00263520"/>
    <w:rsid w:val="002640C4"/>
    <w:rsid w:val="002645AD"/>
    <w:rsid w:val="00266AFC"/>
    <w:rsid w:val="002678C5"/>
    <w:rsid w:val="002703A6"/>
    <w:rsid w:val="00272573"/>
    <w:rsid w:val="002736B0"/>
    <w:rsid w:val="00274824"/>
    <w:rsid w:val="002757EE"/>
    <w:rsid w:val="00275B84"/>
    <w:rsid w:val="00275FBA"/>
    <w:rsid w:val="00281102"/>
    <w:rsid w:val="002812C5"/>
    <w:rsid w:val="00281405"/>
    <w:rsid w:val="00281904"/>
    <w:rsid w:val="00281DE6"/>
    <w:rsid w:val="002835B2"/>
    <w:rsid w:val="00283663"/>
    <w:rsid w:val="00283C0D"/>
    <w:rsid w:val="00284AC0"/>
    <w:rsid w:val="002862D0"/>
    <w:rsid w:val="00290787"/>
    <w:rsid w:val="002941E6"/>
    <w:rsid w:val="00296BB6"/>
    <w:rsid w:val="002A07D6"/>
    <w:rsid w:val="002A1B97"/>
    <w:rsid w:val="002A1D7C"/>
    <w:rsid w:val="002A31CC"/>
    <w:rsid w:val="002A36B4"/>
    <w:rsid w:val="002A4A3C"/>
    <w:rsid w:val="002A4C0A"/>
    <w:rsid w:val="002A5FB9"/>
    <w:rsid w:val="002A6222"/>
    <w:rsid w:val="002A67E3"/>
    <w:rsid w:val="002A7398"/>
    <w:rsid w:val="002B10B4"/>
    <w:rsid w:val="002B14D3"/>
    <w:rsid w:val="002B5C88"/>
    <w:rsid w:val="002B60E6"/>
    <w:rsid w:val="002B7843"/>
    <w:rsid w:val="002B7A4E"/>
    <w:rsid w:val="002B7F30"/>
    <w:rsid w:val="002C0574"/>
    <w:rsid w:val="002C2C56"/>
    <w:rsid w:val="002C3A2D"/>
    <w:rsid w:val="002C3D2A"/>
    <w:rsid w:val="002C4DE9"/>
    <w:rsid w:val="002C57D1"/>
    <w:rsid w:val="002C639E"/>
    <w:rsid w:val="002C7EC8"/>
    <w:rsid w:val="002D08FE"/>
    <w:rsid w:val="002D3DFF"/>
    <w:rsid w:val="002D42F9"/>
    <w:rsid w:val="002D4DF4"/>
    <w:rsid w:val="002D5021"/>
    <w:rsid w:val="002D56EC"/>
    <w:rsid w:val="002D65B5"/>
    <w:rsid w:val="002E14A0"/>
    <w:rsid w:val="002E19B8"/>
    <w:rsid w:val="002E1F16"/>
    <w:rsid w:val="002E2399"/>
    <w:rsid w:val="002E4001"/>
    <w:rsid w:val="002E7517"/>
    <w:rsid w:val="002E7D54"/>
    <w:rsid w:val="002E7E7B"/>
    <w:rsid w:val="002F01E9"/>
    <w:rsid w:val="002F04E1"/>
    <w:rsid w:val="002F1BCB"/>
    <w:rsid w:val="002F1F0F"/>
    <w:rsid w:val="002F2026"/>
    <w:rsid w:val="002F28A9"/>
    <w:rsid w:val="002F46E3"/>
    <w:rsid w:val="002F49E7"/>
    <w:rsid w:val="002F592B"/>
    <w:rsid w:val="002F76F8"/>
    <w:rsid w:val="002F78FE"/>
    <w:rsid w:val="0030099F"/>
    <w:rsid w:val="00301D7A"/>
    <w:rsid w:val="00301E76"/>
    <w:rsid w:val="00302523"/>
    <w:rsid w:val="00304DBE"/>
    <w:rsid w:val="00305489"/>
    <w:rsid w:val="00305537"/>
    <w:rsid w:val="0030684B"/>
    <w:rsid w:val="00307A4D"/>
    <w:rsid w:val="00307F3C"/>
    <w:rsid w:val="00310076"/>
    <w:rsid w:val="0031036C"/>
    <w:rsid w:val="00311A18"/>
    <w:rsid w:val="003120EB"/>
    <w:rsid w:val="00312999"/>
    <w:rsid w:val="00312D83"/>
    <w:rsid w:val="00313794"/>
    <w:rsid w:val="00313A69"/>
    <w:rsid w:val="00313D04"/>
    <w:rsid w:val="003143DB"/>
    <w:rsid w:val="00315567"/>
    <w:rsid w:val="003159BA"/>
    <w:rsid w:val="003164CD"/>
    <w:rsid w:val="00317030"/>
    <w:rsid w:val="00317748"/>
    <w:rsid w:val="00320B91"/>
    <w:rsid w:val="00321CC2"/>
    <w:rsid w:val="0032234D"/>
    <w:rsid w:val="0032464F"/>
    <w:rsid w:val="00324D27"/>
    <w:rsid w:val="00324F52"/>
    <w:rsid w:val="00325017"/>
    <w:rsid w:val="00325796"/>
    <w:rsid w:val="00330BF1"/>
    <w:rsid w:val="003341D9"/>
    <w:rsid w:val="003358A7"/>
    <w:rsid w:val="00335922"/>
    <w:rsid w:val="00336208"/>
    <w:rsid w:val="00336B8A"/>
    <w:rsid w:val="00340FBB"/>
    <w:rsid w:val="003417EA"/>
    <w:rsid w:val="00342203"/>
    <w:rsid w:val="0034339A"/>
    <w:rsid w:val="0034352B"/>
    <w:rsid w:val="00343DA1"/>
    <w:rsid w:val="00344CCD"/>
    <w:rsid w:val="0034553E"/>
    <w:rsid w:val="003461EB"/>
    <w:rsid w:val="00346AC9"/>
    <w:rsid w:val="00347AF5"/>
    <w:rsid w:val="00350529"/>
    <w:rsid w:val="003516A4"/>
    <w:rsid w:val="003520EC"/>
    <w:rsid w:val="003530ED"/>
    <w:rsid w:val="0035395A"/>
    <w:rsid w:val="00353DC6"/>
    <w:rsid w:val="00353DE5"/>
    <w:rsid w:val="003541AD"/>
    <w:rsid w:val="0035467A"/>
    <w:rsid w:val="00355488"/>
    <w:rsid w:val="00355601"/>
    <w:rsid w:val="00355CD0"/>
    <w:rsid w:val="00355F28"/>
    <w:rsid w:val="0035622A"/>
    <w:rsid w:val="00356A54"/>
    <w:rsid w:val="00360172"/>
    <w:rsid w:val="0036067B"/>
    <w:rsid w:val="00360E57"/>
    <w:rsid w:val="00361308"/>
    <w:rsid w:val="00361F33"/>
    <w:rsid w:val="003627F5"/>
    <w:rsid w:val="00363ED9"/>
    <w:rsid w:val="00363F82"/>
    <w:rsid w:val="00364502"/>
    <w:rsid w:val="00364D2F"/>
    <w:rsid w:val="00365B52"/>
    <w:rsid w:val="00366BAF"/>
    <w:rsid w:val="00366BC5"/>
    <w:rsid w:val="00371EF6"/>
    <w:rsid w:val="0037272D"/>
    <w:rsid w:val="00373B3C"/>
    <w:rsid w:val="00374482"/>
    <w:rsid w:val="00375215"/>
    <w:rsid w:val="00375664"/>
    <w:rsid w:val="003761CB"/>
    <w:rsid w:val="00376556"/>
    <w:rsid w:val="00377CF2"/>
    <w:rsid w:val="00381128"/>
    <w:rsid w:val="003813FD"/>
    <w:rsid w:val="00382DBC"/>
    <w:rsid w:val="00383032"/>
    <w:rsid w:val="0038326A"/>
    <w:rsid w:val="00384806"/>
    <w:rsid w:val="00386B05"/>
    <w:rsid w:val="003872EE"/>
    <w:rsid w:val="003909EE"/>
    <w:rsid w:val="00390FE4"/>
    <w:rsid w:val="00392479"/>
    <w:rsid w:val="00393FF4"/>
    <w:rsid w:val="003946DD"/>
    <w:rsid w:val="00395242"/>
    <w:rsid w:val="00397D45"/>
    <w:rsid w:val="003A04B1"/>
    <w:rsid w:val="003A0C54"/>
    <w:rsid w:val="003A15E5"/>
    <w:rsid w:val="003A198F"/>
    <w:rsid w:val="003A1EE5"/>
    <w:rsid w:val="003A4609"/>
    <w:rsid w:val="003A4F94"/>
    <w:rsid w:val="003A4FCE"/>
    <w:rsid w:val="003A777F"/>
    <w:rsid w:val="003B0DBE"/>
    <w:rsid w:val="003B1304"/>
    <w:rsid w:val="003B1484"/>
    <w:rsid w:val="003B1BCA"/>
    <w:rsid w:val="003B2EFB"/>
    <w:rsid w:val="003B3314"/>
    <w:rsid w:val="003B33A4"/>
    <w:rsid w:val="003B44F5"/>
    <w:rsid w:val="003B46CB"/>
    <w:rsid w:val="003B6BCD"/>
    <w:rsid w:val="003B6C44"/>
    <w:rsid w:val="003B7E3E"/>
    <w:rsid w:val="003B7F57"/>
    <w:rsid w:val="003C0B8F"/>
    <w:rsid w:val="003C1A3E"/>
    <w:rsid w:val="003C3EFA"/>
    <w:rsid w:val="003C5114"/>
    <w:rsid w:val="003C5267"/>
    <w:rsid w:val="003C551C"/>
    <w:rsid w:val="003C7BEC"/>
    <w:rsid w:val="003D1A59"/>
    <w:rsid w:val="003D22C5"/>
    <w:rsid w:val="003D5CC7"/>
    <w:rsid w:val="003D6452"/>
    <w:rsid w:val="003D6820"/>
    <w:rsid w:val="003D6CA1"/>
    <w:rsid w:val="003E1587"/>
    <w:rsid w:val="003E2576"/>
    <w:rsid w:val="003E502E"/>
    <w:rsid w:val="003E528D"/>
    <w:rsid w:val="003E7E9D"/>
    <w:rsid w:val="003F06CB"/>
    <w:rsid w:val="003F0FB0"/>
    <w:rsid w:val="003F11F1"/>
    <w:rsid w:val="003F17AD"/>
    <w:rsid w:val="003F1857"/>
    <w:rsid w:val="003F2FD3"/>
    <w:rsid w:val="003F32A5"/>
    <w:rsid w:val="003F351F"/>
    <w:rsid w:val="003F3FB7"/>
    <w:rsid w:val="003F44A6"/>
    <w:rsid w:val="003F48B3"/>
    <w:rsid w:val="004005CF"/>
    <w:rsid w:val="00401B83"/>
    <w:rsid w:val="004048B4"/>
    <w:rsid w:val="00404D41"/>
    <w:rsid w:val="00404F45"/>
    <w:rsid w:val="004070C9"/>
    <w:rsid w:val="00407275"/>
    <w:rsid w:val="004114D2"/>
    <w:rsid w:val="00411A88"/>
    <w:rsid w:val="00411B81"/>
    <w:rsid w:val="00413091"/>
    <w:rsid w:val="004134DC"/>
    <w:rsid w:val="00413952"/>
    <w:rsid w:val="00413A29"/>
    <w:rsid w:val="0041562E"/>
    <w:rsid w:val="00415837"/>
    <w:rsid w:val="00415A15"/>
    <w:rsid w:val="00415D3E"/>
    <w:rsid w:val="00415F2A"/>
    <w:rsid w:val="00416A68"/>
    <w:rsid w:val="00420393"/>
    <w:rsid w:val="00421A20"/>
    <w:rsid w:val="00421CA9"/>
    <w:rsid w:val="00422647"/>
    <w:rsid w:val="00423579"/>
    <w:rsid w:val="004255F0"/>
    <w:rsid w:val="00425EC9"/>
    <w:rsid w:val="00432F85"/>
    <w:rsid w:val="004335F2"/>
    <w:rsid w:val="00433BBF"/>
    <w:rsid w:val="00434027"/>
    <w:rsid w:val="00440A7F"/>
    <w:rsid w:val="00441171"/>
    <w:rsid w:val="00441D96"/>
    <w:rsid w:val="00442327"/>
    <w:rsid w:val="0044279E"/>
    <w:rsid w:val="00443838"/>
    <w:rsid w:val="00443C02"/>
    <w:rsid w:val="004440E5"/>
    <w:rsid w:val="004445D8"/>
    <w:rsid w:val="0045238B"/>
    <w:rsid w:val="00452526"/>
    <w:rsid w:val="00453474"/>
    <w:rsid w:val="00454066"/>
    <w:rsid w:val="00454A3A"/>
    <w:rsid w:val="00455027"/>
    <w:rsid w:val="00456D9F"/>
    <w:rsid w:val="00457C8A"/>
    <w:rsid w:val="0046033E"/>
    <w:rsid w:val="00460B34"/>
    <w:rsid w:val="0046195F"/>
    <w:rsid w:val="00463A33"/>
    <w:rsid w:val="004640DD"/>
    <w:rsid w:val="00465845"/>
    <w:rsid w:val="00465DDA"/>
    <w:rsid w:val="004668D6"/>
    <w:rsid w:val="00467CE9"/>
    <w:rsid w:val="00470C7B"/>
    <w:rsid w:val="00471A56"/>
    <w:rsid w:val="00473E06"/>
    <w:rsid w:val="004749BC"/>
    <w:rsid w:val="00475040"/>
    <w:rsid w:val="00475A64"/>
    <w:rsid w:val="004762E2"/>
    <w:rsid w:val="0047664C"/>
    <w:rsid w:val="0047790B"/>
    <w:rsid w:val="004801EE"/>
    <w:rsid w:val="00480F92"/>
    <w:rsid w:val="00481459"/>
    <w:rsid w:val="00484CEB"/>
    <w:rsid w:val="0048705C"/>
    <w:rsid w:val="00491FE0"/>
    <w:rsid w:val="00492436"/>
    <w:rsid w:val="00492DFC"/>
    <w:rsid w:val="00493265"/>
    <w:rsid w:val="00494CFD"/>
    <w:rsid w:val="00494D17"/>
    <w:rsid w:val="004965BD"/>
    <w:rsid w:val="004A0197"/>
    <w:rsid w:val="004A08D9"/>
    <w:rsid w:val="004A0CE9"/>
    <w:rsid w:val="004A148C"/>
    <w:rsid w:val="004A148E"/>
    <w:rsid w:val="004A1782"/>
    <w:rsid w:val="004A17B3"/>
    <w:rsid w:val="004A1883"/>
    <w:rsid w:val="004A3350"/>
    <w:rsid w:val="004A36BB"/>
    <w:rsid w:val="004A546E"/>
    <w:rsid w:val="004A57B1"/>
    <w:rsid w:val="004A5CE8"/>
    <w:rsid w:val="004A6F14"/>
    <w:rsid w:val="004B09F0"/>
    <w:rsid w:val="004B1714"/>
    <w:rsid w:val="004B25D3"/>
    <w:rsid w:val="004B289A"/>
    <w:rsid w:val="004B2F19"/>
    <w:rsid w:val="004B3C92"/>
    <w:rsid w:val="004B6774"/>
    <w:rsid w:val="004C028F"/>
    <w:rsid w:val="004C1B83"/>
    <w:rsid w:val="004C23B2"/>
    <w:rsid w:val="004C26AA"/>
    <w:rsid w:val="004C350E"/>
    <w:rsid w:val="004C419D"/>
    <w:rsid w:val="004C53E7"/>
    <w:rsid w:val="004C5E22"/>
    <w:rsid w:val="004D0071"/>
    <w:rsid w:val="004D0C5E"/>
    <w:rsid w:val="004D0FF3"/>
    <w:rsid w:val="004D320B"/>
    <w:rsid w:val="004D3893"/>
    <w:rsid w:val="004D696C"/>
    <w:rsid w:val="004D7704"/>
    <w:rsid w:val="004E00F3"/>
    <w:rsid w:val="004E2364"/>
    <w:rsid w:val="004E2D1F"/>
    <w:rsid w:val="004E2E96"/>
    <w:rsid w:val="004E360B"/>
    <w:rsid w:val="004E3F84"/>
    <w:rsid w:val="004E4689"/>
    <w:rsid w:val="004E4CEE"/>
    <w:rsid w:val="004E7300"/>
    <w:rsid w:val="004E7686"/>
    <w:rsid w:val="004E7D4B"/>
    <w:rsid w:val="004E7E03"/>
    <w:rsid w:val="004E7FA1"/>
    <w:rsid w:val="004F0201"/>
    <w:rsid w:val="004F0ACC"/>
    <w:rsid w:val="004F1333"/>
    <w:rsid w:val="004F1EDD"/>
    <w:rsid w:val="004F4E78"/>
    <w:rsid w:val="004F59E3"/>
    <w:rsid w:val="004F69F3"/>
    <w:rsid w:val="004F792E"/>
    <w:rsid w:val="00500137"/>
    <w:rsid w:val="00500CD9"/>
    <w:rsid w:val="005013C7"/>
    <w:rsid w:val="005017CB"/>
    <w:rsid w:val="00501C45"/>
    <w:rsid w:val="00502288"/>
    <w:rsid w:val="005023A7"/>
    <w:rsid w:val="00502BE8"/>
    <w:rsid w:val="00503541"/>
    <w:rsid w:val="005035D4"/>
    <w:rsid w:val="00503BCF"/>
    <w:rsid w:val="0050419A"/>
    <w:rsid w:val="005060C9"/>
    <w:rsid w:val="00506479"/>
    <w:rsid w:val="00506BE9"/>
    <w:rsid w:val="0050746B"/>
    <w:rsid w:val="00507981"/>
    <w:rsid w:val="00511B84"/>
    <w:rsid w:val="00511CAE"/>
    <w:rsid w:val="0051428D"/>
    <w:rsid w:val="00514C79"/>
    <w:rsid w:val="00514EA7"/>
    <w:rsid w:val="00515134"/>
    <w:rsid w:val="005154F6"/>
    <w:rsid w:val="00515D77"/>
    <w:rsid w:val="00516890"/>
    <w:rsid w:val="00516C7A"/>
    <w:rsid w:val="00516D3C"/>
    <w:rsid w:val="00517DF9"/>
    <w:rsid w:val="00517F0D"/>
    <w:rsid w:val="00520D70"/>
    <w:rsid w:val="00520E19"/>
    <w:rsid w:val="00520F06"/>
    <w:rsid w:val="00521F99"/>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40737"/>
    <w:rsid w:val="00540E0C"/>
    <w:rsid w:val="00542214"/>
    <w:rsid w:val="005448F5"/>
    <w:rsid w:val="00545098"/>
    <w:rsid w:val="00545741"/>
    <w:rsid w:val="005458BC"/>
    <w:rsid w:val="00545F00"/>
    <w:rsid w:val="005463D7"/>
    <w:rsid w:val="005468D9"/>
    <w:rsid w:val="00551793"/>
    <w:rsid w:val="005517A8"/>
    <w:rsid w:val="00552614"/>
    <w:rsid w:val="005527E3"/>
    <w:rsid w:val="0055465E"/>
    <w:rsid w:val="00554C83"/>
    <w:rsid w:val="00554C8F"/>
    <w:rsid w:val="00555BD8"/>
    <w:rsid w:val="00556382"/>
    <w:rsid w:val="005573BF"/>
    <w:rsid w:val="00557DC4"/>
    <w:rsid w:val="00560110"/>
    <w:rsid w:val="00560D93"/>
    <w:rsid w:val="0056218D"/>
    <w:rsid w:val="005625B4"/>
    <w:rsid w:val="00562FCB"/>
    <w:rsid w:val="00564971"/>
    <w:rsid w:val="00564B87"/>
    <w:rsid w:val="0056592F"/>
    <w:rsid w:val="00566846"/>
    <w:rsid w:val="00566ECD"/>
    <w:rsid w:val="005670DC"/>
    <w:rsid w:val="005672A3"/>
    <w:rsid w:val="0056766F"/>
    <w:rsid w:val="005723B7"/>
    <w:rsid w:val="00572466"/>
    <w:rsid w:val="00572690"/>
    <w:rsid w:val="00572845"/>
    <w:rsid w:val="005748B5"/>
    <w:rsid w:val="00574E11"/>
    <w:rsid w:val="005753BD"/>
    <w:rsid w:val="00576661"/>
    <w:rsid w:val="00576E37"/>
    <w:rsid w:val="005770F3"/>
    <w:rsid w:val="005773AE"/>
    <w:rsid w:val="00580A14"/>
    <w:rsid w:val="00581FCA"/>
    <w:rsid w:val="005826EF"/>
    <w:rsid w:val="00582A07"/>
    <w:rsid w:val="00582E87"/>
    <w:rsid w:val="00583950"/>
    <w:rsid w:val="00583AD5"/>
    <w:rsid w:val="00584E9B"/>
    <w:rsid w:val="00585C7D"/>
    <w:rsid w:val="00585CC2"/>
    <w:rsid w:val="00591688"/>
    <w:rsid w:val="005917E6"/>
    <w:rsid w:val="00593420"/>
    <w:rsid w:val="00593E04"/>
    <w:rsid w:val="00596098"/>
    <w:rsid w:val="00596146"/>
    <w:rsid w:val="005976DC"/>
    <w:rsid w:val="005A00E7"/>
    <w:rsid w:val="005A10A5"/>
    <w:rsid w:val="005A10CC"/>
    <w:rsid w:val="005A1D45"/>
    <w:rsid w:val="005A2CCD"/>
    <w:rsid w:val="005A3310"/>
    <w:rsid w:val="005A39F8"/>
    <w:rsid w:val="005A4296"/>
    <w:rsid w:val="005A73E0"/>
    <w:rsid w:val="005B0790"/>
    <w:rsid w:val="005B184D"/>
    <w:rsid w:val="005B1F1B"/>
    <w:rsid w:val="005B469B"/>
    <w:rsid w:val="005B51E9"/>
    <w:rsid w:val="005B536E"/>
    <w:rsid w:val="005B53CC"/>
    <w:rsid w:val="005B56E8"/>
    <w:rsid w:val="005B5C0F"/>
    <w:rsid w:val="005C2DD4"/>
    <w:rsid w:val="005C3100"/>
    <w:rsid w:val="005C32F6"/>
    <w:rsid w:val="005C39D6"/>
    <w:rsid w:val="005C4A27"/>
    <w:rsid w:val="005C537B"/>
    <w:rsid w:val="005C555A"/>
    <w:rsid w:val="005C5810"/>
    <w:rsid w:val="005C5B41"/>
    <w:rsid w:val="005C5BB7"/>
    <w:rsid w:val="005C6E15"/>
    <w:rsid w:val="005D02B1"/>
    <w:rsid w:val="005D0970"/>
    <w:rsid w:val="005D1174"/>
    <w:rsid w:val="005D2D6A"/>
    <w:rsid w:val="005D3BD1"/>
    <w:rsid w:val="005D3EA4"/>
    <w:rsid w:val="005D4C54"/>
    <w:rsid w:val="005D5462"/>
    <w:rsid w:val="005D5A86"/>
    <w:rsid w:val="005D5C9B"/>
    <w:rsid w:val="005D6696"/>
    <w:rsid w:val="005E0874"/>
    <w:rsid w:val="005E39F3"/>
    <w:rsid w:val="005E5153"/>
    <w:rsid w:val="005F0397"/>
    <w:rsid w:val="005F0713"/>
    <w:rsid w:val="005F13F6"/>
    <w:rsid w:val="005F1B6E"/>
    <w:rsid w:val="005F3B64"/>
    <w:rsid w:val="005F3D9D"/>
    <w:rsid w:val="005F3DF1"/>
    <w:rsid w:val="005F401B"/>
    <w:rsid w:val="005F4E0B"/>
    <w:rsid w:val="005F5B4A"/>
    <w:rsid w:val="005F60F0"/>
    <w:rsid w:val="005F6354"/>
    <w:rsid w:val="00600360"/>
    <w:rsid w:val="006011F1"/>
    <w:rsid w:val="00601BFE"/>
    <w:rsid w:val="00602979"/>
    <w:rsid w:val="00602F41"/>
    <w:rsid w:val="006037B9"/>
    <w:rsid w:val="0060595A"/>
    <w:rsid w:val="00605E28"/>
    <w:rsid w:val="00606777"/>
    <w:rsid w:val="00607D17"/>
    <w:rsid w:val="0061037D"/>
    <w:rsid w:val="00611376"/>
    <w:rsid w:val="00613EA2"/>
    <w:rsid w:val="00614991"/>
    <w:rsid w:val="00614DE2"/>
    <w:rsid w:val="00614F09"/>
    <w:rsid w:val="0061501B"/>
    <w:rsid w:val="00616110"/>
    <w:rsid w:val="006174D4"/>
    <w:rsid w:val="0062054D"/>
    <w:rsid w:val="00620B0F"/>
    <w:rsid w:val="006215F9"/>
    <w:rsid w:val="00621F0D"/>
    <w:rsid w:val="00622C15"/>
    <w:rsid w:val="00624FD6"/>
    <w:rsid w:val="006253FE"/>
    <w:rsid w:val="006256F5"/>
    <w:rsid w:val="00625B84"/>
    <w:rsid w:val="00626DAE"/>
    <w:rsid w:val="00626FEE"/>
    <w:rsid w:val="006315F6"/>
    <w:rsid w:val="00632297"/>
    <w:rsid w:val="00633A9D"/>
    <w:rsid w:val="0063448E"/>
    <w:rsid w:val="00634899"/>
    <w:rsid w:val="0063571A"/>
    <w:rsid w:val="006370F5"/>
    <w:rsid w:val="00641496"/>
    <w:rsid w:val="00641A14"/>
    <w:rsid w:val="00643227"/>
    <w:rsid w:val="00643DDF"/>
    <w:rsid w:val="00645CE6"/>
    <w:rsid w:val="00647CF3"/>
    <w:rsid w:val="006514BB"/>
    <w:rsid w:val="00651F60"/>
    <w:rsid w:val="00652D7A"/>
    <w:rsid w:val="00653CDA"/>
    <w:rsid w:val="006544EE"/>
    <w:rsid w:val="00655893"/>
    <w:rsid w:val="006561E5"/>
    <w:rsid w:val="00656921"/>
    <w:rsid w:val="00657A78"/>
    <w:rsid w:val="00657D5C"/>
    <w:rsid w:val="0066078B"/>
    <w:rsid w:val="00660EC2"/>
    <w:rsid w:val="0066281B"/>
    <w:rsid w:val="00666689"/>
    <w:rsid w:val="00666FD0"/>
    <w:rsid w:val="0066710A"/>
    <w:rsid w:val="006675FA"/>
    <w:rsid w:val="00671B62"/>
    <w:rsid w:val="00672362"/>
    <w:rsid w:val="00673A28"/>
    <w:rsid w:val="00675B0A"/>
    <w:rsid w:val="00676D73"/>
    <w:rsid w:val="00682687"/>
    <w:rsid w:val="00682762"/>
    <w:rsid w:val="0068504C"/>
    <w:rsid w:val="006862F3"/>
    <w:rsid w:val="0068798D"/>
    <w:rsid w:val="006907DC"/>
    <w:rsid w:val="00691581"/>
    <w:rsid w:val="00691AAC"/>
    <w:rsid w:val="00691CD3"/>
    <w:rsid w:val="00692028"/>
    <w:rsid w:val="006923CE"/>
    <w:rsid w:val="00692703"/>
    <w:rsid w:val="00692A85"/>
    <w:rsid w:val="006930DE"/>
    <w:rsid w:val="00693AC3"/>
    <w:rsid w:val="00693EE0"/>
    <w:rsid w:val="00695846"/>
    <w:rsid w:val="00695BFA"/>
    <w:rsid w:val="006A200F"/>
    <w:rsid w:val="006A26CC"/>
    <w:rsid w:val="006A2DE5"/>
    <w:rsid w:val="006A394D"/>
    <w:rsid w:val="006A46EB"/>
    <w:rsid w:val="006A4F2E"/>
    <w:rsid w:val="006B1FAB"/>
    <w:rsid w:val="006B20B2"/>
    <w:rsid w:val="006B2F90"/>
    <w:rsid w:val="006B3AA3"/>
    <w:rsid w:val="006B3B62"/>
    <w:rsid w:val="006B3E79"/>
    <w:rsid w:val="006B49FA"/>
    <w:rsid w:val="006B4E14"/>
    <w:rsid w:val="006B6044"/>
    <w:rsid w:val="006B646D"/>
    <w:rsid w:val="006B6B29"/>
    <w:rsid w:val="006B7AE6"/>
    <w:rsid w:val="006C010C"/>
    <w:rsid w:val="006C11BE"/>
    <w:rsid w:val="006C2E1B"/>
    <w:rsid w:val="006C4717"/>
    <w:rsid w:val="006C628F"/>
    <w:rsid w:val="006C69F2"/>
    <w:rsid w:val="006C700B"/>
    <w:rsid w:val="006C7351"/>
    <w:rsid w:val="006D0A66"/>
    <w:rsid w:val="006D1DB9"/>
    <w:rsid w:val="006D2074"/>
    <w:rsid w:val="006D273D"/>
    <w:rsid w:val="006D5301"/>
    <w:rsid w:val="006D5DDA"/>
    <w:rsid w:val="006D61E9"/>
    <w:rsid w:val="006D6B6A"/>
    <w:rsid w:val="006D6BF8"/>
    <w:rsid w:val="006D7E2D"/>
    <w:rsid w:val="006E0797"/>
    <w:rsid w:val="006E0A16"/>
    <w:rsid w:val="006E1019"/>
    <w:rsid w:val="006E2A51"/>
    <w:rsid w:val="006E4499"/>
    <w:rsid w:val="006E4F16"/>
    <w:rsid w:val="006E6A98"/>
    <w:rsid w:val="006E72D6"/>
    <w:rsid w:val="006F06B7"/>
    <w:rsid w:val="006F0A52"/>
    <w:rsid w:val="006F13A3"/>
    <w:rsid w:val="006F2BFF"/>
    <w:rsid w:val="006F3581"/>
    <w:rsid w:val="006F530B"/>
    <w:rsid w:val="006F7F16"/>
    <w:rsid w:val="0070082B"/>
    <w:rsid w:val="00701753"/>
    <w:rsid w:val="00701A73"/>
    <w:rsid w:val="007044C2"/>
    <w:rsid w:val="0071111A"/>
    <w:rsid w:val="00711272"/>
    <w:rsid w:val="0071247F"/>
    <w:rsid w:val="007127B7"/>
    <w:rsid w:val="00715058"/>
    <w:rsid w:val="00715B73"/>
    <w:rsid w:val="00716842"/>
    <w:rsid w:val="00716A1F"/>
    <w:rsid w:val="00717D52"/>
    <w:rsid w:val="00720C78"/>
    <w:rsid w:val="00721A63"/>
    <w:rsid w:val="00723337"/>
    <w:rsid w:val="00723386"/>
    <w:rsid w:val="00723CAD"/>
    <w:rsid w:val="007247B6"/>
    <w:rsid w:val="00724A22"/>
    <w:rsid w:val="0072500F"/>
    <w:rsid w:val="00725376"/>
    <w:rsid w:val="00725790"/>
    <w:rsid w:val="007258D3"/>
    <w:rsid w:val="00725F4F"/>
    <w:rsid w:val="0072698A"/>
    <w:rsid w:val="007305DE"/>
    <w:rsid w:val="00730B1A"/>
    <w:rsid w:val="00731151"/>
    <w:rsid w:val="00731BBB"/>
    <w:rsid w:val="00732123"/>
    <w:rsid w:val="00733C3D"/>
    <w:rsid w:val="0073454E"/>
    <w:rsid w:val="00735204"/>
    <w:rsid w:val="0073552A"/>
    <w:rsid w:val="007355A9"/>
    <w:rsid w:val="00735F79"/>
    <w:rsid w:val="00737394"/>
    <w:rsid w:val="00740F2A"/>
    <w:rsid w:val="0074169B"/>
    <w:rsid w:val="007417FE"/>
    <w:rsid w:val="007425BE"/>
    <w:rsid w:val="00743B75"/>
    <w:rsid w:val="00743CCB"/>
    <w:rsid w:val="007453A3"/>
    <w:rsid w:val="00745422"/>
    <w:rsid w:val="0074776B"/>
    <w:rsid w:val="0075028C"/>
    <w:rsid w:val="00750451"/>
    <w:rsid w:val="0075362F"/>
    <w:rsid w:val="00753C2C"/>
    <w:rsid w:val="00754106"/>
    <w:rsid w:val="007570E4"/>
    <w:rsid w:val="00760C42"/>
    <w:rsid w:val="00761000"/>
    <w:rsid w:val="00761F0A"/>
    <w:rsid w:val="00762A5B"/>
    <w:rsid w:val="00762C10"/>
    <w:rsid w:val="0076459D"/>
    <w:rsid w:val="007649DE"/>
    <w:rsid w:val="00764A86"/>
    <w:rsid w:val="007655B6"/>
    <w:rsid w:val="00765CDE"/>
    <w:rsid w:val="007673AE"/>
    <w:rsid w:val="00770FAB"/>
    <w:rsid w:val="00772E5C"/>
    <w:rsid w:val="0077302D"/>
    <w:rsid w:val="00773B1A"/>
    <w:rsid w:val="00774CF4"/>
    <w:rsid w:val="00774E41"/>
    <w:rsid w:val="00774F46"/>
    <w:rsid w:val="007752E2"/>
    <w:rsid w:val="00776DF8"/>
    <w:rsid w:val="007770EA"/>
    <w:rsid w:val="007772E8"/>
    <w:rsid w:val="0077738A"/>
    <w:rsid w:val="00777F0F"/>
    <w:rsid w:val="00777F10"/>
    <w:rsid w:val="00780A5A"/>
    <w:rsid w:val="00780BC0"/>
    <w:rsid w:val="007811ED"/>
    <w:rsid w:val="007821E2"/>
    <w:rsid w:val="007821EA"/>
    <w:rsid w:val="00784408"/>
    <w:rsid w:val="00784461"/>
    <w:rsid w:val="007847CB"/>
    <w:rsid w:val="00784A47"/>
    <w:rsid w:val="00784A9A"/>
    <w:rsid w:val="0078524F"/>
    <w:rsid w:val="0078550E"/>
    <w:rsid w:val="00787541"/>
    <w:rsid w:val="00790346"/>
    <w:rsid w:val="0079143F"/>
    <w:rsid w:val="00791C44"/>
    <w:rsid w:val="00792964"/>
    <w:rsid w:val="0079490A"/>
    <w:rsid w:val="00796093"/>
    <w:rsid w:val="00797C67"/>
    <w:rsid w:val="007A1424"/>
    <w:rsid w:val="007A17FA"/>
    <w:rsid w:val="007A1957"/>
    <w:rsid w:val="007A28E4"/>
    <w:rsid w:val="007A3275"/>
    <w:rsid w:val="007A37DC"/>
    <w:rsid w:val="007A3BC5"/>
    <w:rsid w:val="007A550E"/>
    <w:rsid w:val="007A5E89"/>
    <w:rsid w:val="007A5FB5"/>
    <w:rsid w:val="007A6138"/>
    <w:rsid w:val="007A6AF4"/>
    <w:rsid w:val="007A6E7A"/>
    <w:rsid w:val="007A6F59"/>
    <w:rsid w:val="007A7280"/>
    <w:rsid w:val="007A7738"/>
    <w:rsid w:val="007A7E5A"/>
    <w:rsid w:val="007A7E5C"/>
    <w:rsid w:val="007B0F5B"/>
    <w:rsid w:val="007B1160"/>
    <w:rsid w:val="007B18BF"/>
    <w:rsid w:val="007B1B57"/>
    <w:rsid w:val="007B237D"/>
    <w:rsid w:val="007B375D"/>
    <w:rsid w:val="007B5081"/>
    <w:rsid w:val="007B5E74"/>
    <w:rsid w:val="007B7FE9"/>
    <w:rsid w:val="007C05BE"/>
    <w:rsid w:val="007C1553"/>
    <w:rsid w:val="007C1816"/>
    <w:rsid w:val="007C235E"/>
    <w:rsid w:val="007C2B81"/>
    <w:rsid w:val="007C2F87"/>
    <w:rsid w:val="007C369B"/>
    <w:rsid w:val="007D0E7A"/>
    <w:rsid w:val="007D0FE9"/>
    <w:rsid w:val="007D1341"/>
    <w:rsid w:val="007D2564"/>
    <w:rsid w:val="007D2786"/>
    <w:rsid w:val="007D3785"/>
    <w:rsid w:val="007D3F01"/>
    <w:rsid w:val="007D47CE"/>
    <w:rsid w:val="007D50D2"/>
    <w:rsid w:val="007D5C54"/>
    <w:rsid w:val="007D6ABF"/>
    <w:rsid w:val="007D6E91"/>
    <w:rsid w:val="007D7875"/>
    <w:rsid w:val="007E00DC"/>
    <w:rsid w:val="007E139E"/>
    <w:rsid w:val="007E1F18"/>
    <w:rsid w:val="007E2BC2"/>
    <w:rsid w:val="007E3121"/>
    <w:rsid w:val="007E3F68"/>
    <w:rsid w:val="007E5A50"/>
    <w:rsid w:val="007E5A67"/>
    <w:rsid w:val="007E6058"/>
    <w:rsid w:val="007E6C50"/>
    <w:rsid w:val="007E6DB7"/>
    <w:rsid w:val="007F00BB"/>
    <w:rsid w:val="007F0639"/>
    <w:rsid w:val="007F189B"/>
    <w:rsid w:val="007F19A7"/>
    <w:rsid w:val="007F19DE"/>
    <w:rsid w:val="007F3525"/>
    <w:rsid w:val="007F68F0"/>
    <w:rsid w:val="007F6966"/>
    <w:rsid w:val="007F7B86"/>
    <w:rsid w:val="008003C5"/>
    <w:rsid w:val="00800995"/>
    <w:rsid w:val="00801D9D"/>
    <w:rsid w:val="00802C86"/>
    <w:rsid w:val="00804C6E"/>
    <w:rsid w:val="00804DD5"/>
    <w:rsid w:val="008055E7"/>
    <w:rsid w:val="00805B3A"/>
    <w:rsid w:val="0080611B"/>
    <w:rsid w:val="0080618E"/>
    <w:rsid w:val="00806A37"/>
    <w:rsid w:val="00807609"/>
    <w:rsid w:val="00813151"/>
    <w:rsid w:val="008133C4"/>
    <w:rsid w:val="00813B84"/>
    <w:rsid w:val="00814A17"/>
    <w:rsid w:val="00814FB9"/>
    <w:rsid w:val="0082060F"/>
    <w:rsid w:val="00820FF6"/>
    <w:rsid w:val="00821112"/>
    <w:rsid w:val="008220CA"/>
    <w:rsid w:val="00823C69"/>
    <w:rsid w:val="008248CE"/>
    <w:rsid w:val="00825770"/>
    <w:rsid w:val="00825FBC"/>
    <w:rsid w:val="00830B00"/>
    <w:rsid w:val="00830E67"/>
    <w:rsid w:val="008318F2"/>
    <w:rsid w:val="00831CDC"/>
    <w:rsid w:val="00831CE2"/>
    <w:rsid w:val="0083271F"/>
    <w:rsid w:val="00835711"/>
    <w:rsid w:val="0083674F"/>
    <w:rsid w:val="0084150F"/>
    <w:rsid w:val="00842C84"/>
    <w:rsid w:val="0084329C"/>
    <w:rsid w:val="008437B2"/>
    <w:rsid w:val="00844992"/>
    <w:rsid w:val="008461AE"/>
    <w:rsid w:val="00846ABA"/>
    <w:rsid w:val="00847681"/>
    <w:rsid w:val="00850645"/>
    <w:rsid w:val="00850F96"/>
    <w:rsid w:val="00852509"/>
    <w:rsid w:val="00852B07"/>
    <w:rsid w:val="0085321B"/>
    <w:rsid w:val="008554DF"/>
    <w:rsid w:val="00855EB8"/>
    <w:rsid w:val="008576CF"/>
    <w:rsid w:val="0086010A"/>
    <w:rsid w:val="00860F56"/>
    <w:rsid w:val="00863B45"/>
    <w:rsid w:val="00863CA8"/>
    <w:rsid w:val="00864EE5"/>
    <w:rsid w:val="00865A5E"/>
    <w:rsid w:val="008700E6"/>
    <w:rsid w:val="00870E0D"/>
    <w:rsid w:val="00871CCB"/>
    <w:rsid w:val="008720B9"/>
    <w:rsid w:val="0087284C"/>
    <w:rsid w:val="0087354B"/>
    <w:rsid w:val="00873865"/>
    <w:rsid w:val="00874B90"/>
    <w:rsid w:val="008759E3"/>
    <w:rsid w:val="00876BED"/>
    <w:rsid w:val="008779A8"/>
    <w:rsid w:val="0088006A"/>
    <w:rsid w:val="0088053D"/>
    <w:rsid w:val="00880CD1"/>
    <w:rsid w:val="008818B4"/>
    <w:rsid w:val="00882795"/>
    <w:rsid w:val="008830DD"/>
    <w:rsid w:val="00887911"/>
    <w:rsid w:val="0089063A"/>
    <w:rsid w:val="008907F5"/>
    <w:rsid w:val="00891D6F"/>
    <w:rsid w:val="00893218"/>
    <w:rsid w:val="00896732"/>
    <w:rsid w:val="00896A19"/>
    <w:rsid w:val="0089752C"/>
    <w:rsid w:val="00897E41"/>
    <w:rsid w:val="008A064A"/>
    <w:rsid w:val="008A0DBC"/>
    <w:rsid w:val="008A13E8"/>
    <w:rsid w:val="008A1660"/>
    <w:rsid w:val="008A303C"/>
    <w:rsid w:val="008A4923"/>
    <w:rsid w:val="008A4FD2"/>
    <w:rsid w:val="008A5146"/>
    <w:rsid w:val="008A6874"/>
    <w:rsid w:val="008A6A8E"/>
    <w:rsid w:val="008A774B"/>
    <w:rsid w:val="008B0045"/>
    <w:rsid w:val="008B1432"/>
    <w:rsid w:val="008B2FDD"/>
    <w:rsid w:val="008B3020"/>
    <w:rsid w:val="008B3976"/>
    <w:rsid w:val="008B41D1"/>
    <w:rsid w:val="008B47A8"/>
    <w:rsid w:val="008B5474"/>
    <w:rsid w:val="008B5900"/>
    <w:rsid w:val="008B5A65"/>
    <w:rsid w:val="008C039B"/>
    <w:rsid w:val="008C03FA"/>
    <w:rsid w:val="008C084B"/>
    <w:rsid w:val="008C0DC4"/>
    <w:rsid w:val="008C1FAA"/>
    <w:rsid w:val="008C2878"/>
    <w:rsid w:val="008C40DC"/>
    <w:rsid w:val="008C5509"/>
    <w:rsid w:val="008C6BFA"/>
    <w:rsid w:val="008C6E12"/>
    <w:rsid w:val="008D033B"/>
    <w:rsid w:val="008D0F65"/>
    <w:rsid w:val="008D1E9C"/>
    <w:rsid w:val="008D2E90"/>
    <w:rsid w:val="008D336E"/>
    <w:rsid w:val="008D3886"/>
    <w:rsid w:val="008D50CE"/>
    <w:rsid w:val="008D6E5B"/>
    <w:rsid w:val="008D6F23"/>
    <w:rsid w:val="008D744D"/>
    <w:rsid w:val="008E068A"/>
    <w:rsid w:val="008E0BDB"/>
    <w:rsid w:val="008E1F35"/>
    <w:rsid w:val="008E246A"/>
    <w:rsid w:val="008E2623"/>
    <w:rsid w:val="008E2893"/>
    <w:rsid w:val="008E34EB"/>
    <w:rsid w:val="008E4CD3"/>
    <w:rsid w:val="008E52DE"/>
    <w:rsid w:val="008E56A2"/>
    <w:rsid w:val="008E5DBD"/>
    <w:rsid w:val="008E65FD"/>
    <w:rsid w:val="008E7DA0"/>
    <w:rsid w:val="008F00CB"/>
    <w:rsid w:val="008F0662"/>
    <w:rsid w:val="008F09E2"/>
    <w:rsid w:val="008F392B"/>
    <w:rsid w:val="008F3D96"/>
    <w:rsid w:val="008F458D"/>
    <w:rsid w:val="008F538A"/>
    <w:rsid w:val="008F56B7"/>
    <w:rsid w:val="008F5E13"/>
    <w:rsid w:val="008F6045"/>
    <w:rsid w:val="008F6EF2"/>
    <w:rsid w:val="008F76E1"/>
    <w:rsid w:val="009004C7"/>
    <w:rsid w:val="0090151E"/>
    <w:rsid w:val="00901AA1"/>
    <w:rsid w:val="00902804"/>
    <w:rsid w:val="00902D6F"/>
    <w:rsid w:val="00903DDD"/>
    <w:rsid w:val="00904D5B"/>
    <w:rsid w:val="00906521"/>
    <w:rsid w:val="0090745F"/>
    <w:rsid w:val="00907DC0"/>
    <w:rsid w:val="00907E5C"/>
    <w:rsid w:val="009106C3"/>
    <w:rsid w:val="00910E50"/>
    <w:rsid w:val="00911E28"/>
    <w:rsid w:val="00912D28"/>
    <w:rsid w:val="0091317E"/>
    <w:rsid w:val="0091638B"/>
    <w:rsid w:val="00917F9F"/>
    <w:rsid w:val="00920128"/>
    <w:rsid w:val="00920F94"/>
    <w:rsid w:val="00923A16"/>
    <w:rsid w:val="00924984"/>
    <w:rsid w:val="00926F8C"/>
    <w:rsid w:val="00931234"/>
    <w:rsid w:val="0093145D"/>
    <w:rsid w:val="009322D1"/>
    <w:rsid w:val="00932AE8"/>
    <w:rsid w:val="009331CD"/>
    <w:rsid w:val="00933707"/>
    <w:rsid w:val="00933C93"/>
    <w:rsid w:val="0093597C"/>
    <w:rsid w:val="0093674A"/>
    <w:rsid w:val="00937E06"/>
    <w:rsid w:val="00940046"/>
    <w:rsid w:val="00940D37"/>
    <w:rsid w:val="00940D7E"/>
    <w:rsid w:val="00940DAD"/>
    <w:rsid w:val="009449DB"/>
    <w:rsid w:val="0094500E"/>
    <w:rsid w:val="009450CD"/>
    <w:rsid w:val="0094563D"/>
    <w:rsid w:val="00945F4F"/>
    <w:rsid w:val="0094627B"/>
    <w:rsid w:val="009517A3"/>
    <w:rsid w:val="00952709"/>
    <w:rsid w:val="009529BC"/>
    <w:rsid w:val="00952D24"/>
    <w:rsid w:val="00954490"/>
    <w:rsid w:val="009572F4"/>
    <w:rsid w:val="009573F8"/>
    <w:rsid w:val="009579C6"/>
    <w:rsid w:val="0096413D"/>
    <w:rsid w:val="00967896"/>
    <w:rsid w:val="00972164"/>
    <w:rsid w:val="00972A6E"/>
    <w:rsid w:val="009737FD"/>
    <w:rsid w:val="00976A07"/>
    <w:rsid w:val="009802A0"/>
    <w:rsid w:val="00980E04"/>
    <w:rsid w:val="00981890"/>
    <w:rsid w:val="00982768"/>
    <w:rsid w:val="0098288B"/>
    <w:rsid w:val="00982F14"/>
    <w:rsid w:val="00984864"/>
    <w:rsid w:val="0098549C"/>
    <w:rsid w:val="009856AA"/>
    <w:rsid w:val="009856DD"/>
    <w:rsid w:val="00985AA0"/>
    <w:rsid w:val="00986921"/>
    <w:rsid w:val="0098740B"/>
    <w:rsid w:val="009900D2"/>
    <w:rsid w:val="00990AD7"/>
    <w:rsid w:val="00993FFD"/>
    <w:rsid w:val="0099636A"/>
    <w:rsid w:val="009978C2"/>
    <w:rsid w:val="009A0420"/>
    <w:rsid w:val="009A0BA3"/>
    <w:rsid w:val="009A1149"/>
    <w:rsid w:val="009A277B"/>
    <w:rsid w:val="009A3717"/>
    <w:rsid w:val="009A4051"/>
    <w:rsid w:val="009A4519"/>
    <w:rsid w:val="009A4613"/>
    <w:rsid w:val="009A507B"/>
    <w:rsid w:val="009A7074"/>
    <w:rsid w:val="009B0212"/>
    <w:rsid w:val="009B0B58"/>
    <w:rsid w:val="009B46CD"/>
    <w:rsid w:val="009B4702"/>
    <w:rsid w:val="009B48B5"/>
    <w:rsid w:val="009B51EA"/>
    <w:rsid w:val="009B5362"/>
    <w:rsid w:val="009B5995"/>
    <w:rsid w:val="009B7F33"/>
    <w:rsid w:val="009B7FCC"/>
    <w:rsid w:val="009C0961"/>
    <w:rsid w:val="009C0A1B"/>
    <w:rsid w:val="009C37D3"/>
    <w:rsid w:val="009C3922"/>
    <w:rsid w:val="009C57CC"/>
    <w:rsid w:val="009C5A2D"/>
    <w:rsid w:val="009C5CED"/>
    <w:rsid w:val="009D19EF"/>
    <w:rsid w:val="009D2F2A"/>
    <w:rsid w:val="009D4168"/>
    <w:rsid w:val="009D44EB"/>
    <w:rsid w:val="009D498A"/>
    <w:rsid w:val="009D5011"/>
    <w:rsid w:val="009D52D6"/>
    <w:rsid w:val="009D612A"/>
    <w:rsid w:val="009D682F"/>
    <w:rsid w:val="009D6E1D"/>
    <w:rsid w:val="009D7B16"/>
    <w:rsid w:val="009E1DEA"/>
    <w:rsid w:val="009E24B3"/>
    <w:rsid w:val="009E2DAB"/>
    <w:rsid w:val="009E2F18"/>
    <w:rsid w:val="009E3BD4"/>
    <w:rsid w:val="009E3E0F"/>
    <w:rsid w:val="009E4B6E"/>
    <w:rsid w:val="009E7A79"/>
    <w:rsid w:val="009E7CD2"/>
    <w:rsid w:val="009F0A0E"/>
    <w:rsid w:val="009F27E4"/>
    <w:rsid w:val="009F285D"/>
    <w:rsid w:val="009F3625"/>
    <w:rsid w:val="009F5761"/>
    <w:rsid w:val="009F5907"/>
    <w:rsid w:val="009F74BB"/>
    <w:rsid w:val="009F77CD"/>
    <w:rsid w:val="009F7922"/>
    <w:rsid w:val="009F797A"/>
    <w:rsid w:val="009F7BD9"/>
    <w:rsid w:val="00A02EB8"/>
    <w:rsid w:val="00A02FBF"/>
    <w:rsid w:val="00A03176"/>
    <w:rsid w:val="00A045D7"/>
    <w:rsid w:val="00A059E1"/>
    <w:rsid w:val="00A07313"/>
    <w:rsid w:val="00A078ED"/>
    <w:rsid w:val="00A10A5B"/>
    <w:rsid w:val="00A11582"/>
    <w:rsid w:val="00A141C2"/>
    <w:rsid w:val="00A14AA8"/>
    <w:rsid w:val="00A151B2"/>
    <w:rsid w:val="00A16728"/>
    <w:rsid w:val="00A16B05"/>
    <w:rsid w:val="00A16C43"/>
    <w:rsid w:val="00A17A6D"/>
    <w:rsid w:val="00A20972"/>
    <w:rsid w:val="00A20D6B"/>
    <w:rsid w:val="00A2191E"/>
    <w:rsid w:val="00A2224B"/>
    <w:rsid w:val="00A223F6"/>
    <w:rsid w:val="00A22449"/>
    <w:rsid w:val="00A24C7C"/>
    <w:rsid w:val="00A25456"/>
    <w:rsid w:val="00A25A92"/>
    <w:rsid w:val="00A26348"/>
    <w:rsid w:val="00A27201"/>
    <w:rsid w:val="00A30A3D"/>
    <w:rsid w:val="00A3123A"/>
    <w:rsid w:val="00A31F9A"/>
    <w:rsid w:val="00A32040"/>
    <w:rsid w:val="00A33F92"/>
    <w:rsid w:val="00A341AD"/>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47E46"/>
    <w:rsid w:val="00A50791"/>
    <w:rsid w:val="00A50C9E"/>
    <w:rsid w:val="00A51000"/>
    <w:rsid w:val="00A52EEF"/>
    <w:rsid w:val="00A52F33"/>
    <w:rsid w:val="00A534BC"/>
    <w:rsid w:val="00A54621"/>
    <w:rsid w:val="00A556E6"/>
    <w:rsid w:val="00A57034"/>
    <w:rsid w:val="00A607B5"/>
    <w:rsid w:val="00A60970"/>
    <w:rsid w:val="00A60C38"/>
    <w:rsid w:val="00A61446"/>
    <w:rsid w:val="00A61B31"/>
    <w:rsid w:val="00A62C63"/>
    <w:rsid w:val="00A63B19"/>
    <w:rsid w:val="00A63FC7"/>
    <w:rsid w:val="00A642C2"/>
    <w:rsid w:val="00A66257"/>
    <w:rsid w:val="00A66612"/>
    <w:rsid w:val="00A70726"/>
    <w:rsid w:val="00A717FE"/>
    <w:rsid w:val="00A72209"/>
    <w:rsid w:val="00A72339"/>
    <w:rsid w:val="00A72B62"/>
    <w:rsid w:val="00A73505"/>
    <w:rsid w:val="00A73B88"/>
    <w:rsid w:val="00A7459C"/>
    <w:rsid w:val="00A752AA"/>
    <w:rsid w:val="00A765C1"/>
    <w:rsid w:val="00A7661D"/>
    <w:rsid w:val="00A76EEB"/>
    <w:rsid w:val="00A774C1"/>
    <w:rsid w:val="00A779A7"/>
    <w:rsid w:val="00A80FB4"/>
    <w:rsid w:val="00A81317"/>
    <w:rsid w:val="00A81735"/>
    <w:rsid w:val="00A844F1"/>
    <w:rsid w:val="00A85758"/>
    <w:rsid w:val="00A86E3B"/>
    <w:rsid w:val="00A87845"/>
    <w:rsid w:val="00A87DB2"/>
    <w:rsid w:val="00A90CD1"/>
    <w:rsid w:val="00A90ECB"/>
    <w:rsid w:val="00A92B33"/>
    <w:rsid w:val="00A95624"/>
    <w:rsid w:val="00A95C95"/>
    <w:rsid w:val="00A95F4A"/>
    <w:rsid w:val="00A96802"/>
    <w:rsid w:val="00A96D90"/>
    <w:rsid w:val="00AA0054"/>
    <w:rsid w:val="00AA09E4"/>
    <w:rsid w:val="00AA0F9D"/>
    <w:rsid w:val="00AA6305"/>
    <w:rsid w:val="00AA69B1"/>
    <w:rsid w:val="00AA7772"/>
    <w:rsid w:val="00AA799E"/>
    <w:rsid w:val="00AB133F"/>
    <w:rsid w:val="00AB2528"/>
    <w:rsid w:val="00AB2AAF"/>
    <w:rsid w:val="00AB39E4"/>
    <w:rsid w:val="00AB5098"/>
    <w:rsid w:val="00AB51CE"/>
    <w:rsid w:val="00AB6D57"/>
    <w:rsid w:val="00AC0204"/>
    <w:rsid w:val="00AC29FC"/>
    <w:rsid w:val="00AC5847"/>
    <w:rsid w:val="00AC5DFB"/>
    <w:rsid w:val="00AC6514"/>
    <w:rsid w:val="00AC6F37"/>
    <w:rsid w:val="00AC75A5"/>
    <w:rsid w:val="00AC7C59"/>
    <w:rsid w:val="00AD0357"/>
    <w:rsid w:val="00AD044B"/>
    <w:rsid w:val="00AD24D9"/>
    <w:rsid w:val="00AD31AF"/>
    <w:rsid w:val="00AD3D89"/>
    <w:rsid w:val="00AD5797"/>
    <w:rsid w:val="00AD64D0"/>
    <w:rsid w:val="00AD6D49"/>
    <w:rsid w:val="00AD6E8A"/>
    <w:rsid w:val="00AD7022"/>
    <w:rsid w:val="00AD744D"/>
    <w:rsid w:val="00AD7FD6"/>
    <w:rsid w:val="00AE0553"/>
    <w:rsid w:val="00AE35BB"/>
    <w:rsid w:val="00AE3F9F"/>
    <w:rsid w:val="00AE4050"/>
    <w:rsid w:val="00AE5B86"/>
    <w:rsid w:val="00AE74A1"/>
    <w:rsid w:val="00AE74EB"/>
    <w:rsid w:val="00AF015B"/>
    <w:rsid w:val="00AF0773"/>
    <w:rsid w:val="00AF123F"/>
    <w:rsid w:val="00AF1982"/>
    <w:rsid w:val="00AF2CE2"/>
    <w:rsid w:val="00AF40F8"/>
    <w:rsid w:val="00AF4C6F"/>
    <w:rsid w:val="00AF4EAF"/>
    <w:rsid w:val="00AF5772"/>
    <w:rsid w:val="00AF7E6D"/>
    <w:rsid w:val="00B010B7"/>
    <w:rsid w:val="00B01AF3"/>
    <w:rsid w:val="00B01E5F"/>
    <w:rsid w:val="00B020F7"/>
    <w:rsid w:val="00B02BF1"/>
    <w:rsid w:val="00B03B78"/>
    <w:rsid w:val="00B03C1B"/>
    <w:rsid w:val="00B03CD4"/>
    <w:rsid w:val="00B042B3"/>
    <w:rsid w:val="00B0496C"/>
    <w:rsid w:val="00B0553E"/>
    <w:rsid w:val="00B05689"/>
    <w:rsid w:val="00B0590C"/>
    <w:rsid w:val="00B10606"/>
    <w:rsid w:val="00B1120E"/>
    <w:rsid w:val="00B11771"/>
    <w:rsid w:val="00B11ACC"/>
    <w:rsid w:val="00B11DD9"/>
    <w:rsid w:val="00B11F15"/>
    <w:rsid w:val="00B125AF"/>
    <w:rsid w:val="00B13BE8"/>
    <w:rsid w:val="00B14FAF"/>
    <w:rsid w:val="00B16027"/>
    <w:rsid w:val="00B16115"/>
    <w:rsid w:val="00B17512"/>
    <w:rsid w:val="00B17947"/>
    <w:rsid w:val="00B209D0"/>
    <w:rsid w:val="00B21BD5"/>
    <w:rsid w:val="00B22100"/>
    <w:rsid w:val="00B22623"/>
    <w:rsid w:val="00B22ED2"/>
    <w:rsid w:val="00B239B6"/>
    <w:rsid w:val="00B24EE0"/>
    <w:rsid w:val="00B25045"/>
    <w:rsid w:val="00B26563"/>
    <w:rsid w:val="00B2659E"/>
    <w:rsid w:val="00B26AE1"/>
    <w:rsid w:val="00B303F4"/>
    <w:rsid w:val="00B314A7"/>
    <w:rsid w:val="00B31C14"/>
    <w:rsid w:val="00B322EE"/>
    <w:rsid w:val="00B32FEF"/>
    <w:rsid w:val="00B33055"/>
    <w:rsid w:val="00B3333C"/>
    <w:rsid w:val="00B3395C"/>
    <w:rsid w:val="00B34101"/>
    <w:rsid w:val="00B3434D"/>
    <w:rsid w:val="00B346DA"/>
    <w:rsid w:val="00B37E29"/>
    <w:rsid w:val="00B42609"/>
    <w:rsid w:val="00B4422F"/>
    <w:rsid w:val="00B45AA0"/>
    <w:rsid w:val="00B45FCE"/>
    <w:rsid w:val="00B471B2"/>
    <w:rsid w:val="00B4760F"/>
    <w:rsid w:val="00B51865"/>
    <w:rsid w:val="00B52F5F"/>
    <w:rsid w:val="00B53904"/>
    <w:rsid w:val="00B53DCE"/>
    <w:rsid w:val="00B54631"/>
    <w:rsid w:val="00B54BE0"/>
    <w:rsid w:val="00B57170"/>
    <w:rsid w:val="00B577AA"/>
    <w:rsid w:val="00B57A50"/>
    <w:rsid w:val="00B6040C"/>
    <w:rsid w:val="00B638E8"/>
    <w:rsid w:val="00B65532"/>
    <w:rsid w:val="00B66007"/>
    <w:rsid w:val="00B668BF"/>
    <w:rsid w:val="00B67FC8"/>
    <w:rsid w:val="00B7034F"/>
    <w:rsid w:val="00B705F2"/>
    <w:rsid w:val="00B70733"/>
    <w:rsid w:val="00B70B0E"/>
    <w:rsid w:val="00B71256"/>
    <w:rsid w:val="00B71394"/>
    <w:rsid w:val="00B71AFB"/>
    <w:rsid w:val="00B71EDA"/>
    <w:rsid w:val="00B72CAD"/>
    <w:rsid w:val="00B7307F"/>
    <w:rsid w:val="00B73BE8"/>
    <w:rsid w:val="00B74C87"/>
    <w:rsid w:val="00B74D30"/>
    <w:rsid w:val="00B7582C"/>
    <w:rsid w:val="00B76642"/>
    <w:rsid w:val="00B776DC"/>
    <w:rsid w:val="00B77A66"/>
    <w:rsid w:val="00B8145F"/>
    <w:rsid w:val="00B81786"/>
    <w:rsid w:val="00B83981"/>
    <w:rsid w:val="00B853C9"/>
    <w:rsid w:val="00B8559B"/>
    <w:rsid w:val="00B85C28"/>
    <w:rsid w:val="00B8693F"/>
    <w:rsid w:val="00B873D6"/>
    <w:rsid w:val="00B87746"/>
    <w:rsid w:val="00B91E28"/>
    <w:rsid w:val="00B9317E"/>
    <w:rsid w:val="00B93991"/>
    <w:rsid w:val="00B94EB5"/>
    <w:rsid w:val="00B94F4E"/>
    <w:rsid w:val="00B95859"/>
    <w:rsid w:val="00B9708B"/>
    <w:rsid w:val="00B97107"/>
    <w:rsid w:val="00B975D1"/>
    <w:rsid w:val="00B97F25"/>
    <w:rsid w:val="00B97FDA"/>
    <w:rsid w:val="00BA013D"/>
    <w:rsid w:val="00BA06B8"/>
    <w:rsid w:val="00BA0B21"/>
    <w:rsid w:val="00BA1030"/>
    <w:rsid w:val="00BA27EF"/>
    <w:rsid w:val="00BA4C43"/>
    <w:rsid w:val="00BA6876"/>
    <w:rsid w:val="00BA7DDF"/>
    <w:rsid w:val="00BB0CCB"/>
    <w:rsid w:val="00BB108E"/>
    <w:rsid w:val="00BB10E9"/>
    <w:rsid w:val="00BB1236"/>
    <w:rsid w:val="00BB126F"/>
    <w:rsid w:val="00BB2D3F"/>
    <w:rsid w:val="00BB2F0F"/>
    <w:rsid w:val="00BB37ED"/>
    <w:rsid w:val="00BB44A5"/>
    <w:rsid w:val="00BB4CD6"/>
    <w:rsid w:val="00BB5B43"/>
    <w:rsid w:val="00BB7786"/>
    <w:rsid w:val="00BC0051"/>
    <w:rsid w:val="00BC0466"/>
    <w:rsid w:val="00BC0A16"/>
    <w:rsid w:val="00BC0F47"/>
    <w:rsid w:val="00BC144A"/>
    <w:rsid w:val="00BC16CA"/>
    <w:rsid w:val="00BC1AA0"/>
    <w:rsid w:val="00BC2C64"/>
    <w:rsid w:val="00BC3372"/>
    <w:rsid w:val="00BC3C32"/>
    <w:rsid w:val="00BC43D9"/>
    <w:rsid w:val="00BC4C4F"/>
    <w:rsid w:val="00BC522A"/>
    <w:rsid w:val="00BD2006"/>
    <w:rsid w:val="00BD4747"/>
    <w:rsid w:val="00BE0B53"/>
    <w:rsid w:val="00BE0E49"/>
    <w:rsid w:val="00BE1B45"/>
    <w:rsid w:val="00BE1F4A"/>
    <w:rsid w:val="00BE23DD"/>
    <w:rsid w:val="00BE23E9"/>
    <w:rsid w:val="00BE33DA"/>
    <w:rsid w:val="00BE3D0C"/>
    <w:rsid w:val="00BE6E53"/>
    <w:rsid w:val="00BF2AE2"/>
    <w:rsid w:val="00BF3524"/>
    <w:rsid w:val="00BF3C13"/>
    <w:rsid w:val="00BF6178"/>
    <w:rsid w:val="00BF67B2"/>
    <w:rsid w:val="00BF6D6E"/>
    <w:rsid w:val="00BF6E45"/>
    <w:rsid w:val="00BF76DC"/>
    <w:rsid w:val="00BF795A"/>
    <w:rsid w:val="00C01EAC"/>
    <w:rsid w:val="00C03C26"/>
    <w:rsid w:val="00C047D9"/>
    <w:rsid w:val="00C05A0F"/>
    <w:rsid w:val="00C05CDD"/>
    <w:rsid w:val="00C062E5"/>
    <w:rsid w:val="00C0680F"/>
    <w:rsid w:val="00C06FCA"/>
    <w:rsid w:val="00C074AA"/>
    <w:rsid w:val="00C1098E"/>
    <w:rsid w:val="00C10F3C"/>
    <w:rsid w:val="00C11BF5"/>
    <w:rsid w:val="00C123CE"/>
    <w:rsid w:val="00C125B6"/>
    <w:rsid w:val="00C13A30"/>
    <w:rsid w:val="00C16332"/>
    <w:rsid w:val="00C16CA7"/>
    <w:rsid w:val="00C170FB"/>
    <w:rsid w:val="00C17838"/>
    <w:rsid w:val="00C20676"/>
    <w:rsid w:val="00C2165A"/>
    <w:rsid w:val="00C2283B"/>
    <w:rsid w:val="00C22E4D"/>
    <w:rsid w:val="00C23C0F"/>
    <w:rsid w:val="00C23D68"/>
    <w:rsid w:val="00C244F9"/>
    <w:rsid w:val="00C24D95"/>
    <w:rsid w:val="00C253F5"/>
    <w:rsid w:val="00C25A1F"/>
    <w:rsid w:val="00C26FCB"/>
    <w:rsid w:val="00C30E58"/>
    <w:rsid w:val="00C33B14"/>
    <w:rsid w:val="00C35DE4"/>
    <w:rsid w:val="00C3611A"/>
    <w:rsid w:val="00C365F8"/>
    <w:rsid w:val="00C378E4"/>
    <w:rsid w:val="00C37C42"/>
    <w:rsid w:val="00C37D85"/>
    <w:rsid w:val="00C37E9A"/>
    <w:rsid w:val="00C40755"/>
    <w:rsid w:val="00C414D5"/>
    <w:rsid w:val="00C415D9"/>
    <w:rsid w:val="00C43B12"/>
    <w:rsid w:val="00C4414C"/>
    <w:rsid w:val="00C44A4F"/>
    <w:rsid w:val="00C44D5B"/>
    <w:rsid w:val="00C44EAB"/>
    <w:rsid w:val="00C46227"/>
    <w:rsid w:val="00C46234"/>
    <w:rsid w:val="00C462B2"/>
    <w:rsid w:val="00C47A5F"/>
    <w:rsid w:val="00C50115"/>
    <w:rsid w:val="00C50962"/>
    <w:rsid w:val="00C51927"/>
    <w:rsid w:val="00C537F7"/>
    <w:rsid w:val="00C54CDB"/>
    <w:rsid w:val="00C5597A"/>
    <w:rsid w:val="00C55E92"/>
    <w:rsid w:val="00C56833"/>
    <w:rsid w:val="00C56B9F"/>
    <w:rsid w:val="00C56F59"/>
    <w:rsid w:val="00C606F8"/>
    <w:rsid w:val="00C60E8A"/>
    <w:rsid w:val="00C620B8"/>
    <w:rsid w:val="00C6228B"/>
    <w:rsid w:val="00C62AAD"/>
    <w:rsid w:val="00C644E6"/>
    <w:rsid w:val="00C65C35"/>
    <w:rsid w:val="00C65F96"/>
    <w:rsid w:val="00C66473"/>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7145"/>
    <w:rsid w:val="00C775B3"/>
    <w:rsid w:val="00C81125"/>
    <w:rsid w:val="00C82351"/>
    <w:rsid w:val="00C82A46"/>
    <w:rsid w:val="00C82E81"/>
    <w:rsid w:val="00C835B1"/>
    <w:rsid w:val="00C86A63"/>
    <w:rsid w:val="00C87815"/>
    <w:rsid w:val="00C938D7"/>
    <w:rsid w:val="00C9409A"/>
    <w:rsid w:val="00C945A9"/>
    <w:rsid w:val="00C95A13"/>
    <w:rsid w:val="00C970DF"/>
    <w:rsid w:val="00C97DBE"/>
    <w:rsid w:val="00CA004C"/>
    <w:rsid w:val="00CA04C4"/>
    <w:rsid w:val="00CA114A"/>
    <w:rsid w:val="00CA261A"/>
    <w:rsid w:val="00CA2FE1"/>
    <w:rsid w:val="00CA3DAF"/>
    <w:rsid w:val="00CA7BDF"/>
    <w:rsid w:val="00CA7FFA"/>
    <w:rsid w:val="00CB0CD0"/>
    <w:rsid w:val="00CB1AA1"/>
    <w:rsid w:val="00CB2193"/>
    <w:rsid w:val="00CB24D5"/>
    <w:rsid w:val="00CB254E"/>
    <w:rsid w:val="00CB326E"/>
    <w:rsid w:val="00CB4E9C"/>
    <w:rsid w:val="00CB5A86"/>
    <w:rsid w:val="00CB6B79"/>
    <w:rsid w:val="00CB72B1"/>
    <w:rsid w:val="00CC073B"/>
    <w:rsid w:val="00CC1857"/>
    <w:rsid w:val="00CC222A"/>
    <w:rsid w:val="00CC2E70"/>
    <w:rsid w:val="00CC3929"/>
    <w:rsid w:val="00CC43B2"/>
    <w:rsid w:val="00CC442D"/>
    <w:rsid w:val="00CC46F3"/>
    <w:rsid w:val="00CC50D3"/>
    <w:rsid w:val="00CC6057"/>
    <w:rsid w:val="00CC7F4B"/>
    <w:rsid w:val="00CD16C2"/>
    <w:rsid w:val="00CD2C56"/>
    <w:rsid w:val="00CD3599"/>
    <w:rsid w:val="00CD4807"/>
    <w:rsid w:val="00CD5C2D"/>
    <w:rsid w:val="00CD6052"/>
    <w:rsid w:val="00CD73ED"/>
    <w:rsid w:val="00CE0079"/>
    <w:rsid w:val="00CE13F0"/>
    <w:rsid w:val="00CE2A98"/>
    <w:rsid w:val="00CE2AEA"/>
    <w:rsid w:val="00CE4826"/>
    <w:rsid w:val="00CE5367"/>
    <w:rsid w:val="00CE7125"/>
    <w:rsid w:val="00CE7A69"/>
    <w:rsid w:val="00CF183B"/>
    <w:rsid w:val="00CF2664"/>
    <w:rsid w:val="00CF30D2"/>
    <w:rsid w:val="00CF3BE7"/>
    <w:rsid w:val="00CF5513"/>
    <w:rsid w:val="00CF5CDC"/>
    <w:rsid w:val="00CF7D5D"/>
    <w:rsid w:val="00D00237"/>
    <w:rsid w:val="00D03A10"/>
    <w:rsid w:val="00D045DD"/>
    <w:rsid w:val="00D04FDC"/>
    <w:rsid w:val="00D05B9F"/>
    <w:rsid w:val="00D05F7C"/>
    <w:rsid w:val="00D10617"/>
    <w:rsid w:val="00D10974"/>
    <w:rsid w:val="00D11DB4"/>
    <w:rsid w:val="00D12DE2"/>
    <w:rsid w:val="00D1359D"/>
    <w:rsid w:val="00D13689"/>
    <w:rsid w:val="00D14083"/>
    <w:rsid w:val="00D153F4"/>
    <w:rsid w:val="00D15AFA"/>
    <w:rsid w:val="00D16026"/>
    <w:rsid w:val="00D16416"/>
    <w:rsid w:val="00D17857"/>
    <w:rsid w:val="00D17B68"/>
    <w:rsid w:val="00D21E8B"/>
    <w:rsid w:val="00D22DE9"/>
    <w:rsid w:val="00D2496A"/>
    <w:rsid w:val="00D25758"/>
    <w:rsid w:val="00D25E1F"/>
    <w:rsid w:val="00D30D66"/>
    <w:rsid w:val="00D31F00"/>
    <w:rsid w:val="00D325DC"/>
    <w:rsid w:val="00D3359B"/>
    <w:rsid w:val="00D338CC"/>
    <w:rsid w:val="00D34314"/>
    <w:rsid w:val="00D346E9"/>
    <w:rsid w:val="00D34FA5"/>
    <w:rsid w:val="00D34FEC"/>
    <w:rsid w:val="00D35B4F"/>
    <w:rsid w:val="00D3750C"/>
    <w:rsid w:val="00D405D5"/>
    <w:rsid w:val="00D42C0E"/>
    <w:rsid w:val="00D43845"/>
    <w:rsid w:val="00D44369"/>
    <w:rsid w:val="00D5174F"/>
    <w:rsid w:val="00D51B54"/>
    <w:rsid w:val="00D520F8"/>
    <w:rsid w:val="00D537EC"/>
    <w:rsid w:val="00D542D9"/>
    <w:rsid w:val="00D545D8"/>
    <w:rsid w:val="00D54DF4"/>
    <w:rsid w:val="00D56CC9"/>
    <w:rsid w:val="00D56F38"/>
    <w:rsid w:val="00D57367"/>
    <w:rsid w:val="00D5741C"/>
    <w:rsid w:val="00D605DA"/>
    <w:rsid w:val="00D60A32"/>
    <w:rsid w:val="00D60C16"/>
    <w:rsid w:val="00D61930"/>
    <w:rsid w:val="00D62210"/>
    <w:rsid w:val="00D623A5"/>
    <w:rsid w:val="00D62460"/>
    <w:rsid w:val="00D639F4"/>
    <w:rsid w:val="00D63EDF"/>
    <w:rsid w:val="00D652B2"/>
    <w:rsid w:val="00D664D5"/>
    <w:rsid w:val="00D71BFA"/>
    <w:rsid w:val="00D720B0"/>
    <w:rsid w:val="00D73592"/>
    <w:rsid w:val="00D74A81"/>
    <w:rsid w:val="00D7559B"/>
    <w:rsid w:val="00D75CD2"/>
    <w:rsid w:val="00D773E8"/>
    <w:rsid w:val="00D8041D"/>
    <w:rsid w:val="00D834DE"/>
    <w:rsid w:val="00D837E7"/>
    <w:rsid w:val="00D84ADF"/>
    <w:rsid w:val="00D84BDB"/>
    <w:rsid w:val="00D85214"/>
    <w:rsid w:val="00D85545"/>
    <w:rsid w:val="00D902DF"/>
    <w:rsid w:val="00D90BC8"/>
    <w:rsid w:val="00D90DEA"/>
    <w:rsid w:val="00D92C40"/>
    <w:rsid w:val="00D96316"/>
    <w:rsid w:val="00D97619"/>
    <w:rsid w:val="00D97DFD"/>
    <w:rsid w:val="00DA1373"/>
    <w:rsid w:val="00DA1920"/>
    <w:rsid w:val="00DA2E7F"/>
    <w:rsid w:val="00DA436D"/>
    <w:rsid w:val="00DA49E2"/>
    <w:rsid w:val="00DA4A3F"/>
    <w:rsid w:val="00DA55CC"/>
    <w:rsid w:val="00DA5ACF"/>
    <w:rsid w:val="00DA6D03"/>
    <w:rsid w:val="00DB00AD"/>
    <w:rsid w:val="00DB0953"/>
    <w:rsid w:val="00DB1F9A"/>
    <w:rsid w:val="00DB21D8"/>
    <w:rsid w:val="00DB356B"/>
    <w:rsid w:val="00DB3F61"/>
    <w:rsid w:val="00DB42D0"/>
    <w:rsid w:val="00DB4451"/>
    <w:rsid w:val="00DB46AC"/>
    <w:rsid w:val="00DB4F52"/>
    <w:rsid w:val="00DB5BDD"/>
    <w:rsid w:val="00DB5BEE"/>
    <w:rsid w:val="00DB5C9D"/>
    <w:rsid w:val="00DB7FE0"/>
    <w:rsid w:val="00DC0AC4"/>
    <w:rsid w:val="00DC0CA7"/>
    <w:rsid w:val="00DC1163"/>
    <w:rsid w:val="00DC2325"/>
    <w:rsid w:val="00DC295A"/>
    <w:rsid w:val="00DC2BE9"/>
    <w:rsid w:val="00DC33E0"/>
    <w:rsid w:val="00DC36CB"/>
    <w:rsid w:val="00DC3780"/>
    <w:rsid w:val="00DC4450"/>
    <w:rsid w:val="00DC4F5F"/>
    <w:rsid w:val="00DC52B6"/>
    <w:rsid w:val="00DC5743"/>
    <w:rsid w:val="00DC64B0"/>
    <w:rsid w:val="00DC662F"/>
    <w:rsid w:val="00DC718D"/>
    <w:rsid w:val="00DC7234"/>
    <w:rsid w:val="00DC7548"/>
    <w:rsid w:val="00DD0847"/>
    <w:rsid w:val="00DD0FA8"/>
    <w:rsid w:val="00DD10D0"/>
    <w:rsid w:val="00DD1927"/>
    <w:rsid w:val="00DD2494"/>
    <w:rsid w:val="00DD26EE"/>
    <w:rsid w:val="00DD410A"/>
    <w:rsid w:val="00DD421B"/>
    <w:rsid w:val="00DD45BF"/>
    <w:rsid w:val="00DD521C"/>
    <w:rsid w:val="00DD5F17"/>
    <w:rsid w:val="00DD61CD"/>
    <w:rsid w:val="00DD6283"/>
    <w:rsid w:val="00DD69AF"/>
    <w:rsid w:val="00DD6AEC"/>
    <w:rsid w:val="00DD7698"/>
    <w:rsid w:val="00DD7BC4"/>
    <w:rsid w:val="00DE064F"/>
    <w:rsid w:val="00DE1F0B"/>
    <w:rsid w:val="00DE25A1"/>
    <w:rsid w:val="00DE355E"/>
    <w:rsid w:val="00DE362D"/>
    <w:rsid w:val="00DE36CE"/>
    <w:rsid w:val="00DE4584"/>
    <w:rsid w:val="00DE4B47"/>
    <w:rsid w:val="00DE5AED"/>
    <w:rsid w:val="00DE5D22"/>
    <w:rsid w:val="00DE63CE"/>
    <w:rsid w:val="00DE7B1F"/>
    <w:rsid w:val="00DE7C56"/>
    <w:rsid w:val="00DE7E1A"/>
    <w:rsid w:val="00DF090C"/>
    <w:rsid w:val="00DF0FFB"/>
    <w:rsid w:val="00DF1A72"/>
    <w:rsid w:val="00DF2393"/>
    <w:rsid w:val="00DF3BAD"/>
    <w:rsid w:val="00DF44A6"/>
    <w:rsid w:val="00DF44F5"/>
    <w:rsid w:val="00DF47FA"/>
    <w:rsid w:val="00DF4FD4"/>
    <w:rsid w:val="00DF54E2"/>
    <w:rsid w:val="00DF6759"/>
    <w:rsid w:val="00DF6C96"/>
    <w:rsid w:val="00DF7EE4"/>
    <w:rsid w:val="00E00601"/>
    <w:rsid w:val="00E02C7D"/>
    <w:rsid w:val="00E044AE"/>
    <w:rsid w:val="00E04C9D"/>
    <w:rsid w:val="00E04E52"/>
    <w:rsid w:val="00E0555F"/>
    <w:rsid w:val="00E06619"/>
    <w:rsid w:val="00E066A4"/>
    <w:rsid w:val="00E07E00"/>
    <w:rsid w:val="00E07E6C"/>
    <w:rsid w:val="00E1066A"/>
    <w:rsid w:val="00E11D49"/>
    <w:rsid w:val="00E11D5B"/>
    <w:rsid w:val="00E12855"/>
    <w:rsid w:val="00E12C57"/>
    <w:rsid w:val="00E142AA"/>
    <w:rsid w:val="00E162D5"/>
    <w:rsid w:val="00E16542"/>
    <w:rsid w:val="00E16592"/>
    <w:rsid w:val="00E16E77"/>
    <w:rsid w:val="00E17446"/>
    <w:rsid w:val="00E1762F"/>
    <w:rsid w:val="00E17778"/>
    <w:rsid w:val="00E22008"/>
    <w:rsid w:val="00E23DCD"/>
    <w:rsid w:val="00E2502C"/>
    <w:rsid w:val="00E257F5"/>
    <w:rsid w:val="00E2760B"/>
    <w:rsid w:val="00E27A2A"/>
    <w:rsid w:val="00E303BE"/>
    <w:rsid w:val="00E3099A"/>
    <w:rsid w:val="00E31454"/>
    <w:rsid w:val="00E31977"/>
    <w:rsid w:val="00E32C07"/>
    <w:rsid w:val="00E32E57"/>
    <w:rsid w:val="00E33499"/>
    <w:rsid w:val="00E341D2"/>
    <w:rsid w:val="00E34473"/>
    <w:rsid w:val="00E34784"/>
    <w:rsid w:val="00E3538A"/>
    <w:rsid w:val="00E35EE6"/>
    <w:rsid w:val="00E371A0"/>
    <w:rsid w:val="00E3755B"/>
    <w:rsid w:val="00E4225B"/>
    <w:rsid w:val="00E43219"/>
    <w:rsid w:val="00E47B60"/>
    <w:rsid w:val="00E47BA1"/>
    <w:rsid w:val="00E509AB"/>
    <w:rsid w:val="00E51098"/>
    <w:rsid w:val="00E519C9"/>
    <w:rsid w:val="00E52228"/>
    <w:rsid w:val="00E53170"/>
    <w:rsid w:val="00E53C1F"/>
    <w:rsid w:val="00E56660"/>
    <w:rsid w:val="00E566E5"/>
    <w:rsid w:val="00E57D99"/>
    <w:rsid w:val="00E57E4C"/>
    <w:rsid w:val="00E60F14"/>
    <w:rsid w:val="00E61720"/>
    <w:rsid w:val="00E6248F"/>
    <w:rsid w:val="00E62EB6"/>
    <w:rsid w:val="00E63A5C"/>
    <w:rsid w:val="00E67C19"/>
    <w:rsid w:val="00E718C4"/>
    <w:rsid w:val="00E720F1"/>
    <w:rsid w:val="00E7520F"/>
    <w:rsid w:val="00E75C57"/>
    <w:rsid w:val="00E75CB0"/>
    <w:rsid w:val="00E76B59"/>
    <w:rsid w:val="00E76FEF"/>
    <w:rsid w:val="00E81156"/>
    <w:rsid w:val="00E87CD9"/>
    <w:rsid w:val="00E90580"/>
    <w:rsid w:val="00E91782"/>
    <w:rsid w:val="00E92AC0"/>
    <w:rsid w:val="00E940C1"/>
    <w:rsid w:val="00E9418D"/>
    <w:rsid w:val="00E951AB"/>
    <w:rsid w:val="00E95DD4"/>
    <w:rsid w:val="00E963CC"/>
    <w:rsid w:val="00E96D6E"/>
    <w:rsid w:val="00E97129"/>
    <w:rsid w:val="00EA0D91"/>
    <w:rsid w:val="00EA13C0"/>
    <w:rsid w:val="00EA156F"/>
    <w:rsid w:val="00EA178F"/>
    <w:rsid w:val="00EA1870"/>
    <w:rsid w:val="00EA2524"/>
    <w:rsid w:val="00EA587E"/>
    <w:rsid w:val="00EA715A"/>
    <w:rsid w:val="00EA7300"/>
    <w:rsid w:val="00EB0C30"/>
    <w:rsid w:val="00EB10B4"/>
    <w:rsid w:val="00EB1405"/>
    <w:rsid w:val="00EB490E"/>
    <w:rsid w:val="00EB52B6"/>
    <w:rsid w:val="00EB5C57"/>
    <w:rsid w:val="00EB6505"/>
    <w:rsid w:val="00EB6524"/>
    <w:rsid w:val="00EB6DC9"/>
    <w:rsid w:val="00EB73F5"/>
    <w:rsid w:val="00EC1017"/>
    <w:rsid w:val="00EC1B45"/>
    <w:rsid w:val="00EC2124"/>
    <w:rsid w:val="00EC2822"/>
    <w:rsid w:val="00EC30B9"/>
    <w:rsid w:val="00EC32E3"/>
    <w:rsid w:val="00EC3526"/>
    <w:rsid w:val="00EC440D"/>
    <w:rsid w:val="00EC4EB1"/>
    <w:rsid w:val="00EC4FE0"/>
    <w:rsid w:val="00EC5AA0"/>
    <w:rsid w:val="00EC6D14"/>
    <w:rsid w:val="00EC6E25"/>
    <w:rsid w:val="00EC6FE9"/>
    <w:rsid w:val="00EC7B02"/>
    <w:rsid w:val="00ED0455"/>
    <w:rsid w:val="00ED0B04"/>
    <w:rsid w:val="00ED1B74"/>
    <w:rsid w:val="00ED1FDC"/>
    <w:rsid w:val="00ED1FE1"/>
    <w:rsid w:val="00ED279E"/>
    <w:rsid w:val="00ED325C"/>
    <w:rsid w:val="00ED3E18"/>
    <w:rsid w:val="00ED4EC2"/>
    <w:rsid w:val="00ED57EE"/>
    <w:rsid w:val="00ED5BF1"/>
    <w:rsid w:val="00ED674A"/>
    <w:rsid w:val="00ED6AB8"/>
    <w:rsid w:val="00ED77CF"/>
    <w:rsid w:val="00EE026B"/>
    <w:rsid w:val="00EE0D69"/>
    <w:rsid w:val="00EE1074"/>
    <w:rsid w:val="00EE166F"/>
    <w:rsid w:val="00EE1F90"/>
    <w:rsid w:val="00EE3519"/>
    <w:rsid w:val="00EE52EB"/>
    <w:rsid w:val="00EE63E0"/>
    <w:rsid w:val="00EE672C"/>
    <w:rsid w:val="00EF070B"/>
    <w:rsid w:val="00EF096D"/>
    <w:rsid w:val="00EF1184"/>
    <w:rsid w:val="00EF1EDE"/>
    <w:rsid w:val="00EF2C05"/>
    <w:rsid w:val="00EF3312"/>
    <w:rsid w:val="00EF4B9D"/>
    <w:rsid w:val="00EF533D"/>
    <w:rsid w:val="00EF69F2"/>
    <w:rsid w:val="00F00413"/>
    <w:rsid w:val="00F00BDC"/>
    <w:rsid w:val="00F014BC"/>
    <w:rsid w:val="00F06737"/>
    <w:rsid w:val="00F10BF1"/>
    <w:rsid w:val="00F12D2A"/>
    <w:rsid w:val="00F14669"/>
    <w:rsid w:val="00F147FA"/>
    <w:rsid w:val="00F15845"/>
    <w:rsid w:val="00F160CD"/>
    <w:rsid w:val="00F176AA"/>
    <w:rsid w:val="00F1770A"/>
    <w:rsid w:val="00F20288"/>
    <w:rsid w:val="00F20638"/>
    <w:rsid w:val="00F23D5B"/>
    <w:rsid w:val="00F24A23"/>
    <w:rsid w:val="00F25A1B"/>
    <w:rsid w:val="00F2748D"/>
    <w:rsid w:val="00F30263"/>
    <w:rsid w:val="00F31EAD"/>
    <w:rsid w:val="00F31F39"/>
    <w:rsid w:val="00F32B5F"/>
    <w:rsid w:val="00F34F07"/>
    <w:rsid w:val="00F367B5"/>
    <w:rsid w:val="00F376C7"/>
    <w:rsid w:val="00F37EEB"/>
    <w:rsid w:val="00F40212"/>
    <w:rsid w:val="00F406D0"/>
    <w:rsid w:val="00F43012"/>
    <w:rsid w:val="00F436DE"/>
    <w:rsid w:val="00F436EC"/>
    <w:rsid w:val="00F4430F"/>
    <w:rsid w:val="00F44345"/>
    <w:rsid w:val="00F452F4"/>
    <w:rsid w:val="00F456BC"/>
    <w:rsid w:val="00F463AA"/>
    <w:rsid w:val="00F469AE"/>
    <w:rsid w:val="00F46AB0"/>
    <w:rsid w:val="00F47371"/>
    <w:rsid w:val="00F50114"/>
    <w:rsid w:val="00F550FB"/>
    <w:rsid w:val="00F555EF"/>
    <w:rsid w:val="00F5569E"/>
    <w:rsid w:val="00F55729"/>
    <w:rsid w:val="00F55E49"/>
    <w:rsid w:val="00F5704A"/>
    <w:rsid w:val="00F6058D"/>
    <w:rsid w:val="00F611B8"/>
    <w:rsid w:val="00F62F2B"/>
    <w:rsid w:val="00F632C7"/>
    <w:rsid w:val="00F67EDE"/>
    <w:rsid w:val="00F70B54"/>
    <w:rsid w:val="00F70B84"/>
    <w:rsid w:val="00F72CB0"/>
    <w:rsid w:val="00F72F24"/>
    <w:rsid w:val="00F74E6B"/>
    <w:rsid w:val="00F75521"/>
    <w:rsid w:val="00F7724C"/>
    <w:rsid w:val="00F80699"/>
    <w:rsid w:val="00F813DB"/>
    <w:rsid w:val="00F818BC"/>
    <w:rsid w:val="00F827D3"/>
    <w:rsid w:val="00F83210"/>
    <w:rsid w:val="00F83D24"/>
    <w:rsid w:val="00F84CB4"/>
    <w:rsid w:val="00F87E4C"/>
    <w:rsid w:val="00F906B9"/>
    <w:rsid w:val="00F909C1"/>
    <w:rsid w:val="00F90F44"/>
    <w:rsid w:val="00F90F5A"/>
    <w:rsid w:val="00F91B97"/>
    <w:rsid w:val="00F93AA2"/>
    <w:rsid w:val="00F93E9D"/>
    <w:rsid w:val="00F94837"/>
    <w:rsid w:val="00F9484A"/>
    <w:rsid w:val="00F94A46"/>
    <w:rsid w:val="00F97995"/>
    <w:rsid w:val="00FA18F6"/>
    <w:rsid w:val="00FA46E2"/>
    <w:rsid w:val="00FA470E"/>
    <w:rsid w:val="00FA504A"/>
    <w:rsid w:val="00FA531C"/>
    <w:rsid w:val="00FA6FD4"/>
    <w:rsid w:val="00FA7696"/>
    <w:rsid w:val="00FA7B89"/>
    <w:rsid w:val="00FB067F"/>
    <w:rsid w:val="00FB08F9"/>
    <w:rsid w:val="00FB0F73"/>
    <w:rsid w:val="00FB11CE"/>
    <w:rsid w:val="00FB1568"/>
    <w:rsid w:val="00FB1607"/>
    <w:rsid w:val="00FB2638"/>
    <w:rsid w:val="00FB3D29"/>
    <w:rsid w:val="00FB467C"/>
    <w:rsid w:val="00FB7295"/>
    <w:rsid w:val="00FC020C"/>
    <w:rsid w:val="00FC075C"/>
    <w:rsid w:val="00FC1A2A"/>
    <w:rsid w:val="00FC2250"/>
    <w:rsid w:val="00FC271A"/>
    <w:rsid w:val="00FC277E"/>
    <w:rsid w:val="00FC2B58"/>
    <w:rsid w:val="00FC326C"/>
    <w:rsid w:val="00FC3700"/>
    <w:rsid w:val="00FC3E21"/>
    <w:rsid w:val="00FC42E3"/>
    <w:rsid w:val="00FC593C"/>
    <w:rsid w:val="00FC79D6"/>
    <w:rsid w:val="00FD1BF3"/>
    <w:rsid w:val="00FD1DBA"/>
    <w:rsid w:val="00FD1E76"/>
    <w:rsid w:val="00FD2470"/>
    <w:rsid w:val="00FD36E1"/>
    <w:rsid w:val="00FD3B96"/>
    <w:rsid w:val="00FD49AB"/>
    <w:rsid w:val="00FD5032"/>
    <w:rsid w:val="00FD53F2"/>
    <w:rsid w:val="00FD5A1A"/>
    <w:rsid w:val="00FD70A1"/>
    <w:rsid w:val="00FE0345"/>
    <w:rsid w:val="00FE1144"/>
    <w:rsid w:val="00FE11CD"/>
    <w:rsid w:val="00FE1595"/>
    <w:rsid w:val="00FE1D8A"/>
    <w:rsid w:val="00FE31B8"/>
    <w:rsid w:val="00FE445D"/>
    <w:rsid w:val="00FE4912"/>
    <w:rsid w:val="00FE4ECC"/>
    <w:rsid w:val="00FE5563"/>
    <w:rsid w:val="00FE6172"/>
    <w:rsid w:val="00FE663D"/>
    <w:rsid w:val="00FE6EEE"/>
    <w:rsid w:val="00FE7B29"/>
    <w:rsid w:val="00FF0A3E"/>
    <w:rsid w:val="00FF1EBD"/>
    <w:rsid w:val="00FF1F15"/>
    <w:rsid w:val="00FF272D"/>
    <w:rsid w:val="00FF5F1A"/>
    <w:rsid w:val="00FF6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rules v:ext="edit">
        <o:r id="V:Rule1" type="connector" idref="#AutoShape 16"/>
        <o:r id="V:Rule2" type="connector" idref="#AutoShape 29"/>
        <o:r id="V:Rule3" type="connector" idref="#AutoShape 6"/>
        <o:r id="V:Rule4" type="connector" idref="#_x0000_s1055"/>
        <o:r id="V:Rule5" type="connector" idref="#AutoShape 21"/>
        <o:r id="V:Rule6" type="connector" idref="#AutoShape 30"/>
        <o:r id="V:Rule7" type="connector" idref="#AutoShape 31"/>
        <o:r id="V:Rule8" type="connector" idref="#AutoShape 19"/>
      </o:rules>
    </o:shapelayout>
  </w:shapeDefaults>
  <w:decimalSymbol w:val="."/>
  <w:listSeparator w:val=","/>
  <w14:docId w14:val="64A28A52"/>
  <w15:docId w15:val="{F0F4596D-66B7-4959-A7D0-8E5041EE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rsid w:val="00A3123A"/>
    <w:pPr>
      <w:widowControl w:val="0"/>
      <w:spacing w:line="320" w:lineRule="exact"/>
      <w:ind w:leftChars="400" w:left="400"/>
      <w:jc w:val="both"/>
    </w:pPr>
  </w:style>
  <w:style w:type="paragraph" w:styleId="1">
    <w:name w:val="heading 1"/>
    <w:basedOn w:val="a"/>
    <w:next w:val="a"/>
    <w:link w:val="10"/>
    <w:autoRedefine/>
    <w:uiPriority w:val="9"/>
    <w:qFormat/>
    <w:locked/>
    <w:rsid w:val="00DC4450"/>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1C1587"/>
    <w:pPr>
      <w:keepNext/>
      <w:numPr>
        <w:ilvl w:val="1"/>
        <w:numId w:val="1"/>
      </w:numPr>
      <w:spacing w:afterLines="50"/>
      <w:ind w:leftChars="0"/>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DC4450"/>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1C1587"/>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locked/>
    <w:rsid w:val="00D664D5"/>
    <w:pPr>
      <w:tabs>
        <w:tab w:val="right" w:leader="underscore" w:pos="0"/>
        <w:tab w:val="right" w:leader="underscore" w:pos="1260"/>
        <w:tab w:val="right" w:leader="underscore" w:pos="1680"/>
        <w:tab w:val="right" w:leader="underscore" w:pos="2520"/>
        <w:tab w:val="right" w:leader="underscore" w:pos="8820"/>
      </w:tabs>
      <w:spacing w:beforeLines="50" w:before="180" w:afterLines="50" w:after="180"/>
      <w:ind w:left="840"/>
    </w:pPr>
    <w:rPr>
      <w:noProof/>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188300557">
      <w:bodyDiv w:val="1"/>
      <w:marLeft w:val="0"/>
      <w:marRight w:val="0"/>
      <w:marTop w:val="0"/>
      <w:marBottom w:val="0"/>
      <w:divBdr>
        <w:top w:val="none" w:sz="0" w:space="0" w:color="auto"/>
        <w:left w:val="none" w:sz="0" w:space="0" w:color="auto"/>
        <w:bottom w:val="none" w:sz="0" w:space="0" w:color="auto"/>
        <w:right w:val="none" w:sz="0" w:space="0" w:color="auto"/>
      </w:divBdr>
      <w:divsChild>
        <w:div w:id="1833451284">
          <w:marLeft w:val="547"/>
          <w:marRight w:val="0"/>
          <w:marTop w:val="0"/>
          <w:marBottom w:val="0"/>
          <w:divBdr>
            <w:top w:val="none" w:sz="0" w:space="0" w:color="auto"/>
            <w:left w:val="none" w:sz="0" w:space="0" w:color="auto"/>
            <w:bottom w:val="none" w:sz="0" w:space="0" w:color="auto"/>
            <w:right w:val="none" w:sz="0" w:space="0" w:color="auto"/>
          </w:divBdr>
        </w:div>
      </w:divsChild>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diagramQuickStyle" Target="diagrams/quickStyle2.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D932903-29ED-4932-8C17-3EBCF78C6F7E}" type="presOf" srcId="{9C351868-E59E-4F13-AF91-9D429D9B8CB7}" destId="{1F8BFC75-7531-47C6-8BA5-F706D6CFB9AF}" srcOrd="0" destOrd="0" presId="urn:microsoft.com/office/officeart/2009/3/layout/HorizontalOrganizationChart"/>
    <dgm:cxn modelId="{3F20921B-D10D-4B98-8ECA-2CF6445768C1}" type="presOf" srcId="{574A1F82-C3C8-45A3-805D-F0DE01E6DB51}" destId="{6DAADA51-6BC4-42F7-B8E1-9BEE8E8A62C0}" srcOrd="1" destOrd="0" presId="urn:microsoft.com/office/officeart/2009/3/layout/HorizontalOrganizationChart"/>
    <dgm:cxn modelId="{93DB4629-AEB5-4E98-9DE7-4997E04FAC8E}" type="presOf" srcId="{90477FB5-5E7F-4C58-98DF-3B79F1364894}" destId="{27A32F9E-8C3A-44C7-8857-62CCE79E7D76}" srcOrd="0" destOrd="0" presId="urn:microsoft.com/office/officeart/2009/3/layout/HorizontalOrganizationChart"/>
    <dgm:cxn modelId="{F5033249-5021-49F7-A46E-E271769F30E8}" type="presOf" srcId="{8E71E582-186F-44B9-B80D-E3AD80A45F70}" destId="{D07AB4D9-43A4-4F9A-B3F5-3492A692B891}" srcOrd="0"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41EC875-B5D7-4F4A-81D1-42F0DC30A778}" type="presOf" srcId="{9C351868-E59E-4F13-AF91-9D429D9B8CB7}" destId="{A82FA488-EC78-403B-BA17-6D67003445E6}" srcOrd="1" destOrd="0" presId="urn:microsoft.com/office/officeart/2009/3/layout/HorizontalOrganizationChart"/>
    <dgm:cxn modelId="{B9987F77-037E-4706-8D42-13B311A5D8C7}" type="presOf" srcId="{B875F890-9229-4985-8C90-B718CCDE6A63}" destId="{4C86C8BF-A885-4892-A5A8-21273F35C8B4}" srcOrd="0"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EA8ACA80-D231-4971-828B-9EF76ECBCE63}" type="presOf" srcId="{34D9AFCF-D059-4475-BBB8-CC9A22596E92}" destId="{00607391-DDA3-40BC-BC1A-55E6CB0895BC}" srcOrd="0" destOrd="0" presId="urn:microsoft.com/office/officeart/2009/3/layout/HorizontalOrganizationChart"/>
    <dgm:cxn modelId="{E811D591-8C36-4AEA-885E-974C582B4FF0}" type="presOf" srcId="{9ECA9E58-666E-4D5A-A77E-2B5318406BE7}" destId="{5FB1A0BE-687E-4F1C-8DE8-C067EB823872}" srcOrd="0" destOrd="0" presId="urn:microsoft.com/office/officeart/2009/3/layout/HorizontalOrganizationChart"/>
    <dgm:cxn modelId="{AFAED792-1ED8-4B46-84B6-932D2B4B3008}" type="presOf" srcId="{574A1F82-C3C8-45A3-805D-F0DE01E6DB51}" destId="{C8C61F05-49DE-4C63-8461-C4E6086534FC}" srcOrd="0" destOrd="0" presId="urn:microsoft.com/office/officeart/2009/3/layout/HorizontalOrganizationChart"/>
    <dgm:cxn modelId="{4164E29F-39FE-40E7-AA38-EF36353D2F2D}" type="presOf" srcId="{F1516138-28F3-40A9-81AB-0A648959F0FE}" destId="{7F1C1C05-C7E3-4FE1-A480-E2E2884958C9}" srcOrd="0" destOrd="0" presId="urn:microsoft.com/office/officeart/2009/3/layout/HorizontalOrganizationChart"/>
    <dgm:cxn modelId="{B69D63B0-A661-4D0B-9D62-60537B72F5D7}" type="presOf" srcId="{B875F890-9229-4985-8C90-B718CCDE6A63}" destId="{745BAA88-DCC6-4D31-A5E5-3A401E02A659}" srcOrd="1" destOrd="0" presId="urn:microsoft.com/office/officeart/2009/3/layout/HorizontalOrganizationChart"/>
    <dgm:cxn modelId="{A4794DB3-7581-4B4B-9D8E-5E75C5E7E5C5}" type="presOf" srcId="{F52C61B1-D64A-4368-906A-962BD32E07F2}" destId="{8F0B903F-07B5-4173-88C3-593F33D5F89D}" srcOrd="0" destOrd="0" presId="urn:microsoft.com/office/officeart/2009/3/layout/HorizontalOrganizationChart"/>
    <dgm:cxn modelId="{8A8291C8-7D20-4198-9DB7-6BFE850A4459}" type="presOf" srcId="{90477FB5-5E7F-4C58-98DF-3B79F1364894}" destId="{2E5EFF44-EDCA-4A56-8A4B-990B919575A6}" srcOrd="1"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7147FFD2-5237-41C4-BD95-AB2D5B23AE9C}" type="presOf" srcId="{6D6379C4-2747-4582-BD7E-CD87C99490CD}" destId="{40E9605D-5075-4778-9137-B1CFF5A6A6F6}"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D95029F9-78F8-4748-81FE-CA0321E1A191}" type="presOf" srcId="{F1516138-28F3-40A9-81AB-0A648959F0FE}" destId="{4436676B-BA88-422B-BCB3-8D5594690BEB}" srcOrd="1" destOrd="0" presId="urn:microsoft.com/office/officeart/2009/3/layout/HorizontalOrganizationChart"/>
    <dgm:cxn modelId="{118373B1-B383-4801-B253-832685F806D2}" type="presParOf" srcId="{D07AB4D9-43A4-4F9A-B3F5-3492A692B891}" destId="{5BEC0F81-12AF-4A64-92DB-C499E4347AFC}" srcOrd="0" destOrd="0" presId="urn:microsoft.com/office/officeart/2009/3/layout/HorizontalOrganizationChart"/>
    <dgm:cxn modelId="{B5BCD280-601A-4F12-B2AC-4C6801811144}" type="presParOf" srcId="{5BEC0F81-12AF-4A64-92DB-C499E4347AFC}" destId="{A9C912F4-5C9C-48D2-9447-068A2AF0FBE4}" srcOrd="0" destOrd="0" presId="urn:microsoft.com/office/officeart/2009/3/layout/HorizontalOrganizationChart"/>
    <dgm:cxn modelId="{25099CDA-F2D5-44AE-862D-73FE5332A850}" type="presParOf" srcId="{A9C912F4-5C9C-48D2-9447-068A2AF0FBE4}" destId="{7F1C1C05-C7E3-4FE1-A480-E2E2884958C9}" srcOrd="0" destOrd="0" presId="urn:microsoft.com/office/officeart/2009/3/layout/HorizontalOrganizationChart"/>
    <dgm:cxn modelId="{A498F169-18BC-41E8-A05E-F7D6A25A2852}" type="presParOf" srcId="{A9C912F4-5C9C-48D2-9447-068A2AF0FBE4}" destId="{4436676B-BA88-422B-BCB3-8D5594690BEB}" srcOrd="1" destOrd="0" presId="urn:microsoft.com/office/officeart/2009/3/layout/HorizontalOrganizationChart"/>
    <dgm:cxn modelId="{7B3014A9-E2DA-4E18-B7E9-204F5E508BD8}" type="presParOf" srcId="{5BEC0F81-12AF-4A64-92DB-C499E4347AFC}" destId="{8865FA2C-7635-4F52-88A4-B9776CB9EA4C}" srcOrd="1" destOrd="0" presId="urn:microsoft.com/office/officeart/2009/3/layout/HorizontalOrganizationChart"/>
    <dgm:cxn modelId="{0574EA03-CBEA-41ED-98BD-E09279B034F9}" type="presParOf" srcId="{8865FA2C-7635-4F52-88A4-B9776CB9EA4C}" destId="{8F0B903F-07B5-4173-88C3-593F33D5F89D}" srcOrd="0" destOrd="0" presId="urn:microsoft.com/office/officeart/2009/3/layout/HorizontalOrganizationChart"/>
    <dgm:cxn modelId="{951E8E22-7D64-4A89-BC8B-2F63725527A2}" type="presParOf" srcId="{8865FA2C-7635-4F52-88A4-B9776CB9EA4C}" destId="{E81A0E96-0A34-4ECA-BC9E-893BE5FE9683}" srcOrd="1" destOrd="0" presId="urn:microsoft.com/office/officeart/2009/3/layout/HorizontalOrganizationChart"/>
    <dgm:cxn modelId="{A3AF5B16-0822-4E1C-890C-35D5FDB3DC85}" type="presParOf" srcId="{E81A0E96-0A34-4ECA-BC9E-893BE5FE9683}" destId="{27CEAA43-42DA-4827-B5BF-A1257D844B46}" srcOrd="0" destOrd="0" presId="urn:microsoft.com/office/officeart/2009/3/layout/HorizontalOrganizationChart"/>
    <dgm:cxn modelId="{B9BA3497-35A3-44BE-877C-E411A5128A10}" type="presParOf" srcId="{27CEAA43-42DA-4827-B5BF-A1257D844B46}" destId="{4C86C8BF-A885-4892-A5A8-21273F35C8B4}" srcOrd="0" destOrd="0" presId="urn:microsoft.com/office/officeart/2009/3/layout/HorizontalOrganizationChart"/>
    <dgm:cxn modelId="{9C6246A6-E938-47BB-ACD6-A71AB3A1D38C}" type="presParOf" srcId="{27CEAA43-42DA-4827-B5BF-A1257D844B46}" destId="{745BAA88-DCC6-4D31-A5E5-3A401E02A659}" srcOrd="1" destOrd="0" presId="urn:microsoft.com/office/officeart/2009/3/layout/HorizontalOrganizationChart"/>
    <dgm:cxn modelId="{C561D779-A3A1-46C4-8458-D1EFD90631D2}" type="presParOf" srcId="{E81A0E96-0A34-4ECA-BC9E-893BE5FE9683}" destId="{729A080E-5479-42EF-873A-F8E0A3BC4294}" srcOrd="1" destOrd="0" presId="urn:microsoft.com/office/officeart/2009/3/layout/HorizontalOrganizationChart"/>
    <dgm:cxn modelId="{B34AB755-D809-42E9-B642-848CBB48AD5A}" type="presParOf" srcId="{E81A0E96-0A34-4ECA-BC9E-893BE5FE9683}" destId="{D7B517A2-E797-493A-BEE4-C126F750E267}" srcOrd="2" destOrd="0" presId="urn:microsoft.com/office/officeart/2009/3/layout/HorizontalOrganizationChart"/>
    <dgm:cxn modelId="{4B0940CB-DD65-4A27-A856-804567ABE870}" type="presParOf" srcId="{8865FA2C-7635-4F52-88A4-B9776CB9EA4C}" destId="{00607391-DDA3-40BC-BC1A-55E6CB0895BC}" srcOrd="2" destOrd="0" presId="urn:microsoft.com/office/officeart/2009/3/layout/HorizontalOrganizationChart"/>
    <dgm:cxn modelId="{5091F625-6E6D-43A0-9C93-EE3ED550A0A6}" type="presParOf" srcId="{8865FA2C-7635-4F52-88A4-B9776CB9EA4C}" destId="{8017FFF3-DC10-43C0-BB11-46CCADDCE543}" srcOrd="3" destOrd="0" presId="urn:microsoft.com/office/officeart/2009/3/layout/HorizontalOrganizationChart"/>
    <dgm:cxn modelId="{FED2319C-6437-40CA-A1D8-78FD2BACE3EB}" type="presParOf" srcId="{8017FFF3-DC10-43C0-BB11-46CCADDCE543}" destId="{5B87A120-4C85-43E3-97CA-D1800783CDF0}" srcOrd="0" destOrd="0" presId="urn:microsoft.com/office/officeart/2009/3/layout/HorizontalOrganizationChart"/>
    <dgm:cxn modelId="{84045A1B-83DA-4219-8FD0-569603812BDD}" type="presParOf" srcId="{5B87A120-4C85-43E3-97CA-D1800783CDF0}" destId="{27A32F9E-8C3A-44C7-8857-62CCE79E7D76}" srcOrd="0" destOrd="0" presId="urn:microsoft.com/office/officeart/2009/3/layout/HorizontalOrganizationChart"/>
    <dgm:cxn modelId="{A091E9E6-0081-4B41-8C0F-BEC6F6F77309}" type="presParOf" srcId="{5B87A120-4C85-43E3-97CA-D1800783CDF0}" destId="{2E5EFF44-EDCA-4A56-8A4B-990B919575A6}" srcOrd="1" destOrd="0" presId="urn:microsoft.com/office/officeart/2009/3/layout/HorizontalOrganizationChart"/>
    <dgm:cxn modelId="{92FACE6A-5DAA-4700-8F32-C5445230F6D2}" type="presParOf" srcId="{8017FFF3-DC10-43C0-BB11-46CCADDCE543}" destId="{3E23B033-F840-4391-9846-400FE9B74CA6}" srcOrd="1" destOrd="0" presId="urn:microsoft.com/office/officeart/2009/3/layout/HorizontalOrganizationChart"/>
    <dgm:cxn modelId="{96869729-BB00-4983-900D-E91C09AE02DA}" type="presParOf" srcId="{8017FFF3-DC10-43C0-BB11-46CCADDCE543}" destId="{8300BDD0-C465-4987-AED7-260D2327104E}" srcOrd="2" destOrd="0" presId="urn:microsoft.com/office/officeart/2009/3/layout/HorizontalOrganizationChart"/>
    <dgm:cxn modelId="{4097187E-2DBC-4C49-8A0A-12362E68F815}" type="presParOf" srcId="{8865FA2C-7635-4F52-88A4-B9776CB9EA4C}" destId="{40E9605D-5075-4778-9137-B1CFF5A6A6F6}" srcOrd="4" destOrd="0" presId="urn:microsoft.com/office/officeart/2009/3/layout/HorizontalOrganizationChart"/>
    <dgm:cxn modelId="{F7AEE425-B969-45A3-ABDF-7A67266E82F7}" type="presParOf" srcId="{8865FA2C-7635-4F52-88A4-B9776CB9EA4C}" destId="{1908F58A-6065-48FA-84E0-ED23A9D2C4D1}" srcOrd="5" destOrd="0" presId="urn:microsoft.com/office/officeart/2009/3/layout/HorizontalOrganizationChart"/>
    <dgm:cxn modelId="{3A6B39C7-9E9B-4361-A67E-752EDFEAAB49}" type="presParOf" srcId="{1908F58A-6065-48FA-84E0-ED23A9D2C4D1}" destId="{29D067F0-D57B-411F-96DD-0B93B32BA524}" srcOrd="0" destOrd="0" presId="urn:microsoft.com/office/officeart/2009/3/layout/HorizontalOrganizationChart"/>
    <dgm:cxn modelId="{933D8B6F-C339-49C7-8F46-B3614D779822}" type="presParOf" srcId="{29D067F0-D57B-411F-96DD-0B93B32BA524}" destId="{1F8BFC75-7531-47C6-8BA5-F706D6CFB9AF}" srcOrd="0" destOrd="0" presId="urn:microsoft.com/office/officeart/2009/3/layout/HorizontalOrganizationChart"/>
    <dgm:cxn modelId="{005B6098-5F58-4B2B-9C1F-5CFB0F768AFC}" type="presParOf" srcId="{29D067F0-D57B-411F-96DD-0B93B32BA524}" destId="{A82FA488-EC78-403B-BA17-6D67003445E6}" srcOrd="1" destOrd="0" presId="urn:microsoft.com/office/officeart/2009/3/layout/HorizontalOrganizationChart"/>
    <dgm:cxn modelId="{C4477E05-B21F-4EFA-8B70-68479EFA1F33}" type="presParOf" srcId="{1908F58A-6065-48FA-84E0-ED23A9D2C4D1}" destId="{44473531-3A84-4949-9FDC-C8EFECA28E6F}" srcOrd="1" destOrd="0" presId="urn:microsoft.com/office/officeart/2009/3/layout/HorizontalOrganizationChart"/>
    <dgm:cxn modelId="{54EC7BF8-FD70-4B01-9FD7-D6A37E4AB900}" type="presParOf" srcId="{1908F58A-6065-48FA-84E0-ED23A9D2C4D1}" destId="{C2BF7831-1527-4AC8-B79D-4F8A5AB96D0C}" srcOrd="2" destOrd="0" presId="urn:microsoft.com/office/officeart/2009/3/layout/HorizontalOrganizationChart"/>
    <dgm:cxn modelId="{B10DCB47-3D10-4534-B56D-512CABDFD8C5}" type="presParOf" srcId="{8865FA2C-7635-4F52-88A4-B9776CB9EA4C}" destId="{5FB1A0BE-687E-4F1C-8DE8-C067EB823872}" srcOrd="6" destOrd="0" presId="urn:microsoft.com/office/officeart/2009/3/layout/HorizontalOrganizationChart"/>
    <dgm:cxn modelId="{C5856BC6-A242-4088-93FF-F137CBF27D19}" type="presParOf" srcId="{8865FA2C-7635-4F52-88A4-B9776CB9EA4C}" destId="{38B3EFFF-01DF-40AF-A0B3-14B85D1EBADC}" srcOrd="7" destOrd="0" presId="urn:microsoft.com/office/officeart/2009/3/layout/HorizontalOrganizationChart"/>
    <dgm:cxn modelId="{92D37B98-461E-4542-8315-9F5DA592F210}" type="presParOf" srcId="{38B3EFFF-01DF-40AF-A0B3-14B85D1EBADC}" destId="{29D62F9E-6861-48C6-B8AC-A2CAF16DFC89}" srcOrd="0" destOrd="0" presId="urn:microsoft.com/office/officeart/2009/3/layout/HorizontalOrganizationChart"/>
    <dgm:cxn modelId="{23E01A25-444B-4B48-A5E0-547BEB9BD188}" type="presParOf" srcId="{29D62F9E-6861-48C6-B8AC-A2CAF16DFC89}" destId="{C8C61F05-49DE-4C63-8461-C4E6086534FC}" srcOrd="0" destOrd="0" presId="urn:microsoft.com/office/officeart/2009/3/layout/HorizontalOrganizationChart"/>
    <dgm:cxn modelId="{3779DEF3-4D73-4B42-9734-0FEF75FE6C10}" type="presParOf" srcId="{29D62F9E-6861-48C6-B8AC-A2CAF16DFC89}" destId="{6DAADA51-6BC4-42F7-B8E1-9BEE8E8A62C0}" srcOrd="1" destOrd="0" presId="urn:microsoft.com/office/officeart/2009/3/layout/HorizontalOrganizationChart"/>
    <dgm:cxn modelId="{C4CC6188-6075-41E2-A93F-AA3FE32C691E}" type="presParOf" srcId="{38B3EFFF-01DF-40AF-A0B3-14B85D1EBADC}" destId="{4EB0F05D-26DB-4F8C-9DC7-5387131D61BE}" srcOrd="1" destOrd="0" presId="urn:microsoft.com/office/officeart/2009/3/layout/HorizontalOrganizationChart"/>
    <dgm:cxn modelId="{903B9184-3598-48DB-B558-4DF8B8A26CD5}" type="presParOf" srcId="{38B3EFFF-01DF-40AF-A0B3-14B85D1EBADC}" destId="{B3332761-0335-4F7B-88ED-4A3CF6BCFEE4}" srcOrd="2" destOrd="0" presId="urn:microsoft.com/office/officeart/2009/3/layout/HorizontalOrganizationChart"/>
    <dgm:cxn modelId="{9798CB82-120D-49FD-98CA-F70C96E98E03}"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36923906-CB1E-472F-8531-7EEAF1AD5B25}" type="presOf" srcId="{F1516138-28F3-40A9-81AB-0A648959F0FE}" destId="{7F1C1C05-C7E3-4FE1-A480-E2E2884958C9}" srcOrd="0" destOrd="0" presId="urn:microsoft.com/office/officeart/2009/3/layout/HorizontalOrganizationChart"/>
    <dgm:cxn modelId="{DF00A91A-7206-4BD9-BF97-25076458B261}" type="presOf" srcId="{574A1F82-C3C8-45A3-805D-F0DE01E6DB51}" destId="{C8C61F05-49DE-4C63-8461-C4E6086534FC}" srcOrd="0" destOrd="0" presId="urn:microsoft.com/office/officeart/2009/3/layout/HorizontalOrganizationChart"/>
    <dgm:cxn modelId="{2209EF20-3B98-4B46-B852-C477B4DA3D5B}" type="presOf" srcId="{8E71E582-186F-44B9-B80D-E3AD80A45F70}" destId="{D07AB4D9-43A4-4F9A-B3F5-3492A692B891}" srcOrd="0" destOrd="0" presId="urn:microsoft.com/office/officeart/2009/3/layout/HorizontalOrganizationChart"/>
    <dgm:cxn modelId="{498F3E3F-CC4B-4FFC-BEDE-2E946C686CF5}" type="presOf" srcId="{34D9AFCF-D059-4475-BBB8-CC9A22596E92}" destId="{00607391-DDA3-40BC-BC1A-55E6CB0895BC}" srcOrd="0" destOrd="0" presId="urn:microsoft.com/office/officeart/2009/3/layout/HorizontalOrganizationChart"/>
    <dgm:cxn modelId="{4B4F7B5E-3D2D-4B7C-87A4-606F3D974657}" type="presOf" srcId="{574A1F82-C3C8-45A3-805D-F0DE01E6DB51}" destId="{6DAADA51-6BC4-42F7-B8E1-9BEE8E8A62C0}" srcOrd="1"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08B8652-DD06-4EC4-8BF8-0A3FC13AB6C4}" type="presOf" srcId="{6D6379C4-2747-4582-BD7E-CD87C99490CD}" destId="{40E9605D-5075-4778-9137-B1CFF5A6A6F6}" srcOrd="0" destOrd="0" presId="urn:microsoft.com/office/officeart/2009/3/layout/HorizontalOrganizationChart"/>
    <dgm:cxn modelId="{513A2E7D-7771-4E45-AF7A-ED1D00EB82D9}" type="presOf" srcId="{F1516138-28F3-40A9-81AB-0A648959F0FE}" destId="{4436676B-BA88-422B-BCB3-8D5594690BEB}" srcOrd="1"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7E9E7B94-EFAE-447B-9503-7AFDA8D917C0}" type="presOf" srcId="{B875F890-9229-4985-8C90-B718CCDE6A63}" destId="{4C86C8BF-A885-4892-A5A8-21273F35C8B4}" srcOrd="0" destOrd="0" presId="urn:microsoft.com/office/officeart/2009/3/layout/HorizontalOrganizationChart"/>
    <dgm:cxn modelId="{7CAC8497-520F-491F-A61B-A84C3F2163C5}" type="presOf" srcId="{9C351868-E59E-4F13-AF91-9D429D9B8CB7}" destId="{A82FA488-EC78-403B-BA17-6D67003445E6}" srcOrd="1" destOrd="0" presId="urn:microsoft.com/office/officeart/2009/3/layout/HorizontalOrganizationChart"/>
    <dgm:cxn modelId="{5352709C-1E6A-4AB7-BD88-D80A1690D062}" type="presOf" srcId="{F52C61B1-D64A-4368-906A-962BD32E07F2}" destId="{8F0B903F-07B5-4173-88C3-593F33D5F89D}" srcOrd="0" destOrd="0" presId="urn:microsoft.com/office/officeart/2009/3/layout/HorizontalOrganizationChart"/>
    <dgm:cxn modelId="{BAACDFC6-DF48-4FD9-90C3-B036F19CEF89}" type="presOf" srcId="{90477FB5-5E7F-4C58-98DF-3B79F1364894}" destId="{27A32F9E-8C3A-44C7-8857-62CCE79E7D76}" srcOrd="0"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473A74D1-550B-4DE1-B936-8A7254BCBFB3}" type="presOf" srcId="{9ECA9E58-666E-4D5A-A77E-2B5318406BE7}" destId="{5FB1A0BE-687E-4F1C-8DE8-C067EB823872}"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2DC80DD9-607F-4925-823C-DD021FCDE623}" type="presOf" srcId="{B875F890-9229-4985-8C90-B718CCDE6A63}" destId="{745BAA88-DCC6-4D31-A5E5-3A401E02A659}" srcOrd="1" destOrd="0" presId="urn:microsoft.com/office/officeart/2009/3/layout/HorizontalOrganizationChart"/>
    <dgm:cxn modelId="{D52D09EA-A06E-4146-AD3F-D6DF0D386C1D}" type="presOf" srcId="{90477FB5-5E7F-4C58-98DF-3B79F1364894}" destId="{2E5EFF44-EDCA-4A56-8A4B-990B919575A6}" srcOrd="1" destOrd="0" presId="urn:microsoft.com/office/officeart/2009/3/layout/HorizontalOrganizationChart"/>
    <dgm:cxn modelId="{1405C4FC-9EE6-4576-A3C6-3CD20A5E9197}" type="presOf" srcId="{9C351868-E59E-4F13-AF91-9D429D9B8CB7}" destId="{1F8BFC75-7531-47C6-8BA5-F706D6CFB9AF}" srcOrd="0" destOrd="0" presId="urn:microsoft.com/office/officeart/2009/3/layout/HorizontalOrganizationChart"/>
    <dgm:cxn modelId="{35E4206D-6973-4C42-8C74-CE6D18D28BA7}" type="presParOf" srcId="{D07AB4D9-43A4-4F9A-B3F5-3492A692B891}" destId="{5BEC0F81-12AF-4A64-92DB-C499E4347AFC}" srcOrd="0" destOrd="0" presId="urn:microsoft.com/office/officeart/2009/3/layout/HorizontalOrganizationChart"/>
    <dgm:cxn modelId="{A1948D32-AD80-4B4D-B0E4-AA0A703E5E06}" type="presParOf" srcId="{5BEC0F81-12AF-4A64-92DB-C499E4347AFC}" destId="{A9C912F4-5C9C-48D2-9447-068A2AF0FBE4}" srcOrd="0" destOrd="0" presId="urn:microsoft.com/office/officeart/2009/3/layout/HorizontalOrganizationChart"/>
    <dgm:cxn modelId="{123669DE-2AC9-41D7-ADFB-152644F0EFF9}" type="presParOf" srcId="{A9C912F4-5C9C-48D2-9447-068A2AF0FBE4}" destId="{7F1C1C05-C7E3-4FE1-A480-E2E2884958C9}" srcOrd="0" destOrd="0" presId="urn:microsoft.com/office/officeart/2009/3/layout/HorizontalOrganizationChart"/>
    <dgm:cxn modelId="{68B83320-472B-4FFB-865B-1DC0133DC21F}" type="presParOf" srcId="{A9C912F4-5C9C-48D2-9447-068A2AF0FBE4}" destId="{4436676B-BA88-422B-BCB3-8D5594690BEB}" srcOrd="1" destOrd="0" presId="urn:microsoft.com/office/officeart/2009/3/layout/HorizontalOrganizationChart"/>
    <dgm:cxn modelId="{9A4E5DB0-07A6-4F76-88E2-4F0991A7FC39}" type="presParOf" srcId="{5BEC0F81-12AF-4A64-92DB-C499E4347AFC}" destId="{8865FA2C-7635-4F52-88A4-B9776CB9EA4C}" srcOrd="1" destOrd="0" presId="urn:microsoft.com/office/officeart/2009/3/layout/HorizontalOrganizationChart"/>
    <dgm:cxn modelId="{1BDABFBB-D2C8-4942-94F8-7BC3E7E77DA6}" type="presParOf" srcId="{8865FA2C-7635-4F52-88A4-B9776CB9EA4C}" destId="{8F0B903F-07B5-4173-88C3-593F33D5F89D}" srcOrd="0" destOrd="0" presId="urn:microsoft.com/office/officeart/2009/3/layout/HorizontalOrganizationChart"/>
    <dgm:cxn modelId="{408842BE-D786-454A-9020-188064ADF96A}" type="presParOf" srcId="{8865FA2C-7635-4F52-88A4-B9776CB9EA4C}" destId="{E81A0E96-0A34-4ECA-BC9E-893BE5FE9683}" srcOrd="1" destOrd="0" presId="urn:microsoft.com/office/officeart/2009/3/layout/HorizontalOrganizationChart"/>
    <dgm:cxn modelId="{3CB4B28A-A94B-488D-89EE-92079CD535C2}" type="presParOf" srcId="{E81A0E96-0A34-4ECA-BC9E-893BE5FE9683}" destId="{27CEAA43-42DA-4827-B5BF-A1257D844B46}" srcOrd="0" destOrd="0" presId="urn:microsoft.com/office/officeart/2009/3/layout/HorizontalOrganizationChart"/>
    <dgm:cxn modelId="{81AB7F75-97B1-4389-A17D-556DEAC5CA5B}" type="presParOf" srcId="{27CEAA43-42DA-4827-B5BF-A1257D844B46}" destId="{4C86C8BF-A885-4892-A5A8-21273F35C8B4}" srcOrd="0" destOrd="0" presId="urn:microsoft.com/office/officeart/2009/3/layout/HorizontalOrganizationChart"/>
    <dgm:cxn modelId="{1A9A377D-1CD1-45A4-BF95-2EC751C3B3ED}" type="presParOf" srcId="{27CEAA43-42DA-4827-B5BF-A1257D844B46}" destId="{745BAA88-DCC6-4D31-A5E5-3A401E02A659}" srcOrd="1" destOrd="0" presId="urn:microsoft.com/office/officeart/2009/3/layout/HorizontalOrganizationChart"/>
    <dgm:cxn modelId="{66C4C764-2D00-48A2-82E7-8CB18981CF5D}" type="presParOf" srcId="{E81A0E96-0A34-4ECA-BC9E-893BE5FE9683}" destId="{729A080E-5479-42EF-873A-F8E0A3BC4294}" srcOrd="1" destOrd="0" presId="urn:microsoft.com/office/officeart/2009/3/layout/HorizontalOrganizationChart"/>
    <dgm:cxn modelId="{951BD006-1CE9-48A5-88E8-189315626ACD}" type="presParOf" srcId="{E81A0E96-0A34-4ECA-BC9E-893BE5FE9683}" destId="{D7B517A2-E797-493A-BEE4-C126F750E267}" srcOrd="2" destOrd="0" presId="urn:microsoft.com/office/officeart/2009/3/layout/HorizontalOrganizationChart"/>
    <dgm:cxn modelId="{F2A98241-EDA1-4ADE-B011-1DE61B904BF8}" type="presParOf" srcId="{8865FA2C-7635-4F52-88A4-B9776CB9EA4C}" destId="{00607391-DDA3-40BC-BC1A-55E6CB0895BC}" srcOrd="2" destOrd="0" presId="urn:microsoft.com/office/officeart/2009/3/layout/HorizontalOrganizationChart"/>
    <dgm:cxn modelId="{BC10B08C-23CA-4846-9D36-30D615C4C364}" type="presParOf" srcId="{8865FA2C-7635-4F52-88A4-B9776CB9EA4C}" destId="{8017FFF3-DC10-43C0-BB11-46CCADDCE543}" srcOrd="3" destOrd="0" presId="urn:microsoft.com/office/officeart/2009/3/layout/HorizontalOrganizationChart"/>
    <dgm:cxn modelId="{318697A8-87A8-4544-8331-20D4121C7AE0}" type="presParOf" srcId="{8017FFF3-DC10-43C0-BB11-46CCADDCE543}" destId="{5B87A120-4C85-43E3-97CA-D1800783CDF0}" srcOrd="0" destOrd="0" presId="urn:microsoft.com/office/officeart/2009/3/layout/HorizontalOrganizationChart"/>
    <dgm:cxn modelId="{DC064948-11EE-4A79-A49B-F348D04A5F38}" type="presParOf" srcId="{5B87A120-4C85-43E3-97CA-D1800783CDF0}" destId="{27A32F9E-8C3A-44C7-8857-62CCE79E7D76}" srcOrd="0" destOrd="0" presId="urn:microsoft.com/office/officeart/2009/3/layout/HorizontalOrganizationChart"/>
    <dgm:cxn modelId="{BD0F81DE-67FA-4175-9777-B5BF0C6C1B1F}" type="presParOf" srcId="{5B87A120-4C85-43E3-97CA-D1800783CDF0}" destId="{2E5EFF44-EDCA-4A56-8A4B-990B919575A6}" srcOrd="1" destOrd="0" presId="urn:microsoft.com/office/officeart/2009/3/layout/HorizontalOrganizationChart"/>
    <dgm:cxn modelId="{0219DB90-C45C-40D7-8704-8472EADFE041}" type="presParOf" srcId="{8017FFF3-DC10-43C0-BB11-46CCADDCE543}" destId="{3E23B033-F840-4391-9846-400FE9B74CA6}" srcOrd="1" destOrd="0" presId="urn:microsoft.com/office/officeart/2009/3/layout/HorizontalOrganizationChart"/>
    <dgm:cxn modelId="{48381AB9-E505-4AF0-B28F-5D480692B9B3}" type="presParOf" srcId="{8017FFF3-DC10-43C0-BB11-46CCADDCE543}" destId="{8300BDD0-C465-4987-AED7-260D2327104E}" srcOrd="2" destOrd="0" presId="urn:microsoft.com/office/officeart/2009/3/layout/HorizontalOrganizationChart"/>
    <dgm:cxn modelId="{10349604-05CE-4418-866A-97D988F42A6F}" type="presParOf" srcId="{8865FA2C-7635-4F52-88A4-B9776CB9EA4C}" destId="{40E9605D-5075-4778-9137-B1CFF5A6A6F6}" srcOrd="4" destOrd="0" presId="urn:microsoft.com/office/officeart/2009/3/layout/HorizontalOrganizationChart"/>
    <dgm:cxn modelId="{CB0AB3B0-4A5A-43DE-9D83-D9C057C81BD0}" type="presParOf" srcId="{8865FA2C-7635-4F52-88A4-B9776CB9EA4C}" destId="{1908F58A-6065-48FA-84E0-ED23A9D2C4D1}" srcOrd="5" destOrd="0" presId="urn:microsoft.com/office/officeart/2009/3/layout/HorizontalOrganizationChart"/>
    <dgm:cxn modelId="{DAB3C061-6663-4178-96DB-41D8623634FA}" type="presParOf" srcId="{1908F58A-6065-48FA-84E0-ED23A9D2C4D1}" destId="{29D067F0-D57B-411F-96DD-0B93B32BA524}" srcOrd="0" destOrd="0" presId="urn:microsoft.com/office/officeart/2009/3/layout/HorizontalOrganizationChart"/>
    <dgm:cxn modelId="{758127FA-7092-4FF5-8415-00FF9C10B82E}" type="presParOf" srcId="{29D067F0-D57B-411F-96DD-0B93B32BA524}" destId="{1F8BFC75-7531-47C6-8BA5-F706D6CFB9AF}" srcOrd="0" destOrd="0" presId="urn:microsoft.com/office/officeart/2009/3/layout/HorizontalOrganizationChart"/>
    <dgm:cxn modelId="{B4E56E23-DAC3-419E-9D97-E783AA9C6671}" type="presParOf" srcId="{29D067F0-D57B-411F-96DD-0B93B32BA524}" destId="{A82FA488-EC78-403B-BA17-6D67003445E6}" srcOrd="1" destOrd="0" presId="urn:microsoft.com/office/officeart/2009/3/layout/HorizontalOrganizationChart"/>
    <dgm:cxn modelId="{D2E64C17-FF9D-45A6-9217-4A0BEFBCFA70}" type="presParOf" srcId="{1908F58A-6065-48FA-84E0-ED23A9D2C4D1}" destId="{44473531-3A84-4949-9FDC-C8EFECA28E6F}" srcOrd="1" destOrd="0" presId="urn:microsoft.com/office/officeart/2009/3/layout/HorizontalOrganizationChart"/>
    <dgm:cxn modelId="{BA2928CD-FE35-4423-B503-C2C10BC6D61F}" type="presParOf" srcId="{1908F58A-6065-48FA-84E0-ED23A9D2C4D1}" destId="{C2BF7831-1527-4AC8-B79D-4F8A5AB96D0C}" srcOrd="2" destOrd="0" presId="urn:microsoft.com/office/officeart/2009/3/layout/HorizontalOrganizationChart"/>
    <dgm:cxn modelId="{2E3B08D2-C921-44D7-A4F8-D5C3B6BF1461}" type="presParOf" srcId="{8865FA2C-7635-4F52-88A4-B9776CB9EA4C}" destId="{5FB1A0BE-687E-4F1C-8DE8-C067EB823872}" srcOrd="6" destOrd="0" presId="urn:microsoft.com/office/officeart/2009/3/layout/HorizontalOrganizationChart"/>
    <dgm:cxn modelId="{1A1720A7-B15F-4A36-A8F6-2C1B199E12AA}" type="presParOf" srcId="{8865FA2C-7635-4F52-88A4-B9776CB9EA4C}" destId="{38B3EFFF-01DF-40AF-A0B3-14B85D1EBADC}" srcOrd="7" destOrd="0" presId="urn:microsoft.com/office/officeart/2009/3/layout/HorizontalOrganizationChart"/>
    <dgm:cxn modelId="{207520EE-F3E5-4E47-9919-BB7919971DBB}" type="presParOf" srcId="{38B3EFFF-01DF-40AF-A0B3-14B85D1EBADC}" destId="{29D62F9E-6861-48C6-B8AC-A2CAF16DFC89}" srcOrd="0" destOrd="0" presId="urn:microsoft.com/office/officeart/2009/3/layout/HorizontalOrganizationChart"/>
    <dgm:cxn modelId="{0D99D7B7-7198-4FD3-B908-8867346436A0}" type="presParOf" srcId="{29D62F9E-6861-48C6-B8AC-A2CAF16DFC89}" destId="{C8C61F05-49DE-4C63-8461-C4E6086534FC}" srcOrd="0" destOrd="0" presId="urn:microsoft.com/office/officeart/2009/3/layout/HorizontalOrganizationChart"/>
    <dgm:cxn modelId="{93D9A16B-AF1C-4E04-A7AD-23C9E569EEAA}" type="presParOf" srcId="{29D62F9E-6861-48C6-B8AC-A2CAF16DFC89}" destId="{6DAADA51-6BC4-42F7-B8E1-9BEE8E8A62C0}" srcOrd="1" destOrd="0" presId="urn:microsoft.com/office/officeart/2009/3/layout/HorizontalOrganizationChart"/>
    <dgm:cxn modelId="{43754AD0-D782-4B59-8FAA-D2B1215C4A86}" type="presParOf" srcId="{38B3EFFF-01DF-40AF-A0B3-14B85D1EBADC}" destId="{4EB0F05D-26DB-4F8C-9DC7-5387131D61BE}" srcOrd="1" destOrd="0" presId="urn:microsoft.com/office/officeart/2009/3/layout/HorizontalOrganizationChart"/>
    <dgm:cxn modelId="{9F8EA2AB-8089-4D87-9429-FB0588D5EA23}" type="presParOf" srcId="{38B3EFFF-01DF-40AF-A0B3-14B85D1EBADC}" destId="{B3332761-0335-4F7B-88ED-4A3CF6BCFEE4}" srcOrd="2" destOrd="0" presId="urn:microsoft.com/office/officeart/2009/3/layout/HorizontalOrganizationChart"/>
    <dgm:cxn modelId="{C37190BA-E21C-4729-908C-63F0763B2A6D}"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pt>
    <dgm:pt modelId="{6DAADA51-6BC4-42F7-B8E1-9BEE8E8A62C0}" type="pres">
      <dgm:prSet presAssocID="{574A1F82-C3C8-45A3-805D-F0DE01E6DB51}" presName="rootConnector" presStyleLbl="node2" presStyleIdx="0" presStyleCnt="1"/>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2ECE10D-3A67-4712-B603-CBB8FE408DEA}" type="presOf" srcId="{574A1F82-C3C8-45A3-805D-F0DE01E6DB51}" destId="{C8C61F05-49DE-4C63-8461-C4E6086534FC}" srcOrd="0" destOrd="0" presId="urn:microsoft.com/office/officeart/2009/3/layout/HorizontalOrganizationChart"/>
    <dgm:cxn modelId="{B55FE837-E3D5-49DF-AA36-36789850B5EA}" type="presOf" srcId="{8E71E582-186F-44B9-B80D-E3AD80A45F70}" destId="{D07AB4D9-43A4-4F9A-B3F5-3492A692B891}" srcOrd="0" destOrd="0" presId="urn:microsoft.com/office/officeart/2009/3/layout/HorizontalOrganizationChart"/>
    <dgm:cxn modelId="{8F390A6B-2B0B-469B-81EE-8B95D9C66C00}" type="presOf" srcId="{574A1F82-C3C8-45A3-805D-F0DE01E6DB51}" destId="{6DAADA51-6BC4-42F7-B8E1-9BEE8E8A62C0}" srcOrd="1" destOrd="0" presId="urn:microsoft.com/office/officeart/2009/3/layout/HorizontalOrganizationChart"/>
    <dgm:cxn modelId="{3A2A756E-4AB4-41E0-9355-1CFCFFDEE9D5}" srcId="{8E71E582-186F-44B9-B80D-E3AD80A45F70}" destId="{F1516138-28F3-40A9-81AB-0A648959F0FE}" srcOrd="0" destOrd="0" parTransId="{3BCAE685-B139-4935-AF9B-6BAC520C6DE2}" sibTransId="{0F3CDD84-9631-4466-AF5E-755D568F0BB3}"/>
    <dgm:cxn modelId="{7F0107B7-47C5-40FC-BB77-FD24CA0FF253}" type="presOf" srcId="{F1516138-28F3-40A9-81AB-0A648959F0FE}" destId="{4436676B-BA88-422B-BCB3-8D5594690BEB}" srcOrd="1" destOrd="0" presId="urn:microsoft.com/office/officeart/2009/3/layout/HorizontalOrganizationChart"/>
    <dgm:cxn modelId="{13D6C0CD-5F0F-4B5A-A3D2-FD41D76BC597}" srcId="{F1516138-28F3-40A9-81AB-0A648959F0FE}" destId="{574A1F82-C3C8-45A3-805D-F0DE01E6DB51}" srcOrd="0" destOrd="0" parTransId="{9ECA9E58-666E-4D5A-A77E-2B5318406BE7}" sibTransId="{1CB2782E-620E-4911-B388-BEC762819227}"/>
    <dgm:cxn modelId="{44C5ECD3-724C-4251-AAB1-193D6BC0B9F3}" type="presOf" srcId="{9ECA9E58-666E-4D5A-A77E-2B5318406BE7}" destId="{5FB1A0BE-687E-4F1C-8DE8-C067EB823872}" srcOrd="0" destOrd="0" presId="urn:microsoft.com/office/officeart/2009/3/layout/HorizontalOrganizationChart"/>
    <dgm:cxn modelId="{662726F0-5E1B-4F2B-8EFA-983166AD94FE}" type="presOf" srcId="{F1516138-28F3-40A9-81AB-0A648959F0FE}" destId="{7F1C1C05-C7E3-4FE1-A480-E2E2884958C9}" srcOrd="0" destOrd="0" presId="urn:microsoft.com/office/officeart/2009/3/layout/HorizontalOrganizationChart"/>
    <dgm:cxn modelId="{9FA682EC-69A7-4A57-A5DA-D42C15E4CCA0}" type="presParOf" srcId="{D07AB4D9-43A4-4F9A-B3F5-3492A692B891}" destId="{5BEC0F81-12AF-4A64-92DB-C499E4347AFC}" srcOrd="0" destOrd="0" presId="urn:microsoft.com/office/officeart/2009/3/layout/HorizontalOrganizationChart"/>
    <dgm:cxn modelId="{C19886DD-C810-416B-92F0-37EC296A96FA}" type="presParOf" srcId="{5BEC0F81-12AF-4A64-92DB-C499E4347AFC}" destId="{A9C912F4-5C9C-48D2-9447-068A2AF0FBE4}" srcOrd="0" destOrd="0" presId="urn:microsoft.com/office/officeart/2009/3/layout/HorizontalOrganizationChart"/>
    <dgm:cxn modelId="{D0ECDC90-8557-4A9F-A28E-9790219B74D3}" type="presParOf" srcId="{A9C912F4-5C9C-48D2-9447-068A2AF0FBE4}" destId="{7F1C1C05-C7E3-4FE1-A480-E2E2884958C9}" srcOrd="0" destOrd="0" presId="urn:microsoft.com/office/officeart/2009/3/layout/HorizontalOrganizationChart"/>
    <dgm:cxn modelId="{110179E0-2024-4BDC-AF96-A41840D63E44}" type="presParOf" srcId="{A9C912F4-5C9C-48D2-9447-068A2AF0FBE4}" destId="{4436676B-BA88-422B-BCB3-8D5594690BEB}" srcOrd="1" destOrd="0" presId="urn:microsoft.com/office/officeart/2009/3/layout/HorizontalOrganizationChart"/>
    <dgm:cxn modelId="{B17F8953-2995-47DD-99BE-2ED4DF3E7A24}" type="presParOf" srcId="{5BEC0F81-12AF-4A64-92DB-C499E4347AFC}" destId="{8865FA2C-7635-4F52-88A4-B9776CB9EA4C}" srcOrd="1" destOrd="0" presId="urn:microsoft.com/office/officeart/2009/3/layout/HorizontalOrganizationChart"/>
    <dgm:cxn modelId="{20D6E059-A821-4C02-9850-440CFC1154B9}" type="presParOf" srcId="{8865FA2C-7635-4F52-88A4-B9776CB9EA4C}" destId="{5FB1A0BE-687E-4F1C-8DE8-C067EB823872}" srcOrd="0" destOrd="0" presId="urn:microsoft.com/office/officeart/2009/3/layout/HorizontalOrganizationChart"/>
    <dgm:cxn modelId="{2A78FDD3-21AC-4AD1-8637-A284CA7DEC83}" type="presParOf" srcId="{8865FA2C-7635-4F52-88A4-B9776CB9EA4C}" destId="{38B3EFFF-01DF-40AF-A0B3-14B85D1EBADC}" srcOrd="1" destOrd="0" presId="urn:microsoft.com/office/officeart/2009/3/layout/HorizontalOrganizationChart"/>
    <dgm:cxn modelId="{8CA4F5AC-5080-442B-BA29-F997F78FE556}" type="presParOf" srcId="{38B3EFFF-01DF-40AF-A0B3-14B85D1EBADC}" destId="{29D62F9E-6861-48C6-B8AC-A2CAF16DFC89}" srcOrd="0" destOrd="0" presId="urn:microsoft.com/office/officeart/2009/3/layout/HorizontalOrganizationChart"/>
    <dgm:cxn modelId="{836268A5-DC6D-4BF4-A692-2E4FE1347605}" type="presParOf" srcId="{29D62F9E-6861-48C6-B8AC-A2CAF16DFC89}" destId="{C8C61F05-49DE-4C63-8461-C4E6086534FC}" srcOrd="0" destOrd="0" presId="urn:microsoft.com/office/officeart/2009/3/layout/HorizontalOrganizationChart"/>
    <dgm:cxn modelId="{3D4AED4B-AB85-4FA6-A116-52353B956B35}" type="presParOf" srcId="{29D62F9E-6861-48C6-B8AC-A2CAF16DFC89}" destId="{6DAADA51-6BC4-42F7-B8E1-9BEE8E8A62C0}" srcOrd="1" destOrd="0" presId="urn:microsoft.com/office/officeart/2009/3/layout/HorizontalOrganizationChart"/>
    <dgm:cxn modelId="{FAC908DD-E4B9-4415-A31B-A6AB935E66CA}" type="presParOf" srcId="{38B3EFFF-01DF-40AF-A0B3-14B85D1EBADC}" destId="{4EB0F05D-26DB-4F8C-9DC7-5387131D61BE}" srcOrd="1" destOrd="0" presId="urn:microsoft.com/office/officeart/2009/3/layout/HorizontalOrganizationChart"/>
    <dgm:cxn modelId="{399A4481-FA79-485F-9BD4-8785493F8A47}" type="presParOf" srcId="{38B3EFFF-01DF-40AF-A0B3-14B85D1EBADC}" destId="{B3332761-0335-4F7B-88ED-4A3CF6BCFEE4}" srcOrd="2" destOrd="0" presId="urn:microsoft.com/office/officeart/2009/3/layout/HorizontalOrganizationChart"/>
    <dgm:cxn modelId="{254ADB47-F357-4C14-A6B4-8D8BCD890272}"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334433"/>
        <a:ext cx="929943" cy="28363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7743D-F5E9-49DF-A8B1-F69B544A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595</TotalTime>
  <Pages>14</Pages>
  <Words>942</Words>
  <Characters>5376</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m-kurotani</dc:creator>
  <cp:lastModifiedBy>森 健輔</cp:lastModifiedBy>
  <cp:revision>20</cp:revision>
  <cp:lastPrinted>2021-02-10T05:44:00Z</cp:lastPrinted>
  <dcterms:created xsi:type="dcterms:W3CDTF">2020-06-12T04:21:00Z</dcterms:created>
  <dcterms:modified xsi:type="dcterms:W3CDTF">2021-02-12T04:55:00Z</dcterms:modified>
</cp:coreProperties>
</file>