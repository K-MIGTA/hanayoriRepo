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299789"/>
        <w:docPartObj>
          <w:docPartGallery w:val="Cover Pages"/>
          <w:docPartUnique/>
        </w:docPartObj>
      </w:sdtPr>
      <w:sdtContent>
        <w:p w14:paraId="67D3E5DB" w14:textId="77777777" w:rsidR="00792964" w:rsidRDefault="00792964" w:rsidP="001965AE">
          <w:pPr>
            <w:ind w:leftChars="0" w:left="0"/>
          </w:pPr>
          <w:r w:rsidRPr="001965AE">
            <w:rPr>
              <w:rFonts w:hint="eastAsia"/>
              <w:bdr w:val="single" w:sz="4" w:space="0" w:color="auto"/>
            </w:rPr>
            <w:t>関係社外秘</w:t>
          </w:r>
        </w:p>
        <w:p w14:paraId="4725FF04" w14:textId="77777777" w:rsidR="00792964" w:rsidRDefault="00792964" w:rsidP="00B52F5F">
          <w:pPr>
            <w:ind w:left="840"/>
            <w:rPr>
              <w:rFonts w:ascii="メイリオ" w:eastAsia="メイリオ" w:hAnsi="メイリオ" w:cs="メイリオ"/>
            </w:rPr>
          </w:pPr>
        </w:p>
        <w:p w14:paraId="17B50AFB" w14:textId="77777777" w:rsidR="00792964" w:rsidRDefault="00792964" w:rsidP="00B52F5F">
          <w:pPr>
            <w:ind w:left="840"/>
            <w:rPr>
              <w:rFonts w:ascii="メイリオ" w:eastAsia="メイリオ" w:hAnsi="メイリオ" w:cs="メイリオ"/>
            </w:rPr>
          </w:pPr>
        </w:p>
        <w:p w14:paraId="17730073" w14:textId="77777777" w:rsidR="00792964" w:rsidRDefault="00792964" w:rsidP="00B52F5F">
          <w:pPr>
            <w:ind w:left="840"/>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435008" behindDoc="1" locked="0" layoutInCell="1" allowOverlap="1" wp14:anchorId="4898EA6E" wp14:editId="2D665B8C">
                <wp:simplePos x="0" y="0"/>
                <wp:positionH relativeFrom="margin">
                  <wp:align>center</wp:align>
                </wp:positionH>
                <wp:positionV relativeFrom="paragraph">
                  <wp:posOffset>6350</wp:posOffset>
                </wp:positionV>
                <wp:extent cx="4171950" cy="769105"/>
                <wp:effectExtent l="1905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236672" cy="781037"/>
                        </a:xfrm>
                        <a:prstGeom prst="rect">
                          <a:avLst/>
                        </a:prstGeom>
                        <a:noFill/>
                        <a:ln w="9525">
                          <a:noFill/>
                          <a:miter lim="800000"/>
                          <a:headEnd/>
                          <a:tailEnd/>
                        </a:ln>
                      </pic:spPr>
                    </pic:pic>
                  </a:graphicData>
                </a:graphic>
              </wp:anchor>
            </w:drawing>
          </w:r>
        </w:p>
        <w:p w14:paraId="31E4F746" w14:textId="77777777" w:rsidR="00792964" w:rsidRDefault="00792964" w:rsidP="00B52F5F">
          <w:pPr>
            <w:ind w:left="840"/>
            <w:rPr>
              <w:rFonts w:ascii="メイリオ" w:eastAsia="メイリオ" w:hAnsi="メイリオ" w:cs="メイリオ"/>
            </w:rPr>
          </w:pPr>
        </w:p>
        <w:p w14:paraId="37EEF473" w14:textId="77777777" w:rsidR="00792964" w:rsidRDefault="00792964" w:rsidP="00B52F5F">
          <w:pPr>
            <w:ind w:left="840"/>
            <w:rPr>
              <w:rFonts w:ascii="メイリオ" w:eastAsia="メイリオ" w:hAnsi="メイリオ" w:cs="メイリオ"/>
            </w:rPr>
          </w:pPr>
        </w:p>
        <w:p w14:paraId="6524A635" w14:textId="77777777" w:rsidR="00792964" w:rsidRDefault="00792964" w:rsidP="00B52F5F">
          <w:pPr>
            <w:ind w:left="840"/>
            <w:rPr>
              <w:rFonts w:ascii="メイリオ" w:eastAsia="メイリオ" w:hAnsi="メイリオ" w:cs="メイリオ"/>
            </w:rPr>
          </w:pPr>
        </w:p>
        <w:p w14:paraId="4A093591" w14:textId="77777777" w:rsidR="00792964" w:rsidRDefault="00792964" w:rsidP="00B52F5F">
          <w:pPr>
            <w:ind w:left="840"/>
            <w:rPr>
              <w:rFonts w:ascii="メイリオ" w:eastAsia="メイリオ" w:hAnsi="メイリオ" w:cs="メイリオ"/>
            </w:rPr>
          </w:pPr>
        </w:p>
        <w:p w14:paraId="5E58CE3F" w14:textId="77777777" w:rsidR="00792964" w:rsidRDefault="00792964" w:rsidP="00B52F5F">
          <w:pPr>
            <w:ind w:left="840"/>
            <w:rPr>
              <w:rFonts w:ascii="メイリオ" w:eastAsia="メイリオ" w:hAnsi="メイリオ" w:cs="メイリオ"/>
            </w:rPr>
          </w:pPr>
        </w:p>
        <w:p w14:paraId="0FED272C" w14:textId="77777777" w:rsidR="00792964" w:rsidRPr="00753C2C" w:rsidRDefault="00792964" w:rsidP="00B52F5F">
          <w:pPr>
            <w:ind w:left="840"/>
            <w:rPr>
              <w:rFonts w:ascii="メイリオ" w:eastAsia="メイリオ" w:hAnsi="メイリオ" w:cs="メイリオ"/>
            </w:rPr>
          </w:pPr>
        </w:p>
        <w:tbl>
          <w:tblPr>
            <w:tblW w:w="4306" w:type="pct"/>
            <w:jc w:val="center"/>
            <w:tblBorders>
              <w:top w:val="single" w:sz="8" w:space="0" w:color="70ADC9"/>
              <w:left w:val="single" w:sz="48" w:space="0" w:color="70ADC9"/>
              <w:bottom w:val="single" w:sz="8" w:space="0" w:color="70ADC9"/>
            </w:tblBorders>
            <w:tblCellMar>
              <w:top w:w="284" w:type="dxa"/>
              <w:bottom w:w="284" w:type="dxa"/>
            </w:tblCellMar>
            <w:tblLook w:val="04A0" w:firstRow="1" w:lastRow="0" w:firstColumn="1" w:lastColumn="0" w:noHBand="0" w:noVBand="1"/>
          </w:tblPr>
          <w:tblGrid>
            <w:gridCol w:w="8665"/>
          </w:tblGrid>
          <w:tr w:rsidR="00792964" w:rsidRPr="000A2139" w14:paraId="345120AC" w14:textId="77777777" w:rsidTr="001C1587">
            <w:trPr>
              <w:trHeight w:val="3259"/>
              <w:jc w:val="center"/>
            </w:trPr>
            <w:tc>
              <w:tcPr>
                <w:tcW w:w="8341" w:type="dxa"/>
                <w:vAlign w:val="center"/>
              </w:tcPr>
              <w:p w14:paraId="1804861F" w14:textId="77777777" w:rsidR="00792964" w:rsidRDefault="00792964" w:rsidP="008B0045">
                <w:pPr>
                  <w:pStyle w:val="afa"/>
                  <w:jc w:val="left"/>
                </w:pPr>
                <w:r>
                  <w:rPr>
                    <w:rFonts w:hint="eastAsia"/>
                  </w:rPr>
                  <w:t>チ</w:t>
                </w:r>
                <w:r w:rsidR="00B2616D">
                  <w:rPr>
                    <w:rFonts w:hint="eastAsia"/>
                  </w:rPr>
                  <w:t>ー</w:t>
                </w:r>
                <w:r>
                  <w:rPr>
                    <w:rFonts w:hint="eastAsia"/>
                  </w:rPr>
                  <w:t>ム開発演習</w:t>
                </w:r>
              </w:p>
              <w:p w14:paraId="35D656A5" w14:textId="77777777" w:rsidR="008E365F" w:rsidRDefault="00C666B6" w:rsidP="00FD3B96">
                <w:pPr>
                  <w:pStyle w:val="afa"/>
                  <w:jc w:val="left"/>
                </w:pPr>
                <w:r>
                  <w:rPr>
                    <w:rFonts w:hint="eastAsia"/>
                  </w:rPr>
                  <w:t>シェアード</w:t>
                </w:r>
                <w:r w:rsidR="001C1587">
                  <w:rPr>
                    <w:rFonts w:hint="eastAsia"/>
                  </w:rPr>
                  <w:t>ショップ</w:t>
                </w:r>
                <w:r w:rsidR="001C1587">
                  <w:br/>
                </w:r>
                <w:r w:rsidR="001C1587">
                  <w:rPr>
                    <w:rFonts w:hint="eastAsia"/>
                  </w:rPr>
                  <w:t>通販システム</w:t>
                </w:r>
              </w:p>
              <w:p w14:paraId="386217B8" w14:textId="77777777" w:rsidR="008E365F" w:rsidRDefault="008E365F" w:rsidP="00FD3B96">
                <w:pPr>
                  <w:pStyle w:val="afa"/>
                  <w:jc w:val="left"/>
                </w:pPr>
              </w:p>
              <w:p w14:paraId="009A2384" w14:textId="7AC6D18D" w:rsidR="00792964" w:rsidRPr="000A2139" w:rsidRDefault="001F1835" w:rsidP="00FD3B96">
                <w:pPr>
                  <w:pStyle w:val="afa"/>
                  <w:jc w:val="left"/>
                </w:pPr>
                <w:r>
                  <w:rPr>
                    <w:rFonts w:hint="eastAsia"/>
                  </w:rPr>
                  <w:t>基本設計書</w:t>
                </w:r>
              </w:p>
            </w:tc>
          </w:tr>
        </w:tbl>
        <w:p w14:paraId="275F3649" w14:textId="77777777" w:rsidR="00792964" w:rsidRDefault="00792964" w:rsidP="00B52F5F">
          <w:pPr>
            <w:ind w:left="840"/>
            <w:rPr>
              <w:rFonts w:ascii="メイリオ" w:eastAsia="メイリオ" w:hAnsi="メイリオ" w:cs="メイリオ"/>
            </w:rPr>
          </w:pPr>
        </w:p>
        <w:p w14:paraId="2212C58F" w14:textId="77777777" w:rsidR="006E717A" w:rsidRDefault="006E717A" w:rsidP="006E717A">
          <w:pPr>
            <w:ind w:leftChars="0" w:left="0"/>
            <w:jc w:val="left"/>
            <w:rPr>
              <w:rFonts w:ascii="Arial" w:hAnsi="Arial" w:cs="Arial"/>
              <w:color w:val="1D1C1D"/>
              <w:shd w:val="clear" w:color="auto" w:fill="F8F8F8"/>
            </w:rPr>
          </w:pPr>
        </w:p>
        <w:p w14:paraId="4531D5F1" w14:textId="77777777" w:rsidR="006E717A" w:rsidRDefault="006E717A" w:rsidP="006E717A">
          <w:pPr>
            <w:ind w:leftChars="0" w:left="0"/>
            <w:jc w:val="left"/>
            <w:rPr>
              <w:rFonts w:ascii="Arial" w:hAnsi="Arial" w:cs="Arial"/>
              <w:color w:val="1D1C1D"/>
              <w:shd w:val="clear" w:color="auto" w:fill="F8F8F8"/>
            </w:rPr>
          </w:pPr>
        </w:p>
        <w:p w14:paraId="23E953F9" w14:textId="77777777" w:rsidR="006E717A" w:rsidRDefault="006E717A" w:rsidP="006E717A">
          <w:pPr>
            <w:ind w:leftChars="0" w:left="0"/>
            <w:jc w:val="left"/>
            <w:rPr>
              <w:rFonts w:ascii="Arial" w:hAnsi="Arial" w:cs="Arial"/>
              <w:color w:val="1D1C1D"/>
              <w:shd w:val="clear" w:color="auto" w:fill="F8F8F8"/>
            </w:rPr>
          </w:pPr>
        </w:p>
        <w:p w14:paraId="49472DA1" w14:textId="77777777" w:rsidR="006E717A" w:rsidRDefault="006E717A" w:rsidP="006E717A">
          <w:pPr>
            <w:ind w:leftChars="0" w:left="0"/>
            <w:jc w:val="left"/>
            <w:rPr>
              <w:rFonts w:ascii="Arial" w:hAnsi="Arial" w:cs="Arial"/>
              <w:color w:val="1D1C1D"/>
              <w:shd w:val="clear" w:color="auto" w:fill="F8F8F8"/>
            </w:rPr>
          </w:pPr>
        </w:p>
        <w:p w14:paraId="4AAE5FD7" w14:textId="77777777" w:rsidR="006E717A" w:rsidRDefault="006E717A" w:rsidP="006E717A">
          <w:pPr>
            <w:ind w:leftChars="0" w:left="0"/>
            <w:jc w:val="left"/>
            <w:rPr>
              <w:rFonts w:ascii="Arial" w:hAnsi="Arial" w:cs="Arial"/>
              <w:color w:val="1D1C1D"/>
              <w:shd w:val="clear" w:color="auto" w:fill="F8F8F8"/>
            </w:rPr>
          </w:pPr>
        </w:p>
        <w:p w14:paraId="1E9F9998" w14:textId="77777777" w:rsidR="006E717A" w:rsidRDefault="006E717A" w:rsidP="006E717A">
          <w:pPr>
            <w:ind w:leftChars="0" w:left="0"/>
            <w:jc w:val="left"/>
            <w:rPr>
              <w:rFonts w:ascii="Arial" w:hAnsi="Arial" w:cs="Arial"/>
              <w:color w:val="1D1C1D"/>
              <w:shd w:val="clear" w:color="auto" w:fill="F8F8F8"/>
            </w:rPr>
          </w:pPr>
        </w:p>
        <w:p w14:paraId="6BD41191" w14:textId="77777777" w:rsidR="006E717A" w:rsidRDefault="006E717A" w:rsidP="006E717A">
          <w:pPr>
            <w:ind w:leftChars="0" w:left="0"/>
            <w:jc w:val="left"/>
            <w:rPr>
              <w:rFonts w:ascii="Arial" w:hAnsi="Arial" w:cs="Arial"/>
              <w:color w:val="1D1C1D"/>
              <w:shd w:val="clear" w:color="auto" w:fill="F8F8F8"/>
            </w:rPr>
          </w:pPr>
        </w:p>
        <w:p w14:paraId="41B2CE1A" w14:textId="77777777" w:rsidR="006E717A" w:rsidRDefault="006E717A" w:rsidP="006E717A">
          <w:pPr>
            <w:ind w:leftChars="0" w:left="0"/>
            <w:jc w:val="left"/>
            <w:rPr>
              <w:rFonts w:ascii="Arial" w:hAnsi="Arial" w:cs="Arial"/>
              <w:color w:val="1D1C1D"/>
              <w:shd w:val="clear" w:color="auto" w:fill="F8F8F8"/>
            </w:rPr>
          </w:pPr>
        </w:p>
        <w:p w14:paraId="0399A0FA" w14:textId="77777777" w:rsidR="006E717A" w:rsidRDefault="006E717A" w:rsidP="006E717A">
          <w:pPr>
            <w:ind w:leftChars="0" w:left="0"/>
            <w:jc w:val="left"/>
            <w:rPr>
              <w:rFonts w:ascii="Arial" w:hAnsi="Arial" w:cs="Arial"/>
              <w:color w:val="1D1C1D"/>
              <w:shd w:val="clear" w:color="auto" w:fill="F8F8F8"/>
            </w:rPr>
          </w:pPr>
        </w:p>
        <w:p w14:paraId="37C14F04" w14:textId="77777777" w:rsidR="006E717A" w:rsidRDefault="006E717A" w:rsidP="006E717A">
          <w:pPr>
            <w:ind w:leftChars="0" w:left="0"/>
            <w:jc w:val="left"/>
            <w:rPr>
              <w:rFonts w:ascii="Arial" w:hAnsi="Arial" w:cs="Arial"/>
              <w:color w:val="1D1C1D"/>
              <w:shd w:val="clear" w:color="auto" w:fill="F8F8F8"/>
            </w:rPr>
          </w:pPr>
        </w:p>
        <w:p w14:paraId="0E012F23" w14:textId="77777777" w:rsidR="006E717A" w:rsidRDefault="006E717A" w:rsidP="006E717A">
          <w:pPr>
            <w:ind w:leftChars="0" w:left="0"/>
            <w:jc w:val="left"/>
            <w:rPr>
              <w:rFonts w:ascii="Arial" w:hAnsi="Arial" w:cs="Arial"/>
              <w:color w:val="1D1C1D"/>
              <w:shd w:val="clear" w:color="auto" w:fill="F8F8F8"/>
            </w:rPr>
          </w:pPr>
        </w:p>
        <w:p w14:paraId="5E7A0DA8" w14:textId="77777777" w:rsidR="006E717A" w:rsidRDefault="006E717A" w:rsidP="006E717A">
          <w:pPr>
            <w:ind w:leftChars="0" w:left="0"/>
            <w:jc w:val="left"/>
            <w:rPr>
              <w:rFonts w:ascii="Arial" w:hAnsi="Arial" w:cs="Arial"/>
              <w:color w:val="1D1C1D"/>
              <w:shd w:val="clear" w:color="auto" w:fill="F8F8F8"/>
            </w:rPr>
          </w:pPr>
        </w:p>
        <w:p w14:paraId="0B6ACBDD" w14:textId="77777777" w:rsidR="006E717A" w:rsidRDefault="006E717A" w:rsidP="006E717A">
          <w:pPr>
            <w:ind w:leftChars="0" w:left="0"/>
            <w:jc w:val="left"/>
            <w:rPr>
              <w:rFonts w:ascii="Arial" w:hAnsi="Arial" w:cs="Arial"/>
              <w:color w:val="1D1C1D"/>
              <w:shd w:val="clear" w:color="auto" w:fill="F8F8F8"/>
            </w:rPr>
          </w:pPr>
        </w:p>
        <w:p w14:paraId="1B1B8AFE" w14:textId="77777777" w:rsidR="006E717A" w:rsidRDefault="006E717A" w:rsidP="006E717A">
          <w:pPr>
            <w:ind w:leftChars="0" w:left="0"/>
            <w:jc w:val="left"/>
            <w:rPr>
              <w:rFonts w:ascii="Arial" w:hAnsi="Arial" w:cs="Arial"/>
              <w:color w:val="1D1C1D"/>
              <w:shd w:val="clear" w:color="auto" w:fill="F8F8F8"/>
            </w:rPr>
          </w:pPr>
        </w:p>
        <w:p w14:paraId="0AB00479" w14:textId="77777777" w:rsidR="006E717A" w:rsidRDefault="006E717A" w:rsidP="006E717A">
          <w:pPr>
            <w:ind w:leftChars="0" w:left="0"/>
            <w:jc w:val="left"/>
            <w:rPr>
              <w:rFonts w:ascii="Arial" w:hAnsi="Arial" w:cs="Arial"/>
              <w:color w:val="1D1C1D"/>
              <w:shd w:val="clear" w:color="auto" w:fill="F8F8F8"/>
            </w:rPr>
          </w:pPr>
        </w:p>
        <w:p w14:paraId="3EFBD071" w14:textId="2C7EDF34" w:rsidR="008117BD" w:rsidRDefault="009A207E" w:rsidP="00931C92">
          <w:pPr>
            <w:ind w:leftChars="0" w:left="0"/>
            <w:jc w:val="right"/>
            <w:rPr>
              <w:rFonts w:ascii="メイリオ" w:eastAsia="メイリオ" w:hAnsi="メイリオ" w:cs="メイリオ"/>
            </w:rPr>
          </w:pPr>
          <w:r>
            <w:rPr>
              <w:rFonts w:ascii="Arial" w:hAnsi="Arial" w:cs="Arial"/>
              <w:color w:val="1D1C1D"/>
              <w:shd w:val="clear" w:color="auto" w:fill="F8F8F8"/>
            </w:rPr>
            <w:t>Ver.4</w:t>
          </w:r>
          <w:r w:rsidR="006F0E1F">
            <w:rPr>
              <w:rFonts w:ascii="Arial" w:hAnsi="Arial" w:cs="Arial"/>
              <w:color w:val="1D1C1D"/>
              <w:shd w:val="clear" w:color="auto" w:fill="F8F8F8"/>
            </w:rPr>
            <w:t>.1</w:t>
          </w:r>
          <w:r w:rsidR="0002788F">
            <w:rPr>
              <w:rFonts w:ascii="Arial" w:hAnsi="Arial" w:cs="Arial"/>
              <w:color w:val="1D1C1D"/>
            </w:rPr>
            <w:br/>
          </w:r>
          <w:r w:rsidR="0002788F">
            <w:rPr>
              <w:rFonts w:ascii="Arial" w:hAnsi="Arial" w:cs="Arial"/>
              <w:color w:val="1D1C1D"/>
              <w:shd w:val="clear" w:color="auto" w:fill="F8F8F8"/>
            </w:rPr>
            <w:t>花より漢気チーム</w:t>
          </w:r>
          <w:r w:rsidR="0002788F">
            <w:rPr>
              <w:rFonts w:ascii="Arial" w:hAnsi="Arial" w:cs="Arial"/>
              <w:color w:val="1D1C1D"/>
            </w:rPr>
            <w:br/>
          </w:r>
          <w:r w:rsidR="0002788F">
            <w:rPr>
              <w:rFonts w:ascii="Arial" w:hAnsi="Arial" w:cs="Arial"/>
              <w:color w:val="1D1C1D"/>
              <w:shd w:val="clear" w:color="auto" w:fill="F8F8F8"/>
            </w:rPr>
            <w:t>編集者：</w:t>
          </w:r>
          <w:r w:rsidR="0002788F">
            <w:rPr>
              <w:rFonts w:ascii="Arial" w:hAnsi="Arial" w:cs="Arial" w:hint="eastAsia"/>
              <w:color w:val="1D1C1D"/>
              <w:shd w:val="clear" w:color="auto" w:fill="F8F8F8"/>
            </w:rPr>
            <w:t>吉田</w:t>
          </w:r>
          <w:r w:rsidR="00931C92">
            <w:rPr>
              <w:rFonts w:ascii="Arial" w:hAnsi="Arial" w:cs="Arial" w:hint="eastAsia"/>
              <w:color w:val="1D1C1D"/>
              <w:shd w:val="clear" w:color="auto" w:fill="F8F8F8"/>
            </w:rPr>
            <w:t xml:space="preserve">　</w:t>
          </w:r>
          <w:r w:rsidR="0002788F">
            <w:rPr>
              <w:rFonts w:ascii="Arial" w:hAnsi="Arial" w:cs="Arial" w:hint="eastAsia"/>
              <w:color w:val="1D1C1D"/>
              <w:shd w:val="clear" w:color="auto" w:fill="F8F8F8"/>
            </w:rPr>
            <w:t>侑平</w:t>
          </w:r>
        </w:p>
        <w:p w14:paraId="0AB25EA9" w14:textId="14F3042F" w:rsidR="00122561" w:rsidRPr="00931C92" w:rsidRDefault="00931C92" w:rsidP="00931C92">
          <w:pPr>
            <w:ind w:leftChars="0" w:left="0"/>
            <w:jc w:val="right"/>
            <w:rPr>
              <w:rFonts w:ascii="メイリオ" w:eastAsia="メイリオ" w:hAnsi="メイリオ" w:cs="メイリオ"/>
            </w:rPr>
          </w:pPr>
          <w:r>
            <w:rPr>
              <w:rFonts w:ascii="Arial" w:hAnsi="Arial" w:cs="Arial"/>
              <w:color w:val="1D1C1D"/>
              <w:shd w:val="clear" w:color="auto" w:fill="F8F8F8"/>
            </w:rPr>
            <w:t>更新日：</w:t>
          </w:r>
          <w:r>
            <w:rPr>
              <w:rFonts w:ascii="Arial" w:hAnsi="Arial" w:cs="Arial"/>
              <w:color w:val="1D1C1D"/>
              <w:shd w:val="clear" w:color="auto" w:fill="F8F8F8"/>
            </w:rPr>
            <w:t>2021</w:t>
          </w:r>
          <w:r>
            <w:rPr>
              <w:rFonts w:ascii="Arial" w:hAnsi="Arial" w:cs="Arial"/>
              <w:color w:val="1D1C1D"/>
              <w:shd w:val="clear" w:color="auto" w:fill="F8F8F8"/>
            </w:rPr>
            <w:t>年６月８日</w:t>
          </w:r>
        </w:p>
        <w:p w14:paraId="77E623D7" w14:textId="77777777" w:rsidR="00792964" w:rsidRPr="00A842A5" w:rsidRDefault="00792964" w:rsidP="007E16E5">
          <w:pPr>
            <w:pStyle w:val="11"/>
            <w:spacing w:before="180" w:after="180"/>
          </w:pPr>
        </w:p>
        <w:sdt>
          <w:sdtPr>
            <w:rPr>
              <w:sz w:val="21"/>
              <w:lang w:val="ja-JP"/>
            </w:rPr>
            <w:id w:val="1043321754"/>
            <w:docPartObj>
              <w:docPartGallery w:val="Table of Contents"/>
              <w:docPartUnique/>
            </w:docPartObj>
          </w:sdtPr>
          <w:sdtEndPr>
            <w:rPr>
              <w:b/>
              <w:bCs/>
            </w:rPr>
          </w:sdtEndPr>
          <w:sdtContent>
            <w:p w14:paraId="52F9D844" w14:textId="77777777" w:rsidR="00122561" w:rsidRDefault="00122561">
              <w:pPr>
                <w:pStyle w:val="af5"/>
                <w:ind w:left="840"/>
              </w:pPr>
              <w:r>
                <w:rPr>
                  <w:rFonts w:hint="eastAsia"/>
                  <w:lang w:val="ja-JP"/>
                </w:rPr>
                <w:t>目次</w:t>
              </w:r>
            </w:p>
            <w:p w14:paraId="177499EA" w14:textId="6AC1EC1B" w:rsidR="00032057" w:rsidRDefault="002D6A6A">
              <w:pPr>
                <w:pStyle w:val="11"/>
                <w:spacing w:before="180" w:after="180"/>
                <w:rPr>
                  <w:noProof/>
                  <w:sz w:val="21"/>
                  <w:szCs w:val="22"/>
                </w:rPr>
              </w:pPr>
              <w:r>
                <w:fldChar w:fldCharType="begin"/>
              </w:r>
              <w:r w:rsidR="00122561">
                <w:instrText xml:space="preserve"> TOC \o "1-3" \h \z \u </w:instrText>
              </w:r>
              <w:r>
                <w:fldChar w:fldCharType="separate"/>
              </w:r>
              <w:hyperlink w:anchor="_Toc33809849" w:history="1">
                <w:r w:rsidR="00032057" w:rsidRPr="00965A8C">
                  <w:rPr>
                    <w:rStyle w:val="af"/>
                    <w:noProof/>
                  </w:rPr>
                  <w:t>１ はじめに</w:t>
                </w:r>
                <w:r w:rsidR="00032057">
                  <w:rPr>
                    <w:noProof/>
                    <w:webHidden/>
                  </w:rPr>
                  <w:tab/>
                </w:r>
                <w:r w:rsidR="00F97A81">
                  <w:rPr>
                    <w:noProof/>
                    <w:webHidden/>
                  </w:rPr>
                  <w:tab/>
                </w:r>
                <w:r w:rsidR="00032057">
                  <w:rPr>
                    <w:noProof/>
                    <w:webHidden/>
                  </w:rPr>
                  <w:fldChar w:fldCharType="begin"/>
                </w:r>
                <w:r w:rsidR="00032057">
                  <w:rPr>
                    <w:noProof/>
                    <w:webHidden/>
                  </w:rPr>
                  <w:instrText xml:space="preserve"> PAGEREF _Toc33809849 \h </w:instrText>
                </w:r>
                <w:r w:rsidR="00032057">
                  <w:rPr>
                    <w:noProof/>
                    <w:webHidden/>
                  </w:rPr>
                </w:r>
                <w:r w:rsidR="00032057">
                  <w:rPr>
                    <w:noProof/>
                    <w:webHidden/>
                  </w:rPr>
                  <w:fldChar w:fldCharType="separate"/>
                </w:r>
                <w:r w:rsidR="003B5169">
                  <w:rPr>
                    <w:noProof/>
                    <w:webHidden/>
                  </w:rPr>
                  <w:t>2</w:t>
                </w:r>
                <w:r w:rsidR="00032057">
                  <w:rPr>
                    <w:noProof/>
                    <w:webHidden/>
                  </w:rPr>
                  <w:fldChar w:fldCharType="end"/>
                </w:r>
              </w:hyperlink>
            </w:p>
            <w:p w14:paraId="6F415450" w14:textId="607CCE7E" w:rsidR="00032057" w:rsidRDefault="00DA4115">
              <w:pPr>
                <w:pStyle w:val="11"/>
                <w:spacing w:before="180" w:after="180"/>
                <w:rPr>
                  <w:noProof/>
                  <w:sz w:val="21"/>
                  <w:szCs w:val="22"/>
                </w:rPr>
              </w:pPr>
              <w:hyperlink w:anchor="_Toc33809850" w:history="1">
                <w:r w:rsidR="00032057" w:rsidRPr="00965A8C">
                  <w:rPr>
                    <w:rStyle w:val="af"/>
                    <w:noProof/>
                  </w:rPr>
                  <w:t>２ 通販システムの概要</w:t>
                </w:r>
                <w:r w:rsidR="00032057">
                  <w:rPr>
                    <w:noProof/>
                    <w:webHidden/>
                  </w:rPr>
                  <w:tab/>
                </w:r>
                <w:r w:rsidR="00032057">
                  <w:rPr>
                    <w:noProof/>
                    <w:webHidden/>
                  </w:rPr>
                  <w:fldChar w:fldCharType="begin"/>
                </w:r>
                <w:r w:rsidR="00032057">
                  <w:rPr>
                    <w:noProof/>
                    <w:webHidden/>
                  </w:rPr>
                  <w:instrText xml:space="preserve"> PAGEREF _Toc33809850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384C64A5" w14:textId="4701DD5B" w:rsidR="00032057" w:rsidRDefault="00DA4115">
              <w:pPr>
                <w:pStyle w:val="21"/>
                <w:rPr>
                  <w:noProof/>
                  <w:szCs w:val="22"/>
                </w:rPr>
              </w:pPr>
              <w:hyperlink w:anchor="_Toc33809851" w:history="1">
                <w:r w:rsidR="00032057" w:rsidRPr="00965A8C">
                  <w:rPr>
                    <w:rStyle w:val="af"/>
                    <w:noProof/>
                  </w:rPr>
                  <w:t>２-１ 通販システムと業務の関係</w:t>
                </w:r>
                <w:r w:rsidR="00032057">
                  <w:rPr>
                    <w:noProof/>
                    <w:webHidden/>
                  </w:rPr>
                  <w:tab/>
                </w:r>
                <w:r w:rsidR="00032057">
                  <w:rPr>
                    <w:noProof/>
                    <w:webHidden/>
                  </w:rPr>
                  <w:fldChar w:fldCharType="begin"/>
                </w:r>
                <w:r w:rsidR="00032057">
                  <w:rPr>
                    <w:noProof/>
                    <w:webHidden/>
                  </w:rPr>
                  <w:instrText xml:space="preserve"> PAGEREF _Toc33809851 \h </w:instrText>
                </w:r>
                <w:r w:rsidR="00032057">
                  <w:rPr>
                    <w:noProof/>
                    <w:webHidden/>
                  </w:rPr>
                </w:r>
                <w:r w:rsidR="00032057">
                  <w:rPr>
                    <w:noProof/>
                    <w:webHidden/>
                  </w:rPr>
                  <w:fldChar w:fldCharType="separate"/>
                </w:r>
                <w:r w:rsidR="003B5169">
                  <w:rPr>
                    <w:noProof/>
                    <w:webHidden/>
                  </w:rPr>
                  <w:t>3</w:t>
                </w:r>
                <w:r w:rsidR="00032057">
                  <w:rPr>
                    <w:noProof/>
                    <w:webHidden/>
                  </w:rPr>
                  <w:fldChar w:fldCharType="end"/>
                </w:r>
              </w:hyperlink>
            </w:p>
            <w:p w14:paraId="65BDD0DA" w14:textId="688D7AED" w:rsidR="00032057" w:rsidRDefault="00DA4115">
              <w:pPr>
                <w:pStyle w:val="21"/>
                <w:rPr>
                  <w:noProof/>
                  <w:szCs w:val="22"/>
                </w:rPr>
              </w:pPr>
              <w:hyperlink w:anchor="_Toc33809852" w:history="1">
                <w:r w:rsidR="00032057" w:rsidRPr="00965A8C">
                  <w:rPr>
                    <w:rStyle w:val="af"/>
                    <w:noProof/>
                  </w:rPr>
                  <w:t>２-２ 通販システムの利用方法</w:t>
                </w:r>
                <w:r w:rsidR="00032057">
                  <w:rPr>
                    <w:noProof/>
                    <w:webHidden/>
                  </w:rPr>
                  <w:tab/>
                </w:r>
                <w:r w:rsidR="00032057">
                  <w:rPr>
                    <w:noProof/>
                    <w:webHidden/>
                  </w:rPr>
                  <w:fldChar w:fldCharType="begin"/>
                </w:r>
                <w:r w:rsidR="00032057">
                  <w:rPr>
                    <w:noProof/>
                    <w:webHidden/>
                  </w:rPr>
                  <w:instrText xml:space="preserve"> PAGEREF _Toc33809852 \h </w:instrText>
                </w:r>
                <w:r w:rsidR="00032057">
                  <w:rPr>
                    <w:noProof/>
                    <w:webHidden/>
                  </w:rPr>
                </w:r>
                <w:r w:rsidR="00032057">
                  <w:rPr>
                    <w:noProof/>
                    <w:webHidden/>
                  </w:rPr>
                  <w:fldChar w:fldCharType="separate"/>
                </w:r>
                <w:r w:rsidR="003B5169">
                  <w:rPr>
                    <w:noProof/>
                    <w:webHidden/>
                  </w:rPr>
                  <w:t>7</w:t>
                </w:r>
                <w:r w:rsidR="00032057">
                  <w:rPr>
                    <w:noProof/>
                    <w:webHidden/>
                  </w:rPr>
                  <w:fldChar w:fldCharType="end"/>
                </w:r>
              </w:hyperlink>
            </w:p>
            <w:p w14:paraId="3E021CE7" w14:textId="3F6B9A2A" w:rsidR="00032057" w:rsidRDefault="00DA4115">
              <w:pPr>
                <w:pStyle w:val="11"/>
                <w:spacing w:before="180" w:after="180"/>
                <w:rPr>
                  <w:noProof/>
                  <w:sz w:val="21"/>
                  <w:szCs w:val="22"/>
                </w:rPr>
              </w:pPr>
              <w:hyperlink w:anchor="_Toc33809853" w:history="1">
                <w:r w:rsidR="00032057" w:rsidRPr="00965A8C">
                  <w:rPr>
                    <w:rStyle w:val="af"/>
                    <w:noProof/>
                  </w:rPr>
                  <w:t>３ ユーザインターフェイス設計</w:t>
                </w:r>
                <w:r w:rsidR="00032057">
                  <w:rPr>
                    <w:noProof/>
                    <w:webHidden/>
                  </w:rPr>
                  <w:tab/>
                </w:r>
                <w:r w:rsidR="00032057">
                  <w:rPr>
                    <w:noProof/>
                    <w:webHidden/>
                  </w:rPr>
                  <w:fldChar w:fldCharType="begin"/>
                </w:r>
                <w:r w:rsidR="00032057">
                  <w:rPr>
                    <w:noProof/>
                    <w:webHidden/>
                  </w:rPr>
                  <w:instrText xml:space="preserve"> PAGEREF _Toc33809853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721B9E5C" w14:textId="6758524A" w:rsidR="00032057" w:rsidRDefault="00DA4115">
              <w:pPr>
                <w:pStyle w:val="21"/>
                <w:rPr>
                  <w:noProof/>
                  <w:szCs w:val="22"/>
                </w:rPr>
              </w:pPr>
              <w:hyperlink w:anchor="_Toc33809854" w:history="1">
                <w:r w:rsidR="00032057" w:rsidRPr="00965A8C">
                  <w:rPr>
                    <w:rStyle w:val="af"/>
                    <w:noProof/>
                  </w:rPr>
                  <w:t>３-１ 通販システムの機能と画面の関係</w:t>
                </w:r>
                <w:r w:rsidR="00032057">
                  <w:rPr>
                    <w:noProof/>
                    <w:webHidden/>
                  </w:rPr>
                  <w:tab/>
                </w:r>
                <w:r w:rsidR="00032057">
                  <w:rPr>
                    <w:noProof/>
                    <w:webHidden/>
                  </w:rPr>
                  <w:fldChar w:fldCharType="begin"/>
                </w:r>
                <w:r w:rsidR="00032057">
                  <w:rPr>
                    <w:noProof/>
                    <w:webHidden/>
                  </w:rPr>
                  <w:instrText xml:space="preserve"> PAGEREF _Toc33809854 \h </w:instrText>
                </w:r>
                <w:r w:rsidR="00032057">
                  <w:rPr>
                    <w:noProof/>
                    <w:webHidden/>
                  </w:rPr>
                </w:r>
                <w:r w:rsidR="00032057">
                  <w:rPr>
                    <w:noProof/>
                    <w:webHidden/>
                  </w:rPr>
                  <w:fldChar w:fldCharType="separate"/>
                </w:r>
                <w:r w:rsidR="003B5169">
                  <w:rPr>
                    <w:noProof/>
                    <w:webHidden/>
                  </w:rPr>
                  <w:t>8</w:t>
                </w:r>
                <w:r w:rsidR="00032057">
                  <w:rPr>
                    <w:noProof/>
                    <w:webHidden/>
                  </w:rPr>
                  <w:fldChar w:fldCharType="end"/>
                </w:r>
              </w:hyperlink>
            </w:p>
            <w:p w14:paraId="28972476" w14:textId="0D1CDAAB" w:rsidR="00032057" w:rsidRDefault="00DA4115">
              <w:pPr>
                <w:pStyle w:val="21"/>
                <w:rPr>
                  <w:noProof/>
                  <w:szCs w:val="22"/>
                </w:rPr>
              </w:pPr>
              <w:hyperlink w:anchor="_Toc33809855" w:history="1">
                <w:r w:rsidR="00032057" w:rsidRPr="00965A8C">
                  <w:rPr>
                    <w:rStyle w:val="af"/>
                    <w:noProof/>
                  </w:rPr>
                  <w:t>３-２ 画面体系図</w:t>
                </w:r>
                <w:r w:rsidR="00032057">
                  <w:rPr>
                    <w:noProof/>
                    <w:webHidden/>
                  </w:rPr>
                  <w:tab/>
                </w:r>
                <w:r w:rsidR="00032057">
                  <w:rPr>
                    <w:noProof/>
                    <w:webHidden/>
                  </w:rPr>
                  <w:fldChar w:fldCharType="begin"/>
                </w:r>
                <w:r w:rsidR="00032057">
                  <w:rPr>
                    <w:noProof/>
                    <w:webHidden/>
                  </w:rPr>
                  <w:instrText xml:space="preserve"> PAGEREF _Toc33809855 \h </w:instrText>
                </w:r>
                <w:r w:rsidR="00032057">
                  <w:rPr>
                    <w:noProof/>
                    <w:webHidden/>
                  </w:rPr>
                </w:r>
                <w:r w:rsidR="00032057">
                  <w:rPr>
                    <w:noProof/>
                    <w:webHidden/>
                  </w:rPr>
                  <w:fldChar w:fldCharType="separate"/>
                </w:r>
                <w:r w:rsidR="003B5169">
                  <w:rPr>
                    <w:noProof/>
                    <w:webHidden/>
                  </w:rPr>
                  <w:t>9</w:t>
                </w:r>
                <w:r w:rsidR="00032057">
                  <w:rPr>
                    <w:noProof/>
                    <w:webHidden/>
                  </w:rPr>
                  <w:fldChar w:fldCharType="end"/>
                </w:r>
              </w:hyperlink>
            </w:p>
            <w:p w14:paraId="495E9237" w14:textId="66E9D107" w:rsidR="00032057" w:rsidRDefault="00DA4115">
              <w:pPr>
                <w:pStyle w:val="21"/>
                <w:rPr>
                  <w:noProof/>
                  <w:szCs w:val="22"/>
                </w:rPr>
              </w:pPr>
              <w:hyperlink w:anchor="_Toc33809856" w:history="1">
                <w:r w:rsidR="00032057" w:rsidRPr="00965A8C">
                  <w:rPr>
                    <w:rStyle w:val="af"/>
                    <w:noProof/>
                  </w:rPr>
                  <w:t>３-３ 画面遷移図</w:t>
                </w:r>
                <w:r w:rsidR="00032057">
                  <w:rPr>
                    <w:noProof/>
                    <w:webHidden/>
                  </w:rPr>
                  <w:tab/>
                </w:r>
                <w:r w:rsidR="00032057">
                  <w:rPr>
                    <w:noProof/>
                    <w:webHidden/>
                  </w:rPr>
                  <w:fldChar w:fldCharType="begin"/>
                </w:r>
                <w:r w:rsidR="00032057">
                  <w:rPr>
                    <w:noProof/>
                    <w:webHidden/>
                  </w:rPr>
                  <w:instrText xml:space="preserve"> PAGEREF _Toc33809856 \h </w:instrText>
                </w:r>
                <w:r w:rsidR="00032057">
                  <w:rPr>
                    <w:noProof/>
                    <w:webHidden/>
                  </w:rPr>
                </w:r>
                <w:r w:rsidR="00032057">
                  <w:rPr>
                    <w:noProof/>
                    <w:webHidden/>
                  </w:rPr>
                  <w:fldChar w:fldCharType="separate"/>
                </w:r>
                <w:r w:rsidR="003B5169">
                  <w:rPr>
                    <w:noProof/>
                    <w:webHidden/>
                  </w:rPr>
                  <w:t>11</w:t>
                </w:r>
                <w:r w:rsidR="00032057">
                  <w:rPr>
                    <w:noProof/>
                    <w:webHidden/>
                  </w:rPr>
                  <w:fldChar w:fldCharType="end"/>
                </w:r>
              </w:hyperlink>
            </w:p>
            <w:p w14:paraId="4C1C2F88" w14:textId="5ED17E5F" w:rsidR="00032057" w:rsidRDefault="00DA4115">
              <w:pPr>
                <w:pStyle w:val="21"/>
                <w:rPr>
                  <w:noProof/>
                  <w:szCs w:val="22"/>
                </w:rPr>
              </w:pPr>
              <w:hyperlink w:anchor="_Toc33809857" w:history="1">
                <w:r w:rsidR="00032057" w:rsidRPr="00965A8C">
                  <w:rPr>
                    <w:rStyle w:val="af"/>
                    <w:noProof/>
                  </w:rPr>
                  <w:t>３-４ 画面基本構成</w:t>
                </w:r>
                <w:r w:rsidR="00032057">
                  <w:rPr>
                    <w:noProof/>
                    <w:webHidden/>
                  </w:rPr>
                  <w:tab/>
                </w:r>
                <w:r w:rsidR="00032057">
                  <w:rPr>
                    <w:noProof/>
                    <w:webHidden/>
                  </w:rPr>
                  <w:fldChar w:fldCharType="begin"/>
                </w:r>
                <w:r w:rsidR="00032057">
                  <w:rPr>
                    <w:noProof/>
                    <w:webHidden/>
                  </w:rPr>
                  <w:instrText xml:space="preserve"> PAGEREF _Toc33809857 \h </w:instrText>
                </w:r>
                <w:r w:rsidR="00032057">
                  <w:rPr>
                    <w:noProof/>
                    <w:webHidden/>
                  </w:rPr>
                </w:r>
                <w:r w:rsidR="00032057">
                  <w:rPr>
                    <w:noProof/>
                    <w:webHidden/>
                  </w:rPr>
                  <w:fldChar w:fldCharType="separate"/>
                </w:r>
                <w:r w:rsidR="003B5169">
                  <w:rPr>
                    <w:noProof/>
                    <w:webHidden/>
                  </w:rPr>
                  <w:t>12</w:t>
                </w:r>
                <w:r w:rsidR="00032057">
                  <w:rPr>
                    <w:noProof/>
                    <w:webHidden/>
                  </w:rPr>
                  <w:fldChar w:fldCharType="end"/>
                </w:r>
              </w:hyperlink>
            </w:p>
            <w:p w14:paraId="70584F4B" w14:textId="18C56E37" w:rsidR="00032057" w:rsidRDefault="00DA4115">
              <w:pPr>
                <w:pStyle w:val="21"/>
                <w:rPr>
                  <w:noProof/>
                  <w:szCs w:val="22"/>
                </w:rPr>
              </w:pPr>
              <w:hyperlink w:anchor="_Toc33809858" w:history="1">
                <w:r w:rsidR="00032057" w:rsidRPr="00965A8C">
                  <w:rPr>
                    <w:rStyle w:val="af"/>
                    <w:noProof/>
                  </w:rPr>
                  <w:t>３-５ 画面詳細</w:t>
                </w:r>
                <w:r w:rsidR="00032057">
                  <w:rPr>
                    <w:noProof/>
                    <w:webHidden/>
                  </w:rPr>
                  <w:tab/>
                </w:r>
                <w:r w:rsidR="00032057">
                  <w:rPr>
                    <w:noProof/>
                    <w:webHidden/>
                  </w:rPr>
                  <w:fldChar w:fldCharType="begin"/>
                </w:r>
                <w:r w:rsidR="00032057">
                  <w:rPr>
                    <w:noProof/>
                    <w:webHidden/>
                  </w:rPr>
                  <w:instrText xml:space="preserve"> PAGEREF _Toc33809858 \h </w:instrText>
                </w:r>
                <w:r w:rsidR="00032057">
                  <w:rPr>
                    <w:noProof/>
                    <w:webHidden/>
                  </w:rPr>
                </w:r>
                <w:r w:rsidR="00032057">
                  <w:rPr>
                    <w:noProof/>
                    <w:webHidden/>
                  </w:rPr>
                  <w:fldChar w:fldCharType="separate"/>
                </w:r>
                <w:r w:rsidR="003B5169">
                  <w:rPr>
                    <w:noProof/>
                    <w:webHidden/>
                  </w:rPr>
                  <w:t>13</w:t>
                </w:r>
                <w:r w:rsidR="00032057">
                  <w:rPr>
                    <w:noProof/>
                    <w:webHidden/>
                  </w:rPr>
                  <w:fldChar w:fldCharType="end"/>
                </w:r>
              </w:hyperlink>
            </w:p>
            <w:p w14:paraId="06E6D6C0" w14:textId="240D5E7C" w:rsidR="00032057" w:rsidRDefault="00DA4115">
              <w:pPr>
                <w:pStyle w:val="21"/>
                <w:rPr>
                  <w:noProof/>
                  <w:szCs w:val="22"/>
                </w:rPr>
              </w:pPr>
              <w:hyperlink w:anchor="_Toc33809859" w:history="1">
                <w:r w:rsidR="00032057" w:rsidRPr="00965A8C">
                  <w:rPr>
                    <w:rStyle w:val="af"/>
                    <w:noProof/>
                  </w:rPr>
                  <w:t xml:space="preserve">３-６ 入出力情報 </w:t>
                </w:r>
                <w:r w:rsidR="00032057">
                  <w:rPr>
                    <w:noProof/>
                    <w:webHidden/>
                  </w:rPr>
                  <w:tab/>
                </w:r>
                <w:r w:rsidR="00032057">
                  <w:rPr>
                    <w:noProof/>
                    <w:webHidden/>
                  </w:rPr>
                  <w:fldChar w:fldCharType="begin"/>
                </w:r>
                <w:r w:rsidR="00032057">
                  <w:rPr>
                    <w:noProof/>
                    <w:webHidden/>
                  </w:rPr>
                  <w:instrText xml:space="preserve"> PAGEREF _Toc33809859 \h </w:instrText>
                </w:r>
                <w:r w:rsidR="00032057">
                  <w:rPr>
                    <w:noProof/>
                    <w:webHidden/>
                  </w:rPr>
                </w:r>
                <w:r w:rsidR="00032057">
                  <w:rPr>
                    <w:noProof/>
                    <w:webHidden/>
                  </w:rPr>
                  <w:fldChar w:fldCharType="separate"/>
                </w:r>
                <w:r w:rsidR="003B5169">
                  <w:rPr>
                    <w:noProof/>
                    <w:webHidden/>
                  </w:rPr>
                  <w:t>14</w:t>
                </w:r>
                <w:r w:rsidR="00032057">
                  <w:rPr>
                    <w:noProof/>
                    <w:webHidden/>
                  </w:rPr>
                  <w:fldChar w:fldCharType="end"/>
                </w:r>
              </w:hyperlink>
            </w:p>
            <w:p w14:paraId="60C949CE" w14:textId="69679D87" w:rsidR="00032057" w:rsidRDefault="00DA4115">
              <w:pPr>
                <w:pStyle w:val="11"/>
                <w:spacing w:before="180" w:after="180"/>
                <w:rPr>
                  <w:noProof/>
                  <w:sz w:val="21"/>
                  <w:szCs w:val="22"/>
                </w:rPr>
              </w:pPr>
              <w:hyperlink w:anchor="_Toc33809860" w:history="1">
                <w:r w:rsidR="00032057" w:rsidRPr="00965A8C">
                  <w:rPr>
                    <w:rStyle w:val="af"/>
                    <w:noProof/>
                  </w:rPr>
                  <w:t>４ 通販システムの機能概要</w:t>
                </w:r>
                <w:r w:rsidR="00032057">
                  <w:rPr>
                    <w:noProof/>
                    <w:webHidden/>
                  </w:rPr>
                  <w:tab/>
                </w:r>
                <w:r w:rsidR="00032057">
                  <w:rPr>
                    <w:noProof/>
                    <w:webHidden/>
                  </w:rPr>
                  <w:fldChar w:fldCharType="begin"/>
                </w:r>
                <w:r w:rsidR="00032057">
                  <w:rPr>
                    <w:noProof/>
                    <w:webHidden/>
                  </w:rPr>
                  <w:instrText xml:space="preserve"> PAGEREF _Toc33809860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25215DAC" w14:textId="47E0858F" w:rsidR="00032057" w:rsidRDefault="00DA4115">
              <w:pPr>
                <w:pStyle w:val="21"/>
                <w:rPr>
                  <w:noProof/>
                  <w:szCs w:val="22"/>
                </w:rPr>
              </w:pPr>
              <w:hyperlink w:anchor="_Toc33809861" w:history="1">
                <w:r w:rsidR="00032057" w:rsidRPr="00965A8C">
                  <w:rPr>
                    <w:rStyle w:val="af"/>
                    <w:noProof/>
                  </w:rPr>
                  <w:t>４-１ 機能概要の記載内容</w:t>
                </w:r>
                <w:r w:rsidR="00032057">
                  <w:rPr>
                    <w:noProof/>
                    <w:webHidden/>
                  </w:rPr>
                  <w:tab/>
                </w:r>
                <w:r w:rsidR="00032057">
                  <w:rPr>
                    <w:noProof/>
                    <w:webHidden/>
                  </w:rPr>
                  <w:fldChar w:fldCharType="begin"/>
                </w:r>
                <w:r w:rsidR="00032057">
                  <w:rPr>
                    <w:noProof/>
                    <w:webHidden/>
                  </w:rPr>
                  <w:instrText xml:space="preserve"> PAGEREF _Toc33809861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0C13504D" w14:textId="2FEE7A23" w:rsidR="00032057" w:rsidRDefault="00DA4115">
              <w:pPr>
                <w:pStyle w:val="21"/>
                <w:rPr>
                  <w:noProof/>
                  <w:szCs w:val="22"/>
                </w:rPr>
              </w:pPr>
              <w:hyperlink w:anchor="_Toc33809862" w:history="1">
                <w:r w:rsidR="00032057" w:rsidRPr="00965A8C">
                  <w:rPr>
                    <w:rStyle w:val="af"/>
                    <w:noProof/>
                  </w:rPr>
                  <w:t xml:space="preserve">４-２ 機能一覧 </w:t>
                </w:r>
                <w:r w:rsidR="00032057">
                  <w:rPr>
                    <w:noProof/>
                    <w:webHidden/>
                  </w:rPr>
                  <w:tab/>
                </w:r>
                <w:r w:rsidR="00032057">
                  <w:rPr>
                    <w:noProof/>
                    <w:webHidden/>
                  </w:rPr>
                  <w:fldChar w:fldCharType="begin"/>
                </w:r>
                <w:r w:rsidR="00032057">
                  <w:rPr>
                    <w:noProof/>
                    <w:webHidden/>
                  </w:rPr>
                  <w:instrText xml:space="preserve"> PAGEREF _Toc33809862 \h </w:instrText>
                </w:r>
                <w:r w:rsidR="00032057">
                  <w:rPr>
                    <w:noProof/>
                    <w:webHidden/>
                  </w:rPr>
                </w:r>
                <w:r w:rsidR="00032057">
                  <w:rPr>
                    <w:noProof/>
                    <w:webHidden/>
                  </w:rPr>
                  <w:fldChar w:fldCharType="separate"/>
                </w:r>
                <w:r w:rsidR="003B5169">
                  <w:rPr>
                    <w:noProof/>
                    <w:webHidden/>
                  </w:rPr>
                  <w:t>22</w:t>
                </w:r>
                <w:r w:rsidR="00032057">
                  <w:rPr>
                    <w:noProof/>
                    <w:webHidden/>
                  </w:rPr>
                  <w:fldChar w:fldCharType="end"/>
                </w:r>
              </w:hyperlink>
            </w:p>
            <w:p w14:paraId="5BFC5205" w14:textId="11BE9896" w:rsidR="00032057" w:rsidRDefault="00DA4115">
              <w:pPr>
                <w:pStyle w:val="21"/>
                <w:rPr>
                  <w:noProof/>
                  <w:szCs w:val="22"/>
                </w:rPr>
              </w:pPr>
              <w:hyperlink w:anchor="_Toc33809863" w:history="1">
                <w:r w:rsidR="00032057" w:rsidRPr="00965A8C">
                  <w:rPr>
                    <w:rStyle w:val="af"/>
                    <w:noProof/>
                  </w:rPr>
                  <w:t xml:space="preserve">４-３ メッセージ一覧 </w:t>
                </w:r>
                <w:r w:rsidR="00032057">
                  <w:rPr>
                    <w:noProof/>
                    <w:webHidden/>
                  </w:rPr>
                  <w:tab/>
                </w:r>
                <w:r w:rsidR="00032057">
                  <w:rPr>
                    <w:noProof/>
                    <w:webHidden/>
                  </w:rPr>
                  <w:fldChar w:fldCharType="begin"/>
                </w:r>
                <w:r w:rsidR="00032057">
                  <w:rPr>
                    <w:noProof/>
                    <w:webHidden/>
                  </w:rPr>
                  <w:instrText xml:space="preserve"> PAGEREF _Toc33809863 \h </w:instrText>
                </w:r>
                <w:r w:rsidR="00032057">
                  <w:rPr>
                    <w:noProof/>
                    <w:webHidden/>
                  </w:rPr>
                </w:r>
                <w:r w:rsidR="00032057">
                  <w:rPr>
                    <w:noProof/>
                    <w:webHidden/>
                  </w:rPr>
                  <w:fldChar w:fldCharType="separate"/>
                </w:r>
                <w:r w:rsidR="003B5169">
                  <w:rPr>
                    <w:noProof/>
                    <w:webHidden/>
                  </w:rPr>
                  <w:t>4</w:t>
                </w:r>
                <w:r w:rsidR="00032057">
                  <w:rPr>
                    <w:noProof/>
                    <w:webHidden/>
                  </w:rPr>
                  <w:fldChar w:fldCharType="end"/>
                </w:r>
              </w:hyperlink>
              <w:r w:rsidR="00E27593">
                <w:rPr>
                  <w:noProof/>
                </w:rPr>
                <w:t>4</w:t>
              </w:r>
            </w:p>
            <w:p w14:paraId="79E35E8F" w14:textId="42432641" w:rsidR="00032057" w:rsidRDefault="00DA4115">
              <w:pPr>
                <w:pStyle w:val="11"/>
                <w:spacing w:before="180" w:after="180"/>
                <w:rPr>
                  <w:noProof/>
                  <w:sz w:val="21"/>
                  <w:szCs w:val="22"/>
                </w:rPr>
              </w:pPr>
              <w:hyperlink w:anchor="_Toc33809864" w:history="1">
                <w:r w:rsidR="00032057" w:rsidRPr="00965A8C">
                  <w:rPr>
                    <w:rStyle w:val="af"/>
                    <w:noProof/>
                  </w:rPr>
                  <w:t>５ データベース設計</w:t>
                </w:r>
                <w:r w:rsidR="00032057">
                  <w:rPr>
                    <w:noProof/>
                    <w:webHidden/>
                  </w:rPr>
                  <w:tab/>
                </w:r>
                <w:r w:rsidR="00032057">
                  <w:rPr>
                    <w:noProof/>
                    <w:webHidden/>
                  </w:rPr>
                  <w:fldChar w:fldCharType="begin"/>
                </w:r>
                <w:r w:rsidR="00032057">
                  <w:rPr>
                    <w:noProof/>
                    <w:webHidden/>
                  </w:rPr>
                  <w:instrText xml:space="preserve"> PAGEREF _Toc33809864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22AF7E80" w14:textId="42558FDD" w:rsidR="00032057" w:rsidRDefault="00DA4115">
              <w:pPr>
                <w:pStyle w:val="21"/>
                <w:rPr>
                  <w:noProof/>
                  <w:szCs w:val="22"/>
                </w:rPr>
              </w:pPr>
              <w:hyperlink w:anchor="_Toc33809865" w:history="1">
                <w:r w:rsidR="00032057" w:rsidRPr="00965A8C">
                  <w:rPr>
                    <w:rStyle w:val="af"/>
                    <w:noProof/>
                  </w:rPr>
                  <w:t>５-１ データベース定義</w:t>
                </w:r>
                <w:r w:rsidR="00032057">
                  <w:rPr>
                    <w:noProof/>
                    <w:webHidden/>
                  </w:rPr>
                  <w:tab/>
                </w:r>
                <w:r w:rsidR="00032057">
                  <w:rPr>
                    <w:noProof/>
                    <w:webHidden/>
                  </w:rPr>
                  <w:fldChar w:fldCharType="begin"/>
                </w:r>
                <w:r w:rsidR="00032057">
                  <w:rPr>
                    <w:noProof/>
                    <w:webHidden/>
                  </w:rPr>
                  <w:instrText xml:space="preserve"> PAGEREF _Toc33809865 \h </w:instrText>
                </w:r>
                <w:r w:rsidR="00032057">
                  <w:rPr>
                    <w:noProof/>
                    <w:webHidden/>
                  </w:rPr>
                </w:r>
                <w:r w:rsidR="00032057">
                  <w:rPr>
                    <w:noProof/>
                    <w:webHidden/>
                  </w:rPr>
                  <w:fldChar w:fldCharType="separate"/>
                </w:r>
                <w:r w:rsidR="003B5169">
                  <w:rPr>
                    <w:noProof/>
                    <w:webHidden/>
                  </w:rPr>
                  <w:t>45</w:t>
                </w:r>
                <w:r w:rsidR="00032057">
                  <w:rPr>
                    <w:noProof/>
                    <w:webHidden/>
                  </w:rPr>
                  <w:fldChar w:fldCharType="end"/>
                </w:r>
              </w:hyperlink>
            </w:p>
            <w:p w14:paraId="4194B35D" w14:textId="3BF397B7" w:rsidR="00032057" w:rsidRDefault="00DA4115">
              <w:pPr>
                <w:pStyle w:val="21"/>
                <w:rPr>
                  <w:noProof/>
                  <w:szCs w:val="22"/>
                </w:rPr>
              </w:pPr>
              <w:hyperlink w:anchor="_Toc33809866" w:history="1">
                <w:r w:rsidR="00032057" w:rsidRPr="00965A8C">
                  <w:rPr>
                    <w:rStyle w:val="af"/>
                    <w:noProof/>
                  </w:rPr>
                  <w:t>５-２ データ関係図(ER図)</w:t>
                </w:r>
                <w:r w:rsidR="00032057">
                  <w:rPr>
                    <w:noProof/>
                    <w:webHidden/>
                  </w:rPr>
                  <w:tab/>
                </w:r>
                <w:r w:rsidR="00032057">
                  <w:rPr>
                    <w:noProof/>
                    <w:webHidden/>
                  </w:rPr>
                  <w:fldChar w:fldCharType="begin"/>
                </w:r>
                <w:r w:rsidR="00032057">
                  <w:rPr>
                    <w:noProof/>
                    <w:webHidden/>
                  </w:rPr>
                  <w:instrText xml:space="preserve"> PAGEREF _Toc33809866 \h </w:instrText>
                </w:r>
                <w:r w:rsidR="00032057">
                  <w:rPr>
                    <w:noProof/>
                    <w:webHidden/>
                  </w:rPr>
                </w:r>
                <w:r w:rsidR="00032057">
                  <w:rPr>
                    <w:noProof/>
                    <w:webHidden/>
                  </w:rPr>
                  <w:fldChar w:fldCharType="separate"/>
                </w:r>
                <w:r w:rsidR="003B5169">
                  <w:rPr>
                    <w:noProof/>
                    <w:webHidden/>
                  </w:rPr>
                  <w:t>49</w:t>
                </w:r>
                <w:r w:rsidR="00032057">
                  <w:rPr>
                    <w:noProof/>
                    <w:webHidden/>
                  </w:rPr>
                  <w:fldChar w:fldCharType="end"/>
                </w:r>
              </w:hyperlink>
            </w:p>
            <w:p w14:paraId="00B1DFD7" w14:textId="586F8085" w:rsidR="00032057" w:rsidRDefault="00DA4115">
              <w:pPr>
                <w:pStyle w:val="11"/>
                <w:spacing w:before="180" w:after="180"/>
                <w:rPr>
                  <w:noProof/>
                  <w:sz w:val="21"/>
                  <w:szCs w:val="22"/>
                </w:rPr>
              </w:pPr>
              <w:hyperlink w:anchor="_Toc33809867" w:history="1">
                <w:r w:rsidR="00032057" w:rsidRPr="00965A8C">
                  <w:rPr>
                    <w:rStyle w:val="af"/>
                    <w:noProof/>
                  </w:rPr>
                  <w:t>６ セキュリティ設計</w:t>
                </w:r>
                <w:r w:rsidR="00032057">
                  <w:rPr>
                    <w:noProof/>
                    <w:webHidden/>
                  </w:rPr>
                  <w:tab/>
                </w:r>
                <w:r w:rsidR="00032057">
                  <w:rPr>
                    <w:noProof/>
                    <w:webHidden/>
                  </w:rPr>
                  <w:fldChar w:fldCharType="begin"/>
                </w:r>
                <w:r w:rsidR="00032057">
                  <w:rPr>
                    <w:noProof/>
                    <w:webHidden/>
                  </w:rPr>
                  <w:instrText xml:space="preserve"> PAGEREF _Toc33809867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42E4E18B" w14:textId="1546B1BD" w:rsidR="00032057" w:rsidRDefault="00DA4115">
              <w:pPr>
                <w:pStyle w:val="21"/>
                <w:rPr>
                  <w:noProof/>
                  <w:szCs w:val="22"/>
                </w:rPr>
              </w:pPr>
              <w:hyperlink w:anchor="_Toc33809868" w:history="1">
                <w:r w:rsidR="00032057" w:rsidRPr="00965A8C">
                  <w:rPr>
                    <w:rStyle w:val="af"/>
                    <w:noProof/>
                  </w:rPr>
                  <w:t>６-１ 権限と利用可能機能</w:t>
                </w:r>
                <w:r w:rsidR="00032057">
                  <w:rPr>
                    <w:noProof/>
                    <w:webHidden/>
                  </w:rPr>
                  <w:tab/>
                </w:r>
                <w:r w:rsidR="00032057">
                  <w:rPr>
                    <w:noProof/>
                    <w:webHidden/>
                  </w:rPr>
                  <w:fldChar w:fldCharType="begin"/>
                </w:r>
                <w:r w:rsidR="00032057">
                  <w:rPr>
                    <w:noProof/>
                    <w:webHidden/>
                  </w:rPr>
                  <w:instrText xml:space="preserve"> PAGEREF _Toc33809868 \h </w:instrText>
                </w:r>
                <w:r w:rsidR="00032057">
                  <w:rPr>
                    <w:noProof/>
                    <w:webHidden/>
                  </w:rPr>
                </w:r>
                <w:r w:rsidR="00032057">
                  <w:rPr>
                    <w:noProof/>
                    <w:webHidden/>
                  </w:rPr>
                  <w:fldChar w:fldCharType="separate"/>
                </w:r>
                <w:r w:rsidR="003B5169">
                  <w:rPr>
                    <w:noProof/>
                    <w:webHidden/>
                  </w:rPr>
                  <w:t>5</w:t>
                </w:r>
                <w:r w:rsidR="00032057">
                  <w:rPr>
                    <w:noProof/>
                    <w:webHidden/>
                  </w:rPr>
                  <w:fldChar w:fldCharType="end"/>
                </w:r>
              </w:hyperlink>
              <w:r w:rsidR="0067339F">
                <w:rPr>
                  <w:noProof/>
                </w:rPr>
                <w:t>1</w:t>
              </w:r>
            </w:p>
            <w:p w14:paraId="03358CC8" w14:textId="77FBEEA4" w:rsidR="00122561" w:rsidRDefault="002D6A6A">
              <w:pPr>
                <w:ind w:left="840"/>
                <w:rPr>
                  <w:b/>
                  <w:bCs/>
                  <w:lang w:val="ja-JP"/>
                </w:rPr>
              </w:pPr>
              <w:r>
                <w:rPr>
                  <w:b/>
                  <w:bCs/>
                  <w:lang w:val="ja-JP"/>
                </w:rPr>
                <w:fldChar w:fldCharType="end"/>
              </w:r>
            </w:p>
          </w:sdtContent>
        </w:sdt>
        <w:p w14:paraId="38667626" w14:textId="77777777" w:rsidR="00F3734C" w:rsidRDefault="00F3734C">
          <w:pPr>
            <w:ind w:left="840"/>
          </w:pPr>
        </w:p>
        <w:p w14:paraId="4DCF7110" w14:textId="77777777" w:rsidR="00792964" w:rsidRDefault="00792964">
          <w:pPr>
            <w:widowControl/>
            <w:spacing w:line="240" w:lineRule="auto"/>
            <w:ind w:leftChars="0" w:left="0"/>
            <w:jc w:val="left"/>
            <w:rPr>
              <w:sz w:val="24"/>
            </w:rPr>
          </w:pPr>
          <w:r>
            <w:br w:type="page"/>
          </w:r>
        </w:p>
        <w:p w14:paraId="5856103C" w14:textId="3B548FC8" w:rsidR="002519EE" w:rsidRDefault="002519EE" w:rsidP="007E16E5">
          <w:pPr>
            <w:pStyle w:val="1"/>
            <w:spacing w:after="180"/>
          </w:pPr>
          <w:bookmarkStart w:id="0" w:name="_Toc33809849"/>
          <w:r>
            <w:rPr>
              <w:rFonts w:hint="eastAsia"/>
            </w:rPr>
            <w:lastRenderedPageBreak/>
            <w:t>はじめに</w:t>
          </w:r>
          <w:bookmarkEnd w:id="0"/>
        </w:p>
        <w:p w14:paraId="361CC951" w14:textId="77777777" w:rsidR="002519EE" w:rsidRDefault="002519EE" w:rsidP="002519EE">
          <w:pPr>
            <w:ind w:left="840"/>
          </w:pPr>
          <w:r>
            <w:rPr>
              <w:rFonts w:hint="eastAsia"/>
            </w:rPr>
            <w:t>本書では、架空の顧客からの要望を記載しています。</w:t>
          </w:r>
        </w:p>
        <w:p w14:paraId="09640437" w14:textId="1B49ECBA" w:rsidR="002519EE" w:rsidRDefault="002519EE" w:rsidP="002519EE">
          <w:pPr>
            <w:ind w:left="840"/>
          </w:pPr>
          <w:r>
            <w:rPr>
              <w:rFonts w:hint="eastAsia"/>
            </w:rPr>
            <w:t>初学者向け研修で利用することを考慮して、一般的な</w:t>
          </w:r>
          <w:r w:rsidR="007A2F9F">
            <w:rPr>
              <w:rFonts w:hint="eastAsia"/>
            </w:rPr>
            <w:t>基本設計書</w:t>
          </w:r>
          <w:r>
            <w:rPr>
              <w:rFonts w:hint="eastAsia"/>
            </w:rPr>
            <w:t>の内容よりも量と粒度を抑えてあります。ご留意ください。</w:t>
          </w:r>
        </w:p>
        <w:p w14:paraId="135ACAD0" w14:textId="77777777" w:rsidR="004244E7" w:rsidRDefault="004244E7" w:rsidP="004244E7">
          <w:pPr>
            <w:ind w:left="840"/>
          </w:pPr>
          <w:r>
            <w:br w:type="page"/>
          </w:r>
        </w:p>
        <w:p w14:paraId="2A315AD1" w14:textId="696CF0B2" w:rsidR="00937FC1" w:rsidRDefault="00937FC1" w:rsidP="007E16E5">
          <w:pPr>
            <w:pStyle w:val="1"/>
            <w:spacing w:after="180"/>
          </w:pPr>
          <w:bookmarkStart w:id="1" w:name="_Toc33809850"/>
          <w:r>
            <w:rPr>
              <w:rFonts w:hint="eastAsia"/>
            </w:rPr>
            <w:lastRenderedPageBreak/>
            <w:t>通販システムの概要</w:t>
          </w:r>
          <w:bookmarkEnd w:id="1"/>
        </w:p>
        <w:p w14:paraId="4275BBE6" w14:textId="77777777" w:rsidR="00937FC1" w:rsidRDefault="00937FC1" w:rsidP="007E16E5">
          <w:pPr>
            <w:pStyle w:val="2"/>
            <w:spacing w:after="180"/>
          </w:pPr>
          <w:bookmarkStart w:id="2" w:name="_Toc33809851"/>
          <w:r>
            <w:rPr>
              <w:rFonts w:hint="eastAsia"/>
            </w:rPr>
            <w:t>通販システムと</w:t>
          </w:r>
          <w:r w:rsidR="00094AFC">
            <w:rPr>
              <w:rFonts w:hint="eastAsia"/>
            </w:rPr>
            <w:t>業務</w:t>
          </w:r>
          <w:r w:rsidR="00D8081B">
            <w:rPr>
              <w:rFonts w:hint="eastAsia"/>
            </w:rPr>
            <w:t>の関係</w:t>
          </w:r>
          <w:bookmarkEnd w:id="2"/>
        </w:p>
        <w:p w14:paraId="39B63455" w14:textId="77777777" w:rsidR="00FC65F8" w:rsidRDefault="00FC65F8" w:rsidP="00B311FB">
          <w:pPr>
            <w:ind w:leftChars="135" w:left="283" w:firstLine="2"/>
          </w:pPr>
          <w:r>
            <w:rPr>
              <w:rFonts w:hint="eastAsia"/>
            </w:rPr>
            <w:t>通販システムを利用した場合の業務の流れを下記に示す。</w:t>
          </w:r>
        </w:p>
        <w:p w14:paraId="1E026930" w14:textId="77777777" w:rsidR="00FC65F8" w:rsidRPr="00106A04" w:rsidRDefault="00FC65F8" w:rsidP="00106A04">
          <w:pPr>
            <w:ind w:left="840"/>
          </w:pPr>
        </w:p>
        <w:p w14:paraId="5D8A14C7" w14:textId="77777777" w:rsidR="00F40307" w:rsidRDefault="00F40307" w:rsidP="00B311FB">
          <w:pPr>
            <w:ind w:leftChars="68" w:left="840" w:hangingChars="332" w:hanging="697"/>
          </w:pPr>
          <w:r>
            <w:rPr>
              <w:rFonts w:hint="eastAsia"/>
            </w:rPr>
            <w:t>(1) 会員登録～商品注文の流れ</w:t>
          </w:r>
        </w:p>
        <w:tbl>
          <w:tblPr>
            <w:tblStyle w:val="1-51"/>
            <w:tblW w:w="9776" w:type="dxa"/>
            <w:tblLook w:val="04A0" w:firstRow="1" w:lastRow="0" w:firstColumn="1" w:lastColumn="0" w:noHBand="0" w:noVBand="1"/>
          </w:tblPr>
          <w:tblGrid>
            <w:gridCol w:w="3218"/>
            <w:gridCol w:w="3218"/>
            <w:gridCol w:w="3340"/>
          </w:tblGrid>
          <w:tr w:rsidR="00F40307" w:rsidRPr="007A65DD" w14:paraId="6B5D893D" w14:textId="77777777" w:rsidTr="00B31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54BF4EE" w14:textId="77777777" w:rsidR="00F40307" w:rsidRPr="007A65DD" w:rsidRDefault="00F3734C" w:rsidP="007A65DD">
                <w:pPr>
                  <w:ind w:leftChars="0" w:left="0"/>
                  <w:jc w:val="center"/>
                  <w:rPr>
                    <w:sz w:val="18"/>
                  </w:rPr>
                </w:pPr>
                <w:r>
                  <w:rPr>
                    <w:rFonts w:hint="eastAsia"/>
                    <w:sz w:val="18"/>
                  </w:rPr>
                  <w:t>非会員・</w:t>
                </w:r>
                <w:r w:rsidR="00F40307" w:rsidRPr="007A65DD">
                  <w:rPr>
                    <w:rFonts w:hint="eastAsia"/>
                    <w:sz w:val="18"/>
                  </w:rPr>
                  <w:t>一般会員</w:t>
                </w:r>
              </w:p>
            </w:tc>
            <w:tc>
              <w:tcPr>
                <w:tcW w:w="3218" w:type="dxa"/>
              </w:tcPr>
              <w:p w14:paraId="1E0011C0"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340" w:type="dxa"/>
              </w:tcPr>
              <w:p w14:paraId="03B5AA93" w14:textId="77777777" w:rsidR="00F40307" w:rsidRPr="007A65DD" w:rsidRDefault="00F40307" w:rsidP="007A65DD">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F40307" w:rsidRPr="007A65DD" w14:paraId="3853CA3F" w14:textId="77777777" w:rsidTr="00B311FB">
            <w:trPr>
              <w:trHeight w:val="5116"/>
            </w:trPr>
            <w:tc>
              <w:tcPr>
                <w:cnfStyle w:val="001000000000" w:firstRow="0" w:lastRow="0" w:firstColumn="1" w:lastColumn="0" w:oddVBand="0" w:evenVBand="0" w:oddHBand="0" w:evenHBand="0" w:firstRowFirstColumn="0" w:firstRowLastColumn="0" w:lastRowFirstColumn="0" w:lastRowLastColumn="0"/>
                <w:tcW w:w="3218" w:type="dxa"/>
              </w:tcPr>
              <w:p w14:paraId="7E66E011" w14:textId="77777777" w:rsidR="00F40307" w:rsidRPr="007A65DD" w:rsidRDefault="00F40307" w:rsidP="008A56E0">
                <w:pPr>
                  <w:ind w:leftChars="0" w:left="0"/>
                  <w:rPr>
                    <w:b w:val="0"/>
                    <w:sz w:val="18"/>
                  </w:rPr>
                </w:pPr>
                <w:r w:rsidRPr="007A65DD">
                  <w:rPr>
                    <w:rFonts w:hint="eastAsia"/>
                    <w:b w:val="0"/>
                    <w:sz w:val="18"/>
                  </w:rPr>
                  <w:t>1.通販システム</w:t>
                </w:r>
                <w:r w:rsidR="007C4214" w:rsidRPr="007A65DD">
                  <w:rPr>
                    <w:rFonts w:hint="eastAsia"/>
                    <w:b w:val="0"/>
                    <w:sz w:val="18"/>
                  </w:rPr>
                  <w:t>の新規会員登録にて情報を登録する</w:t>
                </w:r>
              </w:p>
              <w:p w14:paraId="4BAEF691" w14:textId="77777777" w:rsidR="007C4214" w:rsidRPr="007A65DD" w:rsidRDefault="007C4214" w:rsidP="008A56E0">
                <w:pPr>
                  <w:ind w:leftChars="0" w:left="0"/>
                  <w:rPr>
                    <w:b w:val="0"/>
                    <w:sz w:val="18"/>
                  </w:rPr>
                </w:pPr>
              </w:p>
              <w:p w14:paraId="12360566" w14:textId="77777777" w:rsidR="007A65DD" w:rsidRPr="007A65DD" w:rsidRDefault="007A65DD" w:rsidP="008A56E0">
                <w:pPr>
                  <w:ind w:leftChars="0" w:left="0"/>
                  <w:rPr>
                    <w:b w:val="0"/>
                    <w:sz w:val="18"/>
                  </w:rPr>
                </w:pPr>
              </w:p>
              <w:p w14:paraId="3D79E309" w14:textId="77777777" w:rsidR="00F40307" w:rsidRPr="007A65DD" w:rsidRDefault="007A65DD" w:rsidP="008A56E0">
                <w:pPr>
                  <w:ind w:leftChars="0" w:left="0"/>
                  <w:rPr>
                    <w:b w:val="0"/>
                    <w:sz w:val="18"/>
                  </w:rPr>
                </w:pPr>
                <w:r w:rsidRPr="007A65DD">
                  <w:rPr>
                    <w:rFonts w:hint="eastAsia"/>
                    <w:b w:val="0"/>
                    <w:sz w:val="18"/>
                  </w:rPr>
                  <w:t>5</w:t>
                </w:r>
                <w:r w:rsidR="007C4214" w:rsidRPr="007A65DD">
                  <w:rPr>
                    <w:rFonts w:hint="eastAsia"/>
                    <w:b w:val="0"/>
                    <w:sz w:val="18"/>
                  </w:rPr>
                  <w:t>.</w:t>
                </w:r>
                <w:r w:rsidR="00F40307" w:rsidRPr="007A65DD">
                  <w:rPr>
                    <w:rFonts w:hint="eastAsia"/>
                    <w:b w:val="0"/>
                    <w:sz w:val="18"/>
                  </w:rPr>
                  <w:t>商品一覧から商品を選ぶ</w:t>
                </w:r>
              </w:p>
              <w:p w14:paraId="0807A6F7" w14:textId="77777777" w:rsidR="007C4214" w:rsidRPr="007A65DD" w:rsidRDefault="007C4214" w:rsidP="008A56E0">
                <w:pPr>
                  <w:ind w:leftChars="0" w:left="0"/>
                  <w:rPr>
                    <w:b w:val="0"/>
                    <w:sz w:val="18"/>
                  </w:rPr>
                </w:pPr>
              </w:p>
              <w:p w14:paraId="289D0B47" w14:textId="77777777" w:rsidR="00F40307" w:rsidRPr="007A65DD" w:rsidRDefault="007A65DD" w:rsidP="008A56E0">
                <w:pPr>
                  <w:ind w:leftChars="0" w:left="0"/>
                  <w:rPr>
                    <w:b w:val="0"/>
                    <w:sz w:val="18"/>
                  </w:rPr>
                </w:pPr>
                <w:r w:rsidRPr="007A65DD">
                  <w:rPr>
                    <w:rFonts w:hint="eastAsia"/>
                    <w:b w:val="0"/>
                    <w:sz w:val="18"/>
                  </w:rPr>
                  <w:t>7</w:t>
                </w:r>
                <w:r w:rsidR="00F40307" w:rsidRPr="007A65DD">
                  <w:rPr>
                    <w:rFonts w:hint="eastAsia"/>
                    <w:b w:val="0"/>
                    <w:sz w:val="18"/>
                  </w:rPr>
                  <w:t>.買い物かごへ入れる</w:t>
                </w:r>
              </w:p>
              <w:p w14:paraId="2BC66974" w14:textId="77777777" w:rsidR="007C4214" w:rsidRDefault="007C4214" w:rsidP="008A56E0">
                <w:pPr>
                  <w:ind w:leftChars="0" w:left="0"/>
                  <w:rPr>
                    <w:b w:val="0"/>
                    <w:sz w:val="18"/>
                  </w:rPr>
                </w:pPr>
              </w:p>
              <w:p w14:paraId="75C845A1" w14:textId="77777777" w:rsidR="008F52DC" w:rsidRPr="007A65DD" w:rsidRDefault="008F52DC" w:rsidP="008A56E0">
                <w:pPr>
                  <w:ind w:leftChars="0" w:left="0"/>
                  <w:rPr>
                    <w:b w:val="0"/>
                    <w:sz w:val="18"/>
                  </w:rPr>
                </w:pPr>
              </w:p>
              <w:p w14:paraId="1F241E10" w14:textId="77777777" w:rsidR="008F52DC" w:rsidRDefault="008F52DC" w:rsidP="008A56E0">
                <w:pPr>
                  <w:ind w:leftChars="0" w:left="0"/>
                  <w:rPr>
                    <w:b w:val="0"/>
                    <w:sz w:val="18"/>
                  </w:rPr>
                </w:pPr>
              </w:p>
              <w:p w14:paraId="47A206EE" w14:textId="77777777" w:rsidR="007C4214" w:rsidRPr="007A65DD" w:rsidRDefault="008F52DC" w:rsidP="008A56E0">
                <w:pPr>
                  <w:ind w:leftChars="0" w:left="0"/>
                  <w:rPr>
                    <w:b w:val="0"/>
                    <w:sz w:val="18"/>
                  </w:rPr>
                </w:pPr>
                <w:r>
                  <w:rPr>
                    <w:rFonts w:hint="eastAsia"/>
                    <w:b w:val="0"/>
                    <w:sz w:val="18"/>
                  </w:rPr>
                  <w:t>11</w:t>
                </w:r>
                <w:r w:rsidR="007C4214" w:rsidRPr="007A65DD">
                  <w:rPr>
                    <w:rFonts w:hint="eastAsia"/>
                    <w:b w:val="0"/>
                    <w:sz w:val="18"/>
                  </w:rPr>
                  <w:t>.商品を注文する</w:t>
                </w:r>
              </w:p>
              <w:p w14:paraId="2DF0BE5D" w14:textId="77777777" w:rsidR="008F52DC" w:rsidRDefault="008F52DC" w:rsidP="008A56E0">
                <w:pPr>
                  <w:ind w:leftChars="0" w:left="0"/>
                  <w:rPr>
                    <w:b w:val="0"/>
                    <w:sz w:val="18"/>
                  </w:rPr>
                </w:pPr>
              </w:p>
              <w:p w14:paraId="07C3D0D4" w14:textId="77777777" w:rsidR="00130BBD" w:rsidRDefault="008F52DC" w:rsidP="008A56E0">
                <w:pPr>
                  <w:ind w:leftChars="0" w:left="0"/>
                  <w:rPr>
                    <w:b w:val="0"/>
                    <w:sz w:val="18"/>
                  </w:rPr>
                </w:pPr>
                <w:r>
                  <w:rPr>
                    <w:rFonts w:hint="eastAsia"/>
                    <w:b w:val="0"/>
                    <w:sz w:val="18"/>
                  </w:rPr>
                  <w:t>1</w:t>
                </w:r>
                <w:r w:rsidR="00130BBD">
                  <w:rPr>
                    <w:rFonts w:hint="eastAsia"/>
                    <w:b w:val="0"/>
                    <w:sz w:val="18"/>
                  </w:rPr>
                  <w:t>3</w:t>
                </w:r>
                <w:r w:rsidR="007C4214" w:rsidRPr="007A65DD">
                  <w:rPr>
                    <w:rFonts w:hint="eastAsia"/>
                    <w:b w:val="0"/>
                    <w:sz w:val="18"/>
                  </w:rPr>
                  <w:t>.</w:t>
                </w:r>
                <w:r>
                  <w:rPr>
                    <w:rFonts w:hint="eastAsia"/>
                    <w:b w:val="0"/>
                    <w:sz w:val="18"/>
                  </w:rPr>
                  <w:t>送付先、</w:t>
                </w:r>
                <w:r w:rsidR="005B4F7C">
                  <w:rPr>
                    <w:rFonts w:hint="eastAsia"/>
                    <w:b w:val="0"/>
                    <w:sz w:val="18"/>
                  </w:rPr>
                  <w:t>支払い方法</w:t>
                </w:r>
                <w:r>
                  <w:rPr>
                    <w:rFonts w:hint="eastAsia"/>
                    <w:b w:val="0"/>
                    <w:sz w:val="18"/>
                  </w:rPr>
                  <w:t>などの情報を入力</w:t>
                </w:r>
                <w:r w:rsidR="00130BBD">
                  <w:rPr>
                    <w:rFonts w:hint="eastAsia"/>
                    <w:b w:val="0"/>
                    <w:sz w:val="18"/>
                  </w:rPr>
                  <w:t>する</w:t>
                </w:r>
              </w:p>
              <w:p w14:paraId="7E2EFCB9" w14:textId="77777777" w:rsidR="00130BBD" w:rsidRDefault="00130BBD" w:rsidP="008A56E0">
                <w:pPr>
                  <w:ind w:leftChars="0" w:left="0"/>
                  <w:rPr>
                    <w:b w:val="0"/>
                    <w:sz w:val="18"/>
                  </w:rPr>
                </w:pPr>
              </w:p>
              <w:p w14:paraId="6BA24FBF" w14:textId="77777777" w:rsidR="007C4214" w:rsidRDefault="00130BBD" w:rsidP="008A56E0">
                <w:pPr>
                  <w:ind w:leftChars="0" w:left="0"/>
                  <w:rPr>
                    <w:b w:val="0"/>
                    <w:sz w:val="18"/>
                  </w:rPr>
                </w:pPr>
                <w:r>
                  <w:rPr>
                    <w:rFonts w:hint="eastAsia"/>
                    <w:b w:val="0"/>
                    <w:sz w:val="18"/>
                  </w:rPr>
                  <w:t>15.</w:t>
                </w:r>
                <w:r w:rsidR="008F52DC">
                  <w:rPr>
                    <w:rFonts w:hint="eastAsia"/>
                    <w:b w:val="0"/>
                    <w:sz w:val="18"/>
                  </w:rPr>
                  <w:t>注文を確定する</w:t>
                </w:r>
              </w:p>
              <w:p w14:paraId="4CDA4D0B" w14:textId="77777777" w:rsidR="005A2292" w:rsidRDefault="005A2292" w:rsidP="008A56E0">
                <w:pPr>
                  <w:ind w:leftChars="0" w:left="0"/>
                  <w:rPr>
                    <w:b w:val="0"/>
                    <w:sz w:val="18"/>
                  </w:rPr>
                </w:pPr>
              </w:p>
              <w:p w14:paraId="6DCA862B" w14:textId="77777777" w:rsidR="00A566A4" w:rsidRDefault="00130BBD" w:rsidP="008A56E0">
                <w:pPr>
                  <w:ind w:leftChars="0" w:left="0"/>
                  <w:rPr>
                    <w:b w:val="0"/>
                    <w:sz w:val="18"/>
                  </w:rPr>
                </w:pPr>
                <w:r>
                  <w:rPr>
                    <w:rFonts w:hint="eastAsia"/>
                    <w:b w:val="0"/>
                    <w:sz w:val="18"/>
                  </w:rPr>
                  <w:t>1</w:t>
                </w:r>
                <w:r>
                  <w:rPr>
                    <w:b w:val="0"/>
                    <w:sz w:val="18"/>
                  </w:rPr>
                  <w:t>7</w:t>
                </w:r>
                <w:r w:rsidR="00A566A4">
                  <w:rPr>
                    <w:rFonts w:hint="eastAsia"/>
                    <w:b w:val="0"/>
                    <w:sz w:val="18"/>
                  </w:rPr>
                  <w:t>.注文完了を確認しログアウトする</w:t>
                </w:r>
              </w:p>
              <w:p w14:paraId="0D8A2466" w14:textId="77777777" w:rsidR="00803659" w:rsidRDefault="00803659" w:rsidP="008A56E0">
                <w:pPr>
                  <w:ind w:leftChars="0" w:left="0"/>
                  <w:rPr>
                    <w:b w:val="0"/>
                    <w:sz w:val="18"/>
                  </w:rPr>
                </w:pPr>
              </w:p>
              <w:p w14:paraId="07A30B70" w14:textId="77777777" w:rsidR="00803659" w:rsidRDefault="00803659" w:rsidP="008A56E0">
                <w:pPr>
                  <w:ind w:leftChars="0" w:left="0"/>
                  <w:rPr>
                    <w:b w:val="0"/>
                    <w:sz w:val="18"/>
                  </w:rPr>
                </w:pPr>
              </w:p>
              <w:p w14:paraId="14FA8BE0" w14:textId="77777777" w:rsidR="00803659" w:rsidRDefault="00803659" w:rsidP="008A56E0">
                <w:pPr>
                  <w:ind w:leftChars="0" w:left="0"/>
                  <w:rPr>
                    <w:b w:val="0"/>
                    <w:sz w:val="18"/>
                  </w:rPr>
                </w:pPr>
              </w:p>
              <w:p w14:paraId="6AD4CF16" w14:textId="77777777" w:rsidR="00803659" w:rsidRDefault="00803659" w:rsidP="008A56E0">
                <w:pPr>
                  <w:ind w:leftChars="0" w:left="0"/>
                  <w:rPr>
                    <w:b w:val="0"/>
                    <w:sz w:val="18"/>
                  </w:rPr>
                </w:pPr>
              </w:p>
              <w:p w14:paraId="01198079" w14:textId="77777777" w:rsidR="00610017" w:rsidRDefault="00610017" w:rsidP="008A56E0">
                <w:pPr>
                  <w:ind w:leftChars="0" w:left="0"/>
                  <w:rPr>
                    <w:b w:val="0"/>
                    <w:sz w:val="18"/>
                  </w:rPr>
                </w:pPr>
              </w:p>
              <w:p w14:paraId="4A6250A3" w14:textId="77777777" w:rsidR="00610017" w:rsidRDefault="00610017" w:rsidP="008A56E0">
                <w:pPr>
                  <w:ind w:leftChars="0" w:left="0"/>
                  <w:rPr>
                    <w:b w:val="0"/>
                    <w:sz w:val="18"/>
                  </w:rPr>
                </w:pPr>
              </w:p>
              <w:p w14:paraId="38BC5D46" w14:textId="77777777" w:rsidR="00803659" w:rsidRPr="007A65DD" w:rsidRDefault="00CC3DD0" w:rsidP="008A56E0">
                <w:pPr>
                  <w:ind w:leftChars="0" w:left="0"/>
                  <w:rPr>
                    <w:b w:val="0"/>
                    <w:sz w:val="18"/>
                  </w:rPr>
                </w:pPr>
                <w:r>
                  <w:rPr>
                    <w:rFonts w:hint="eastAsia"/>
                    <w:b w:val="0"/>
                    <w:sz w:val="18"/>
                  </w:rPr>
                  <w:t>2</w:t>
                </w:r>
                <w:r w:rsidR="00130BBD">
                  <w:rPr>
                    <w:rFonts w:hint="eastAsia"/>
                    <w:b w:val="0"/>
                    <w:sz w:val="18"/>
                  </w:rPr>
                  <w:t>3</w:t>
                </w:r>
                <w:r w:rsidR="00803659">
                  <w:rPr>
                    <w:rFonts w:hint="eastAsia"/>
                    <w:b w:val="0"/>
                    <w:sz w:val="18"/>
                  </w:rPr>
                  <w:t>.商品を受け取る</w:t>
                </w:r>
              </w:p>
            </w:tc>
            <w:tc>
              <w:tcPr>
                <w:tcW w:w="3218" w:type="dxa"/>
              </w:tcPr>
              <w:p w14:paraId="2D53267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F85E0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83B28F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9FC5C8"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C733DBB"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C1411F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902F5B2"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1987EE3"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248A069"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73E9CBD"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80FA1CE"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ABF1694" w14:textId="77777777" w:rsid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FD21530"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983C214"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EB96BFA" w14:textId="77777777" w:rsidR="005A2292" w:rsidRDefault="005A2292"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A70598C"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33280FED"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2F7B630" w14:textId="77777777" w:rsid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4152708" w14:textId="77777777" w:rsidR="00610017"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sz w:val="18"/>
                  </w:rPr>
                  <w:t>8</w:t>
                </w:r>
                <w:r w:rsidR="00610017">
                  <w:rPr>
                    <w:rFonts w:hint="eastAsia"/>
                    <w:sz w:val="18"/>
                  </w:rPr>
                  <w:t>.運用管理者の情報で通販システムにログインする</w:t>
                </w:r>
              </w:p>
              <w:p w14:paraId="0A871E59"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CA3F7E6" w14:textId="77777777" w:rsidR="007A65D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20</w:t>
                </w:r>
                <w:r w:rsidR="007A65DD" w:rsidRPr="007A65DD">
                  <w:rPr>
                    <w:rFonts w:hint="eastAsia"/>
                    <w:sz w:val="18"/>
                  </w:rPr>
                  <w:t>.</w:t>
                </w:r>
                <w:r w:rsidR="007A65DD">
                  <w:rPr>
                    <w:rFonts w:hint="eastAsia"/>
                    <w:sz w:val="18"/>
                  </w:rPr>
                  <w:t>通販システムにて</w:t>
                </w:r>
                <w:r w:rsidR="00803659">
                  <w:rPr>
                    <w:rFonts w:hint="eastAsia"/>
                    <w:sz w:val="18"/>
                  </w:rPr>
                  <w:t>、</w:t>
                </w:r>
                <w:r w:rsidR="007A65DD" w:rsidRPr="007A65DD">
                  <w:rPr>
                    <w:rFonts w:hint="eastAsia"/>
                    <w:sz w:val="18"/>
                  </w:rPr>
                  <w:t>注文内容を確認</w:t>
                </w:r>
                <w:r w:rsidR="007A65DD">
                  <w:rPr>
                    <w:rFonts w:hint="eastAsia"/>
                    <w:sz w:val="18"/>
                  </w:rPr>
                  <w:t>する</w:t>
                </w:r>
              </w:p>
              <w:p w14:paraId="396A1BE8" w14:textId="77777777" w:rsidR="007A65DD" w:rsidRDefault="00CC3DD0"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130BBD">
                  <w:rPr>
                    <w:rFonts w:hint="eastAsia"/>
                    <w:sz w:val="18"/>
                  </w:rPr>
                  <w:t>2</w:t>
                </w:r>
                <w:r w:rsidR="007A65DD" w:rsidRPr="007A65DD">
                  <w:rPr>
                    <w:rFonts w:hint="eastAsia"/>
                    <w:sz w:val="18"/>
                  </w:rPr>
                  <w:t>.注文された商品</w:t>
                </w:r>
                <w:r w:rsidR="007A65DD">
                  <w:rPr>
                    <w:rFonts w:hint="eastAsia"/>
                    <w:sz w:val="18"/>
                  </w:rPr>
                  <w:t>を発送する</w:t>
                </w:r>
              </w:p>
              <w:p w14:paraId="36BD55BE" w14:textId="77777777" w:rsidR="00F40307" w:rsidRPr="00B311FB" w:rsidRDefault="00F40307" w:rsidP="00130BBD">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340" w:type="dxa"/>
              </w:tcPr>
              <w:p w14:paraId="188F3849" w14:textId="77777777" w:rsidR="00F40307" w:rsidRPr="007A65DD" w:rsidRDefault="00F4030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496F0F54" w14:textId="77777777" w:rsidR="007A65DD" w:rsidRPr="007A65DD"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2.会員情報</w:t>
                </w:r>
                <w:r w:rsidR="007A65DD" w:rsidRPr="007A65DD">
                  <w:rPr>
                    <w:rFonts w:hint="eastAsia"/>
                    <w:sz w:val="18"/>
                  </w:rPr>
                  <w:t>を追加</w:t>
                </w:r>
                <w:r w:rsidR="00803659">
                  <w:rPr>
                    <w:rFonts w:hint="eastAsia"/>
                    <w:sz w:val="18"/>
                  </w:rPr>
                  <w:t>する</w:t>
                </w:r>
              </w:p>
              <w:p w14:paraId="44ABD5F1"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3.</w:t>
                </w:r>
                <w:r w:rsidR="007C4214" w:rsidRPr="007A65DD">
                  <w:rPr>
                    <w:rFonts w:hint="eastAsia"/>
                    <w:sz w:val="18"/>
                  </w:rPr>
                  <w:t>ログイン状態</w:t>
                </w:r>
                <w:r w:rsidRPr="007A65DD">
                  <w:rPr>
                    <w:rFonts w:hint="eastAsia"/>
                    <w:sz w:val="18"/>
                  </w:rPr>
                  <w:t>にする</w:t>
                </w:r>
              </w:p>
              <w:p w14:paraId="0F3B62E2"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4.</w:t>
                </w:r>
                <w:r w:rsidR="007C4214" w:rsidRPr="007A65DD">
                  <w:rPr>
                    <w:rFonts w:hint="eastAsia"/>
                    <w:sz w:val="18"/>
                  </w:rPr>
                  <w:t>商品一覧</w:t>
                </w:r>
                <w:r w:rsidRPr="007A65DD">
                  <w:rPr>
                    <w:rFonts w:hint="eastAsia"/>
                    <w:sz w:val="18"/>
                  </w:rPr>
                  <w:t>を表示する</w:t>
                </w:r>
              </w:p>
              <w:p w14:paraId="744D33E4"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0CCB015" w14:textId="77777777" w:rsidR="007C4214"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sidRPr="007A65DD">
                  <w:rPr>
                    <w:rFonts w:hint="eastAsia"/>
                    <w:sz w:val="18"/>
                  </w:rPr>
                  <w:t>6</w:t>
                </w:r>
                <w:r w:rsidR="007C4214" w:rsidRPr="007A65DD">
                  <w:rPr>
                    <w:rFonts w:hint="eastAsia"/>
                    <w:sz w:val="18"/>
                  </w:rPr>
                  <w:t>.商品詳細情報</w:t>
                </w:r>
                <w:r w:rsidRPr="007A65DD">
                  <w:rPr>
                    <w:rFonts w:hint="eastAsia"/>
                    <w:sz w:val="18"/>
                  </w:rPr>
                  <w:t>を表示する</w:t>
                </w:r>
              </w:p>
              <w:p w14:paraId="578BF204" w14:textId="77777777" w:rsidR="007C4214" w:rsidRDefault="007C4214"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ED05BDF" w14:textId="77777777" w:rsidR="008F52DC"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8.選択商品の在庫数を確認する</w:t>
                </w:r>
              </w:p>
              <w:p w14:paraId="0A613A61" w14:textId="77777777" w:rsidR="008F52DC"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7C4214" w:rsidRPr="007A65DD">
                  <w:rPr>
                    <w:rFonts w:hint="eastAsia"/>
                    <w:sz w:val="18"/>
                  </w:rPr>
                  <w:t>.</w:t>
                </w:r>
                <w:r>
                  <w:rPr>
                    <w:rFonts w:hint="eastAsia"/>
                    <w:sz w:val="18"/>
                  </w:rPr>
                  <w:t>在庫があれば、買い物かごに追加</w:t>
                </w:r>
              </w:p>
              <w:p w14:paraId="4F094FD6" w14:textId="77777777" w:rsidR="007C4214" w:rsidRP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7C4214" w:rsidRPr="007A65DD">
                  <w:rPr>
                    <w:rFonts w:hint="eastAsia"/>
                    <w:sz w:val="18"/>
                  </w:rPr>
                  <w:t>買い物かご</w:t>
                </w:r>
                <w:r w:rsidR="007A65DD" w:rsidRPr="007A65DD">
                  <w:rPr>
                    <w:rFonts w:hint="eastAsia"/>
                    <w:sz w:val="18"/>
                  </w:rPr>
                  <w:t>を表示する</w:t>
                </w:r>
              </w:p>
              <w:p w14:paraId="3348B237" w14:textId="77777777" w:rsidR="007A65DD" w:rsidRPr="007A65DD" w:rsidRDefault="007A65D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06E9A9EC" w14:textId="77777777" w:rsidR="007A65DD" w:rsidRDefault="008F52DC"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w:t>
                </w:r>
                <w:r w:rsidR="007A65DD" w:rsidRPr="007A65DD">
                  <w:rPr>
                    <w:rFonts w:hint="eastAsia"/>
                    <w:sz w:val="18"/>
                  </w:rPr>
                  <w:t>.注文情報入力画面を表示する</w:t>
                </w:r>
              </w:p>
              <w:p w14:paraId="4D287037" w14:textId="77777777" w:rsidR="00F05D93" w:rsidRP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2365D1A3" w14:textId="77777777" w:rsidR="00130BBD" w:rsidRDefault="00130BBD" w:rsidP="00130BBD">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14.注文商品の在庫数を確認し、注文可能な商品・数を表示する</w:t>
                </w:r>
              </w:p>
              <w:p w14:paraId="14282406" w14:textId="77777777" w:rsidR="00130BBD" w:rsidRPr="00130BBD" w:rsidRDefault="00130BBD"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62FAAA6F" w14:textId="77777777" w:rsidR="007A65DD" w:rsidRPr="007A65DD"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6</w:t>
                </w:r>
                <w:r w:rsidR="008F52DC">
                  <w:rPr>
                    <w:rFonts w:hint="eastAsia"/>
                    <w:sz w:val="18"/>
                  </w:rPr>
                  <w:t>.</w:t>
                </w:r>
                <w:r w:rsidR="007A65DD" w:rsidRPr="007A65DD">
                  <w:rPr>
                    <w:rFonts w:hint="eastAsia"/>
                    <w:sz w:val="18"/>
                  </w:rPr>
                  <w:t>注文を</w:t>
                </w:r>
                <w:r w:rsidR="00130BBD">
                  <w:rPr>
                    <w:rFonts w:hint="eastAsia"/>
                    <w:sz w:val="18"/>
                  </w:rPr>
                  <w:t>登録し、在庫を削減する</w:t>
                </w:r>
              </w:p>
              <w:p w14:paraId="45693D44"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160247B" w14:textId="77777777" w:rsidR="00803659" w:rsidRDefault="00803659"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1064672A"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76D6800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sidR="00130BBD">
                  <w:rPr>
                    <w:rFonts w:hint="eastAsia"/>
                    <w:sz w:val="18"/>
                  </w:rPr>
                  <w:t>9</w:t>
                </w:r>
                <w:r>
                  <w:rPr>
                    <w:rFonts w:hint="eastAsia"/>
                    <w:sz w:val="18"/>
                  </w:rPr>
                  <w:t>.運用管理者</w:t>
                </w:r>
                <w:r w:rsidR="005A247D">
                  <w:rPr>
                    <w:rFonts w:hint="eastAsia"/>
                    <w:sz w:val="18"/>
                  </w:rPr>
                  <w:t>メニュー</w:t>
                </w:r>
                <w:r>
                  <w:rPr>
                    <w:rFonts w:hint="eastAsia"/>
                    <w:sz w:val="18"/>
                  </w:rPr>
                  <w:t>を表示する</w:t>
                </w:r>
              </w:p>
              <w:p w14:paraId="1DFBBC6F" w14:textId="77777777" w:rsidR="00610017" w:rsidRDefault="00610017"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D78A0E6" w14:textId="77777777" w:rsidR="00B311FB" w:rsidRDefault="00130BBD" w:rsidP="00B311F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21</w:t>
                </w:r>
                <w:r w:rsidR="00B311FB" w:rsidRPr="007A65DD">
                  <w:rPr>
                    <w:rFonts w:hint="eastAsia"/>
                    <w:sz w:val="18"/>
                  </w:rPr>
                  <w:t>.注文一覧を表示する</w:t>
                </w:r>
              </w:p>
              <w:p w14:paraId="77C188B1" w14:textId="77777777" w:rsidR="00F05D93" w:rsidRDefault="00F05D93" w:rsidP="008A56E0">
                <w:pPr>
                  <w:ind w:leftChars="0" w:left="0"/>
                  <w:cnfStyle w:val="000000000000" w:firstRow="0" w:lastRow="0" w:firstColumn="0" w:lastColumn="0" w:oddVBand="0" w:evenVBand="0" w:oddHBand="0" w:evenHBand="0" w:firstRowFirstColumn="0" w:firstRowLastColumn="0" w:lastRowFirstColumn="0" w:lastRowLastColumn="0"/>
                  <w:rPr>
                    <w:sz w:val="18"/>
                  </w:rPr>
                </w:pPr>
              </w:p>
              <w:p w14:paraId="56A5F924" w14:textId="77777777" w:rsidR="00803659" w:rsidRPr="007A65DD" w:rsidRDefault="00803659" w:rsidP="00B311F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0182A982" w14:textId="77777777" w:rsidR="00610017" w:rsidRPr="00CC3DD0" w:rsidRDefault="00610017" w:rsidP="008A56E0">
          <w:pPr>
            <w:ind w:left="840"/>
          </w:pPr>
        </w:p>
        <w:p w14:paraId="0CAD92CE" w14:textId="77777777" w:rsidR="00106A04" w:rsidRPr="00130BBD" w:rsidRDefault="00106A04" w:rsidP="008D36C4">
          <w:pPr>
            <w:ind w:leftChars="203" w:left="820" w:hangingChars="197" w:hanging="394"/>
            <w:rPr>
              <w:sz w:val="20"/>
            </w:rPr>
          </w:pPr>
          <w:r w:rsidRPr="00130BBD">
            <w:rPr>
              <w:rFonts w:hint="eastAsia"/>
              <w:sz w:val="20"/>
            </w:rPr>
            <w:t>※業務での注意点※</w:t>
          </w:r>
        </w:p>
        <w:p w14:paraId="79E5B39D" w14:textId="77777777" w:rsidR="00CC3DD0" w:rsidRPr="00130BBD" w:rsidRDefault="00CC3DD0" w:rsidP="008D36C4">
          <w:pPr>
            <w:ind w:leftChars="202" w:left="558" w:hangingChars="67" w:hanging="134"/>
            <w:rPr>
              <w:sz w:val="20"/>
            </w:rPr>
          </w:pPr>
          <w:r w:rsidRPr="00130BBD">
            <w:rPr>
              <w:rFonts w:hint="eastAsia"/>
              <w:sz w:val="20"/>
            </w:rPr>
            <w:t>・過去に登録された</w:t>
          </w:r>
          <w:r w:rsidR="00C666B6">
            <w:rPr>
              <w:rFonts w:hint="eastAsia"/>
              <w:sz w:val="20"/>
            </w:rPr>
            <w:t>メールアドレス</w:t>
          </w:r>
          <w:r w:rsidRPr="00130BBD">
            <w:rPr>
              <w:rFonts w:hint="eastAsia"/>
              <w:sz w:val="20"/>
            </w:rPr>
            <w:t>を利用して、新規会員登録する場合は、通販システムを利用せず、電話もしくは</w:t>
          </w:r>
          <w:r w:rsidR="00C666B6">
            <w:rPr>
              <w:rFonts w:hint="eastAsia"/>
              <w:sz w:val="20"/>
            </w:rPr>
            <w:t>メール</w:t>
          </w:r>
          <w:r w:rsidRPr="00130BBD">
            <w:rPr>
              <w:rFonts w:hint="eastAsia"/>
              <w:sz w:val="20"/>
            </w:rPr>
            <w:t>で受け付けることを前提とする</w:t>
          </w:r>
          <w:r w:rsidR="00B2616D">
            <w:rPr>
              <w:rFonts w:hint="eastAsia"/>
              <w:sz w:val="20"/>
            </w:rPr>
            <w:t>。</w:t>
          </w:r>
        </w:p>
        <w:p w14:paraId="7C287E03" w14:textId="77777777" w:rsidR="006A6FAB" w:rsidRPr="00130BBD" w:rsidRDefault="006A6FAB" w:rsidP="008D36C4">
          <w:pPr>
            <w:ind w:leftChars="202" w:left="558" w:hangingChars="67" w:hanging="134"/>
            <w:rPr>
              <w:sz w:val="20"/>
            </w:rPr>
          </w:pPr>
          <w:r w:rsidRPr="00130BBD">
            <w:rPr>
              <w:rFonts w:hint="eastAsia"/>
              <w:sz w:val="20"/>
            </w:rPr>
            <w:t>・</w:t>
          </w:r>
          <w:r w:rsidR="00B750D1" w:rsidRPr="00130BBD">
            <w:rPr>
              <w:rFonts w:hint="eastAsia"/>
              <w:sz w:val="20"/>
            </w:rPr>
            <w:t>注文完了</w:t>
          </w:r>
          <w:r w:rsidR="00FC65F8" w:rsidRPr="00130BBD">
            <w:rPr>
              <w:rFonts w:hint="eastAsia"/>
              <w:sz w:val="20"/>
            </w:rPr>
            <w:t>後(上記の1</w:t>
          </w:r>
          <w:r w:rsidR="00130BBD" w:rsidRPr="00130BBD">
            <w:rPr>
              <w:rFonts w:hint="eastAsia"/>
              <w:sz w:val="20"/>
            </w:rPr>
            <w:t>5</w:t>
          </w:r>
          <w:r w:rsidR="00FC65F8" w:rsidRPr="00130BBD">
            <w:rPr>
              <w:rFonts w:hint="eastAsia"/>
              <w:sz w:val="20"/>
            </w:rPr>
            <w:t>)</w:t>
          </w:r>
          <w:r w:rsidR="00B750D1" w:rsidRPr="00130BBD">
            <w:rPr>
              <w:rFonts w:hint="eastAsia"/>
              <w:sz w:val="20"/>
            </w:rPr>
            <w:t>の送付先変更、商品数量変更、注文キャンセルについては、通販システムを利用せず、電話もしくは</w:t>
          </w:r>
          <w:r w:rsidR="00C666B6">
            <w:rPr>
              <w:rFonts w:hint="eastAsia"/>
              <w:sz w:val="20"/>
            </w:rPr>
            <w:t>メール</w:t>
          </w:r>
          <w:r w:rsidR="00B750D1" w:rsidRPr="00130BBD">
            <w:rPr>
              <w:rFonts w:hint="eastAsia"/>
              <w:sz w:val="20"/>
            </w:rPr>
            <w:t>で受け付ける</w:t>
          </w:r>
          <w:r w:rsidR="00BF24A4" w:rsidRPr="00130BBD">
            <w:rPr>
              <w:rFonts w:hint="eastAsia"/>
              <w:sz w:val="20"/>
            </w:rPr>
            <w:t>ことを前提とする</w:t>
          </w:r>
          <w:r w:rsidR="00B2616D">
            <w:rPr>
              <w:rFonts w:hint="eastAsia"/>
              <w:sz w:val="20"/>
            </w:rPr>
            <w:t>。</w:t>
          </w:r>
        </w:p>
        <w:p w14:paraId="387737F2" w14:textId="77777777" w:rsidR="00BF24A4" w:rsidRPr="00130BBD" w:rsidRDefault="00BF24A4" w:rsidP="008D36C4">
          <w:pPr>
            <w:ind w:leftChars="190" w:left="399" w:firstLineChars="12" w:firstLine="24"/>
            <w:rPr>
              <w:sz w:val="20"/>
            </w:rPr>
          </w:pPr>
          <w:r w:rsidRPr="00130BBD">
            <w:rPr>
              <w:rFonts w:hint="eastAsia"/>
              <w:sz w:val="20"/>
            </w:rPr>
            <w:t>・買い物かごの内容は、</w:t>
          </w:r>
          <w:r w:rsidR="004557A0" w:rsidRPr="00130BBD">
            <w:rPr>
              <w:rFonts w:hint="eastAsia"/>
              <w:sz w:val="20"/>
            </w:rPr>
            <w:t>一定時間経過、もしくは</w:t>
          </w:r>
          <w:r w:rsidRPr="00130BBD">
            <w:rPr>
              <w:rFonts w:hint="eastAsia"/>
              <w:sz w:val="20"/>
            </w:rPr>
            <w:t>ログアウト</w:t>
          </w:r>
          <w:r w:rsidR="004557A0" w:rsidRPr="00130BBD">
            <w:rPr>
              <w:rFonts w:hint="eastAsia"/>
              <w:sz w:val="20"/>
            </w:rPr>
            <w:t>により消失する</w:t>
          </w:r>
          <w:r w:rsidRPr="00130BBD">
            <w:rPr>
              <w:rFonts w:hint="eastAsia"/>
              <w:sz w:val="20"/>
            </w:rPr>
            <w:t>ことを前提とする</w:t>
          </w:r>
          <w:r w:rsidR="00B2616D">
            <w:rPr>
              <w:rFonts w:hint="eastAsia"/>
              <w:sz w:val="20"/>
            </w:rPr>
            <w:t>。</w:t>
          </w:r>
        </w:p>
        <w:p w14:paraId="50AA0652" w14:textId="77777777" w:rsidR="00FC65F8" w:rsidRPr="00130BBD" w:rsidRDefault="00FC65F8" w:rsidP="008D36C4">
          <w:pPr>
            <w:ind w:leftChars="202" w:left="560" w:hangingChars="68" w:hanging="136"/>
            <w:rPr>
              <w:sz w:val="20"/>
            </w:rPr>
          </w:pPr>
          <w:r w:rsidRPr="00130BBD">
            <w:rPr>
              <w:rFonts w:hint="eastAsia"/>
              <w:sz w:val="20"/>
            </w:rPr>
            <w:t>・</w:t>
          </w:r>
          <w:r w:rsidR="00216DF9" w:rsidRPr="00130BBD">
            <w:rPr>
              <w:rFonts w:hint="eastAsia"/>
              <w:sz w:val="20"/>
            </w:rPr>
            <w:t>通販システム上の在庫数と</w:t>
          </w:r>
          <w:r w:rsidRPr="00130BBD">
            <w:rPr>
              <w:rFonts w:hint="eastAsia"/>
              <w:sz w:val="20"/>
            </w:rPr>
            <w:t>実際の在庫数</w:t>
          </w:r>
          <w:r w:rsidR="00216DF9" w:rsidRPr="00130BBD">
            <w:rPr>
              <w:rFonts w:hint="eastAsia"/>
              <w:sz w:val="20"/>
            </w:rPr>
            <w:t>は、異なる可能性があることを前提とする</w:t>
          </w:r>
          <w:r w:rsidR="00B2616D">
            <w:rPr>
              <w:rFonts w:hint="eastAsia"/>
              <w:sz w:val="20"/>
            </w:rPr>
            <w:t>。</w:t>
          </w:r>
        </w:p>
        <w:p w14:paraId="25C1559A" w14:textId="77777777" w:rsidR="00610017" w:rsidRDefault="00610017">
          <w:pPr>
            <w:widowControl/>
            <w:spacing w:line="240" w:lineRule="auto"/>
            <w:ind w:leftChars="0" w:left="0"/>
            <w:jc w:val="left"/>
          </w:pPr>
          <w:r>
            <w:br w:type="page"/>
          </w:r>
        </w:p>
        <w:p w14:paraId="04FDB84F"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14946D7E" w14:textId="77777777" w:rsidR="00F40307" w:rsidRDefault="00803659" w:rsidP="00B311FB">
          <w:pPr>
            <w:ind w:leftChars="136" w:left="840" w:hangingChars="264" w:hanging="554"/>
          </w:pPr>
          <w:r>
            <w:rPr>
              <w:rFonts w:hint="eastAsia"/>
            </w:rPr>
            <w:t>(2)</w:t>
          </w:r>
          <w:r w:rsidR="00432F41">
            <w:rPr>
              <w:rFonts w:hint="eastAsia"/>
            </w:rPr>
            <w:t>商品追加の流れ</w:t>
          </w:r>
          <w:r w:rsidR="00CB0E51">
            <w:rPr>
              <w:rFonts w:hint="eastAsia"/>
            </w:rPr>
            <w:t>(カテゴリ追加を含む)</w:t>
          </w:r>
        </w:p>
        <w:tbl>
          <w:tblPr>
            <w:tblStyle w:val="1-51"/>
            <w:tblW w:w="9667" w:type="dxa"/>
            <w:tblLook w:val="04A0" w:firstRow="1" w:lastRow="0" w:firstColumn="1" w:lastColumn="0" w:noHBand="0" w:noVBand="1"/>
          </w:tblPr>
          <w:tblGrid>
            <w:gridCol w:w="3222"/>
            <w:gridCol w:w="3222"/>
            <w:gridCol w:w="3223"/>
          </w:tblGrid>
          <w:tr w:rsidR="00A566A4" w:rsidRPr="007A65DD" w14:paraId="1DF79928" w14:textId="77777777" w:rsidTr="00A566A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222" w:type="dxa"/>
              </w:tcPr>
              <w:p w14:paraId="1D39367E" w14:textId="77777777" w:rsidR="00A566A4" w:rsidRPr="007A65DD" w:rsidRDefault="00F3734C" w:rsidP="006A6FAB">
                <w:pPr>
                  <w:ind w:leftChars="0" w:left="0"/>
                  <w:jc w:val="center"/>
                  <w:rPr>
                    <w:sz w:val="18"/>
                  </w:rPr>
                </w:pPr>
                <w:r>
                  <w:rPr>
                    <w:rFonts w:hint="eastAsia"/>
                    <w:sz w:val="18"/>
                  </w:rPr>
                  <w:t>非会員・</w:t>
                </w:r>
                <w:r w:rsidR="00A566A4" w:rsidRPr="007A65DD">
                  <w:rPr>
                    <w:rFonts w:hint="eastAsia"/>
                    <w:sz w:val="18"/>
                  </w:rPr>
                  <w:t>一般会員</w:t>
                </w:r>
              </w:p>
            </w:tc>
            <w:tc>
              <w:tcPr>
                <w:tcW w:w="3222" w:type="dxa"/>
              </w:tcPr>
              <w:p w14:paraId="36EC50B2"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223" w:type="dxa"/>
              </w:tcPr>
              <w:p w14:paraId="22E09D19" w14:textId="77777777" w:rsidR="00A566A4" w:rsidRPr="007A65DD" w:rsidRDefault="00A566A4"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A566A4" w:rsidRPr="007A65DD" w14:paraId="2AD03876" w14:textId="77777777" w:rsidTr="00A566A4">
            <w:trPr>
              <w:trHeight w:val="3586"/>
            </w:trPr>
            <w:tc>
              <w:tcPr>
                <w:cnfStyle w:val="001000000000" w:firstRow="0" w:lastRow="0" w:firstColumn="1" w:lastColumn="0" w:oddVBand="0" w:evenVBand="0" w:oddHBand="0" w:evenHBand="0" w:firstRowFirstColumn="0" w:firstRowLastColumn="0" w:lastRowFirstColumn="0" w:lastRowLastColumn="0"/>
                <w:tcW w:w="3222" w:type="dxa"/>
              </w:tcPr>
              <w:p w14:paraId="3EBB5B8A" w14:textId="77777777" w:rsidR="00A566A4" w:rsidRPr="007A65DD" w:rsidRDefault="00A566A4" w:rsidP="006A6FAB">
                <w:pPr>
                  <w:ind w:leftChars="0" w:left="0"/>
                  <w:rPr>
                    <w:b w:val="0"/>
                    <w:sz w:val="18"/>
                  </w:rPr>
                </w:pPr>
              </w:p>
              <w:p w14:paraId="34B385F7" w14:textId="77777777" w:rsidR="00A566A4" w:rsidRPr="007A65DD" w:rsidRDefault="00A566A4" w:rsidP="006A6FAB">
                <w:pPr>
                  <w:ind w:leftChars="0" w:left="0"/>
                  <w:rPr>
                    <w:b w:val="0"/>
                    <w:sz w:val="18"/>
                  </w:rPr>
                </w:pPr>
              </w:p>
              <w:p w14:paraId="66271D7C" w14:textId="77777777" w:rsidR="00A566A4" w:rsidRDefault="00A566A4" w:rsidP="006A6FAB">
                <w:pPr>
                  <w:ind w:leftChars="0" w:left="0"/>
                  <w:rPr>
                    <w:b w:val="0"/>
                    <w:sz w:val="18"/>
                  </w:rPr>
                </w:pPr>
              </w:p>
              <w:p w14:paraId="05A30633" w14:textId="77777777" w:rsidR="00A566A4" w:rsidRDefault="00A566A4" w:rsidP="006A6FAB">
                <w:pPr>
                  <w:ind w:leftChars="0" w:left="0"/>
                  <w:rPr>
                    <w:b w:val="0"/>
                    <w:sz w:val="18"/>
                  </w:rPr>
                </w:pPr>
              </w:p>
              <w:p w14:paraId="5A31986F" w14:textId="77777777" w:rsidR="00A566A4" w:rsidRDefault="00A566A4" w:rsidP="006A6FAB">
                <w:pPr>
                  <w:ind w:leftChars="0" w:left="0"/>
                  <w:rPr>
                    <w:b w:val="0"/>
                    <w:sz w:val="18"/>
                  </w:rPr>
                </w:pPr>
              </w:p>
              <w:p w14:paraId="3BB1C639" w14:textId="77777777" w:rsidR="00A566A4" w:rsidRDefault="00A566A4" w:rsidP="006A6FAB">
                <w:pPr>
                  <w:ind w:leftChars="0" w:left="0"/>
                  <w:rPr>
                    <w:b w:val="0"/>
                    <w:sz w:val="18"/>
                  </w:rPr>
                </w:pPr>
              </w:p>
              <w:p w14:paraId="2E0E41C3" w14:textId="77777777" w:rsidR="00A566A4" w:rsidRDefault="00A566A4" w:rsidP="006A6FAB">
                <w:pPr>
                  <w:ind w:leftChars="0" w:left="0"/>
                  <w:rPr>
                    <w:b w:val="0"/>
                    <w:sz w:val="18"/>
                  </w:rPr>
                </w:pPr>
              </w:p>
              <w:p w14:paraId="73FDB37F" w14:textId="77777777" w:rsidR="00A566A4" w:rsidRDefault="00A566A4" w:rsidP="006A6FAB">
                <w:pPr>
                  <w:ind w:leftChars="0" w:left="0"/>
                  <w:rPr>
                    <w:b w:val="0"/>
                    <w:sz w:val="18"/>
                  </w:rPr>
                </w:pPr>
              </w:p>
              <w:p w14:paraId="66DC1149" w14:textId="77777777" w:rsidR="00A566A4" w:rsidRDefault="00A566A4" w:rsidP="006A6FAB">
                <w:pPr>
                  <w:ind w:leftChars="0" w:left="0"/>
                  <w:rPr>
                    <w:b w:val="0"/>
                    <w:sz w:val="18"/>
                  </w:rPr>
                </w:pPr>
              </w:p>
              <w:p w14:paraId="23900AFE" w14:textId="77777777" w:rsidR="00F3734C" w:rsidRDefault="00F3734C" w:rsidP="006A6FAB">
                <w:pPr>
                  <w:ind w:leftChars="0" w:left="0"/>
                  <w:rPr>
                    <w:b w:val="0"/>
                    <w:sz w:val="18"/>
                  </w:rPr>
                </w:pPr>
              </w:p>
              <w:p w14:paraId="68027435" w14:textId="77777777" w:rsidR="00F3734C" w:rsidRDefault="00F3734C" w:rsidP="006A6FAB">
                <w:pPr>
                  <w:ind w:leftChars="0" w:left="0"/>
                  <w:rPr>
                    <w:b w:val="0"/>
                    <w:sz w:val="18"/>
                  </w:rPr>
                </w:pPr>
              </w:p>
              <w:p w14:paraId="41310F76" w14:textId="77777777" w:rsidR="00F3734C" w:rsidRDefault="00F3734C" w:rsidP="006A6FAB">
                <w:pPr>
                  <w:ind w:leftChars="0" w:left="0"/>
                  <w:rPr>
                    <w:b w:val="0"/>
                    <w:sz w:val="18"/>
                  </w:rPr>
                </w:pPr>
              </w:p>
              <w:p w14:paraId="122B0586" w14:textId="77777777" w:rsidR="00F3734C" w:rsidRDefault="00F3734C" w:rsidP="006A6FAB">
                <w:pPr>
                  <w:ind w:leftChars="0" w:left="0"/>
                  <w:rPr>
                    <w:b w:val="0"/>
                    <w:sz w:val="18"/>
                  </w:rPr>
                </w:pPr>
              </w:p>
              <w:p w14:paraId="177FAF7D" w14:textId="77777777" w:rsidR="00F3734C" w:rsidRDefault="00F3734C" w:rsidP="006A6FAB">
                <w:pPr>
                  <w:ind w:leftChars="0" w:left="0"/>
                  <w:rPr>
                    <w:b w:val="0"/>
                    <w:sz w:val="18"/>
                  </w:rPr>
                </w:pPr>
              </w:p>
              <w:p w14:paraId="187BFEAB" w14:textId="77777777" w:rsidR="00F3734C" w:rsidRDefault="00F3734C" w:rsidP="006A6FAB">
                <w:pPr>
                  <w:ind w:leftChars="0" w:left="0"/>
                  <w:rPr>
                    <w:b w:val="0"/>
                    <w:sz w:val="18"/>
                  </w:rPr>
                </w:pPr>
              </w:p>
              <w:p w14:paraId="67E598B2" w14:textId="77777777" w:rsidR="00F3734C" w:rsidRDefault="00F3734C" w:rsidP="006A6FAB">
                <w:pPr>
                  <w:ind w:leftChars="0" w:left="0"/>
                  <w:rPr>
                    <w:b w:val="0"/>
                    <w:sz w:val="18"/>
                  </w:rPr>
                </w:pPr>
                <w:r>
                  <w:rPr>
                    <w:rFonts w:hint="eastAsia"/>
                    <w:b w:val="0"/>
                    <w:sz w:val="18"/>
                  </w:rPr>
                  <w:t>9.通販システムにアクセス</w:t>
                </w:r>
              </w:p>
              <w:p w14:paraId="6E1FD5CE" w14:textId="77777777" w:rsidR="00F3734C" w:rsidRDefault="00F3734C" w:rsidP="00F3734C">
                <w:pPr>
                  <w:ind w:leftChars="0" w:left="0"/>
                  <w:rPr>
                    <w:b w:val="0"/>
                    <w:sz w:val="18"/>
                  </w:rPr>
                </w:pPr>
                <w:r>
                  <w:rPr>
                    <w:rFonts w:hint="eastAsia"/>
                    <w:b w:val="0"/>
                    <w:sz w:val="18"/>
                  </w:rPr>
                  <w:t>・新しく追加した商品が表示される</w:t>
                </w:r>
              </w:p>
              <w:p w14:paraId="565A2450" w14:textId="77777777" w:rsidR="00F3734C" w:rsidRPr="007A65DD" w:rsidRDefault="00F3734C" w:rsidP="00F3734C">
                <w:pPr>
                  <w:ind w:leftChars="0" w:left="0"/>
                  <w:rPr>
                    <w:b w:val="0"/>
                    <w:sz w:val="18"/>
                  </w:rPr>
                </w:pPr>
                <w:r>
                  <w:rPr>
                    <w:rFonts w:hint="eastAsia"/>
                    <w:b w:val="0"/>
                    <w:sz w:val="18"/>
                  </w:rPr>
                  <w:t>・</w:t>
                </w:r>
                <w:r w:rsidR="00A62542">
                  <w:rPr>
                    <w:rFonts w:hint="eastAsia"/>
                    <w:b w:val="0"/>
                    <w:sz w:val="18"/>
                  </w:rPr>
                  <w:t>カテゴリ別検索</w:t>
                </w:r>
                <w:r>
                  <w:rPr>
                    <w:rFonts w:hint="eastAsia"/>
                    <w:b w:val="0"/>
                    <w:sz w:val="18"/>
                  </w:rPr>
                  <w:t>の項目が追加されている</w:t>
                </w:r>
              </w:p>
            </w:tc>
            <w:tc>
              <w:tcPr>
                <w:tcW w:w="3222" w:type="dxa"/>
              </w:tcPr>
              <w:p w14:paraId="5B30013B" w14:textId="77777777" w:rsidR="00A566A4" w:rsidRDefault="00432F4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5BAC0B0D" w14:textId="77777777" w:rsidR="00CB0E51"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30CAA9" w14:textId="77777777" w:rsidR="00432F41" w:rsidRPr="007A65DD"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3.通販システムにて、カテゴリ一覧から、</w:t>
                </w:r>
                <w:r w:rsidR="00F3734C">
                  <w:rPr>
                    <w:rFonts w:hint="eastAsia"/>
                    <w:sz w:val="18"/>
                  </w:rPr>
                  <w:t>新しくカテゴリを追加する</w:t>
                </w:r>
              </w:p>
              <w:p w14:paraId="54DBA689"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90BA67"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w:t>
                </w:r>
                <w:r w:rsidR="00A566A4">
                  <w:rPr>
                    <w:rFonts w:hint="eastAsia"/>
                    <w:sz w:val="18"/>
                  </w:rPr>
                  <w:t>.</w:t>
                </w:r>
                <w:r>
                  <w:rPr>
                    <w:rFonts w:hint="eastAsia"/>
                    <w:sz w:val="18"/>
                  </w:rPr>
                  <w:t>カテゴリ一覧に、新しくカテゴリが追加されていることを確認する</w:t>
                </w:r>
              </w:p>
              <w:p w14:paraId="104BB2B9"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6.商品一覧から新しく商品を追加する</w:t>
                </w:r>
                <w:r w:rsidR="00420433">
                  <w:rPr>
                    <w:rFonts w:hint="eastAsia"/>
                    <w:sz w:val="18"/>
                  </w:rPr>
                  <w:t>（</w:t>
                </w:r>
                <w:r>
                  <w:rPr>
                    <w:rFonts w:hint="eastAsia"/>
                    <w:sz w:val="18"/>
                  </w:rPr>
                  <w:t>追加するときに、新しく追加したカテゴリを選択する</w:t>
                </w:r>
                <w:r w:rsidR="00420433">
                  <w:rPr>
                    <w:rFonts w:hint="eastAsia"/>
                    <w:sz w:val="18"/>
                  </w:rPr>
                  <w:t>）</w:t>
                </w:r>
              </w:p>
              <w:p w14:paraId="43142A9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B3A6D8" w14:textId="77777777" w:rsidR="00420433" w:rsidRPr="00420433" w:rsidRDefault="00420433"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149631" w14:textId="77777777" w:rsidR="00A566A4" w:rsidRPr="00610017"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8.商品一覧に商品が追加されていることを確認する</w:t>
                </w:r>
              </w:p>
              <w:p w14:paraId="2AD2BB08"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5DE497" w14:textId="77777777" w:rsidR="00A566A4" w:rsidRPr="007A65DD" w:rsidRDefault="00A566A4" w:rsidP="00F3734C">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223" w:type="dxa"/>
              </w:tcPr>
              <w:p w14:paraId="3A176805"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EFE68B3"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1036F8B" w14:textId="77777777" w:rsidR="00610017" w:rsidRDefault="00CB0E51"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10017">
                  <w:rPr>
                    <w:rFonts w:hint="eastAsia"/>
                    <w:sz w:val="18"/>
                  </w:rPr>
                  <w:t>.運用管理者</w:t>
                </w:r>
                <w:r w:rsidR="005A247D">
                  <w:rPr>
                    <w:rFonts w:hint="eastAsia"/>
                    <w:sz w:val="18"/>
                  </w:rPr>
                  <w:t>メニュー</w:t>
                </w:r>
                <w:r w:rsidR="00610017">
                  <w:rPr>
                    <w:rFonts w:hint="eastAsia"/>
                    <w:sz w:val="18"/>
                  </w:rPr>
                  <w:t>を表示する</w:t>
                </w:r>
              </w:p>
              <w:p w14:paraId="2BDB2381" w14:textId="77777777" w:rsidR="00610017" w:rsidRDefault="00610017"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0EDD705" w14:textId="77777777" w:rsidR="00F3734C" w:rsidRDefault="00F3734C" w:rsidP="00A566A4">
                <w:pPr>
                  <w:ind w:leftChars="0" w:left="0"/>
                  <w:cnfStyle w:val="000000000000" w:firstRow="0" w:lastRow="0" w:firstColumn="0" w:lastColumn="0" w:oddVBand="0" w:evenVBand="0" w:oddHBand="0" w:evenHBand="0" w:firstRowFirstColumn="0" w:firstRowLastColumn="0" w:lastRowFirstColumn="0" w:lastRowLastColumn="0"/>
                  <w:rPr>
                    <w:sz w:val="18"/>
                  </w:rPr>
                </w:pPr>
              </w:p>
              <w:p w14:paraId="0F5E956A" w14:textId="77777777" w:rsidR="00A566A4" w:rsidRPr="007A65DD" w:rsidRDefault="00A566A4" w:rsidP="00A566A4">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F3734C">
                  <w:rPr>
                    <w:rFonts w:hint="eastAsia"/>
                    <w:sz w:val="18"/>
                  </w:rPr>
                  <w:t>カテゴリ情報を追加する</w:t>
                </w:r>
              </w:p>
              <w:p w14:paraId="3A96B8A2" w14:textId="77777777" w:rsidR="00A566A4" w:rsidRPr="007A65DD"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335F060" w14:textId="77777777" w:rsidR="00A566A4" w:rsidRDefault="00A566A4"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7535E55"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45692FC"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851988D"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562C3E"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DEC2A41" w14:textId="77777777" w:rsidR="00F3734C"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7.商品情報を追加する</w:t>
                </w:r>
              </w:p>
              <w:p w14:paraId="781DD062" w14:textId="77777777" w:rsidR="00F3734C" w:rsidRPr="007A65DD" w:rsidRDefault="00F3734C"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1112E043" w14:textId="77777777" w:rsidR="00106A04" w:rsidRDefault="00106A04" w:rsidP="00B311FB">
          <w:pPr>
            <w:ind w:leftChars="338" w:left="840" w:hangingChars="62" w:hanging="130"/>
          </w:pPr>
          <w:r>
            <w:rPr>
              <w:rFonts w:hint="eastAsia"/>
            </w:rPr>
            <w:t>※業務での注意点※</w:t>
          </w:r>
        </w:p>
        <w:p w14:paraId="1C321234" w14:textId="77777777" w:rsidR="00F3734C" w:rsidRPr="00130BBD" w:rsidRDefault="00106A04" w:rsidP="00106A04">
          <w:pPr>
            <w:ind w:left="840"/>
            <w:rPr>
              <w:sz w:val="20"/>
            </w:rPr>
          </w:pPr>
          <w:r>
            <w:rPr>
              <w:rFonts w:hint="eastAsia"/>
            </w:rPr>
            <w:t>・</w:t>
          </w:r>
          <w:r w:rsidRPr="00130BBD">
            <w:rPr>
              <w:rFonts w:hint="eastAsia"/>
              <w:sz w:val="20"/>
            </w:rPr>
            <w:t>カテゴリ情報や商品情報を登録した担当者を</w:t>
          </w:r>
          <w:r w:rsidR="00420433">
            <w:rPr>
              <w:rFonts w:hint="eastAsia"/>
              <w:sz w:val="20"/>
            </w:rPr>
            <w:t>、</w:t>
          </w:r>
          <w:r w:rsidRPr="00130BBD">
            <w:rPr>
              <w:rFonts w:hint="eastAsia"/>
              <w:sz w:val="20"/>
            </w:rPr>
            <w:t>通販システム上で管理できない</w:t>
          </w:r>
          <w:r w:rsidR="00B2616D">
            <w:rPr>
              <w:rFonts w:hint="eastAsia"/>
              <w:sz w:val="20"/>
            </w:rPr>
            <w:t>。</w:t>
          </w:r>
        </w:p>
        <w:p w14:paraId="47F120A5" w14:textId="77777777" w:rsidR="00106A04" w:rsidRPr="00130BBD" w:rsidRDefault="00106A04" w:rsidP="00106A04">
          <w:pPr>
            <w:ind w:left="840"/>
            <w:rPr>
              <w:sz w:val="20"/>
            </w:rPr>
          </w:pPr>
          <w:r w:rsidRPr="00130BBD">
            <w:rPr>
              <w:rFonts w:hint="eastAsia"/>
              <w:sz w:val="20"/>
            </w:rPr>
            <w:t xml:space="preserve">  そのため、事前に運用管理者の権限を持つ担当者同士で相談の上、登録することを前提とする</w:t>
          </w:r>
          <w:r w:rsidR="00995D8B">
            <w:rPr>
              <w:rFonts w:hint="eastAsia"/>
              <w:sz w:val="20"/>
            </w:rPr>
            <w:t>。</w:t>
          </w:r>
        </w:p>
        <w:p w14:paraId="087E25EC" w14:textId="77777777" w:rsidR="006A6FAB" w:rsidRPr="00130BBD" w:rsidRDefault="006A6FAB" w:rsidP="00106A04">
          <w:pPr>
            <w:ind w:left="840"/>
            <w:rPr>
              <w:sz w:val="20"/>
            </w:rPr>
          </w:pPr>
          <w:r w:rsidRPr="00130BBD">
            <w:rPr>
              <w:rFonts w:hint="eastAsia"/>
              <w:sz w:val="20"/>
            </w:rPr>
            <w:t>・一つの商品を複数のカテゴリに登録はできない</w:t>
          </w:r>
          <w:r w:rsidR="00B2616D">
            <w:rPr>
              <w:rFonts w:hint="eastAsia"/>
              <w:sz w:val="20"/>
            </w:rPr>
            <w:t>。</w:t>
          </w:r>
        </w:p>
        <w:p w14:paraId="6A818940" w14:textId="77777777" w:rsidR="006A6FAB" w:rsidRPr="00664850" w:rsidRDefault="006A6FAB" w:rsidP="00F3734C">
          <w:pPr>
            <w:ind w:left="840"/>
          </w:pPr>
        </w:p>
        <w:p w14:paraId="067B5723" w14:textId="77777777" w:rsidR="00F3734C" w:rsidRDefault="00F3734C" w:rsidP="00B311FB">
          <w:pPr>
            <w:ind w:leftChars="203" w:left="840" w:hangingChars="197" w:hanging="414"/>
          </w:pPr>
          <w:r>
            <w:rPr>
              <w:rFonts w:hint="eastAsia"/>
            </w:rPr>
            <w:t>(3)運用管理者の追加</w:t>
          </w:r>
        </w:p>
        <w:tbl>
          <w:tblPr>
            <w:tblStyle w:val="1-51"/>
            <w:tblW w:w="9562" w:type="dxa"/>
            <w:tblLook w:val="04A0" w:firstRow="1" w:lastRow="0" w:firstColumn="1" w:lastColumn="0" w:noHBand="0" w:noVBand="1"/>
          </w:tblPr>
          <w:tblGrid>
            <w:gridCol w:w="3187"/>
            <w:gridCol w:w="3187"/>
            <w:gridCol w:w="3188"/>
          </w:tblGrid>
          <w:tr w:rsidR="006A6FAB" w:rsidRPr="007A65DD" w14:paraId="5F21BA33"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CA88FF" w14:textId="77777777" w:rsidR="006A6FAB" w:rsidRPr="007A65DD" w:rsidRDefault="006A6FAB" w:rsidP="006A6FAB">
                <w:pPr>
                  <w:ind w:leftChars="0" w:left="0"/>
                  <w:jc w:val="center"/>
                  <w:rPr>
                    <w:sz w:val="18"/>
                  </w:rPr>
                </w:pPr>
                <w:r>
                  <w:rPr>
                    <w:rFonts w:hint="eastAsia"/>
                    <w:sz w:val="18"/>
                  </w:rPr>
                  <w:t>非会員・</w:t>
                </w:r>
                <w:r w:rsidRPr="007A65DD">
                  <w:rPr>
                    <w:rFonts w:hint="eastAsia"/>
                    <w:sz w:val="18"/>
                  </w:rPr>
                  <w:t>一般会員</w:t>
                </w:r>
              </w:p>
            </w:tc>
            <w:tc>
              <w:tcPr>
                <w:tcW w:w="3187" w:type="dxa"/>
              </w:tcPr>
              <w:p w14:paraId="28F669B7"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10426B79"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057AA816"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2BF12E0A" w14:textId="77777777" w:rsidR="006A6FAB" w:rsidRPr="007A65DD" w:rsidRDefault="006A6FAB" w:rsidP="006A6FAB">
                <w:pPr>
                  <w:ind w:leftChars="0" w:left="0"/>
                  <w:rPr>
                    <w:b w:val="0"/>
                    <w:sz w:val="18"/>
                  </w:rPr>
                </w:pPr>
              </w:p>
              <w:p w14:paraId="5E80049B" w14:textId="77777777" w:rsidR="006A6FAB" w:rsidRPr="007A65DD" w:rsidRDefault="006A6FAB" w:rsidP="006A6FAB">
                <w:pPr>
                  <w:ind w:leftChars="0" w:left="0"/>
                  <w:rPr>
                    <w:b w:val="0"/>
                    <w:sz w:val="18"/>
                  </w:rPr>
                </w:pPr>
              </w:p>
              <w:p w14:paraId="703D9961" w14:textId="77777777" w:rsidR="006A6FAB" w:rsidRDefault="006A6FAB" w:rsidP="006A6FAB">
                <w:pPr>
                  <w:ind w:leftChars="0" w:left="0"/>
                  <w:rPr>
                    <w:b w:val="0"/>
                    <w:sz w:val="18"/>
                  </w:rPr>
                </w:pPr>
              </w:p>
              <w:p w14:paraId="06320DBC" w14:textId="77777777" w:rsidR="006A6FAB" w:rsidRDefault="006A6FAB" w:rsidP="006A6FAB">
                <w:pPr>
                  <w:ind w:leftChars="0" w:left="0"/>
                  <w:rPr>
                    <w:b w:val="0"/>
                    <w:sz w:val="18"/>
                  </w:rPr>
                </w:pPr>
              </w:p>
              <w:p w14:paraId="4945A390" w14:textId="77777777" w:rsidR="006A6FAB" w:rsidRDefault="006A6FAB" w:rsidP="006A6FAB">
                <w:pPr>
                  <w:ind w:leftChars="0" w:left="0"/>
                  <w:rPr>
                    <w:b w:val="0"/>
                    <w:sz w:val="18"/>
                  </w:rPr>
                </w:pPr>
              </w:p>
              <w:p w14:paraId="0FA0A2FB" w14:textId="77777777" w:rsidR="006A6FAB" w:rsidRDefault="006A6FAB" w:rsidP="006A6FAB">
                <w:pPr>
                  <w:ind w:leftChars="0" w:left="0"/>
                  <w:rPr>
                    <w:b w:val="0"/>
                    <w:sz w:val="18"/>
                  </w:rPr>
                </w:pPr>
              </w:p>
              <w:p w14:paraId="20993E98" w14:textId="77777777" w:rsidR="006A6FAB" w:rsidRDefault="006A6FAB" w:rsidP="006A6FAB">
                <w:pPr>
                  <w:ind w:leftChars="0" w:left="0"/>
                  <w:rPr>
                    <w:b w:val="0"/>
                    <w:sz w:val="18"/>
                  </w:rPr>
                </w:pPr>
              </w:p>
              <w:p w14:paraId="320304AB" w14:textId="77777777" w:rsidR="006A6FAB" w:rsidRPr="007A65DD" w:rsidRDefault="006A6FAB" w:rsidP="006A6FAB">
                <w:pPr>
                  <w:ind w:leftChars="0" w:left="0"/>
                  <w:rPr>
                    <w:b w:val="0"/>
                    <w:sz w:val="18"/>
                  </w:rPr>
                </w:pPr>
              </w:p>
            </w:tc>
            <w:tc>
              <w:tcPr>
                <w:tcW w:w="3187" w:type="dxa"/>
              </w:tcPr>
              <w:p w14:paraId="38D6D77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1.運用管理者の情報で通販システムにログインする</w:t>
                </w:r>
              </w:p>
              <w:p w14:paraId="25156ED7"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249E9D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3.通販システムにて、会員一覧から、新しく会員情報を追加する</w:t>
                </w:r>
              </w:p>
              <w:p w14:paraId="289C1494" w14:textId="77777777" w:rsidR="006A6FAB" w:rsidRP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6CE2BD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5.会員一覧に追加されていることを確認する</w:t>
                </w:r>
              </w:p>
            </w:tc>
            <w:tc>
              <w:tcPr>
                <w:tcW w:w="3188" w:type="dxa"/>
              </w:tcPr>
              <w:p w14:paraId="2E7481D1"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6A4F6EF"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1A1F7A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2.運用管理者</w:t>
                </w:r>
                <w:r w:rsidR="005A247D">
                  <w:rPr>
                    <w:rFonts w:hint="eastAsia"/>
                    <w:sz w:val="18"/>
                  </w:rPr>
                  <w:t>メニュー</w:t>
                </w:r>
                <w:r>
                  <w:rPr>
                    <w:rFonts w:hint="eastAsia"/>
                    <w:sz w:val="18"/>
                  </w:rPr>
                  <w:t>を表示する</w:t>
                </w:r>
              </w:p>
              <w:p w14:paraId="7DA6B0C8"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ED8F72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48F190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4.運用管理者権限で会員を追加する</w:t>
                </w:r>
              </w:p>
              <w:p w14:paraId="60C08E8A"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6293247"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4D8F02BF" w14:textId="77777777" w:rsidR="00BF24A4" w:rsidRPr="00130BBD" w:rsidRDefault="00BF24A4" w:rsidP="00BF24A4">
          <w:pPr>
            <w:ind w:left="840"/>
            <w:rPr>
              <w:sz w:val="20"/>
            </w:rPr>
          </w:pPr>
          <w:r w:rsidRPr="00130BBD">
            <w:rPr>
              <w:rFonts w:hint="eastAsia"/>
              <w:sz w:val="20"/>
            </w:rPr>
            <w:t>※業務での注意点※</w:t>
          </w:r>
        </w:p>
        <w:p w14:paraId="0269406B" w14:textId="77777777" w:rsidR="00BF24A4" w:rsidRPr="00130BBD" w:rsidRDefault="00BF24A4" w:rsidP="00BF24A4">
          <w:pPr>
            <w:ind w:left="840"/>
            <w:rPr>
              <w:sz w:val="20"/>
            </w:rPr>
          </w:pPr>
          <w:r w:rsidRPr="00130BBD">
            <w:rPr>
              <w:rFonts w:hint="eastAsia"/>
              <w:sz w:val="20"/>
            </w:rPr>
            <w:t>・運用管理者でログインした状態で会員情報を追加すると、運用管理者権限となる</w:t>
          </w:r>
          <w:r w:rsidR="00995D8B">
            <w:rPr>
              <w:rFonts w:hint="eastAsia"/>
              <w:sz w:val="20"/>
            </w:rPr>
            <w:t>。</w:t>
          </w:r>
        </w:p>
        <w:p w14:paraId="1AD8F2FC" w14:textId="77777777" w:rsidR="006A6FAB" w:rsidRPr="00130BBD" w:rsidRDefault="006A6FAB">
          <w:pPr>
            <w:widowControl/>
            <w:spacing w:line="240" w:lineRule="auto"/>
            <w:ind w:leftChars="0" w:left="0"/>
            <w:jc w:val="left"/>
            <w:rPr>
              <w:sz w:val="20"/>
            </w:rPr>
          </w:pPr>
          <w:r w:rsidRPr="00130BBD">
            <w:rPr>
              <w:sz w:val="20"/>
            </w:rPr>
            <w:br w:type="page"/>
          </w:r>
        </w:p>
        <w:p w14:paraId="0FEE642D" w14:textId="77777777" w:rsidR="009F06A3" w:rsidRPr="009F06A3" w:rsidRDefault="009F06A3" w:rsidP="009F06A3">
          <w:pPr>
            <w:ind w:left="840"/>
            <w:jc w:val="right"/>
            <w:rPr>
              <w:rFonts w:eastAsiaTheme="minorHAnsi"/>
              <w:sz w:val="16"/>
            </w:rPr>
          </w:pPr>
          <w:r w:rsidRPr="009F06A3">
            <w:rPr>
              <w:rFonts w:eastAsiaTheme="minorHAnsi" w:hint="eastAsia"/>
              <w:sz w:val="16"/>
            </w:rPr>
            <w:lastRenderedPageBreak/>
            <w:t>1</w:t>
          </w:r>
          <w:r w:rsidR="002F576E">
            <w:rPr>
              <w:rFonts w:eastAsiaTheme="minorHAnsi" w:hint="eastAsia"/>
              <w:sz w:val="16"/>
            </w:rPr>
            <w:t>-</w:t>
          </w:r>
          <w:r w:rsidRPr="009F06A3">
            <w:rPr>
              <w:rFonts w:eastAsiaTheme="minorHAnsi" w:hint="eastAsia"/>
              <w:sz w:val="16"/>
            </w:rPr>
            <w:t>1通販システムと業務の関係</w:t>
          </w:r>
        </w:p>
        <w:p w14:paraId="4785C66C" w14:textId="77777777" w:rsidR="006A6FAB" w:rsidRDefault="006A6FAB" w:rsidP="00B311FB">
          <w:pPr>
            <w:ind w:leftChars="203" w:left="840" w:hangingChars="197" w:hanging="414"/>
          </w:pPr>
          <w:r>
            <w:rPr>
              <w:rFonts w:hint="eastAsia"/>
            </w:rPr>
            <w:t>(</w:t>
          </w:r>
          <w:r w:rsidR="00816ED2">
            <w:rPr>
              <w:rFonts w:hint="eastAsia"/>
            </w:rPr>
            <w:t>4</w:t>
          </w:r>
          <w:r>
            <w:rPr>
              <w:rFonts w:hint="eastAsia"/>
            </w:rPr>
            <w:t>)</w:t>
          </w:r>
          <w:r w:rsidR="004557A0">
            <w:rPr>
              <w:rFonts w:hint="eastAsia"/>
            </w:rPr>
            <w:t>一般会員が</w:t>
          </w:r>
          <w:r w:rsidR="00C666B6">
            <w:rPr>
              <w:rFonts w:hint="eastAsia"/>
            </w:rPr>
            <w:t>メールアドレス</w:t>
          </w:r>
          <w:r w:rsidR="004557A0">
            <w:rPr>
              <w:rFonts w:hint="eastAsia"/>
            </w:rPr>
            <w:t>および</w:t>
          </w:r>
          <w:r w:rsidR="00C666B6">
            <w:rPr>
              <w:rFonts w:hint="eastAsia"/>
            </w:rPr>
            <w:t>パスワード</w:t>
          </w:r>
          <w:r w:rsidR="00816ED2">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6A6FAB" w:rsidRPr="007A65DD" w14:paraId="780C4FC7" w14:textId="77777777" w:rsidTr="006A6FAB">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721A0049" w14:textId="77777777" w:rsidR="006A6FAB" w:rsidRPr="007A65DD" w:rsidRDefault="006A6FAB" w:rsidP="006A6FAB">
                <w:pPr>
                  <w:ind w:leftChars="0" w:left="0"/>
                  <w:jc w:val="center"/>
                  <w:rPr>
                    <w:sz w:val="18"/>
                  </w:rPr>
                </w:pPr>
                <w:r w:rsidRPr="007A65DD">
                  <w:rPr>
                    <w:rFonts w:hint="eastAsia"/>
                    <w:sz w:val="18"/>
                  </w:rPr>
                  <w:t>一般会員</w:t>
                </w:r>
              </w:p>
            </w:tc>
            <w:tc>
              <w:tcPr>
                <w:tcW w:w="3187" w:type="dxa"/>
              </w:tcPr>
              <w:p w14:paraId="6A89F5AA"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49A2726B" w14:textId="77777777" w:rsidR="006A6FAB" w:rsidRPr="007A65DD" w:rsidRDefault="006A6FAB" w:rsidP="006A6FAB">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6A6FAB" w:rsidRPr="007A65DD" w14:paraId="123698F3" w14:textId="77777777" w:rsidTr="006A6FAB">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0B5D8E7D" w14:textId="77777777" w:rsidR="006A6FAB" w:rsidRPr="007A65DD" w:rsidRDefault="00816ED2" w:rsidP="006A6FAB">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で通販システムへのログイン情報を忘れたことを連絡する</w:t>
                </w:r>
              </w:p>
              <w:p w14:paraId="1F301B5E" w14:textId="77777777" w:rsidR="006A6FAB" w:rsidRPr="007A65DD" w:rsidRDefault="006A6FAB" w:rsidP="006A6FAB">
                <w:pPr>
                  <w:ind w:leftChars="0" w:left="0"/>
                  <w:rPr>
                    <w:b w:val="0"/>
                    <w:sz w:val="18"/>
                  </w:rPr>
                </w:pPr>
              </w:p>
              <w:p w14:paraId="1396A358" w14:textId="77777777" w:rsidR="006A6FAB" w:rsidRDefault="006A6FAB" w:rsidP="006A6FAB">
                <w:pPr>
                  <w:ind w:leftChars="0" w:left="0"/>
                  <w:rPr>
                    <w:b w:val="0"/>
                    <w:sz w:val="18"/>
                  </w:rPr>
                </w:pPr>
              </w:p>
              <w:p w14:paraId="1505114E" w14:textId="77777777" w:rsidR="006A6FAB" w:rsidRDefault="006A6FAB" w:rsidP="006A6FAB">
                <w:pPr>
                  <w:ind w:leftChars="0" w:left="0"/>
                  <w:rPr>
                    <w:b w:val="0"/>
                    <w:sz w:val="18"/>
                  </w:rPr>
                </w:pPr>
              </w:p>
              <w:p w14:paraId="7E75A8DC" w14:textId="77777777" w:rsidR="006A6FAB" w:rsidRDefault="006A6FAB" w:rsidP="006A6FAB">
                <w:pPr>
                  <w:ind w:leftChars="0" w:left="0"/>
                  <w:rPr>
                    <w:b w:val="0"/>
                    <w:sz w:val="18"/>
                  </w:rPr>
                </w:pPr>
              </w:p>
              <w:p w14:paraId="02DC03BA" w14:textId="77777777" w:rsidR="006A6FAB" w:rsidRDefault="006A6FAB" w:rsidP="006A6FAB">
                <w:pPr>
                  <w:ind w:leftChars="0" w:left="0"/>
                  <w:rPr>
                    <w:b w:val="0"/>
                    <w:sz w:val="18"/>
                  </w:rPr>
                </w:pPr>
              </w:p>
              <w:p w14:paraId="4D87972A" w14:textId="77777777" w:rsidR="006A6FAB" w:rsidRDefault="006A6FAB" w:rsidP="006A6FAB">
                <w:pPr>
                  <w:ind w:leftChars="0" w:left="0"/>
                  <w:rPr>
                    <w:b w:val="0"/>
                    <w:sz w:val="18"/>
                  </w:rPr>
                </w:pPr>
              </w:p>
              <w:p w14:paraId="65BF009F" w14:textId="77777777" w:rsidR="006A6FAB" w:rsidRDefault="006A6FAB" w:rsidP="006A6FAB">
                <w:pPr>
                  <w:ind w:leftChars="0" w:left="0"/>
                  <w:rPr>
                    <w:b w:val="0"/>
                    <w:sz w:val="18"/>
                  </w:rPr>
                </w:pPr>
              </w:p>
              <w:p w14:paraId="6B87C6D9" w14:textId="77777777" w:rsidR="00275AE5" w:rsidRDefault="00275AE5" w:rsidP="006A6FAB">
                <w:pPr>
                  <w:ind w:leftChars="0" w:left="0"/>
                  <w:rPr>
                    <w:b w:val="0"/>
                    <w:sz w:val="18"/>
                  </w:rPr>
                </w:pPr>
              </w:p>
              <w:p w14:paraId="52E47309" w14:textId="77777777" w:rsidR="00275AE5" w:rsidRDefault="00275AE5" w:rsidP="006A6FAB">
                <w:pPr>
                  <w:ind w:leftChars="0" w:left="0"/>
                  <w:rPr>
                    <w:b w:val="0"/>
                    <w:sz w:val="18"/>
                  </w:rPr>
                </w:pPr>
              </w:p>
              <w:p w14:paraId="211DF205" w14:textId="77777777" w:rsidR="00275AE5" w:rsidRDefault="00275AE5" w:rsidP="006A6FAB">
                <w:pPr>
                  <w:ind w:leftChars="0" w:left="0"/>
                  <w:rPr>
                    <w:b w:val="0"/>
                    <w:sz w:val="18"/>
                  </w:rPr>
                </w:pPr>
              </w:p>
              <w:p w14:paraId="14DA63D0" w14:textId="77777777" w:rsidR="00275AE5" w:rsidRDefault="00275AE5" w:rsidP="006A6FAB">
                <w:pPr>
                  <w:ind w:leftChars="0" w:left="0"/>
                  <w:rPr>
                    <w:b w:val="0"/>
                    <w:sz w:val="18"/>
                  </w:rPr>
                </w:pPr>
              </w:p>
              <w:p w14:paraId="1933ECAB" w14:textId="77777777" w:rsidR="00275AE5" w:rsidRDefault="00275AE5" w:rsidP="006A6FAB">
                <w:pPr>
                  <w:ind w:leftChars="0" w:left="0"/>
                  <w:rPr>
                    <w:b w:val="0"/>
                    <w:sz w:val="18"/>
                  </w:rPr>
                </w:pPr>
              </w:p>
              <w:p w14:paraId="780B283F" w14:textId="77777777" w:rsidR="00275AE5" w:rsidRDefault="00275AE5" w:rsidP="006A6FAB">
                <w:pPr>
                  <w:ind w:leftChars="0" w:left="0"/>
                  <w:rPr>
                    <w:b w:val="0"/>
                    <w:sz w:val="18"/>
                  </w:rPr>
                </w:pPr>
              </w:p>
              <w:p w14:paraId="5F13E7B4" w14:textId="77777777" w:rsidR="00275AE5" w:rsidRDefault="00275AE5" w:rsidP="006A6FAB">
                <w:pPr>
                  <w:ind w:leftChars="0" w:left="0"/>
                  <w:rPr>
                    <w:b w:val="0"/>
                    <w:sz w:val="18"/>
                  </w:rPr>
                </w:pPr>
              </w:p>
              <w:p w14:paraId="19ACD71C" w14:textId="77777777" w:rsidR="00275AE5" w:rsidRDefault="00275AE5" w:rsidP="006A6FAB">
                <w:pPr>
                  <w:ind w:leftChars="0" w:left="0"/>
                  <w:rPr>
                    <w:b w:val="0"/>
                    <w:sz w:val="18"/>
                  </w:rPr>
                </w:pPr>
              </w:p>
              <w:p w14:paraId="16C5042C" w14:textId="77777777" w:rsidR="00275AE5" w:rsidRDefault="00275AE5" w:rsidP="006A6FAB">
                <w:pPr>
                  <w:ind w:leftChars="0" w:left="0"/>
                  <w:rPr>
                    <w:b w:val="0"/>
                    <w:sz w:val="18"/>
                  </w:rPr>
                </w:pPr>
              </w:p>
              <w:p w14:paraId="1F3DCBE7" w14:textId="77777777" w:rsidR="00275AE5" w:rsidRDefault="00275AE5" w:rsidP="006A6FAB">
                <w:pPr>
                  <w:ind w:leftChars="0" w:left="0"/>
                  <w:rPr>
                    <w:b w:val="0"/>
                    <w:sz w:val="18"/>
                  </w:rPr>
                </w:pPr>
              </w:p>
              <w:p w14:paraId="20C40E13" w14:textId="77777777" w:rsidR="00275AE5" w:rsidRDefault="00275AE5" w:rsidP="006A6FAB">
                <w:pPr>
                  <w:ind w:leftChars="0" w:left="0"/>
                  <w:rPr>
                    <w:b w:val="0"/>
                    <w:sz w:val="18"/>
                  </w:rPr>
                </w:pPr>
              </w:p>
              <w:p w14:paraId="1C5CA860" w14:textId="77777777" w:rsidR="00275AE5" w:rsidRDefault="00275AE5" w:rsidP="006A6FAB">
                <w:pPr>
                  <w:ind w:leftChars="0" w:left="0"/>
                  <w:rPr>
                    <w:b w:val="0"/>
                    <w:sz w:val="18"/>
                  </w:rPr>
                </w:pPr>
              </w:p>
              <w:p w14:paraId="29B42A91" w14:textId="77777777" w:rsidR="000C7D56" w:rsidRDefault="000C7D56" w:rsidP="006A6FAB">
                <w:pPr>
                  <w:ind w:leftChars="0" w:left="0"/>
                  <w:rPr>
                    <w:b w:val="0"/>
                    <w:sz w:val="18"/>
                  </w:rPr>
                </w:pPr>
              </w:p>
              <w:p w14:paraId="7FD1BF49" w14:textId="77777777" w:rsidR="00275AE5" w:rsidRDefault="00275AE5" w:rsidP="006A6FAB">
                <w:pPr>
                  <w:ind w:leftChars="0" w:left="0"/>
                  <w:rPr>
                    <w:b w:val="0"/>
                    <w:sz w:val="18"/>
                  </w:rPr>
                </w:pPr>
                <w:r>
                  <w:rPr>
                    <w:rFonts w:hint="eastAsia"/>
                    <w:b w:val="0"/>
                    <w:sz w:val="18"/>
                  </w:rPr>
                  <w:t>11.新規会員登録の作業を行う</w:t>
                </w:r>
              </w:p>
              <w:p w14:paraId="2CA43FB8" w14:textId="77777777" w:rsidR="00275AE5" w:rsidRPr="007A65DD" w:rsidRDefault="00275AE5" w:rsidP="006A6FAB">
                <w:pPr>
                  <w:ind w:leftChars="0" w:left="0"/>
                  <w:rPr>
                    <w:b w:val="0"/>
                    <w:sz w:val="18"/>
                  </w:rPr>
                </w:pPr>
              </w:p>
            </w:tc>
            <w:tc>
              <w:tcPr>
                <w:tcW w:w="3187" w:type="dxa"/>
              </w:tcPr>
              <w:p w14:paraId="342D3469"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45406D52"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3AEC013"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20B7835"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sidR="006A6FAB">
                  <w:rPr>
                    <w:rFonts w:hint="eastAsia"/>
                    <w:sz w:val="18"/>
                  </w:rPr>
                  <w:t>.</w:t>
                </w:r>
                <w:r>
                  <w:rPr>
                    <w:rFonts w:hint="eastAsia"/>
                    <w:sz w:val="18"/>
                  </w:rPr>
                  <w:t>連絡を受け付ける</w:t>
                </w:r>
              </w:p>
              <w:p w14:paraId="3D0F8B4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185E1C26"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D6AA7FB"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FBB41A5" w14:textId="77777777" w:rsidR="00275AE5"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275AE5">
                  <w:rPr>
                    <w:rFonts w:hint="eastAsia"/>
                    <w:sz w:val="18"/>
                  </w:rPr>
                  <w:t>下記の点を伝え、削除の連絡に間違いがないことを確認する</w:t>
                </w:r>
              </w:p>
              <w:p w14:paraId="3DD21B5A" w14:textId="77777777" w:rsidR="00816ED2"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会員情報を削除すること</w:t>
                </w:r>
              </w:p>
              <w:p w14:paraId="40701F51" w14:textId="77777777" w:rsidR="00275AE5" w:rsidRDefault="00275AE5" w:rsidP="00275AE5">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816ED2">
                  <w:rPr>
                    <w:rFonts w:hint="eastAsia"/>
                    <w:sz w:val="18"/>
                  </w:rPr>
                  <w:t>過去の注文履歴が消えること</w:t>
                </w:r>
              </w:p>
              <w:p w14:paraId="286E352D"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7.確認ができたら、通販システムから</w:t>
                </w:r>
              </w:p>
              <w:p w14:paraId="26FAD584"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 xml:space="preserve"> 会員情報を削除する</w:t>
                </w:r>
              </w:p>
              <w:p w14:paraId="7FDDFE7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2773EEC"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3B59F9A" w14:textId="77777777" w:rsidR="00816ED2" w:rsidRDefault="00816ED2" w:rsidP="00816ED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A6FAB">
                  <w:rPr>
                    <w:rFonts w:hint="eastAsia"/>
                    <w:sz w:val="18"/>
                  </w:rPr>
                  <w:t>.通販システムにて、会員一覧から、会員情報</w:t>
                </w:r>
                <w:r>
                  <w:rPr>
                    <w:rFonts w:hint="eastAsia"/>
                    <w:sz w:val="18"/>
                  </w:rPr>
                  <w:t>が消えていることを</w:t>
                </w:r>
                <w:r w:rsidR="000C7D56">
                  <w:rPr>
                    <w:rFonts w:hint="eastAsia"/>
                    <w:sz w:val="18"/>
                  </w:rPr>
                  <w:t>確認</w:t>
                </w:r>
                <w:r>
                  <w:rPr>
                    <w:rFonts w:hint="eastAsia"/>
                    <w:sz w:val="18"/>
                  </w:rPr>
                  <w:t>する</w:t>
                </w:r>
              </w:p>
              <w:p w14:paraId="59B8B5CE" w14:textId="77777777" w:rsidR="006A6FAB" w:rsidRDefault="00816ED2" w:rsidP="00275AE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10</w:t>
                </w:r>
                <w:r w:rsidR="006A6FAB">
                  <w:rPr>
                    <w:rFonts w:hint="eastAsia"/>
                    <w:sz w:val="18"/>
                  </w:rPr>
                  <w:t>.</w:t>
                </w:r>
                <w:r>
                  <w:rPr>
                    <w:rFonts w:hint="eastAsia"/>
                    <w:sz w:val="18"/>
                  </w:rPr>
                  <w:t>再度会員登録</w:t>
                </w:r>
                <w:r w:rsidR="00275AE5">
                  <w:rPr>
                    <w:rFonts w:hint="eastAsia"/>
                    <w:sz w:val="18"/>
                  </w:rPr>
                  <w:t>をして頂く</w:t>
                </w:r>
                <w:r>
                  <w:rPr>
                    <w:rFonts w:hint="eastAsia"/>
                    <w:sz w:val="18"/>
                  </w:rPr>
                  <w:t>よう</w:t>
                </w:r>
                <w:r w:rsidR="00275AE5">
                  <w:rPr>
                    <w:rFonts w:hint="eastAsia"/>
                    <w:sz w:val="18"/>
                  </w:rPr>
                  <w:t>問い合わせ者へ連絡する</w:t>
                </w:r>
              </w:p>
              <w:p w14:paraId="1E238F08" w14:textId="77777777" w:rsidR="00275AE5" w:rsidRPr="007A65DD" w:rsidRDefault="00275AE5" w:rsidP="00275AE5">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3188" w:type="dxa"/>
              </w:tcPr>
              <w:p w14:paraId="5532EEA9" w14:textId="77777777" w:rsidR="006A6FAB" w:rsidRPr="007A65DD"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1DFAB18C"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57A0DC5"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66F041A"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BFD2281"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0921662A" w14:textId="77777777" w:rsidR="000C7D56"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1590EAE" w14:textId="77777777" w:rsidR="006A6FAB"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w:t>
                </w:r>
                <w:r w:rsidR="006A6FAB">
                  <w:rPr>
                    <w:rFonts w:hint="eastAsia"/>
                    <w:sz w:val="18"/>
                  </w:rPr>
                  <w:t>.運用管理者</w:t>
                </w:r>
                <w:r w:rsidR="005A247D">
                  <w:rPr>
                    <w:rFonts w:hint="eastAsia"/>
                    <w:sz w:val="18"/>
                  </w:rPr>
                  <w:t>メニュー</w:t>
                </w:r>
                <w:r w:rsidR="006A6FAB">
                  <w:rPr>
                    <w:rFonts w:hint="eastAsia"/>
                    <w:sz w:val="18"/>
                  </w:rPr>
                  <w:t>を表示する</w:t>
                </w:r>
              </w:p>
              <w:p w14:paraId="3095169C" w14:textId="77777777" w:rsidR="006A6FAB" w:rsidRPr="000C7D56"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9119A3"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391808B"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FD37C7" w14:textId="77777777" w:rsidR="000C7D56" w:rsidRPr="007A65DD" w:rsidRDefault="000C7D56"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0519AB2" w14:textId="77777777" w:rsidR="006A6FAB" w:rsidRDefault="006A6FAB"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5A86A7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90A36B8"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7E20DA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3633A813"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76C3AF0D"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8.会員情報の削除フラグを立てる</w:t>
                </w:r>
              </w:p>
              <w:p w14:paraId="4C1F70DF" w14:textId="77777777" w:rsidR="00816ED2" w:rsidRDefault="00816ED2"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(会員情報は残す)</w:t>
                </w:r>
              </w:p>
              <w:p w14:paraId="6D39EB42"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6203316B"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F8BCC2F"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124F9A6"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28A0F3A"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2576E735" w14:textId="77777777" w:rsidR="00275AE5"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p>
              <w:p w14:paraId="5D90AC80" w14:textId="77777777" w:rsidR="00275AE5" w:rsidRPr="007A65DD" w:rsidRDefault="00275AE5" w:rsidP="006A6FAB">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12.新たな会員情報として追加する</w:t>
                </w:r>
              </w:p>
            </w:tc>
          </w:tr>
        </w:tbl>
        <w:p w14:paraId="53964BB6" w14:textId="77777777" w:rsidR="006A6FAB" w:rsidRPr="006A6FAB" w:rsidRDefault="006A6FAB" w:rsidP="00F3734C">
          <w:pPr>
            <w:ind w:left="840"/>
          </w:pPr>
        </w:p>
        <w:p w14:paraId="47E3701D" w14:textId="77777777" w:rsidR="00275AE5" w:rsidRPr="00130BBD" w:rsidRDefault="00275AE5" w:rsidP="00C666B6">
          <w:pPr>
            <w:ind w:leftChars="203" w:left="840" w:hangingChars="207" w:hanging="414"/>
            <w:rPr>
              <w:sz w:val="20"/>
            </w:rPr>
          </w:pPr>
          <w:r w:rsidRPr="00130BBD">
            <w:rPr>
              <w:rFonts w:hint="eastAsia"/>
              <w:sz w:val="20"/>
            </w:rPr>
            <w:t>※業務での注意点※</w:t>
          </w:r>
        </w:p>
        <w:p w14:paraId="7B50F10F" w14:textId="77777777" w:rsidR="00F3734C" w:rsidRPr="00130BBD" w:rsidRDefault="004557A0" w:rsidP="00C666B6">
          <w:pPr>
            <w:ind w:leftChars="269" w:left="565"/>
            <w:rPr>
              <w:sz w:val="20"/>
            </w:rPr>
          </w:pPr>
          <w:r w:rsidRPr="00130BBD">
            <w:rPr>
              <w:rFonts w:hint="eastAsia"/>
              <w:sz w:val="20"/>
            </w:rPr>
            <w:t>ログインしていない状態での</w:t>
          </w:r>
          <w:r w:rsidR="00C666B6">
            <w:rPr>
              <w:rFonts w:hint="eastAsia"/>
              <w:sz w:val="20"/>
            </w:rPr>
            <w:t>パスワード</w:t>
          </w:r>
          <w:r w:rsidR="00275AE5" w:rsidRPr="00130BBD">
            <w:rPr>
              <w:rFonts w:hint="eastAsia"/>
              <w:sz w:val="20"/>
            </w:rPr>
            <w:t>変更</w:t>
          </w:r>
          <w:r w:rsidR="008121F7" w:rsidRPr="00130BBD">
            <w:rPr>
              <w:rFonts w:hint="eastAsia"/>
              <w:sz w:val="20"/>
            </w:rPr>
            <w:t>機能が通販システムにはないため、</w:t>
          </w:r>
          <w:r w:rsidRPr="00130BBD">
            <w:rPr>
              <w:rFonts w:hint="eastAsia"/>
              <w:sz w:val="20"/>
            </w:rPr>
            <w:t>ログインに必要な</w:t>
          </w:r>
          <w:r w:rsidR="00C666B6">
            <w:rPr>
              <w:rFonts w:hint="eastAsia"/>
              <w:sz w:val="20"/>
            </w:rPr>
            <w:t>メールアドレス</w:t>
          </w:r>
          <w:r w:rsidRPr="00130BBD">
            <w:rPr>
              <w:rFonts w:hint="eastAsia"/>
              <w:sz w:val="20"/>
            </w:rPr>
            <w:t>および</w:t>
          </w:r>
          <w:r w:rsidR="00C666B6">
            <w:rPr>
              <w:rFonts w:hint="eastAsia"/>
              <w:sz w:val="20"/>
            </w:rPr>
            <w:t>パスワード</w:t>
          </w:r>
          <w:r w:rsidR="00275AE5" w:rsidRPr="00130BBD">
            <w:rPr>
              <w:rFonts w:hint="eastAsia"/>
              <w:sz w:val="20"/>
            </w:rPr>
            <w:t>を喪失した場合は、会員情報を登録し直す</w:t>
          </w:r>
          <w:r w:rsidRPr="00130BBD">
            <w:rPr>
              <w:rFonts w:hint="eastAsia"/>
              <w:sz w:val="20"/>
            </w:rPr>
            <w:t>必要がある</w:t>
          </w:r>
          <w:r w:rsidR="00275AE5" w:rsidRPr="00130BBD">
            <w:rPr>
              <w:rFonts w:hint="eastAsia"/>
              <w:sz w:val="20"/>
            </w:rPr>
            <w:t>ことを前提とする</w:t>
          </w:r>
          <w:r w:rsidR="00995D8B">
            <w:rPr>
              <w:rFonts w:hint="eastAsia"/>
              <w:sz w:val="20"/>
            </w:rPr>
            <w:t>。</w:t>
          </w:r>
        </w:p>
        <w:p w14:paraId="6B3CB532" w14:textId="77777777" w:rsidR="00F40307" w:rsidRDefault="00A566A4" w:rsidP="00A566A4">
          <w:pPr>
            <w:widowControl/>
            <w:spacing w:line="240" w:lineRule="auto"/>
            <w:ind w:leftChars="0" w:left="0"/>
            <w:jc w:val="left"/>
          </w:pPr>
          <w:r>
            <w:br w:type="page"/>
          </w:r>
        </w:p>
        <w:p w14:paraId="13003CF9" w14:textId="77777777" w:rsidR="009F06A3" w:rsidRPr="009F06A3" w:rsidRDefault="009F06A3" w:rsidP="009F06A3">
          <w:pPr>
            <w:ind w:left="840"/>
            <w:jc w:val="right"/>
            <w:rPr>
              <w:sz w:val="16"/>
            </w:rPr>
          </w:pPr>
          <w:r>
            <w:rPr>
              <w:rFonts w:hint="eastAsia"/>
              <w:sz w:val="16"/>
            </w:rPr>
            <w:lastRenderedPageBreak/>
            <w:t>1</w:t>
          </w:r>
          <w:r w:rsidR="002F576E">
            <w:rPr>
              <w:rFonts w:hint="eastAsia"/>
              <w:sz w:val="16"/>
            </w:rPr>
            <w:t>-</w:t>
          </w:r>
          <w:r>
            <w:rPr>
              <w:rFonts w:hint="eastAsia"/>
              <w:sz w:val="16"/>
            </w:rPr>
            <w:t>1</w:t>
          </w:r>
          <w:r w:rsidRPr="009F06A3">
            <w:rPr>
              <w:rFonts w:hint="eastAsia"/>
              <w:sz w:val="16"/>
            </w:rPr>
            <w:t>通販システムと業務の関係</w:t>
          </w:r>
        </w:p>
        <w:p w14:paraId="0B2FCF0A" w14:textId="77777777" w:rsidR="004557A0" w:rsidRDefault="004557A0" w:rsidP="004557A0">
          <w:pPr>
            <w:ind w:left="840"/>
          </w:pPr>
          <w:r>
            <w:rPr>
              <w:rFonts w:hint="eastAsia"/>
            </w:rPr>
            <w:t>(5)一般会員が</w:t>
          </w:r>
          <w:r w:rsidR="00C666B6">
            <w:rPr>
              <w:rFonts w:hint="eastAsia"/>
            </w:rPr>
            <w:t>パスワード</w:t>
          </w:r>
          <w:r>
            <w:rPr>
              <w:rFonts w:hint="eastAsia"/>
            </w:rPr>
            <w:t>を忘れた場合の対応</w:t>
          </w:r>
        </w:p>
        <w:tbl>
          <w:tblPr>
            <w:tblStyle w:val="1-51"/>
            <w:tblW w:w="9562" w:type="dxa"/>
            <w:tblLook w:val="04A0" w:firstRow="1" w:lastRow="0" w:firstColumn="1" w:lastColumn="0" w:noHBand="0" w:noVBand="1"/>
          </w:tblPr>
          <w:tblGrid>
            <w:gridCol w:w="3187"/>
            <w:gridCol w:w="3187"/>
            <w:gridCol w:w="3188"/>
          </w:tblGrid>
          <w:tr w:rsidR="004557A0" w:rsidRPr="007A65DD" w14:paraId="0CDC2165" w14:textId="77777777" w:rsidTr="004557A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187" w:type="dxa"/>
              </w:tcPr>
              <w:p w14:paraId="4426570C" w14:textId="77777777" w:rsidR="004557A0" w:rsidRPr="007A65DD" w:rsidRDefault="004557A0" w:rsidP="004557A0">
                <w:pPr>
                  <w:ind w:leftChars="0" w:left="0"/>
                  <w:jc w:val="center"/>
                  <w:rPr>
                    <w:sz w:val="18"/>
                  </w:rPr>
                </w:pPr>
                <w:r w:rsidRPr="007A65DD">
                  <w:rPr>
                    <w:rFonts w:hint="eastAsia"/>
                    <w:sz w:val="18"/>
                  </w:rPr>
                  <w:t>一般会員</w:t>
                </w:r>
              </w:p>
            </w:tc>
            <w:tc>
              <w:tcPr>
                <w:tcW w:w="3187" w:type="dxa"/>
              </w:tcPr>
              <w:p w14:paraId="0DE64BD7"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運用管理者</w:t>
                </w:r>
              </w:p>
            </w:tc>
            <w:tc>
              <w:tcPr>
                <w:tcW w:w="3188" w:type="dxa"/>
              </w:tcPr>
              <w:p w14:paraId="56F840D5" w14:textId="77777777" w:rsidR="004557A0" w:rsidRPr="007A65DD" w:rsidRDefault="004557A0" w:rsidP="004557A0">
                <w:pPr>
                  <w:ind w:leftChars="0" w:left="0"/>
                  <w:jc w:val="center"/>
                  <w:cnfStyle w:val="100000000000" w:firstRow="1" w:lastRow="0" w:firstColumn="0" w:lastColumn="0" w:oddVBand="0" w:evenVBand="0" w:oddHBand="0" w:evenHBand="0" w:firstRowFirstColumn="0" w:firstRowLastColumn="0" w:lastRowFirstColumn="0" w:lastRowLastColumn="0"/>
                  <w:rPr>
                    <w:sz w:val="18"/>
                  </w:rPr>
                </w:pPr>
                <w:r w:rsidRPr="007A65DD">
                  <w:rPr>
                    <w:rFonts w:hint="eastAsia"/>
                    <w:sz w:val="18"/>
                  </w:rPr>
                  <w:t>通販システム</w:t>
                </w:r>
              </w:p>
            </w:tc>
          </w:tr>
          <w:tr w:rsidR="004557A0" w:rsidRPr="007A65DD" w14:paraId="060273E8" w14:textId="77777777" w:rsidTr="004557A0">
            <w:trPr>
              <w:trHeight w:val="2494"/>
            </w:trPr>
            <w:tc>
              <w:tcPr>
                <w:cnfStyle w:val="001000000000" w:firstRow="0" w:lastRow="0" w:firstColumn="1" w:lastColumn="0" w:oddVBand="0" w:evenVBand="0" w:oddHBand="0" w:evenHBand="0" w:firstRowFirstColumn="0" w:firstRowLastColumn="0" w:lastRowFirstColumn="0" w:lastRowLastColumn="0"/>
                <w:tcW w:w="3187" w:type="dxa"/>
              </w:tcPr>
              <w:p w14:paraId="73F9D663" w14:textId="77777777" w:rsidR="004557A0" w:rsidRPr="007A65DD" w:rsidRDefault="004557A0" w:rsidP="004557A0">
                <w:pPr>
                  <w:ind w:leftChars="0" w:left="0"/>
                  <w:rPr>
                    <w:b w:val="0"/>
                    <w:sz w:val="18"/>
                  </w:rPr>
                </w:pPr>
                <w:r>
                  <w:rPr>
                    <w:rFonts w:hint="eastAsia"/>
                    <w:b w:val="0"/>
                    <w:sz w:val="18"/>
                  </w:rPr>
                  <w:t>1.電話もしくは</w:t>
                </w:r>
                <w:r w:rsidR="00C666B6">
                  <w:rPr>
                    <w:rFonts w:hint="eastAsia"/>
                    <w:b w:val="0"/>
                    <w:sz w:val="18"/>
                  </w:rPr>
                  <w:t>メール</w:t>
                </w:r>
                <w:r>
                  <w:rPr>
                    <w:rFonts w:hint="eastAsia"/>
                    <w:b w:val="0"/>
                    <w:sz w:val="18"/>
                  </w:rPr>
                  <w:t>で通販システムへの</w:t>
                </w:r>
                <w:r w:rsidR="00C666B6">
                  <w:rPr>
                    <w:rFonts w:hint="eastAsia"/>
                    <w:b w:val="0"/>
                    <w:sz w:val="18"/>
                  </w:rPr>
                  <w:t>パスワード</w:t>
                </w:r>
                <w:r>
                  <w:rPr>
                    <w:rFonts w:hint="eastAsia"/>
                    <w:b w:val="0"/>
                    <w:sz w:val="18"/>
                  </w:rPr>
                  <w:t>を忘れたことを連絡する</w:t>
                </w:r>
              </w:p>
              <w:p w14:paraId="52A284BB" w14:textId="77777777" w:rsidR="004557A0" w:rsidRPr="007A65DD" w:rsidRDefault="004557A0" w:rsidP="004557A0">
                <w:pPr>
                  <w:ind w:leftChars="0" w:left="0"/>
                  <w:rPr>
                    <w:b w:val="0"/>
                    <w:sz w:val="18"/>
                  </w:rPr>
                </w:pPr>
              </w:p>
              <w:p w14:paraId="3FCAE202" w14:textId="77777777" w:rsidR="004557A0" w:rsidRDefault="004557A0" w:rsidP="004557A0">
                <w:pPr>
                  <w:ind w:leftChars="0" w:left="0"/>
                  <w:rPr>
                    <w:b w:val="0"/>
                    <w:sz w:val="18"/>
                  </w:rPr>
                </w:pPr>
              </w:p>
              <w:p w14:paraId="654D4C07" w14:textId="77777777" w:rsidR="004557A0" w:rsidRDefault="004557A0" w:rsidP="004557A0">
                <w:pPr>
                  <w:ind w:leftChars="0" w:left="0"/>
                  <w:rPr>
                    <w:b w:val="0"/>
                    <w:sz w:val="18"/>
                  </w:rPr>
                </w:pPr>
              </w:p>
              <w:p w14:paraId="616A988F" w14:textId="77777777" w:rsidR="004557A0" w:rsidRDefault="004557A0" w:rsidP="004557A0">
                <w:pPr>
                  <w:ind w:leftChars="0" w:left="0"/>
                  <w:rPr>
                    <w:b w:val="0"/>
                    <w:sz w:val="18"/>
                  </w:rPr>
                </w:pPr>
              </w:p>
              <w:p w14:paraId="516B94FE" w14:textId="77777777" w:rsidR="004557A0" w:rsidRDefault="004557A0" w:rsidP="004557A0">
                <w:pPr>
                  <w:ind w:leftChars="0" w:left="0"/>
                  <w:rPr>
                    <w:b w:val="0"/>
                    <w:sz w:val="18"/>
                  </w:rPr>
                </w:pPr>
              </w:p>
              <w:p w14:paraId="273FB575" w14:textId="77777777" w:rsidR="004557A0" w:rsidRDefault="004557A0" w:rsidP="004557A0">
                <w:pPr>
                  <w:ind w:leftChars="0" w:left="0"/>
                  <w:rPr>
                    <w:b w:val="0"/>
                    <w:sz w:val="18"/>
                  </w:rPr>
                </w:pPr>
              </w:p>
              <w:p w14:paraId="52211388" w14:textId="77777777" w:rsidR="004557A0" w:rsidRDefault="004557A0" w:rsidP="004557A0">
                <w:pPr>
                  <w:ind w:leftChars="0" w:left="0"/>
                  <w:rPr>
                    <w:b w:val="0"/>
                    <w:sz w:val="18"/>
                  </w:rPr>
                </w:pPr>
              </w:p>
              <w:p w14:paraId="59F733ED" w14:textId="77777777" w:rsidR="004557A0" w:rsidRDefault="004557A0" w:rsidP="004557A0">
                <w:pPr>
                  <w:ind w:leftChars="0" w:left="0"/>
                  <w:rPr>
                    <w:b w:val="0"/>
                    <w:sz w:val="18"/>
                  </w:rPr>
                </w:pPr>
              </w:p>
              <w:p w14:paraId="7B8FFE09" w14:textId="77777777" w:rsidR="004557A0" w:rsidRDefault="004557A0" w:rsidP="004557A0">
                <w:pPr>
                  <w:ind w:leftChars="0" w:left="0"/>
                  <w:rPr>
                    <w:b w:val="0"/>
                    <w:sz w:val="18"/>
                  </w:rPr>
                </w:pPr>
              </w:p>
              <w:p w14:paraId="5E119189" w14:textId="77777777" w:rsidR="004557A0" w:rsidRDefault="004557A0" w:rsidP="004557A0">
                <w:pPr>
                  <w:ind w:leftChars="0" w:left="0"/>
                  <w:rPr>
                    <w:b w:val="0"/>
                    <w:sz w:val="18"/>
                  </w:rPr>
                </w:pPr>
              </w:p>
              <w:p w14:paraId="63090EC2" w14:textId="77777777" w:rsidR="004557A0" w:rsidRDefault="004557A0" w:rsidP="004557A0">
                <w:pPr>
                  <w:ind w:leftChars="0" w:left="0"/>
                  <w:rPr>
                    <w:b w:val="0"/>
                    <w:sz w:val="18"/>
                  </w:rPr>
                </w:pPr>
              </w:p>
              <w:p w14:paraId="6D880815" w14:textId="77777777" w:rsidR="004557A0" w:rsidRDefault="004557A0" w:rsidP="004557A0">
                <w:pPr>
                  <w:ind w:leftChars="0" w:left="0"/>
                  <w:rPr>
                    <w:b w:val="0"/>
                    <w:sz w:val="18"/>
                  </w:rPr>
                </w:pPr>
              </w:p>
              <w:p w14:paraId="16AB0524" w14:textId="77777777" w:rsidR="004557A0" w:rsidRDefault="004557A0" w:rsidP="004557A0">
                <w:pPr>
                  <w:ind w:leftChars="0" w:left="0"/>
                  <w:rPr>
                    <w:b w:val="0"/>
                    <w:sz w:val="18"/>
                  </w:rPr>
                </w:pPr>
              </w:p>
              <w:p w14:paraId="39F10521" w14:textId="77777777" w:rsidR="004557A0" w:rsidRDefault="004557A0" w:rsidP="004557A0">
                <w:pPr>
                  <w:ind w:leftChars="0" w:left="0"/>
                  <w:rPr>
                    <w:b w:val="0"/>
                    <w:sz w:val="18"/>
                  </w:rPr>
                </w:pPr>
              </w:p>
              <w:p w14:paraId="6E5E8EAA" w14:textId="77777777" w:rsidR="004557A0" w:rsidRDefault="004557A0" w:rsidP="004557A0">
                <w:pPr>
                  <w:ind w:leftChars="0" w:left="0"/>
                  <w:rPr>
                    <w:b w:val="0"/>
                    <w:sz w:val="18"/>
                  </w:rPr>
                </w:pPr>
              </w:p>
              <w:p w14:paraId="3C93FB21" w14:textId="77777777" w:rsidR="004557A0" w:rsidRPr="007A65DD" w:rsidRDefault="00683867" w:rsidP="00683867">
                <w:pPr>
                  <w:ind w:leftChars="0" w:left="0"/>
                  <w:rPr>
                    <w:b w:val="0"/>
                    <w:sz w:val="18"/>
                  </w:rPr>
                </w:pPr>
                <w:r>
                  <w:rPr>
                    <w:rFonts w:hint="eastAsia"/>
                    <w:b w:val="0"/>
                    <w:sz w:val="18"/>
                  </w:rPr>
                  <w:t>10</w:t>
                </w:r>
                <w:r w:rsidR="004557A0">
                  <w:rPr>
                    <w:rFonts w:hint="eastAsia"/>
                    <w:b w:val="0"/>
                    <w:sz w:val="18"/>
                  </w:rPr>
                  <w:t>.</w:t>
                </w:r>
                <w:r>
                  <w:rPr>
                    <w:rFonts w:hint="eastAsia"/>
                    <w:b w:val="0"/>
                    <w:sz w:val="18"/>
                  </w:rPr>
                  <w:t>仮</w:t>
                </w:r>
                <w:r w:rsidR="00C666B6">
                  <w:rPr>
                    <w:rFonts w:hint="eastAsia"/>
                    <w:b w:val="0"/>
                    <w:sz w:val="18"/>
                  </w:rPr>
                  <w:t>パスワード</w:t>
                </w:r>
                <w:r>
                  <w:rPr>
                    <w:rFonts w:hint="eastAsia"/>
                    <w:b w:val="0"/>
                    <w:sz w:val="18"/>
                  </w:rPr>
                  <w:t>でログインし、</w:t>
                </w:r>
                <w:r w:rsidR="00C666B6">
                  <w:rPr>
                    <w:rFonts w:hint="eastAsia"/>
                    <w:b w:val="0"/>
                    <w:sz w:val="18"/>
                  </w:rPr>
                  <w:t>パスワード</w:t>
                </w:r>
                <w:r>
                  <w:rPr>
                    <w:rFonts w:hint="eastAsia"/>
                    <w:b w:val="0"/>
                    <w:sz w:val="18"/>
                  </w:rPr>
                  <w:t>を変更する</w:t>
                </w:r>
              </w:p>
            </w:tc>
            <w:tc>
              <w:tcPr>
                <w:tcW w:w="3187" w:type="dxa"/>
              </w:tcPr>
              <w:p w14:paraId="1416061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BF3954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AB30CE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203C02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2.連絡を受け付ける</w:t>
                </w:r>
              </w:p>
              <w:p w14:paraId="64EF9320"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3.通販システムに運用管理者の情報でログインする</w:t>
                </w:r>
              </w:p>
              <w:p w14:paraId="55EC0F3D"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C11751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5.問い合わせ者の氏名から会員情報の存在を確認する</w:t>
                </w:r>
              </w:p>
              <w:p w14:paraId="24C6F790"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6.登録されている</w:t>
                </w:r>
                <w:r w:rsidR="00C666B6">
                  <w:rPr>
                    <w:rFonts w:hint="eastAsia"/>
                    <w:sz w:val="18"/>
                  </w:rPr>
                  <w:t>メールアドレス</w:t>
                </w:r>
                <w:r>
                  <w:rPr>
                    <w:rFonts w:hint="eastAsia"/>
                    <w:sz w:val="18"/>
                  </w:rPr>
                  <w:t>に</w:t>
                </w:r>
                <w:r w:rsidR="00C666B6">
                  <w:rPr>
                    <w:rFonts w:hint="eastAsia"/>
                    <w:sz w:val="18"/>
                  </w:rPr>
                  <w:t>パスワード</w:t>
                </w:r>
                <w:r w:rsidR="00683867">
                  <w:rPr>
                    <w:rFonts w:hint="eastAsia"/>
                    <w:sz w:val="18"/>
                  </w:rPr>
                  <w:t>の初期化確認の</w:t>
                </w:r>
                <w:r w:rsidR="00C666B6">
                  <w:rPr>
                    <w:rFonts w:hint="eastAsia"/>
                    <w:sz w:val="18"/>
                  </w:rPr>
                  <w:t>メール</w:t>
                </w:r>
                <w:r w:rsidR="00683867">
                  <w:rPr>
                    <w:rFonts w:hint="eastAsia"/>
                    <w:sz w:val="18"/>
                  </w:rPr>
                  <w:t>を送付し、本人確認を行う</w:t>
                </w:r>
              </w:p>
              <w:p w14:paraId="001405DD" w14:textId="77777777" w:rsidR="00683867"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7.</w:t>
                </w:r>
                <w:r w:rsidR="00683867">
                  <w:rPr>
                    <w:rFonts w:hint="eastAsia"/>
                    <w:sz w:val="18"/>
                  </w:rPr>
                  <w:t>本人</w:t>
                </w:r>
                <w:r>
                  <w:rPr>
                    <w:rFonts w:hint="eastAsia"/>
                    <w:sz w:val="18"/>
                  </w:rPr>
                  <w:t>確認ができたら、</w:t>
                </w:r>
                <w:r w:rsidR="00683867">
                  <w:rPr>
                    <w:rFonts w:hint="eastAsia"/>
                    <w:sz w:val="18"/>
                  </w:rPr>
                  <w:t>会員の</w:t>
                </w:r>
                <w:r w:rsidR="00C666B6">
                  <w:rPr>
                    <w:rFonts w:hint="eastAsia"/>
                    <w:sz w:val="18"/>
                  </w:rPr>
                  <w:t>パスワード</w:t>
                </w:r>
                <w:r w:rsidR="00683867">
                  <w:rPr>
                    <w:rFonts w:hint="eastAsia"/>
                    <w:sz w:val="18"/>
                  </w:rPr>
                  <w:t>を仮設定する</w:t>
                </w:r>
              </w:p>
              <w:p w14:paraId="1B31ABC1"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B96D4FE"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75FF7F" w14:textId="77777777" w:rsidR="004557A0" w:rsidRPr="007A65DD"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sidR="00683867">
                  <w:rPr>
                    <w:rFonts w:hint="eastAsia"/>
                    <w:sz w:val="18"/>
                  </w:rPr>
                  <w:t>仮</w:t>
                </w:r>
                <w:r w:rsidR="00C666B6">
                  <w:rPr>
                    <w:rFonts w:hint="eastAsia"/>
                    <w:sz w:val="18"/>
                  </w:rPr>
                  <w:t>パスワード</w:t>
                </w:r>
                <w:r w:rsidR="00683867">
                  <w:rPr>
                    <w:rFonts w:hint="eastAsia"/>
                    <w:sz w:val="18"/>
                  </w:rPr>
                  <w:t>を問い合わせ者へ連絡する</w:t>
                </w:r>
              </w:p>
            </w:tc>
            <w:tc>
              <w:tcPr>
                <w:tcW w:w="3188" w:type="dxa"/>
              </w:tcPr>
              <w:p w14:paraId="7DD78233"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FAAE14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9913948"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34F6CDB"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90FBE0A"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0BFA4D1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C6D4D5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4.運用管理者</w:t>
                </w:r>
                <w:r w:rsidR="005A247D">
                  <w:rPr>
                    <w:rFonts w:hint="eastAsia"/>
                    <w:sz w:val="18"/>
                  </w:rPr>
                  <w:t>メニュー</w:t>
                </w:r>
                <w:r>
                  <w:rPr>
                    <w:rFonts w:hint="eastAsia"/>
                    <w:sz w:val="18"/>
                  </w:rPr>
                  <w:t>を表示する</w:t>
                </w:r>
              </w:p>
              <w:p w14:paraId="283BF8F7" w14:textId="77777777" w:rsidR="004557A0" w:rsidRPr="000C7D56"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FCADBB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45C0054"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1885723B"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7C017F"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7A524A96"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42045A7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3C0EAE4B" w14:textId="77777777" w:rsidR="004557A0" w:rsidRDefault="004557A0" w:rsidP="00683867">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8.会員</w:t>
                </w:r>
                <w:r w:rsidR="00683867">
                  <w:rPr>
                    <w:rFonts w:hint="eastAsia"/>
                    <w:sz w:val="18"/>
                  </w:rPr>
                  <w:t>の</w:t>
                </w:r>
                <w:r w:rsidR="00C666B6">
                  <w:rPr>
                    <w:rFonts w:hint="eastAsia"/>
                    <w:sz w:val="18"/>
                  </w:rPr>
                  <w:t>パスワード</w:t>
                </w:r>
                <w:r w:rsidR="00683867">
                  <w:rPr>
                    <w:rFonts w:hint="eastAsia"/>
                    <w:sz w:val="18"/>
                  </w:rPr>
                  <w:t>情報を変更する</w:t>
                </w:r>
              </w:p>
              <w:p w14:paraId="1A4135C9"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52B91EE2"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22E2AD27" w14:textId="77777777" w:rsidR="004557A0"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p w14:paraId="6D197DF8" w14:textId="77777777" w:rsidR="004557A0" w:rsidRPr="007A65DD" w:rsidRDefault="004557A0" w:rsidP="004557A0">
                <w:pPr>
                  <w:ind w:leftChars="0" w:left="0"/>
                  <w:cnfStyle w:val="000000000000" w:firstRow="0" w:lastRow="0" w:firstColumn="0" w:lastColumn="0" w:oddVBand="0" w:evenVBand="0" w:oddHBand="0" w:evenHBand="0" w:firstRowFirstColumn="0" w:firstRowLastColumn="0" w:lastRowFirstColumn="0" w:lastRowLastColumn="0"/>
                  <w:rPr>
                    <w:sz w:val="18"/>
                  </w:rPr>
                </w:pPr>
              </w:p>
            </w:tc>
          </w:tr>
        </w:tbl>
        <w:p w14:paraId="27253278" w14:textId="77777777" w:rsidR="00130BBD" w:rsidRDefault="00130BBD">
          <w:pPr>
            <w:widowControl/>
            <w:spacing w:line="240" w:lineRule="auto"/>
            <w:ind w:leftChars="0" w:left="0"/>
            <w:jc w:val="left"/>
          </w:pPr>
        </w:p>
        <w:p w14:paraId="590DFF5B" w14:textId="77777777" w:rsidR="00130BBD" w:rsidRDefault="00130BBD">
          <w:pPr>
            <w:widowControl/>
            <w:spacing w:line="240" w:lineRule="auto"/>
            <w:ind w:leftChars="0" w:left="0"/>
            <w:jc w:val="left"/>
          </w:pPr>
          <w:r>
            <w:br w:type="page"/>
          </w:r>
        </w:p>
        <w:p w14:paraId="090A3721" w14:textId="77777777" w:rsidR="00116CC5" w:rsidRDefault="00116CC5">
          <w:pPr>
            <w:widowControl/>
            <w:spacing w:line="240" w:lineRule="auto"/>
            <w:ind w:leftChars="0" w:left="0"/>
            <w:jc w:val="left"/>
          </w:pPr>
        </w:p>
        <w:p w14:paraId="67F1A422" w14:textId="77777777" w:rsidR="00116CC5" w:rsidRDefault="00116CC5" w:rsidP="007E16E5">
          <w:pPr>
            <w:pStyle w:val="2"/>
            <w:spacing w:after="180"/>
          </w:pPr>
          <w:r>
            <w:rPr>
              <w:rFonts w:hint="eastAsia"/>
            </w:rPr>
            <w:t xml:space="preserve"> </w:t>
          </w:r>
          <w:bookmarkStart w:id="3" w:name="_Toc33809852"/>
          <w:r>
            <w:rPr>
              <w:rFonts w:hint="eastAsia"/>
            </w:rPr>
            <w:t>通販システムの利用方法</w:t>
          </w:r>
          <w:bookmarkEnd w:id="3"/>
        </w:p>
        <w:p w14:paraId="3C32A091" w14:textId="77777777" w:rsidR="00116CC5" w:rsidRDefault="00BD0B03" w:rsidP="008D36C4">
          <w:pPr>
            <w:ind w:leftChars="68" w:left="840" w:hangingChars="332" w:hanging="697"/>
          </w:pPr>
          <w:r>
            <w:rPr>
              <w:rFonts w:hint="eastAsia"/>
            </w:rPr>
            <w:t>・</w:t>
          </w:r>
          <w:r w:rsidR="00C666B6">
            <w:rPr>
              <w:rFonts w:hint="eastAsia"/>
            </w:rPr>
            <w:t>インターネット</w:t>
          </w:r>
          <w:r>
            <w:rPr>
              <w:rFonts w:hint="eastAsia"/>
            </w:rPr>
            <w:t>に接続できるPCより、ブラウザで通販システムのURLにアクセスし利用する。</w:t>
          </w:r>
        </w:p>
        <w:p w14:paraId="7D46A9F2" w14:textId="77777777" w:rsidR="00BD0B03" w:rsidRDefault="00111E5C" w:rsidP="008D36C4">
          <w:pPr>
            <w:ind w:leftChars="68" w:left="840" w:hangingChars="332" w:hanging="697"/>
          </w:pPr>
          <w:r>
            <w:rPr>
              <w:rFonts w:hint="eastAsia"/>
            </w:rPr>
            <w:t>・</w:t>
          </w:r>
          <w:r w:rsidR="00BD0B03">
            <w:rPr>
              <w:rFonts w:hint="eastAsia"/>
            </w:rPr>
            <w:t>下記のURL</w:t>
          </w:r>
          <w:r>
            <w:rPr>
              <w:rFonts w:hint="eastAsia"/>
            </w:rPr>
            <w:t>に</w:t>
          </w:r>
          <w:r w:rsidR="00BD0B03">
            <w:rPr>
              <w:rFonts w:hint="eastAsia"/>
            </w:rPr>
            <w:t>アクセス</w:t>
          </w:r>
          <w:r w:rsidR="00995D8B">
            <w:rPr>
              <w:rFonts w:hint="eastAsia"/>
            </w:rPr>
            <w:t>して</w:t>
          </w:r>
          <w:r>
            <w:rPr>
              <w:rFonts w:hint="eastAsia"/>
            </w:rPr>
            <w:t>利用できる</w:t>
          </w:r>
          <w:r w:rsidR="00AB418B">
            <w:rPr>
              <w:rFonts w:hint="eastAsia"/>
            </w:rPr>
            <w:t>。</w:t>
          </w:r>
        </w:p>
        <w:p w14:paraId="1AF2AFDD" w14:textId="77777777" w:rsidR="00111E5C" w:rsidRPr="00111E5C" w:rsidRDefault="00111E5C" w:rsidP="008D36C4">
          <w:pPr>
            <w:ind w:leftChars="268" w:left="840" w:hangingChars="132" w:hanging="277"/>
          </w:pPr>
        </w:p>
        <w:p w14:paraId="6B516A01" w14:textId="77777777" w:rsidR="00D51A2A" w:rsidRDefault="00111E5C" w:rsidP="008D36C4">
          <w:pPr>
            <w:ind w:leftChars="268" w:left="840" w:hangingChars="132" w:hanging="277"/>
          </w:pPr>
          <w:r>
            <w:rPr>
              <w:rFonts w:hint="eastAsia"/>
            </w:rPr>
            <w:t xml:space="preserve">通販システムのURL   </w:t>
          </w:r>
          <w:r w:rsidR="00BD0B03">
            <w:t>http://localhost:55000/shared_shop/</w:t>
          </w:r>
        </w:p>
        <w:p w14:paraId="19D854DA" w14:textId="77777777" w:rsidR="008650AD" w:rsidRDefault="008650AD" w:rsidP="008650AD">
          <w:pPr>
            <w:widowControl/>
            <w:spacing w:line="240" w:lineRule="auto"/>
            <w:ind w:leftChars="0" w:left="0"/>
            <w:jc w:val="left"/>
          </w:pPr>
        </w:p>
        <w:p w14:paraId="1B3BE5AC" w14:textId="077DFF46" w:rsidR="008650AD" w:rsidRDefault="008650AD" w:rsidP="008650AD">
          <w:pPr>
            <w:pStyle w:val="2"/>
            <w:spacing w:after="180"/>
          </w:pPr>
          <w:r>
            <w:rPr>
              <w:rFonts w:hint="eastAsia"/>
            </w:rPr>
            <w:t xml:space="preserve"> 注意事項</w:t>
          </w:r>
        </w:p>
        <w:p w14:paraId="53DE9553" w14:textId="60C47A05" w:rsidR="00BD0B03" w:rsidRDefault="006372F6" w:rsidP="008D36C4">
          <w:pPr>
            <w:ind w:leftChars="127" w:left="267"/>
          </w:pPr>
          <w:r w:rsidRPr="006372F6">
            <w:rPr>
              <w:rFonts w:hint="eastAsia"/>
            </w:rPr>
            <w:t>チーム開発演習</w:t>
          </w:r>
          <w:r w:rsidRPr="006372F6">
            <w:t>_ソースコード(受講生編集用)</w:t>
          </w:r>
          <w:r>
            <w:rPr>
              <w:rFonts w:hint="eastAsia"/>
            </w:rPr>
            <w:t>にはすでに、AOPで実装されている箇所がある。</w:t>
          </w:r>
        </w:p>
        <w:p w14:paraId="2CBEDE8A" w14:textId="4B27D1BE" w:rsidR="006372F6" w:rsidRPr="008650AD" w:rsidRDefault="006372F6" w:rsidP="008D36C4">
          <w:pPr>
            <w:ind w:leftChars="127" w:left="267"/>
          </w:pPr>
          <w:r w:rsidRPr="006372F6">
            <w:t>AOPについては実装範囲外</w:t>
          </w:r>
          <w:r>
            <w:rPr>
              <w:rFonts w:hint="eastAsia"/>
            </w:rPr>
            <w:t>となっている。</w:t>
          </w:r>
        </w:p>
        <w:p w14:paraId="1D13799B" w14:textId="77777777" w:rsidR="004557A0" w:rsidRDefault="004557A0" w:rsidP="006372F6">
          <w:pPr>
            <w:ind w:leftChars="0" w:left="0"/>
          </w:pPr>
          <w:r>
            <w:br w:type="page"/>
          </w:r>
        </w:p>
        <w:p w14:paraId="0F2CEABB" w14:textId="77777777" w:rsidR="00D2716E" w:rsidRPr="00AD5411" w:rsidRDefault="00D2716E" w:rsidP="00D2716E">
          <w:pPr>
            <w:ind w:left="840"/>
          </w:pPr>
        </w:p>
        <w:p w14:paraId="4935BCFC" w14:textId="77777777" w:rsidR="00D2716E" w:rsidRDefault="00C666B6" w:rsidP="007E16E5">
          <w:pPr>
            <w:pStyle w:val="1"/>
            <w:spacing w:after="180"/>
          </w:pPr>
          <w:bookmarkStart w:id="4" w:name="_Toc33809853"/>
          <w:r>
            <w:rPr>
              <w:rFonts w:hint="eastAsia"/>
            </w:rPr>
            <w:t>ユーザインターフェイス</w:t>
          </w:r>
          <w:r w:rsidR="00D2716E">
            <w:rPr>
              <w:rFonts w:hint="eastAsia"/>
            </w:rPr>
            <w:t>設計</w:t>
          </w:r>
          <w:bookmarkEnd w:id="4"/>
        </w:p>
        <w:p w14:paraId="2D9FDA1A" w14:textId="77777777" w:rsidR="006F5E18" w:rsidRDefault="000B7AB0" w:rsidP="007E16E5">
          <w:pPr>
            <w:pStyle w:val="2"/>
            <w:spacing w:after="180"/>
          </w:pPr>
          <w:bookmarkStart w:id="5" w:name="_Toc33809854"/>
          <w:r>
            <w:rPr>
              <w:rFonts w:hint="eastAsia"/>
            </w:rPr>
            <w:t>通販システムの機能と画面の関係</w:t>
          </w:r>
          <w:bookmarkEnd w:id="5"/>
        </w:p>
        <w:p w14:paraId="687EE704" w14:textId="77777777" w:rsidR="006F5E18" w:rsidRDefault="006F5E18" w:rsidP="006F5E18">
          <w:pPr>
            <w:ind w:left="840"/>
          </w:pPr>
          <w:r>
            <w:rPr>
              <w:rFonts w:hint="eastAsia"/>
            </w:rPr>
            <w:t>・通販システムのURLにアクセスするとトップ画面が表示される</w:t>
          </w:r>
          <w:r w:rsidR="00AB418B">
            <w:rPr>
              <w:rFonts w:hint="eastAsia"/>
            </w:rPr>
            <w:t>。</w:t>
          </w:r>
        </w:p>
        <w:p w14:paraId="677180E8" w14:textId="77777777" w:rsidR="006F5E18" w:rsidRDefault="006F5E18" w:rsidP="006F5E18">
          <w:pPr>
            <w:ind w:left="840"/>
          </w:pPr>
          <w:r>
            <w:rPr>
              <w:rFonts w:hint="eastAsia"/>
            </w:rPr>
            <w:t>・ログインすることで、それぞれの利用者に合わせた機能が利用できる</w:t>
          </w:r>
          <w:r w:rsidR="00AB418B">
            <w:rPr>
              <w:rFonts w:hint="eastAsia"/>
            </w:rPr>
            <w:t>。</w:t>
          </w:r>
        </w:p>
        <w:p w14:paraId="086B392C" w14:textId="6AF49BE9" w:rsidR="006F5E18" w:rsidRDefault="00C17E1D" w:rsidP="006F5E18">
          <w:pPr>
            <w:ind w:left="840"/>
          </w:pPr>
          <w:r>
            <w:rPr>
              <w:noProof/>
            </w:rPr>
            <w:drawing>
              <wp:anchor distT="0" distB="0" distL="114300" distR="114300" simplePos="0" relativeHeight="251641856" behindDoc="0" locked="0" layoutInCell="1" allowOverlap="1" wp14:anchorId="52E0A508" wp14:editId="450E3846">
                <wp:simplePos x="0" y="0"/>
                <wp:positionH relativeFrom="margin">
                  <wp:align>center</wp:align>
                </wp:positionH>
                <wp:positionV relativeFrom="paragraph">
                  <wp:posOffset>310515</wp:posOffset>
                </wp:positionV>
                <wp:extent cx="5814060" cy="2545080"/>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2545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1225D" w14:textId="77777777" w:rsidR="00C17E1D" w:rsidRPr="00C17E1D" w:rsidRDefault="00C17E1D" w:rsidP="000B7AB0">
          <w:pPr>
            <w:ind w:leftChars="190" w:left="399"/>
          </w:pPr>
        </w:p>
        <w:p w14:paraId="13520586" w14:textId="77777777" w:rsidR="006F5E18" w:rsidRPr="001B3CEC" w:rsidRDefault="00A8565A" w:rsidP="006F5E18">
          <w:pPr>
            <w:ind w:leftChars="190" w:left="399"/>
          </w:pPr>
          <w:r>
            <w:rPr>
              <w:rFonts w:hint="eastAsia"/>
            </w:rPr>
            <w:t>・画面体系</w:t>
          </w:r>
          <w:r w:rsidR="006F5E18">
            <w:rPr>
              <w:rFonts w:hint="eastAsia"/>
            </w:rPr>
            <w:t>図</w:t>
          </w:r>
          <w:r w:rsidR="001A155D">
            <w:rPr>
              <w:rFonts w:hint="eastAsia"/>
            </w:rPr>
            <w:t>・画面遷移図・画面詳細</w:t>
          </w:r>
          <w:r w:rsidR="006F5E18">
            <w:rPr>
              <w:rFonts w:hint="eastAsia"/>
            </w:rPr>
            <w:t>に記載している画面ID</w:t>
          </w:r>
          <w:r w:rsidR="001A155D">
            <w:rPr>
              <w:rFonts w:hint="eastAsia"/>
            </w:rPr>
            <w:t>は、下記の採番方法に従っている</w:t>
          </w:r>
          <w:r w:rsidR="00AB418B">
            <w:rPr>
              <w:rFonts w:hint="eastAsia"/>
            </w:rPr>
            <w:t>。</w:t>
          </w:r>
        </w:p>
        <w:p w14:paraId="4CAAAD3C" w14:textId="77777777" w:rsidR="006F5E18" w:rsidRDefault="006F5E18" w:rsidP="006F5E18">
          <w:pPr>
            <w:ind w:leftChars="471" w:left="989" w:firstLine="2"/>
          </w:pPr>
          <w:r>
            <w:rPr>
              <w:rFonts w:hint="eastAsia"/>
            </w:rPr>
            <w:t xml:space="preserve">＜画面IDの採番方法＞ </w:t>
          </w:r>
        </w:p>
        <w:p w14:paraId="4AC4C28B" w14:textId="77777777" w:rsidR="006F5E18" w:rsidRDefault="006F5E18" w:rsidP="006F5E18">
          <w:pPr>
            <w:ind w:leftChars="471" w:left="989" w:firstLineChars="100" w:firstLine="210"/>
          </w:pPr>
          <w:r>
            <w:rPr>
              <w:rFonts w:hint="eastAsia"/>
            </w:rPr>
            <w:t>画面ID：</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sidR="002F576E">
            <w:rPr>
              <w:rFonts w:hint="eastAsia"/>
            </w:rPr>
            <w:t>-</w:t>
          </w:r>
          <w:r w:rsidRPr="001B3CEC">
            <w:rPr>
              <w:rFonts w:hint="eastAsia"/>
              <w:i/>
            </w:rPr>
            <w:t>n</w:t>
          </w:r>
          <w:r>
            <w:rPr>
              <w:rFonts w:hint="eastAsia"/>
            </w:rPr>
            <w:t>表記 [</w:t>
          </w:r>
          <w:r w:rsidRPr="001B3CEC">
            <w:rPr>
              <w:i/>
            </w:rPr>
            <w:t>n</w:t>
          </w:r>
          <w:r>
            <w:rPr>
              <w:rFonts w:hint="eastAsia"/>
            </w:rPr>
            <w:t>は数値]</w:t>
          </w:r>
          <w:r w:rsidR="00A81336" w:rsidRPr="00A81336">
            <w:rPr>
              <w:noProof/>
            </w:rPr>
            <w:t xml:space="preserve"> </w:t>
          </w:r>
        </w:p>
        <w:p w14:paraId="79682FFA" w14:textId="77777777" w:rsidR="006F5E18" w:rsidRDefault="006F5E18" w:rsidP="006F5E18">
          <w:pPr>
            <w:ind w:leftChars="471" w:left="989" w:firstLine="287"/>
          </w:pPr>
          <w:r>
            <w:rPr>
              <w:rFonts w:hint="eastAsia"/>
            </w:rPr>
            <w:t>1桁目</w:t>
          </w:r>
          <w:r w:rsidR="002F576E">
            <w:rPr>
              <w:rFonts w:hint="eastAsia"/>
            </w:rPr>
            <w:t>-</w:t>
          </w:r>
          <w:r>
            <w:rPr>
              <w:rFonts w:hint="eastAsia"/>
            </w:rPr>
            <w:t>「要件定義書 3</w:t>
          </w:r>
          <w:r w:rsidR="002F576E">
            <w:rPr>
              <w:rFonts w:hint="eastAsia"/>
            </w:rPr>
            <w:t>-</w:t>
          </w:r>
          <w:r>
            <w:rPr>
              <w:rFonts w:hint="eastAsia"/>
            </w:rPr>
            <w:t>2 機能一覧」の機能名 大分類の番号</w:t>
          </w:r>
        </w:p>
        <w:p w14:paraId="2D056FB9" w14:textId="77777777" w:rsidR="006F5E18" w:rsidRDefault="006F5E18" w:rsidP="006F5E18">
          <w:pPr>
            <w:ind w:leftChars="471" w:left="989" w:firstLine="287"/>
          </w:pPr>
          <w:r>
            <w:rPr>
              <w:rFonts w:hint="eastAsia"/>
            </w:rPr>
            <w:t>2桁目</w:t>
          </w:r>
          <w:r w:rsidR="002F576E">
            <w:rPr>
              <w:rFonts w:hint="eastAsia"/>
            </w:rPr>
            <w:t>-</w:t>
          </w:r>
          <w:r>
            <w:rPr>
              <w:rFonts w:hint="eastAsia"/>
            </w:rPr>
            <w:t>「要件定義書 3</w:t>
          </w:r>
          <w:r w:rsidR="002F576E">
            <w:rPr>
              <w:rFonts w:hint="eastAsia"/>
            </w:rPr>
            <w:t>-</w:t>
          </w:r>
          <w:r>
            <w:rPr>
              <w:rFonts w:hint="eastAsia"/>
            </w:rPr>
            <w:t xml:space="preserve">2 機能一覧」の機能名 小分類の番号 </w:t>
          </w:r>
        </w:p>
        <w:p w14:paraId="449BE73F" w14:textId="77777777" w:rsidR="006F5E18" w:rsidRDefault="006F5E18" w:rsidP="00EB6488">
          <w:pPr>
            <w:ind w:leftChars="471" w:left="989" w:firstLineChars="300" w:firstLine="630"/>
          </w:pPr>
          <w:r>
            <w:rPr>
              <w:rFonts w:hint="eastAsia"/>
            </w:rPr>
            <w:t>複数の機能に</w:t>
          </w:r>
          <w:r w:rsidR="00EB6488">
            <w:rPr>
              <w:rFonts w:hint="eastAsia"/>
            </w:rPr>
            <w:t>関係する画面の場合は、最小の</w:t>
          </w:r>
          <w:r>
            <w:rPr>
              <w:rFonts w:hint="eastAsia"/>
            </w:rPr>
            <w:t>小分類の番号</w:t>
          </w:r>
        </w:p>
        <w:p w14:paraId="2C0329F7" w14:textId="77777777" w:rsidR="006F5E18" w:rsidRDefault="006F5E18" w:rsidP="006F5E18">
          <w:pPr>
            <w:ind w:leftChars="471" w:left="989" w:firstLine="287"/>
          </w:pPr>
          <w:r>
            <w:rPr>
              <w:rFonts w:hint="eastAsia"/>
            </w:rPr>
            <w:t>3桁目</w:t>
          </w:r>
          <w:r w:rsidR="002F576E">
            <w:rPr>
              <w:rFonts w:hint="eastAsia"/>
            </w:rPr>
            <w:t>-</w:t>
          </w:r>
          <w:r>
            <w:rPr>
              <w:rFonts w:hint="eastAsia"/>
            </w:rPr>
            <w:t>同一機能(小分類レベル)内での画面番号</w:t>
          </w:r>
        </w:p>
        <w:p w14:paraId="106DA68D" w14:textId="77777777" w:rsidR="006F5E18" w:rsidRDefault="006F5E18" w:rsidP="006F5E18">
          <w:pPr>
            <w:ind w:leftChars="471" w:left="989" w:firstLine="287"/>
          </w:pPr>
          <w:r>
            <w:rPr>
              <w:rFonts w:hint="eastAsia"/>
            </w:rPr>
            <w:t>4桁目</w:t>
          </w:r>
          <w:r w:rsidR="002F576E">
            <w:rPr>
              <w:rFonts w:hint="eastAsia"/>
            </w:rPr>
            <w:t>-</w:t>
          </w:r>
          <w:r>
            <w:rPr>
              <w:rFonts w:hint="eastAsia"/>
            </w:rPr>
            <w:t>利用できる会員権限 1:非会員 2:一般会員 3:運用管理者 4:システム管理者</w:t>
          </w:r>
        </w:p>
        <w:p w14:paraId="599B1D14" w14:textId="77777777" w:rsidR="006F5E18" w:rsidRPr="00D2716E" w:rsidRDefault="006F5E18" w:rsidP="006F5E18">
          <w:pPr>
            <w:ind w:left="840"/>
          </w:pPr>
        </w:p>
        <w:p w14:paraId="2EB76866" w14:textId="77777777" w:rsidR="00EA0899" w:rsidRPr="006F5E18" w:rsidRDefault="00EA0899">
          <w:pPr>
            <w:widowControl/>
            <w:spacing w:line="240" w:lineRule="auto"/>
            <w:ind w:leftChars="0" w:left="0"/>
            <w:jc w:val="left"/>
            <w:rPr>
              <w:highlight w:val="lightGray"/>
            </w:rPr>
          </w:pPr>
        </w:p>
        <w:p w14:paraId="4D2CEC9E" w14:textId="77777777" w:rsidR="00EA0899" w:rsidRPr="001A155D" w:rsidRDefault="00EA0899">
          <w:pPr>
            <w:widowControl/>
            <w:spacing w:line="240" w:lineRule="auto"/>
            <w:ind w:leftChars="0" w:left="0"/>
            <w:jc w:val="left"/>
          </w:pPr>
          <w:r w:rsidRPr="001A155D">
            <w:br w:type="page"/>
          </w:r>
        </w:p>
        <w:p w14:paraId="4F7E41E3" w14:textId="4B45B650" w:rsidR="00A81336" w:rsidRDefault="00A81336" w:rsidP="007E16E5">
          <w:pPr>
            <w:pStyle w:val="2"/>
            <w:spacing w:after="180"/>
          </w:pPr>
          <w:bookmarkStart w:id="6" w:name="_Toc33809855"/>
          <w:r>
            <w:rPr>
              <w:rFonts w:hint="eastAsia"/>
            </w:rPr>
            <w:lastRenderedPageBreak/>
            <w:t>画面</w:t>
          </w:r>
          <w:r w:rsidR="00A8565A">
            <w:rPr>
              <w:rFonts w:hint="eastAsia"/>
            </w:rPr>
            <w:t>体系</w:t>
          </w:r>
          <w:r>
            <w:rPr>
              <w:rFonts w:hint="eastAsia"/>
            </w:rPr>
            <w:t>図</w:t>
          </w:r>
          <w:bookmarkEnd w:id="6"/>
        </w:p>
        <w:p w14:paraId="39B28F29" w14:textId="0F9CF809" w:rsidR="006E6D8E" w:rsidRPr="001C1664" w:rsidRDefault="006E6D8E" w:rsidP="006E6D8E">
          <w:pPr>
            <w:ind w:left="840"/>
          </w:pPr>
          <w:r>
            <w:rPr>
              <w:rFonts w:hint="eastAsia"/>
            </w:rPr>
            <w:t>利用者毎に利用できる画面を下記に示す。(画面遷移を示す図ではない)</w:t>
          </w:r>
        </w:p>
        <w:p w14:paraId="122AEEBD" w14:textId="10F5A15E" w:rsidR="00A81336" w:rsidRDefault="00A81336" w:rsidP="00EA1B1A">
          <w:pPr>
            <w:spacing w:line="240" w:lineRule="auto"/>
            <w:ind w:left="840"/>
          </w:pPr>
          <w:r>
            <w:rPr>
              <w:rFonts w:hint="eastAsia"/>
            </w:rPr>
            <w:t>(1)非会員・未ログイン</w:t>
          </w:r>
        </w:p>
        <w:p w14:paraId="5FB016B5" w14:textId="0F385A21" w:rsidR="00A81336" w:rsidRDefault="00C17E1D" w:rsidP="00A81336">
          <w:pPr>
            <w:ind w:left="840"/>
          </w:pPr>
          <w:r>
            <w:rPr>
              <w:noProof/>
            </w:rPr>
            <w:drawing>
              <wp:anchor distT="0" distB="0" distL="114300" distR="114300" simplePos="0" relativeHeight="251648000" behindDoc="0" locked="0" layoutInCell="1" allowOverlap="1" wp14:anchorId="455F109A" wp14:editId="45094722">
                <wp:simplePos x="0" y="0"/>
                <wp:positionH relativeFrom="margin">
                  <wp:align>center</wp:align>
                </wp:positionH>
                <wp:positionV relativeFrom="paragraph">
                  <wp:posOffset>146685</wp:posOffset>
                </wp:positionV>
                <wp:extent cx="5913120" cy="21336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BDF44" w14:textId="219D7A36" w:rsidR="00C17E1D" w:rsidRDefault="00C17E1D" w:rsidP="00A81336">
          <w:pPr>
            <w:ind w:left="840"/>
          </w:pPr>
        </w:p>
        <w:p w14:paraId="01640E27" w14:textId="3A3C50F7" w:rsidR="00A81336" w:rsidRDefault="00C17E1D" w:rsidP="00A81336">
          <w:pPr>
            <w:ind w:left="840"/>
          </w:pPr>
          <w:r>
            <w:rPr>
              <w:noProof/>
            </w:rPr>
            <w:drawing>
              <wp:anchor distT="0" distB="0" distL="114300" distR="114300" simplePos="0" relativeHeight="251651072" behindDoc="0" locked="0" layoutInCell="1" allowOverlap="1" wp14:anchorId="38223471" wp14:editId="36FAE7F3">
                <wp:simplePos x="0" y="0"/>
                <wp:positionH relativeFrom="margin">
                  <wp:align>center</wp:align>
                </wp:positionH>
                <wp:positionV relativeFrom="paragraph">
                  <wp:posOffset>384810</wp:posOffset>
                </wp:positionV>
                <wp:extent cx="6427470" cy="369824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470" cy="369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8E">
            <w:rPr>
              <w:rFonts w:hint="eastAsia"/>
            </w:rPr>
            <w:t>(2)一般会員</w:t>
          </w:r>
        </w:p>
        <w:p w14:paraId="65C43B8C" w14:textId="77777777" w:rsidR="006E6D8E" w:rsidRPr="00A81336" w:rsidRDefault="006E6D8E" w:rsidP="00A81336">
          <w:pPr>
            <w:ind w:left="840"/>
          </w:pPr>
        </w:p>
        <w:p w14:paraId="342D5E99" w14:textId="77777777" w:rsidR="00A81336" w:rsidRDefault="00A81336" w:rsidP="00C17E1D">
          <w:pPr>
            <w:ind w:left="840"/>
          </w:pPr>
          <w:r>
            <w:br w:type="page"/>
          </w:r>
        </w:p>
        <w:p w14:paraId="4B92ED45" w14:textId="54C110F3" w:rsidR="00350F83" w:rsidRDefault="002D6A6A" w:rsidP="00350F83">
          <w:pPr>
            <w:ind w:left="840" w:right="420"/>
            <w:jc w:val="right"/>
          </w:pPr>
          <w:r>
            <w:lastRenderedPageBreak/>
            <w:fldChar w:fldCharType="begin"/>
          </w:r>
          <w:r w:rsidR="00350F83">
            <w:instrText xml:space="preserve"> STYLEREF  "見出し 2"  \* MERGEFORMAT </w:instrText>
          </w:r>
          <w:r>
            <w:fldChar w:fldCharType="separate"/>
          </w:r>
          <w:r w:rsidR="003B5169">
            <w:rPr>
              <w:noProof/>
            </w:rPr>
            <w:t>画面体系図</w:t>
          </w:r>
          <w:r>
            <w:fldChar w:fldCharType="end"/>
          </w:r>
        </w:p>
        <w:p w14:paraId="5EA55A2A" w14:textId="7C22485E" w:rsidR="007B4E81" w:rsidRDefault="00C17E1D" w:rsidP="007B4E81">
          <w:pPr>
            <w:ind w:left="840"/>
          </w:pPr>
          <w:r>
            <w:rPr>
              <w:noProof/>
            </w:rPr>
            <w:drawing>
              <wp:anchor distT="0" distB="0" distL="114300" distR="114300" simplePos="0" relativeHeight="251655168" behindDoc="0" locked="0" layoutInCell="1" allowOverlap="1" wp14:anchorId="5F67832F" wp14:editId="3E2B0E64">
                <wp:simplePos x="0" y="0"/>
                <wp:positionH relativeFrom="margin">
                  <wp:align>center</wp:align>
                </wp:positionH>
                <wp:positionV relativeFrom="paragraph">
                  <wp:posOffset>394335</wp:posOffset>
                </wp:positionV>
                <wp:extent cx="5154930" cy="745236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4930" cy="74523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E81">
            <w:rPr>
              <w:rFonts w:hint="eastAsia"/>
            </w:rPr>
            <w:t>(3) 運用管理者</w:t>
          </w:r>
        </w:p>
        <w:p w14:paraId="1069994E" w14:textId="77777777" w:rsidR="00C17E1D" w:rsidRDefault="00C17E1D" w:rsidP="00EB6488">
          <w:pPr>
            <w:ind w:left="840"/>
          </w:pPr>
          <w:r>
            <w:br w:type="page"/>
          </w:r>
        </w:p>
        <w:p w14:paraId="21C4A76A" w14:textId="3CA8BC73" w:rsidR="00EB6488" w:rsidRDefault="00C17E1D" w:rsidP="00EB6488">
          <w:pPr>
            <w:ind w:left="840"/>
          </w:pPr>
          <w:r>
            <w:rPr>
              <w:noProof/>
            </w:rPr>
            <w:lastRenderedPageBreak/>
            <w:drawing>
              <wp:anchor distT="0" distB="0" distL="114300" distR="114300" simplePos="0" relativeHeight="251657216" behindDoc="0" locked="0" layoutInCell="1" allowOverlap="1" wp14:anchorId="5A48529F" wp14:editId="30524DD6">
                <wp:simplePos x="0" y="0"/>
                <wp:positionH relativeFrom="margin">
                  <wp:align>center</wp:align>
                </wp:positionH>
                <wp:positionV relativeFrom="paragraph">
                  <wp:posOffset>307975</wp:posOffset>
                </wp:positionV>
                <wp:extent cx="6225540" cy="3139440"/>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488">
            <w:rPr>
              <w:rFonts w:hint="eastAsia"/>
            </w:rPr>
            <w:t>(4) システム管理者</w:t>
          </w:r>
        </w:p>
        <w:p w14:paraId="454C0D1C" w14:textId="6080DE36" w:rsidR="00EB6488" w:rsidRDefault="00EB6488" w:rsidP="00C17E1D">
          <w:pPr>
            <w:ind w:left="840"/>
          </w:pPr>
        </w:p>
        <w:p w14:paraId="4AD9A4CB" w14:textId="77777777" w:rsidR="00C17E1D" w:rsidRDefault="00C17E1D" w:rsidP="00C17E1D">
          <w:pPr>
            <w:ind w:left="840"/>
          </w:pPr>
        </w:p>
        <w:p w14:paraId="119FBD85" w14:textId="77777777" w:rsidR="00EB6488" w:rsidRDefault="001A155D" w:rsidP="007E16E5">
          <w:pPr>
            <w:pStyle w:val="2"/>
            <w:spacing w:after="180"/>
          </w:pPr>
          <w:bookmarkStart w:id="7" w:name="_Toc33809856"/>
          <w:r>
            <w:rPr>
              <w:rFonts w:hint="eastAsia"/>
            </w:rPr>
            <w:t>画面遷移図</w:t>
          </w:r>
          <w:bookmarkEnd w:id="7"/>
        </w:p>
        <w:p w14:paraId="383662B2" w14:textId="77777777" w:rsidR="001A155D" w:rsidRDefault="001A155D" w:rsidP="001A155D">
          <w:pPr>
            <w:widowControl/>
            <w:spacing w:line="240" w:lineRule="auto"/>
            <w:ind w:leftChars="0" w:left="840"/>
            <w:jc w:val="left"/>
          </w:pPr>
          <w:r>
            <w:rPr>
              <w:rFonts w:hint="eastAsia"/>
            </w:rPr>
            <w:t>・利用者毎の画面遷移図を別紙に示す。</w:t>
          </w:r>
        </w:p>
        <w:p w14:paraId="1975162A" w14:textId="3FA9EE80" w:rsidR="00EB6488" w:rsidRDefault="001A155D" w:rsidP="00E12805">
          <w:pPr>
            <w:widowControl/>
            <w:snapToGrid w:val="0"/>
            <w:spacing w:line="180" w:lineRule="atLeast"/>
            <w:ind w:leftChars="0" w:left="839" w:firstLineChars="100" w:firstLine="210"/>
            <w:contextualSpacing/>
            <w:jc w:val="left"/>
          </w:pPr>
          <w:r>
            <w:rPr>
              <w:rFonts w:hint="eastAsia"/>
            </w:rPr>
            <w:t>参照：「</w:t>
          </w:r>
          <w:r w:rsidR="00D51E45" w:rsidRPr="00D51E45">
            <w:t>05_基本設計書_画面遷移図_</w:t>
          </w:r>
          <w:r w:rsidR="00D51E45">
            <w:rPr>
              <w:rFonts w:hint="eastAsia"/>
            </w:rPr>
            <w:t>〇</w:t>
          </w:r>
          <w:r w:rsidR="00D51E45" w:rsidRPr="00D51E45">
            <w:t>.</w:t>
          </w:r>
          <w:r w:rsidR="00D51E45">
            <w:rPr>
              <w:rFonts w:hint="eastAsia"/>
            </w:rPr>
            <w:t>〇</w:t>
          </w:r>
          <w:r w:rsidR="00D51E45" w:rsidRPr="00D51E45">
            <w:t>.</w:t>
          </w:r>
          <w:r w:rsidR="00070852">
            <w:t>pdf</w:t>
          </w:r>
          <w:r>
            <w:rPr>
              <w:rFonts w:hint="eastAsia"/>
            </w:rPr>
            <w:t>」</w:t>
          </w:r>
        </w:p>
        <w:p w14:paraId="660B6A23" w14:textId="77777777" w:rsidR="00EB6488" w:rsidRDefault="00EB6488" w:rsidP="00C17E1D">
          <w:pPr>
            <w:ind w:left="840"/>
          </w:pPr>
        </w:p>
        <w:p w14:paraId="5EF3A617" w14:textId="77777777" w:rsidR="00EB6488" w:rsidRDefault="00EB6488">
          <w:pPr>
            <w:widowControl/>
            <w:spacing w:line="240" w:lineRule="auto"/>
            <w:ind w:leftChars="0" w:left="0"/>
            <w:jc w:val="left"/>
          </w:pPr>
          <w:r>
            <w:br w:type="page"/>
          </w:r>
        </w:p>
        <w:p w14:paraId="4437B757" w14:textId="6EBA8E25" w:rsidR="007B4E81" w:rsidRPr="007B4E81" w:rsidRDefault="007B4E81" w:rsidP="007B4E81">
          <w:pPr>
            <w:ind w:left="840"/>
          </w:pPr>
        </w:p>
        <w:p w14:paraId="28816F88" w14:textId="49BA0CC8" w:rsidR="00D2716E" w:rsidRDefault="00D2716E" w:rsidP="007E16E5">
          <w:pPr>
            <w:pStyle w:val="2"/>
            <w:spacing w:after="180"/>
          </w:pPr>
          <w:bookmarkStart w:id="8" w:name="_Toc33809857"/>
          <w:r>
            <w:rPr>
              <w:rFonts w:hint="eastAsia"/>
            </w:rPr>
            <w:t>画面基本構成</w:t>
          </w:r>
          <w:bookmarkEnd w:id="8"/>
        </w:p>
        <w:p w14:paraId="08A06F9A" w14:textId="0B411D21" w:rsidR="00D2716E" w:rsidRPr="000F09F7" w:rsidRDefault="00070852" w:rsidP="00D2716E">
          <w:pPr>
            <w:ind w:left="840"/>
          </w:pPr>
          <w:r>
            <w:rPr>
              <w:noProof/>
            </w:rPr>
            <w:drawing>
              <wp:anchor distT="0" distB="0" distL="114300" distR="114300" simplePos="0" relativeHeight="251667456" behindDoc="0" locked="0" layoutInCell="1" allowOverlap="1" wp14:anchorId="5F30E02F" wp14:editId="4FF08B43">
                <wp:simplePos x="0" y="0"/>
                <wp:positionH relativeFrom="margin">
                  <wp:posOffset>6350</wp:posOffset>
                </wp:positionH>
                <wp:positionV relativeFrom="paragraph">
                  <wp:posOffset>354965</wp:posOffset>
                </wp:positionV>
                <wp:extent cx="6417945" cy="3890645"/>
                <wp:effectExtent l="0" t="0" r="190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7945" cy="3890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通販システムの画面構成を下記に示す</w:t>
          </w:r>
          <w:r w:rsidR="00070D28">
            <w:rPr>
              <w:rFonts w:hint="eastAsia"/>
            </w:rPr>
            <w:t>。</w:t>
          </w:r>
        </w:p>
        <w:p w14:paraId="5F3EFECD" w14:textId="70DB52DE" w:rsidR="00070852" w:rsidRDefault="00070852" w:rsidP="00070852">
          <w:pPr>
            <w:ind w:left="840"/>
          </w:pPr>
        </w:p>
        <w:p w14:paraId="7D0BB335" w14:textId="77777777" w:rsidR="00D2716E" w:rsidRPr="00D33D01" w:rsidRDefault="00D2716E" w:rsidP="00D2716E">
          <w:pPr>
            <w:ind w:left="840"/>
          </w:pPr>
          <w:r>
            <w:rPr>
              <w:rFonts w:hint="eastAsia"/>
            </w:rPr>
            <w:t>(1)ヘッダ</w:t>
          </w:r>
        </w:p>
        <w:p w14:paraId="44E70498" w14:textId="39EE7A5B" w:rsidR="00D2716E" w:rsidRDefault="00D2716E" w:rsidP="00D2716E">
          <w:pPr>
            <w:ind w:left="840"/>
          </w:pPr>
          <w:r>
            <w:rPr>
              <w:rFonts w:hint="eastAsia"/>
            </w:rPr>
            <w:t xml:space="preserve">  ・すべての画面に表示される部分</w:t>
          </w:r>
        </w:p>
        <w:p w14:paraId="6DA81D4C" w14:textId="05D8F9DE" w:rsidR="00D2716E" w:rsidRDefault="00070852" w:rsidP="00D2716E">
          <w:pPr>
            <w:ind w:left="1260" w:hangingChars="200" w:hanging="420"/>
          </w:pPr>
          <w:r>
            <w:rPr>
              <w:noProof/>
            </w:rPr>
            <w:drawing>
              <wp:anchor distT="0" distB="0" distL="114300" distR="114300" simplePos="0" relativeHeight="251670528" behindDoc="0" locked="0" layoutInCell="1" allowOverlap="1" wp14:anchorId="74082E48" wp14:editId="5A18E991">
                <wp:simplePos x="0" y="0"/>
                <wp:positionH relativeFrom="margin">
                  <wp:posOffset>2101215</wp:posOffset>
                </wp:positionH>
                <wp:positionV relativeFrom="paragraph">
                  <wp:posOffset>498475</wp:posOffset>
                </wp:positionV>
                <wp:extent cx="2225040" cy="55626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・未ログイン状態の場合、1</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1ログイン画面、6</w:t>
          </w:r>
          <w:r w:rsidR="002F576E">
            <w:rPr>
              <w:rFonts w:hint="eastAsia"/>
            </w:rPr>
            <w:t>-</w:t>
          </w:r>
          <w:r w:rsidR="00D2716E">
            <w:rPr>
              <w:rFonts w:hint="eastAsia"/>
            </w:rPr>
            <w:t>1</w:t>
          </w:r>
          <w:r w:rsidR="002F576E">
            <w:rPr>
              <w:rFonts w:hint="eastAsia"/>
            </w:rPr>
            <w:t>-</w:t>
          </w:r>
          <w:r w:rsidR="00D2716E">
            <w:rPr>
              <w:rFonts w:hint="eastAsia"/>
            </w:rPr>
            <w:t>1</w:t>
          </w:r>
          <w:r w:rsidR="002F576E">
            <w:rPr>
              <w:rFonts w:hint="eastAsia"/>
            </w:rPr>
            <w:t>-</w:t>
          </w:r>
          <w:r w:rsidR="00D2716E">
            <w:rPr>
              <w:rFonts w:hint="eastAsia"/>
            </w:rPr>
            <w:t>1新規会員登録画面へのリンクが表示される</w:t>
          </w:r>
          <w:r w:rsidR="00070D28">
            <w:rPr>
              <w:rFonts w:hint="eastAsia"/>
            </w:rPr>
            <w:t>。</w:t>
          </w:r>
        </w:p>
        <w:p w14:paraId="69CBA89F" w14:textId="61A08C21" w:rsidR="00D2716E" w:rsidRDefault="00D2716E" w:rsidP="00D2716E">
          <w:pPr>
            <w:ind w:left="1260" w:hangingChars="200" w:hanging="420"/>
          </w:pPr>
        </w:p>
        <w:p w14:paraId="4510D333" w14:textId="06272611" w:rsidR="00D2716E" w:rsidRDefault="00D2716E" w:rsidP="00D2716E">
          <w:pPr>
            <w:ind w:left="1260" w:hangingChars="200" w:hanging="420"/>
          </w:pPr>
          <w:r>
            <w:rPr>
              <w:rFonts w:hint="eastAsia"/>
            </w:rPr>
            <w:t xml:space="preserve">  ・ログイン状態の場合、ログインしている</w:t>
          </w:r>
          <w:r w:rsidR="00452A3E">
            <w:rPr>
              <w:rFonts w:hint="eastAsia"/>
            </w:rPr>
            <w:t>会員氏名</w:t>
          </w:r>
          <w:r>
            <w:rPr>
              <w:rFonts w:hint="eastAsia"/>
            </w:rPr>
            <w:t>とログアウト機能へのリンクが表示される</w:t>
          </w:r>
          <w:r w:rsidR="00070D28">
            <w:rPr>
              <w:rFonts w:hint="eastAsia"/>
            </w:rPr>
            <w:t>。</w:t>
          </w:r>
        </w:p>
        <w:p w14:paraId="31831389" w14:textId="250A1F6E" w:rsidR="00D2716E" w:rsidRDefault="00070852" w:rsidP="00D2716E">
          <w:pPr>
            <w:ind w:left="840"/>
          </w:pPr>
          <w:r>
            <w:rPr>
              <w:noProof/>
            </w:rPr>
            <w:drawing>
              <wp:anchor distT="0" distB="0" distL="114300" distR="114300" simplePos="0" relativeHeight="251672576" behindDoc="0" locked="0" layoutInCell="1" allowOverlap="1" wp14:anchorId="125CF45A" wp14:editId="106486F8">
                <wp:simplePos x="0" y="0"/>
                <wp:positionH relativeFrom="margin">
                  <wp:align>center</wp:align>
                </wp:positionH>
                <wp:positionV relativeFrom="paragraph">
                  <wp:posOffset>294640</wp:posOffset>
                </wp:positionV>
                <wp:extent cx="2316480" cy="96012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379A" w14:textId="77E19B27" w:rsidR="00D2716E" w:rsidRDefault="00D2716E" w:rsidP="00D2716E">
          <w:pPr>
            <w:ind w:left="840"/>
          </w:pPr>
        </w:p>
        <w:p w14:paraId="7808614B" w14:textId="77777777" w:rsidR="00D2716E" w:rsidRDefault="00D2716E" w:rsidP="00D2716E">
          <w:pPr>
            <w:ind w:left="840"/>
          </w:pPr>
          <w:r>
            <w:rPr>
              <w:rFonts w:hint="eastAsia"/>
            </w:rPr>
            <w:t xml:space="preserve">  ・</w:t>
          </w:r>
          <w:r w:rsidR="00452A3E">
            <w:rPr>
              <w:rFonts w:hint="eastAsia"/>
            </w:rPr>
            <w:t>会員氏名</w:t>
          </w:r>
          <w:r>
            <w:rPr>
              <w:rFonts w:hint="eastAsia"/>
            </w:rPr>
            <w:t>は、6</w:t>
          </w:r>
          <w:r w:rsidR="002F576E">
            <w:rPr>
              <w:rFonts w:hint="eastAsia"/>
            </w:rPr>
            <w:t>-</w:t>
          </w:r>
          <w:r>
            <w:rPr>
              <w:rFonts w:hint="eastAsia"/>
            </w:rPr>
            <w:t>2</w:t>
          </w:r>
          <w:r w:rsidR="002F576E">
            <w:rPr>
              <w:rFonts w:hint="eastAsia"/>
            </w:rPr>
            <w:t>-</w:t>
          </w:r>
          <w:r>
            <w:rPr>
              <w:rFonts w:hint="eastAsia"/>
            </w:rPr>
            <w:t>1</w:t>
          </w:r>
          <w:r w:rsidR="002F576E">
            <w:rPr>
              <w:rFonts w:hint="eastAsia"/>
            </w:rPr>
            <w:t>-</w:t>
          </w:r>
          <w:r>
            <w:rPr>
              <w:rFonts w:hint="eastAsia"/>
            </w:rPr>
            <w:t>2会員詳細画面へのリンクとなっている</w:t>
          </w:r>
          <w:r w:rsidR="00070D28">
            <w:rPr>
              <w:rFonts w:hint="eastAsia"/>
            </w:rPr>
            <w:t>。</w:t>
          </w:r>
        </w:p>
        <w:p w14:paraId="748969A9" w14:textId="77777777" w:rsidR="00D2716E" w:rsidRDefault="00D2716E" w:rsidP="00D2716E">
          <w:pPr>
            <w:widowControl/>
            <w:spacing w:line="240" w:lineRule="auto"/>
            <w:ind w:leftChars="0" w:left="0"/>
            <w:jc w:val="left"/>
          </w:pPr>
          <w:r>
            <w:br w:type="page"/>
          </w:r>
        </w:p>
        <w:p w14:paraId="56A77C7E" w14:textId="3C6AF1FD" w:rsidR="00D2716E" w:rsidRDefault="00D2716E" w:rsidP="00D2716E">
          <w:pPr>
            <w:ind w:left="840"/>
          </w:pPr>
          <w:r>
            <w:rPr>
              <w:rFonts w:hint="eastAsia"/>
            </w:rPr>
            <w:lastRenderedPageBreak/>
            <w:t>(2)</w:t>
          </w:r>
          <w:r w:rsidR="005A247D">
            <w:rPr>
              <w:rFonts w:hint="eastAsia"/>
            </w:rPr>
            <w:t>ナビゲ－ションバ－</w:t>
          </w:r>
        </w:p>
        <w:p w14:paraId="725FD09A" w14:textId="525FFA9F" w:rsidR="00D2716E" w:rsidRDefault="00D2716E" w:rsidP="00D2716E">
          <w:pPr>
            <w:ind w:left="840"/>
          </w:pPr>
          <w:r>
            <w:rPr>
              <w:rFonts w:hint="eastAsia"/>
            </w:rPr>
            <w:t xml:space="preserve">  ・</w:t>
          </w:r>
          <w:r w:rsidR="009F06A3">
            <w:rPr>
              <w:rFonts w:hint="eastAsia"/>
            </w:rPr>
            <w:t>非会員(</w:t>
          </w:r>
          <w:r>
            <w:rPr>
              <w:rFonts w:hint="eastAsia"/>
            </w:rPr>
            <w:t>未ログイン状態</w:t>
          </w:r>
          <w:r w:rsidR="009F06A3">
            <w:rPr>
              <w:rFonts w:hint="eastAsia"/>
            </w:rPr>
            <w:t>)、</w:t>
          </w:r>
          <w:r>
            <w:rPr>
              <w:rFonts w:hint="eastAsia"/>
            </w:rPr>
            <w:t>もしくは一般会員</w:t>
          </w:r>
          <w:r w:rsidR="009F06A3">
            <w:rPr>
              <w:rFonts w:hint="eastAsia"/>
            </w:rPr>
            <w:t>の</w:t>
          </w:r>
          <w:r>
            <w:rPr>
              <w:rFonts w:hint="eastAsia"/>
            </w:rPr>
            <w:t>ときのみ表示される</w:t>
          </w:r>
          <w:r w:rsidR="00070D28">
            <w:rPr>
              <w:rFonts w:hint="eastAsia"/>
            </w:rPr>
            <w:t>。</w:t>
          </w:r>
        </w:p>
        <w:p w14:paraId="60D29430" w14:textId="0DDAD606" w:rsidR="00D2716E" w:rsidRDefault="00D2716E" w:rsidP="00D2716E">
          <w:pPr>
            <w:ind w:left="1260" w:hangingChars="200" w:hanging="420"/>
          </w:pPr>
          <w:r>
            <w:rPr>
              <w:rFonts w:hint="eastAsia"/>
            </w:rPr>
            <w:t xml:space="preserve">  ・2</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1トップ画面、2</w:t>
          </w:r>
          <w:r w:rsidR="002F576E">
            <w:rPr>
              <w:rFonts w:hint="eastAsia"/>
            </w:rPr>
            <w:t>-</w:t>
          </w:r>
          <w:r>
            <w:rPr>
              <w:rFonts w:hint="eastAsia"/>
            </w:rPr>
            <w:t>1</w:t>
          </w:r>
          <w:r w:rsidR="002F576E">
            <w:rPr>
              <w:rFonts w:hint="eastAsia"/>
            </w:rPr>
            <w:t>-</w:t>
          </w:r>
          <w:r>
            <w:rPr>
              <w:rFonts w:hint="eastAsia"/>
            </w:rPr>
            <w:t>2</w:t>
          </w:r>
          <w:r w:rsidR="002F576E">
            <w:rPr>
              <w:rFonts w:hint="eastAsia"/>
            </w:rPr>
            <w:t>-</w:t>
          </w:r>
          <w:r>
            <w:rPr>
              <w:rFonts w:hint="eastAsia"/>
            </w:rPr>
            <w:t>1 商品一覧画面、4</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2買い物かご画面へのリンクが表示される</w:t>
          </w:r>
          <w:r w:rsidR="00070D28">
            <w:rPr>
              <w:rFonts w:hint="eastAsia"/>
            </w:rPr>
            <w:t>。</w:t>
          </w:r>
        </w:p>
        <w:p w14:paraId="098BD32D" w14:textId="2F829795" w:rsidR="00D2716E" w:rsidRDefault="00D2716E" w:rsidP="00D2716E">
          <w:pPr>
            <w:ind w:left="840"/>
          </w:pPr>
          <w:r>
            <w:rPr>
              <w:rFonts w:hint="eastAsia"/>
            </w:rPr>
            <w:t xml:space="preserve">  ・一般会員</w:t>
          </w:r>
          <w:r w:rsidR="001B3CEC">
            <w:rPr>
              <w:rFonts w:hint="eastAsia"/>
            </w:rPr>
            <w:t>の</w:t>
          </w:r>
          <w:r>
            <w:rPr>
              <w:rFonts w:hint="eastAsia"/>
            </w:rPr>
            <w:t>ときは、5</w:t>
          </w:r>
          <w:r w:rsidR="002F576E">
            <w:rPr>
              <w:rFonts w:hint="eastAsia"/>
            </w:rPr>
            <w:t>-</w:t>
          </w:r>
          <w:r>
            <w:rPr>
              <w:rFonts w:hint="eastAsia"/>
            </w:rPr>
            <w:t>1</w:t>
          </w:r>
          <w:r w:rsidR="002F576E">
            <w:rPr>
              <w:rFonts w:hint="eastAsia"/>
            </w:rPr>
            <w:t>-</w:t>
          </w:r>
          <w:r>
            <w:rPr>
              <w:rFonts w:hint="eastAsia"/>
            </w:rPr>
            <w:t>1</w:t>
          </w:r>
          <w:r w:rsidR="002F576E">
            <w:rPr>
              <w:rFonts w:hint="eastAsia"/>
            </w:rPr>
            <w:t>-</w:t>
          </w:r>
          <w:r>
            <w:rPr>
              <w:rFonts w:hint="eastAsia"/>
            </w:rPr>
            <w:t>2注文一覧画面へのリンクが表示される</w:t>
          </w:r>
          <w:r w:rsidR="00070D28">
            <w:rPr>
              <w:rFonts w:hint="eastAsia"/>
            </w:rPr>
            <w:t>。</w:t>
          </w:r>
        </w:p>
        <w:p w14:paraId="543121BD" w14:textId="75A2AC52" w:rsidR="00D2716E" w:rsidRDefault="00070852" w:rsidP="00D2716E">
          <w:pPr>
            <w:ind w:left="840"/>
          </w:pPr>
          <w:r>
            <w:rPr>
              <w:noProof/>
            </w:rPr>
            <w:drawing>
              <wp:anchor distT="0" distB="0" distL="114300" distR="114300" simplePos="0" relativeHeight="251675648" behindDoc="0" locked="0" layoutInCell="1" allowOverlap="1" wp14:anchorId="28C15057" wp14:editId="7CEABEA8">
                <wp:simplePos x="0" y="0"/>
                <wp:positionH relativeFrom="margin">
                  <wp:align>center</wp:align>
                </wp:positionH>
                <wp:positionV relativeFrom="paragraph">
                  <wp:posOffset>290195</wp:posOffset>
                </wp:positionV>
                <wp:extent cx="5486400" cy="147828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838EE" w14:textId="340841CA" w:rsidR="00D2716E" w:rsidRDefault="00D2716E" w:rsidP="00D2716E">
          <w:pPr>
            <w:ind w:left="840"/>
          </w:pPr>
        </w:p>
        <w:p w14:paraId="16DD0A89" w14:textId="4EE4A116" w:rsidR="00D2716E" w:rsidRDefault="00D2716E" w:rsidP="00D2716E">
          <w:pPr>
            <w:ind w:left="840"/>
          </w:pPr>
        </w:p>
        <w:p w14:paraId="38E9D7DA" w14:textId="51818A79" w:rsidR="00D2716E" w:rsidRDefault="00D2716E" w:rsidP="00D2716E">
          <w:pPr>
            <w:ind w:left="840"/>
          </w:pPr>
          <w:r>
            <w:rPr>
              <w:rFonts w:hint="eastAsia"/>
            </w:rPr>
            <w:t>(3)</w:t>
          </w:r>
          <w:r w:rsidR="002F576E">
            <w:rPr>
              <w:rFonts w:hint="eastAsia"/>
            </w:rPr>
            <w:t>サイドバー</w:t>
          </w:r>
        </w:p>
        <w:p w14:paraId="7E0A94DE" w14:textId="2E4C8221" w:rsidR="00D2716E" w:rsidRDefault="00D2716E" w:rsidP="00D2716E">
          <w:pPr>
            <w:ind w:left="1260" w:hangingChars="200" w:hanging="420"/>
          </w:pPr>
          <w:r>
            <w:rPr>
              <w:rFonts w:hint="eastAsia"/>
            </w:rPr>
            <w:t xml:space="preserve">  ・</w:t>
          </w:r>
          <w:r w:rsidR="001B3CEC">
            <w:rPr>
              <w:rFonts w:hint="eastAsia"/>
            </w:rPr>
            <w:t>非会員も</w:t>
          </w:r>
          <w:r>
            <w:rPr>
              <w:rFonts w:hint="eastAsia"/>
            </w:rPr>
            <w:t>しくは一般会員</w:t>
          </w:r>
          <w:r w:rsidR="001B3CEC">
            <w:rPr>
              <w:rFonts w:hint="eastAsia"/>
            </w:rPr>
            <w:t>の場合は、検索条件の</w:t>
          </w:r>
          <w:r>
            <w:rPr>
              <w:rFonts w:hint="eastAsia"/>
            </w:rPr>
            <w:t>選択フォ</w:t>
          </w:r>
          <w:r w:rsidR="00070D28">
            <w:rPr>
              <w:rFonts w:hint="eastAsia"/>
            </w:rPr>
            <w:t>ー</w:t>
          </w:r>
          <w:r>
            <w:rPr>
              <w:rFonts w:hint="eastAsia"/>
            </w:rPr>
            <w:t>ムが表示される</w:t>
          </w:r>
          <w:r w:rsidR="00070D28">
            <w:rPr>
              <w:rFonts w:hint="eastAsia"/>
            </w:rPr>
            <w:t>。</w:t>
          </w:r>
        </w:p>
        <w:p w14:paraId="76FDFE35" w14:textId="7978A1F0" w:rsidR="00D2716E" w:rsidRDefault="00EA096A" w:rsidP="00D2716E">
          <w:pPr>
            <w:ind w:left="840"/>
          </w:pPr>
          <w:r>
            <w:rPr>
              <w:noProof/>
            </w:rPr>
            <w:drawing>
              <wp:anchor distT="0" distB="0" distL="114300" distR="114300" simplePos="0" relativeHeight="251679744" behindDoc="0" locked="0" layoutInCell="1" allowOverlap="1" wp14:anchorId="01005193" wp14:editId="16CE22FE">
                <wp:simplePos x="0" y="0"/>
                <wp:positionH relativeFrom="margin">
                  <wp:posOffset>635635</wp:posOffset>
                </wp:positionH>
                <wp:positionV relativeFrom="paragraph">
                  <wp:posOffset>274624</wp:posOffset>
                </wp:positionV>
                <wp:extent cx="5151120" cy="1818005"/>
                <wp:effectExtent l="0" t="0" r="0" b="0"/>
                <wp:wrapTopAndBottom/>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11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716E">
            <w:rPr>
              <w:rFonts w:hint="eastAsia"/>
            </w:rPr>
            <w:t xml:space="preserve">  ・運用管理者、システム管理者</w:t>
          </w:r>
          <w:r w:rsidR="001B3CEC">
            <w:rPr>
              <w:rFonts w:hint="eastAsia"/>
            </w:rPr>
            <w:t>の場合</w:t>
          </w:r>
          <w:r w:rsidR="00D2716E">
            <w:rPr>
              <w:rFonts w:hint="eastAsia"/>
            </w:rPr>
            <w:t>は、管理者用</w:t>
          </w:r>
          <w:r w:rsidR="005A247D">
            <w:rPr>
              <w:rFonts w:hint="eastAsia"/>
            </w:rPr>
            <w:t>メニュー</w:t>
          </w:r>
          <w:r w:rsidR="00D2716E">
            <w:rPr>
              <w:rFonts w:hint="eastAsia"/>
            </w:rPr>
            <w:t>が表示される</w:t>
          </w:r>
          <w:r w:rsidR="00070D28">
            <w:rPr>
              <w:rFonts w:hint="eastAsia"/>
            </w:rPr>
            <w:t>。</w:t>
          </w:r>
        </w:p>
        <w:p w14:paraId="3DB084D4" w14:textId="5EB24E74" w:rsidR="00D2716E" w:rsidRPr="00EA096A" w:rsidRDefault="00D2716E" w:rsidP="00D2716E">
          <w:pPr>
            <w:ind w:left="840"/>
          </w:pPr>
        </w:p>
        <w:p w14:paraId="37E4825F" w14:textId="475A6E6F" w:rsidR="00D2716E" w:rsidRDefault="00D2716E" w:rsidP="00D2716E">
          <w:pPr>
            <w:ind w:left="840"/>
          </w:pPr>
          <w:r>
            <w:rPr>
              <w:rFonts w:hint="eastAsia"/>
            </w:rPr>
            <w:t>(4)メインコンテンツ</w:t>
          </w:r>
        </w:p>
        <w:p w14:paraId="546A5525" w14:textId="1AEF5454" w:rsidR="00D2716E" w:rsidRDefault="00D2716E" w:rsidP="00D2716E">
          <w:pPr>
            <w:ind w:left="840"/>
          </w:pPr>
          <w:r>
            <w:rPr>
              <w:rFonts w:hint="eastAsia"/>
            </w:rPr>
            <w:t xml:space="preserve">  ・</w:t>
          </w:r>
          <w:r w:rsidR="009F06A3">
            <w:rPr>
              <w:rFonts w:hint="eastAsia"/>
            </w:rPr>
            <w:t>利用機能および操作結果により</w:t>
          </w:r>
          <w:r>
            <w:rPr>
              <w:rFonts w:hint="eastAsia"/>
            </w:rPr>
            <w:t>、表示内容が変わる</w:t>
          </w:r>
          <w:r w:rsidR="00070D28">
            <w:rPr>
              <w:rFonts w:hint="eastAsia"/>
            </w:rPr>
            <w:t>。</w:t>
          </w:r>
        </w:p>
        <w:p w14:paraId="0E515618" w14:textId="77777777" w:rsidR="00D2716E" w:rsidRPr="009F06A3" w:rsidRDefault="00D2716E" w:rsidP="00D2716E">
          <w:pPr>
            <w:ind w:left="840"/>
          </w:pPr>
        </w:p>
        <w:p w14:paraId="61608E8A" w14:textId="77777777" w:rsidR="00D2716E" w:rsidRDefault="00D2716E" w:rsidP="00D2716E">
          <w:pPr>
            <w:ind w:left="840"/>
          </w:pPr>
          <w:r>
            <w:rPr>
              <w:rFonts w:hint="eastAsia"/>
            </w:rPr>
            <w:t>(5)フッタ</w:t>
          </w:r>
        </w:p>
        <w:p w14:paraId="50492A56" w14:textId="77777777" w:rsidR="00D2716E" w:rsidRDefault="00D2716E" w:rsidP="00D2716E">
          <w:pPr>
            <w:ind w:left="840"/>
          </w:pPr>
          <w:r>
            <w:rPr>
              <w:rFonts w:hint="eastAsia"/>
            </w:rPr>
            <w:t xml:space="preserve">  ・</w:t>
          </w:r>
          <w:r w:rsidR="00070D28">
            <w:rPr>
              <w:rFonts w:hint="eastAsia"/>
            </w:rPr>
            <w:t>全画面共通して、</w:t>
          </w:r>
          <w:r>
            <w:rPr>
              <w:rFonts w:hint="eastAsia"/>
            </w:rPr>
            <w:t>企業名、コピ</w:t>
          </w:r>
          <w:r w:rsidR="00070D28">
            <w:rPr>
              <w:rFonts w:hint="eastAsia"/>
            </w:rPr>
            <w:t>ー</w:t>
          </w:r>
          <w:r>
            <w:rPr>
              <w:rFonts w:hint="eastAsia"/>
            </w:rPr>
            <w:t>ライトを記載する</w:t>
          </w:r>
          <w:r w:rsidR="00070D28">
            <w:rPr>
              <w:rFonts w:hint="eastAsia"/>
            </w:rPr>
            <w:t>。</w:t>
          </w:r>
        </w:p>
        <w:p w14:paraId="21E9F5CB" w14:textId="77777777" w:rsidR="00D2716E" w:rsidRDefault="00D2716E" w:rsidP="00D2716E">
          <w:pPr>
            <w:ind w:left="840"/>
          </w:pPr>
          <w:r>
            <w:rPr>
              <w:rFonts w:hint="eastAsia"/>
            </w:rPr>
            <w:t xml:space="preserve">  </w:t>
          </w:r>
        </w:p>
        <w:p w14:paraId="27872A57" w14:textId="77777777" w:rsidR="00D2716E" w:rsidRDefault="00D2716E" w:rsidP="00D2716E">
          <w:pPr>
            <w:ind w:left="840"/>
          </w:pPr>
        </w:p>
        <w:p w14:paraId="07700AEC" w14:textId="77777777" w:rsidR="00D2716E" w:rsidRDefault="00E12805" w:rsidP="007E16E5">
          <w:pPr>
            <w:pStyle w:val="2"/>
            <w:spacing w:after="180"/>
          </w:pPr>
          <w:bookmarkStart w:id="9" w:name="_Toc33809858"/>
          <w:r>
            <w:rPr>
              <w:rFonts w:hint="eastAsia"/>
            </w:rPr>
            <w:t>画面詳細</w:t>
          </w:r>
          <w:bookmarkEnd w:id="9"/>
        </w:p>
        <w:p w14:paraId="705FC5DD" w14:textId="77777777" w:rsidR="00E12805" w:rsidRDefault="00E12805" w:rsidP="00E12805">
          <w:pPr>
            <w:ind w:left="840"/>
          </w:pPr>
          <w:r>
            <w:rPr>
              <w:rFonts w:hint="eastAsia"/>
            </w:rPr>
            <w:t>各機能の画面詳細は、別紙に示す。</w:t>
          </w:r>
        </w:p>
        <w:p w14:paraId="2536B017" w14:textId="3E79DD18" w:rsidR="00E12805" w:rsidRPr="00E12805" w:rsidRDefault="00E12805" w:rsidP="00E12805">
          <w:pPr>
            <w:ind w:left="840"/>
          </w:pPr>
          <w:r>
            <w:rPr>
              <w:rFonts w:hint="eastAsia"/>
            </w:rPr>
            <w:t>参照：「</w:t>
          </w:r>
          <w:r w:rsidR="00070852" w:rsidRPr="00070852">
            <w:t>06_基本設計書_画面詳細</w:t>
          </w:r>
          <w:r w:rsidR="00070852">
            <w:rPr>
              <w:rFonts w:hint="eastAsia"/>
            </w:rPr>
            <w:t>_〇</w:t>
          </w:r>
          <w:r w:rsidR="00070852" w:rsidRPr="00070852">
            <w:t>.</w:t>
          </w:r>
          <w:r w:rsidR="00070852">
            <w:rPr>
              <w:rFonts w:hint="eastAsia"/>
            </w:rPr>
            <w:t>〇</w:t>
          </w:r>
          <w:r w:rsidR="00070852" w:rsidRPr="00070852">
            <w:t>.</w:t>
          </w:r>
          <w:r w:rsidR="00070852">
            <w:t>pdf</w:t>
          </w:r>
          <w:r>
            <w:rPr>
              <w:rFonts w:hint="eastAsia"/>
            </w:rPr>
            <w:t>」</w:t>
          </w:r>
        </w:p>
        <w:p w14:paraId="3E0E1F1F" w14:textId="77777777" w:rsidR="00D2716E" w:rsidRDefault="00D2716E" w:rsidP="00D2716E">
          <w:pPr>
            <w:widowControl/>
            <w:spacing w:line="240" w:lineRule="auto"/>
            <w:ind w:leftChars="0" w:left="0"/>
            <w:jc w:val="left"/>
          </w:pPr>
          <w:r>
            <w:br w:type="page"/>
          </w:r>
        </w:p>
        <w:p w14:paraId="3ECCCE04" w14:textId="77777777" w:rsidR="00D2716E" w:rsidRPr="00140CAB" w:rsidRDefault="00D2716E" w:rsidP="00D2716E">
          <w:pPr>
            <w:ind w:left="840"/>
          </w:pPr>
        </w:p>
        <w:p w14:paraId="52083C8E" w14:textId="546371ED" w:rsidR="00D2716E" w:rsidRDefault="00D2716E" w:rsidP="007E16E5">
          <w:pPr>
            <w:pStyle w:val="2"/>
            <w:spacing w:after="180"/>
          </w:pPr>
          <w:bookmarkStart w:id="10" w:name="_Toc33809859"/>
          <w:r>
            <w:rPr>
              <w:rFonts w:hint="eastAsia"/>
            </w:rPr>
            <w:t>入出力情報</w:t>
          </w:r>
          <w:r w:rsidR="00DE583D">
            <w:rPr>
              <w:rFonts w:hint="eastAsia"/>
            </w:rPr>
            <w:t xml:space="preserve"> ★</w:t>
          </w:r>
          <w:bookmarkEnd w:id="10"/>
          <w:r w:rsidR="00BB50A4" w:rsidRPr="00BB50A4">
            <w:rPr>
              <w:rFonts w:hint="eastAsia"/>
            </w:rPr>
            <w:t>（※水色の欄には追記が必要）</w:t>
          </w:r>
        </w:p>
        <w:p w14:paraId="2107E9E8" w14:textId="77777777" w:rsidR="00215E40" w:rsidRDefault="00C13ED6" w:rsidP="00C13ED6">
          <w:pPr>
            <w:ind w:leftChars="190" w:left="399" w:firstLineChars="100" w:firstLine="210"/>
          </w:pPr>
          <w:r>
            <w:rPr>
              <w:rFonts w:hint="eastAsia"/>
            </w:rPr>
            <w:t>・</w:t>
          </w:r>
          <w:r w:rsidR="00D2716E">
            <w:rPr>
              <w:rFonts w:hint="eastAsia"/>
            </w:rPr>
            <w:t>各画面(メインコンテンツ部分)</w:t>
          </w:r>
          <w:r>
            <w:rPr>
              <w:rFonts w:hint="eastAsia"/>
            </w:rPr>
            <w:t>に</w:t>
          </w:r>
          <w:r w:rsidR="00D2716E">
            <w:rPr>
              <w:rFonts w:hint="eastAsia"/>
            </w:rPr>
            <w:t>表示</w:t>
          </w:r>
          <w:r>
            <w:rPr>
              <w:rFonts w:hint="eastAsia"/>
            </w:rPr>
            <w:t>する</w:t>
          </w:r>
          <w:r w:rsidR="00D2716E">
            <w:rPr>
              <w:rFonts w:hint="eastAsia"/>
            </w:rPr>
            <w:t>項目(入</w:t>
          </w:r>
          <w:r w:rsidR="00D2716E" w:rsidRPr="004C5D95">
            <w:rPr>
              <w:rFonts w:hint="eastAsia"/>
            </w:rPr>
            <w:t>力</w:t>
          </w:r>
          <w:r w:rsidR="00D2716E">
            <w:rPr>
              <w:rFonts w:hint="eastAsia"/>
            </w:rPr>
            <w:t>、出力、操作)</w:t>
          </w:r>
          <w:r w:rsidR="00D2716E" w:rsidRPr="004C5D95">
            <w:rPr>
              <w:rFonts w:hint="eastAsia"/>
            </w:rPr>
            <w:t>を下記に</w:t>
          </w:r>
          <w:r w:rsidR="00D2716E">
            <w:rPr>
              <w:rFonts w:hint="eastAsia"/>
            </w:rPr>
            <w:t>示す</w:t>
          </w:r>
          <w:r w:rsidR="00D2716E" w:rsidRPr="004C5D95">
            <w:rPr>
              <w:rFonts w:hint="eastAsia"/>
            </w:rPr>
            <w:t>。</w:t>
          </w:r>
        </w:p>
        <w:p w14:paraId="47A52659" w14:textId="77777777" w:rsidR="00574F3E" w:rsidRDefault="00574F3E" w:rsidP="00B9405D">
          <w:pPr>
            <w:ind w:left="840" w:firstLineChars="100" w:firstLine="210"/>
          </w:pPr>
          <w:r>
            <w:rPr>
              <w:rFonts w:hint="eastAsia"/>
            </w:rPr>
            <w:t>入力：利用者が何らかの値を入力するもしくは、選択する項目名</w:t>
          </w:r>
        </w:p>
        <w:p w14:paraId="25BCFF99" w14:textId="77777777" w:rsidR="00574F3E" w:rsidRDefault="00574F3E" w:rsidP="00B9405D">
          <w:pPr>
            <w:ind w:left="840" w:firstLineChars="100" w:firstLine="210"/>
          </w:pPr>
          <w:r>
            <w:rPr>
              <w:rFonts w:hint="eastAsia"/>
            </w:rPr>
            <w:t>出力：画面に表示される値・情報の項目名</w:t>
          </w:r>
        </w:p>
        <w:p w14:paraId="5EA64D33" w14:textId="77777777" w:rsidR="00C13ED6" w:rsidRDefault="00D2716E" w:rsidP="00C13ED6">
          <w:pPr>
            <w:ind w:left="840" w:firstLineChars="100" w:firstLine="210"/>
          </w:pPr>
          <w:r>
            <w:rPr>
              <w:rFonts w:hint="eastAsia"/>
            </w:rPr>
            <w:t>操作</w:t>
          </w:r>
          <w:r w:rsidR="00574F3E">
            <w:rPr>
              <w:rFonts w:hint="eastAsia"/>
            </w:rPr>
            <w:t>：</w:t>
          </w:r>
          <w:r>
            <w:rPr>
              <w:rFonts w:hint="eastAsia"/>
            </w:rPr>
            <w:t>別の画面に遷移するなどの</w:t>
          </w:r>
          <w:r w:rsidR="00871832">
            <w:rPr>
              <w:rFonts w:hint="eastAsia"/>
            </w:rPr>
            <w:t>操作対象となる</w:t>
          </w:r>
          <w:r>
            <w:rPr>
              <w:rFonts w:hint="eastAsia"/>
            </w:rPr>
            <w:t>項目</w:t>
          </w:r>
          <w:r w:rsidR="00871832">
            <w:rPr>
              <w:rFonts w:hint="eastAsia"/>
            </w:rPr>
            <w:t>名</w:t>
          </w:r>
        </w:p>
        <w:p w14:paraId="2CEC7558" w14:textId="77777777" w:rsidR="007A7C52" w:rsidRDefault="007A7C52" w:rsidP="007A7C52">
          <w:pPr>
            <w:ind w:leftChars="190" w:left="819" w:hangingChars="200" w:hanging="420"/>
          </w:pPr>
          <w:r>
            <w:rPr>
              <w:rFonts w:hint="eastAsia"/>
            </w:rPr>
            <w:t xml:space="preserve">  ・操作項目のうち、</w:t>
          </w:r>
          <w:r w:rsidR="005A247D">
            <w:rPr>
              <w:rFonts w:hint="eastAsia"/>
            </w:rPr>
            <w:t>ページ</w:t>
          </w:r>
          <w:r>
            <w:rPr>
              <w:rFonts w:hint="eastAsia"/>
            </w:rPr>
            <w:t>番号は、表示件数が10件以下の場合は出力のみ、11件以上の場合は</w:t>
          </w:r>
          <w:r>
            <w:br/>
          </w:r>
          <w:r>
            <w:rPr>
              <w:rFonts w:hint="eastAsia"/>
            </w:rPr>
            <w:t>操作対象(リンク)となる</w:t>
          </w:r>
          <w:r w:rsidR="00070D28">
            <w:rPr>
              <w:rFonts w:hint="eastAsia"/>
            </w:rPr>
            <w:t>。</w:t>
          </w:r>
        </w:p>
        <w:p w14:paraId="065E8651" w14:textId="77777777" w:rsidR="00C13ED6" w:rsidRDefault="00C13ED6" w:rsidP="007A7C52">
          <w:pPr>
            <w:ind w:leftChars="190" w:left="399" w:firstLineChars="100" w:firstLine="210"/>
          </w:pPr>
          <w:r>
            <w:rPr>
              <w:rFonts w:hint="eastAsia"/>
            </w:rPr>
            <w:t>・網掛け部分は、現行システム</w:t>
          </w:r>
          <w:r w:rsidR="007A7C52">
            <w:rPr>
              <w:rFonts w:hint="eastAsia"/>
            </w:rPr>
            <w:t>の画面の入出力情報</w:t>
          </w:r>
          <w:r w:rsidR="00070D28">
            <w:rPr>
              <w:rFonts w:hint="eastAsia"/>
            </w:rPr>
            <w:t>。</w:t>
          </w:r>
        </w:p>
        <w:p w14:paraId="735380A1" w14:textId="77777777" w:rsidR="007A7C52" w:rsidRPr="00C13ED6" w:rsidRDefault="007A7C52" w:rsidP="00C13ED6">
          <w:pPr>
            <w:ind w:leftChars="190" w:left="399"/>
          </w:pPr>
          <w:r>
            <w:rPr>
              <w:rFonts w:hint="eastAsia"/>
            </w:rPr>
            <w:t xml:space="preserve">   </w:t>
          </w:r>
        </w:p>
        <w:tbl>
          <w:tblPr>
            <w:tblStyle w:val="1-51"/>
            <w:tblW w:w="10201" w:type="dxa"/>
            <w:tblLook w:val="0600" w:firstRow="0" w:lastRow="0" w:firstColumn="0" w:lastColumn="0" w:noHBand="1" w:noVBand="1"/>
          </w:tblPr>
          <w:tblGrid>
            <w:gridCol w:w="988"/>
            <w:gridCol w:w="1134"/>
            <w:gridCol w:w="1417"/>
            <w:gridCol w:w="2220"/>
            <w:gridCol w:w="2221"/>
            <w:gridCol w:w="2221"/>
          </w:tblGrid>
          <w:tr w:rsidR="003F1114" w:rsidRPr="00997930" w14:paraId="0ED33626" w14:textId="77777777" w:rsidTr="00C13ED6">
            <w:tc>
              <w:tcPr>
                <w:tcW w:w="2122" w:type="dxa"/>
                <w:gridSpan w:val="2"/>
              </w:tcPr>
              <w:p w14:paraId="657A8AF6" w14:textId="77777777" w:rsidR="003F1114" w:rsidRPr="00997930" w:rsidRDefault="003F1114" w:rsidP="00BB4A1E">
                <w:pPr>
                  <w:ind w:leftChars="0" w:left="0"/>
                  <w:jc w:val="center"/>
                  <w:rPr>
                    <w:b/>
                    <w:sz w:val="18"/>
                    <w:szCs w:val="18"/>
                  </w:rPr>
                </w:pPr>
                <w:r w:rsidRPr="00997930">
                  <w:rPr>
                    <w:rFonts w:hint="eastAsia"/>
                    <w:b/>
                    <w:sz w:val="18"/>
                    <w:szCs w:val="18"/>
                  </w:rPr>
                  <w:t>画面名</w:t>
                </w:r>
              </w:p>
            </w:tc>
            <w:tc>
              <w:tcPr>
                <w:tcW w:w="1417" w:type="dxa"/>
                <w:vMerge w:val="restart"/>
                <w:vAlign w:val="center"/>
              </w:tcPr>
              <w:p w14:paraId="2931DD8E"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90D506C" w14:textId="77777777" w:rsidR="003F1114" w:rsidRPr="00997930" w:rsidRDefault="003F1114" w:rsidP="00574F3E">
                <w:pPr>
                  <w:ind w:leftChars="0" w:left="0"/>
                  <w:jc w:val="center"/>
                  <w:rPr>
                    <w:b/>
                    <w:sz w:val="18"/>
                    <w:szCs w:val="18"/>
                  </w:rPr>
                </w:pPr>
                <w:r w:rsidRPr="00997930">
                  <w:rPr>
                    <w:rFonts w:hint="eastAsia"/>
                    <w:b/>
                    <w:sz w:val="18"/>
                    <w:szCs w:val="18"/>
                  </w:rPr>
                  <w:t>項目名</w:t>
                </w:r>
              </w:p>
            </w:tc>
          </w:tr>
          <w:tr w:rsidR="003F1114" w:rsidRPr="00997930" w14:paraId="0954EF49" w14:textId="77777777" w:rsidTr="00C13ED6">
            <w:tc>
              <w:tcPr>
                <w:tcW w:w="988" w:type="dxa"/>
              </w:tcPr>
              <w:p w14:paraId="57D10D78" w14:textId="77777777" w:rsidR="003F1114" w:rsidRPr="00997930" w:rsidRDefault="003F1114" w:rsidP="00BB4A1E">
                <w:pPr>
                  <w:ind w:leftChars="0" w:left="0"/>
                  <w:jc w:val="center"/>
                  <w:rPr>
                    <w:b/>
                    <w:sz w:val="18"/>
                    <w:szCs w:val="18"/>
                  </w:rPr>
                </w:pPr>
                <w:r w:rsidRPr="00997930">
                  <w:rPr>
                    <w:rFonts w:hint="eastAsia"/>
                    <w:b/>
                    <w:sz w:val="18"/>
                    <w:szCs w:val="18"/>
                  </w:rPr>
                  <w:t>画面ID</w:t>
                </w:r>
              </w:p>
            </w:tc>
            <w:tc>
              <w:tcPr>
                <w:tcW w:w="1134" w:type="dxa"/>
              </w:tcPr>
              <w:p w14:paraId="09FEA13E" w14:textId="77777777" w:rsidR="003F1114" w:rsidRPr="00997930" w:rsidRDefault="003F1114" w:rsidP="00BB4A1E">
                <w:pPr>
                  <w:ind w:leftChars="0" w:left="0"/>
                  <w:jc w:val="center"/>
                  <w:rPr>
                    <w:b/>
                    <w:sz w:val="18"/>
                    <w:szCs w:val="18"/>
                  </w:rPr>
                </w:pPr>
                <w:r w:rsidRPr="00997930">
                  <w:rPr>
                    <w:rFonts w:hint="eastAsia"/>
                    <w:b/>
                    <w:sz w:val="18"/>
                    <w:szCs w:val="18"/>
                  </w:rPr>
                  <w:t>画面名称</w:t>
                </w:r>
              </w:p>
            </w:tc>
            <w:tc>
              <w:tcPr>
                <w:tcW w:w="1417" w:type="dxa"/>
                <w:vMerge/>
              </w:tcPr>
              <w:p w14:paraId="087C898A" w14:textId="77777777" w:rsidR="003F1114" w:rsidRPr="00997930" w:rsidRDefault="003F1114" w:rsidP="00BB4A1E">
                <w:pPr>
                  <w:ind w:leftChars="0" w:left="0"/>
                  <w:jc w:val="center"/>
                  <w:rPr>
                    <w:b/>
                    <w:sz w:val="18"/>
                    <w:szCs w:val="18"/>
                  </w:rPr>
                </w:pPr>
              </w:p>
            </w:tc>
            <w:tc>
              <w:tcPr>
                <w:tcW w:w="2220" w:type="dxa"/>
              </w:tcPr>
              <w:p w14:paraId="2CB52796" w14:textId="77777777" w:rsidR="003F1114" w:rsidRPr="00997930" w:rsidRDefault="003F1114" w:rsidP="00BB4A1E">
                <w:pPr>
                  <w:ind w:leftChars="0" w:left="0"/>
                  <w:jc w:val="center"/>
                  <w:rPr>
                    <w:b/>
                    <w:sz w:val="18"/>
                    <w:szCs w:val="18"/>
                  </w:rPr>
                </w:pPr>
                <w:r w:rsidRPr="00997930">
                  <w:rPr>
                    <w:rFonts w:hint="eastAsia"/>
                    <w:b/>
                    <w:sz w:val="18"/>
                    <w:szCs w:val="18"/>
                  </w:rPr>
                  <w:t>入力</w:t>
                </w:r>
              </w:p>
            </w:tc>
            <w:tc>
              <w:tcPr>
                <w:tcW w:w="2221" w:type="dxa"/>
              </w:tcPr>
              <w:p w14:paraId="3CBC5EAA" w14:textId="77777777" w:rsidR="003F1114" w:rsidRPr="00997930" w:rsidRDefault="003F1114" w:rsidP="00BB4A1E">
                <w:pPr>
                  <w:ind w:leftChars="0" w:left="0"/>
                  <w:jc w:val="center"/>
                  <w:rPr>
                    <w:b/>
                    <w:sz w:val="18"/>
                    <w:szCs w:val="18"/>
                  </w:rPr>
                </w:pPr>
                <w:r w:rsidRPr="00997930">
                  <w:rPr>
                    <w:rFonts w:hint="eastAsia"/>
                    <w:b/>
                    <w:sz w:val="18"/>
                    <w:szCs w:val="18"/>
                  </w:rPr>
                  <w:t>出力</w:t>
                </w:r>
              </w:p>
            </w:tc>
            <w:tc>
              <w:tcPr>
                <w:tcW w:w="2221" w:type="dxa"/>
              </w:tcPr>
              <w:p w14:paraId="218869F0" w14:textId="77777777" w:rsidR="003F1114" w:rsidRPr="00997930" w:rsidRDefault="003F1114" w:rsidP="00BB4A1E">
                <w:pPr>
                  <w:ind w:leftChars="0" w:left="0"/>
                  <w:jc w:val="center"/>
                  <w:rPr>
                    <w:b/>
                    <w:sz w:val="18"/>
                    <w:szCs w:val="18"/>
                  </w:rPr>
                </w:pPr>
                <w:r>
                  <w:rPr>
                    <w:rFonts w:hint="eastAsia"/>
                    <w:b/>
                    <w:sz w:val="18"/>
                    <w:szCs w:val="18"/>
                  </w:rPr>
                  <w:t>操作</w:t>
                </w:r>
              </w:p>
            </w:tc>
          </w:tr>
          <w:tr w:rsidR="00F80C39" w:rsidRPr="00997930" w14:paraId="4CD87CE4" w14:textId="77777777" w:rsidTr="00C13ED6">
            <w:tc>
              <w:tcPr>
                <w:tcW w:w="988" w:type="dxa"/>
              </w:tcPr>
              <w:p w14:paraId="1A6C87DB" w14:textId="77777777" w:rsidR="00F80C39" w:rsidRPr="00997930" w:rsidRDefault="00F80C39" w:rsidP="00BB4A1E">
                <w:pPr>
                  <w:ind w:leftChars="0" w:left="0"/>
                  <w:jc w:val="center"/>
                  <w:rPr>
                    <w:sz w:val="18"/>
                    <w:szCs w:val="18"/>
                  </w:rPr>
                </w:pP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tcPr>
              <w:p w14:paraId="50A4A936" w14:textId="77777777" w:rsidR="00F80C39" w:rsidRPr="00997930" w:rsidRDefault="00F80C39" w:rsidP="00BB4A1E">
                <w:pPr>
                  <w:ind w:leftChars="0" w:left="0"/>
                  <w:jc w:val="left"/>
                  <w:rPr>
                    <w:sz w:val="18"/>
                    <w:szCs w:val="18"/>
                  </w:rPr>
                </w:pPr>
                <w:r w:rsidRPr="00997930">
                  <w:rPr>
                    <w:rFonts w:ascii="メイリオ" w:eastAsia="メイリオ" w:hAnsi="メイリオ" w:cs="メイリオ" w:hint="eastAsia"/>
                    <w:sz w:val="18"/>
                    <w:szCs w:val="18"/>
                  </w:rPr>
                  <w:t>ログイン画面</w:t>
                </w:r>
              </w:p>
            </w:tc>
            <w:tc>
              <w:tcPr>
                <w:tcW w:w="1417" w:type="dxa"/>
              </w:tcPr>
              <w:p w14:paraId="57FC4F7D" w14:textId="77777777" w:rsidR="00F80C39" w:rsidRPr="00997930" w:rsidRDefault="00574F3E" w:rsidP="00BB4A1E">
                <w:pPr>
                  <w:ind w:leftChars="0" w:left="0"/>
                  <w:jc w:val="left"/>
                  <w:rPr>
                    <w:sz w:val="18"/>
                    <w:szCs w:val="18"/>
                  </w:rPr>
                </w:pPr>
                <w:r>
                  <w:rPr>
                    <w:rFonts w:hint="eastAsia"/>
                    <w:sz w:val="18"/>
                    <w:szCs w:val="18"/>
                  </w:rPr>
                  <w:t>非会員</w:t>
                </w:r>
              </w:p>
            </w:tc>
            <w:tc>
              <w:tcPr>
                <w:tcW w:w="2220" w:type="dxa"/>
              </w:tcPr>
              <w:p w14:paraId="05824435"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717F57E7" w14:textId="77777777" w:rsidR="00F80C39" w:rsidRPr="00997930" w:rsidRDefault="00F80C39" w:rsidP="00BB4A1E">
                <w:pPr>
                  <w:ind w:leftChars="0" w:left="0"/>
                  <w:jc w:val="left"/>
                  <w:rPr>
                    <w:sz w:val="18"/>
                    <w:szCs w:val="18"/>
                  </w:rPr>
                </w:pPr>
                <w:r w:rsidRPr="00997930">
                  <w:rPr>
                    <w:rFonts w:hint="eastAsia"/>
                    <w:sz w:val="18"/>
                    <w:szCs w:val="18"/>
                  </w:rPr>
                  <w:t>・</w:t>
                </w:r>
                <w:r w:rsidR="00C666B6">
                  <w:rPr>
                    <w:rFonts w:hint="eastAsia"/>
                    <w:sz w:val="18"/>
                    <w:szCs w:val="18"/>
                  </w:rPr>
                  <w:t>パスワード</w:t>
                </w:r>
              </w:p>
            </w:tc>
            <w:tc>
              <w:tcPr>
                <w:tcW w:w="2221" w:type="dxa"/>
              </w:tcPr>
              <w:p w14:paraId="3D5C3107" w14:textId="77777777" w:rsidR="00F80C39" w:rsidRPr="00997930" w:rsidRDefault="002F576E" w:rsidP="00BB4A1E">
                <w:pPr>
                  <w:ind w:leftChars="0" w:left="0"/>
                  <w:jc w:val="left"/>
                  <w:rPr>
                    <w:sz w:val="18"/>
                    <w:szCs w:val="18"/>
                  </w:rPr>
                </w:pPr>
                <w:r>
                  <w:rPr>
                    <w:rFonts w:hint="eastAsia"/>
                    <w:sz w:val="18"/>
                    <w:szCs w:val="18"/>
                  </w:rPr>
                  <w:t>-</w:t>
                </w:r>
              </w:p>
            </w:tc>
            <w:tc>
              <w:tcPr>
                <w:tcW w:w="2221" w:type="dxa"/>
              </w:tcPr>
              <w:p w14:paraId="14D1B9FB" w14:textId="77777777" w:rsidR="00F80C39" w:rsidRPr="00997930" w:rsidRDefault="00F80C39" w:rsidP="00BB4A1E">
                <w:pPr>
                  <w:ind w:leftChars="0" w:left="0"/>
                  <w:jc w:val="left"/>
                  <w:rPr>
                    <w:sz w:val="18"/>
                    <w:szCs w:val="18"/>
                  </w:rPr>
                </w:pPr>
                <w:r w:rsidRPr="00997930">
                  <w:rPr>
                    <w:rFonts w:hint="eastAsia"/>
                    <w:sz w:val="18"/>
                    <w:szCs w:val="18"/>
                  </w:rPr>
                  <w:t>・ログイン</w:t>
                </w:r>
                <w:r w:rsidR="007A7C52">
                  <w:rPr>
                    <w:rFonts w:hint="eastAsia"/>
                    <w:sz w:val="18"/>
                    <w:szCs w:val="18"/>
                  </w:rPr>
                  <w:t>(ボタン)</w:t>
                </w:r>
              </w:p>
            </w:tc>
          </w:tr>
          <w:tr w:rsidR="00574F3E" w:rsidRPr="00997930" w14:paraId="17784454" w14:textId="77777777" w:rsidTr="00C13ED6">
            <w:tc>
              <w:tcPr>
                <w:tcW w:w="988" w:type="dxa"/>
                <w:shd w:val="clear" w:color="auto" w:fill="EEECE1" w:themeFill="background2"/>
              </w:tcPr>
              <w:p w14:paraId="283C2533" w14:textId="77777777" w:rsidR="00574F3E" w:rsidRPr="00997930" w:rsidRDefault="00574F3E" w:rsidP="00574F3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266BDE5C" w14:textId="77777777" w:rsidR="00574F3E" w:rsidRPr="00997930" w:rsidRDefault="00C13ED6" w:rsidP="00574F3E">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2F576E">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574F3E">
                  <w:rPr>
                    <w:rFonts w:ascii="メイリオ" w:eastAsia="メイリオ" w:hAnsi="メイリオ" w:cs="メイリオ" w:hint="eastAsia"/>
                    <w:sz w:val="18"/>
                    <w:szCs w:val="18"/>
                  </w:rPr>
                  <w:t>画面</w:t>
                </w:r>
              </w:p>
            </w:tc>
            <w:tc>
              <w:tcPr>
                <w:tcW w:w="1417" w:type="dxa"/>
                <w:shd w:val="clear" w:color="auto" w:fill="EEECE1" w:themeFill="background2"/>
              </w:tcPr>
              <w:p w14:paraId="133E382E" w14:textId="77777777" w:rsidR="00574F3E" w:rsidRDefault="00871832" w:rsidP="00574F3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54FDFE7F"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2F193A69" w14:textId="77777777" w:rsidR="00574F3E" w:rsidRPr="00997930" w:rsidRDefault="002F576E" w:rsidP="00574F3E">
                <w:pPr>
                  <w:ind w:leftChars="0" w:left="0"/>
                  <w:jc w:val="left"/>
                  <w:rPr>
                    <w:sz w:val="18"/>
                    <w:szCs w:val="18"/>
                  </w:rPr>
                </w:pPr>
                <w:r>
                  <w:rPr>
                    <w:rFonts w:hint="eastAsia"/>
                    <w:sz w:val="18"/>
                    <w:szCs w:val="18"/>
                  </w:rPr>
                  <w:t>-</w:t>
                </w:r>
              </w:p>
            </w:tc>
            <w:tc>
              <w:tcPr>
                <w:tcW w:w="2221" w:type="dxa"/>
                <w:shd w:val="clear" w:color="auto" w:fill="EEECE1" w:themeFill="background2"/>
              </w:tcPr>
              <w:p w14:paraId="75E293AD" w14:textId="77777777" w:rsidR="00574F3E" w:rsidRDefault="00574F3E" w:rsidP="00574F3E">
                <w:pPr>
                  <w:ind w:leftChars="0" w:left="0"/>
                  <w:jc w:val="left"/>
                  <w:rPr>
                    <w:sz w:val="18"/>
                    <w:szCs w:val="18"/>
                  </w:rPr>
                </w:pPr>
                <w:r>
                  <w:rPr>
                    <w:rFonts w:hint="eastAsia"/>
                    <w:sz w:val="18"/>
                    <w:szCs w:val="18"/>
                  </w:rPr>
                  <w:t>・会員一覧表示</w:t>
                </w:r>
                <w:r w:rsidR="007A7C52">
                  <w:rPr>
                    <w:rFonts w:hint="eastAsia"/>
                    <w:sz w:val="18"/>
                    <w:szCs w:val="18"/>
                  </w:rPr>
                  <w:t>(リンク)</w:t>
                </w:r>
              </w:p>
              <w:p w14:paraId="10484345" w14:textId="77777777" w:rsidR="00574F3E" w:rsidRDefault="00574F3E" w:rsidP="00574F3E">
                <w:pPr>
                  <w:ind w:leftChars="0" w:left="0"/>
                  <w:jc w:val="left"/>
                  <w:rPr>
                    <w:sz w:val="18"/>
                    <w:szCs w:val="18"/>
                  </w:rPr>
                </w:pPr>
                <w:r>
                  <w:rPr>
                    <w:rFonts w:hint="eastAsia"/>
                    <w:sz w:val="18"/>
                    <w:szCs w:val="18"/>
                  </w:rPr>
                  <w:t>・注文一覧表示</w:t>
                </w:r>
                <w:r w:rsidR="007A7C52">
                  <w:rPr>
                    <w:rFonts w:hint="eastAsia"/>
                    <w:sz w:val="18"/>
                    <w:szCs w:val="18"/>
                  </w:rPr>
                  <w:t>(リンク)</w:t>
                </w:r>
              </w:p>
              <w:p w14:paraId="3F496570" w14:textId="77777777" w:rsidR="00574F3E" w:rsidRDefault="00574F3E" w:rsidP="00574F3E">
                <w:pPr>
                  <w:ind w:leftChars="0" w:left="0"/>
                  <w:jc w:val="left"/>
                  <w:rPr>
                    <w:sz w:val="18"/>
                    <w:szCs w:val="18"/>
                  </w:rPr>
                </w:pPr>
                <w:r>
                  <w:rPr>
                    <w:rFonts w:hint="eastAsia"/>
                    <w:sz w:val="18"/>
                    <w:szCs w:val="18"/>
                  </w:rPr>
                  <w:t>・商品一覧表示</w:t>
                </w:r>
                <w:r w:rsidR="007A7C52">
                  <w:rPr>
                    <w:rFonts w:hint="eastAsia"/>
                    <w:sz w:val="18"/>
                    <w:szCs w:val="18"/>
                  </w:rPr>
                  <w:t>(リンク)</w:t>
                </w:r>
              </w:p>
              <w:p w14:paraId="7DC55C71" w14:textId="77777777" w:rsidR="00574F3E" w:rsidRPr="00997930" w:rsidRDefault="00574F3E" w:rsidP="00C13ED6">
                <w:pPr>
                  <w:ind w:leftChars="0" w:left="0"/>
                  <w:jc w:val="left"/>
                  <w:rPr>
                    <w:sz w:val="18"/>
                    <w:szCs w:val="18"/>
                  </w:rPr>
                </w:pPr>
                <w:r>
                  <w:rPr>
                    <w:rFonts w:hint="eastAsia"/>
                    <w:sz w:val="18"/>
                    <w:szCs w:val="18"/>
                  </w:rPr>
                  <w:t>・カテゴリ一覧表示</w:t>
                </w:r>
                <w:r w:rsidR="007A7C52">
                  <w:rPr>
                    <w:rFonts w:hint="eastAsia"/>
                    <w:sz w:val="18"/>
                    <w:szCs w:val="18"/>
                  </w:rPr>
                  <w:t>(リンク)</w:t>
                </w:r>
              </w:p>
            </w:tc>
          </w:tr>
          <w:tr w:rsidR="00871832" w:rsidRPr="00997930" w14:paraId="36D3A65F" w14:textId="77777777" w:rsidTr="00C13ED6">
            <w:tc>
              <w:tcPr>
                <w:tcW w:w="988" w:type="dxa"/>
                <w:shd w:val="clear" w:color="auto" w:fill="EEECE1" w:themeFill="background2"/>
              </w:tcPr>
              <w:p w14:paraId="7BE205EE" w14:textId="77777777" w:rsidR="00871832"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1134" w:type="dxa"/>
                <w:shd w:val="clear" w:color="auto" w:fill="EEECE1" w:themeFill="background2"/>
              </w:tcPr>
              <w:p w14:paraId="290A7D3D" w14:textId="77777777" w:rsidR="00871832" w:rsidRDefault="00871832" w:rsidP="008718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Pr>
                    <w:rFonts w:ascii="メイリオ" w:eastAsia="メイリオ" w:hAnsi="メイリオ" w:cs="メイリオ" w:hint="eastAsia"/>
                    <w:sz w:val="18"/>
                    <w:szCs w:val="18"/>
                  </w:rPr>
                  <w:t>画面</w:t>
                </w:r>
              </w:p>
            </w:tc>
            <w:tc>
              <w:tcPr>
                <w:tcW w:w="1417" w:type="dxa"/>
                <w:shd w:val="clear" w:color="auto" w:fill="EEECE1" w:themeFill="background2"/>
              </w:tcPr>
              <w:p w14:paraId="127357B8" w14:textId="77777777" w:rsidR="00871832" w:rsidRDefault="00871832" w:rsidP="00871832">
                <w:pPr>
                  <w:ind w:leftChars="0" w:left="0"/>
                  <w:jc w:val="left"/>
                  <w:rPr>
                    <w:sz w:val="18"/>
                    <w:szCs w:val="18"/>
                  </w:rPr>
                </w:pPr>
                <w:r>
                  <w:rPr>
                    <w:rFonts w:hint="eastAsia"/>
                    <w:sz w:val="18"/>
                    <w:szCs w:val="18"/>
                  </w:rPr>
                  <w:t>システム管理者</w:t>
                </w:r>
              </w:p>
            </w:tc>
            <w:tc>
              <w:tcPr>
                <w:tcW w:w="2220" w:type="dxa"/>
                <w:shd w:val="clear" w:color="auto" w:fill="EEECE1" w:themeFill="background2"/>
              </w:tcPr>
              <w:p w14:paraId="6DF8D70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7E5F0A2D" w14:textId="77777777" w:rsidR="00871832" w:rsidRDefault="002F576E" w:rsidP="00871832">
                <w:pPr>
                  <w:ind w:leftChars="0" w:left="0"/>
                  <w:jc w:val="left"/>
                  <w:rPr>
                    <w:sz w:val="18"/>
                    <w:szCs w:val="18"/>
                  </w:rPr>
                </w:pPr>
                <w:r>
                  <w:rPr>
                    <w:rFonts w:hint="eastAsia"/>
                    <w:sz w:val="18"/>
                    <w:szCs w:val="18"/>
                  </w:rPr>
                  <w:t>-</w:t>
                </w:r>
              </w:p>
            </w:tc>
            <w:tc>
              <w:tcPr>
                <w:tcW w:w="2221" w:type="dxa"/>
                <w:shd w:val="clear" w:color="auto" w:fill="EEECE1" w:themeFill="background2"/>
              </w:tcPr>
              <w:p w14:paraId="1F165550" w14:textId="77777777" w:rsidR="00871832" w:rsidRDefault="00871832" w:rsidP="00871832">
                <w:pPr>
                  <w:ind w:leftChars="0" w:left="0"/>
                  <w:jc w:val="left"/>
                  <w:rPr>
                    <w:sz w:val="18"/>
                    <w:szCs w:val="18"/>
                  </w:rPr>
                </w:pPr>
                <w:r>
                  <w:rPr>
                    <w:rFonts w:hint="eastAsia"/>
                    <w:sz w:val="18"/>
                    <w:szCs w:val="18"/>
                  </w:rPr>
                  <w:t>・会員一覧表示</w:t>
                </w:r>
                <w:r w:rsidR="007A7C52">
                  <w:rPr>
                    <w:rFonts w:hint="eastAsia"/>
                    <w:sz w:val="18"/>
                    <w:szCs w:val="18"/>
                  </w:rPr>
                  <w:t>(リンク)</w:t>
                </w:r>
              </w:p>
            </w:tc>
          </w:tr>
          <w:tr w:rsidR="00871832" w:rsidRPr="00997930" w14:paraId="7827966A" w14:textId="77777777" w:rsidTr="00C13ED6">
            <w:tc>
              <w:tcPr>
                <w:tcW w:w="988" w:type="dxa"/>
              </w:tcPr>
              <w:p w14:paraId="70A248D9"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1CD1B1D5"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トップ画面</w:t>
                </w:r>
              </w:p>
            </w:tc>
            <w:tc>
              <w:tcPr>
                <w:tcW w:w="1417" w:type="dxa"/>
              </w:tcPr>
              <w:p w14:paraId="339FFBBE"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1B8966D1"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013A1BA6" w14:textId="77777777" w:rsidR="00871832" w:rsidRPr="00997930" w:rsidRDefault="00871832" w:rsidP="00871832">
                <w:pPr>
                  <w:ind w:leftChars="0" w:left="0"/>
                  <w:jc w:val="left"/>
                  <w:rPr>
                    <w:sz w:val="18"/>
                    <w:szCs w:val="18"/>
                  </w:rPr>
                </w:pPr>
                <w:r w:rsidRPr="00997930">
                  <w:rPr>
                    <w:rFonts w:hint="eastAsia"/>
                    <w:sz w:val="18"/>
                    <w:szCs w:val="18"/>
                  </w:rPr>
                  <w:t>・商品名</w:t>
                </w:r>
              </w:p>
              <w:p w14:paraId="2D4359DE" w14:textId="77777777" w:rsidR="00871832" w:rsidRPr="00997930" w:rsidRDefault="00871832" w:rsidP="00871832">
                <w:pPr>
                  <w:ind w:leftChars="0" w:left="0"/>
                  <w:jc w:val="left"/>
                  <w:rPr>
                    <w:sz w:val="18"/>
                    <w:szCs w:val="18"/>
                  </w:rPr>
                </w:pPr>
                <w:r w:rsidRPr="00997930">
                  <w:rPr>
                    <w:rFonts w:hint="eastAsia"/>
                    <w:sz w:val="18"/>
                    <w:szCs w:val="18"/>
                  </w:rPr>
                  <w:t>・商品画像</w:t>
                </w:r>
              </w:p>
            </w:tc>
            <w:tc>
              <w:tcPr>
                <w:tcW w:w="2221" w:type="dxa"/>
                <w:vMerge w:val="restart"/>
              </w:tcPr>
              <w:p w14:paraId="0BDB53B9" w14:textId="77777777" w:rsidR="00871832" w:rsidRPr="00997930" w:rsidRDefault="00871832" w:rsidP="007A7C52">
                <w:pPr>
                  <w:ind w:leftChars="0" w:left="0"/>
                  <w:jc w:val="left"/>
                  <w:rPr>
                    <w:sz w:val="18"/>
                    <w:szCs w:val="18"/>
                  </w:rPr>
                </w:pPr>
                <w:r w:rsidRPr="00997930">
                  <w:rPr>
                    <w:rFonts w:hint="eastAsia"/>
                    <w:sz w:val="18"/>
                    <w:szCs w:val="18"/>
                  </w:rPr>
                  <w:t>・商品画像</w:t>
                </w:r>
                <w:r w:rsidR="007A7C52">
                  <w:rPr>
                    <w:rFonts w:hint="eastAsia"/>
                    <w:sz w:val="18"/>
                    <w:szCs w:val="18"/>
                  </w:rPr>
                  <w:t>(リンク)</w:t>
                </w:r>
              </w:p>
            </w:tc>
          </w:tr>
          <w:tr w:rsidR="00871832" w:rsidRPr="00997930" w14:paraId="2A97D7D1" w14:textId="77777777" w:rsidTr="00C13ED6">
            <w:tc>
              <w:tcPr>
                <w:tcW w:w="988" w:type="dxa"/>
              </w:tcPr>
              <w:p w14:paraId="21C25D87"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88ACD66"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3FF6953A"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71C79D5F" w14:textId="77777777" w:rsidR="00871832" w:rsidRPr="00997930" w:rsidRDefault="00871832" w:rsidP="00871832">
                <w:pPr>
                  <w:ind w:leftChars="0" w:left="0"/>
                  <w:jc w:val="left"/>
                  <w:rPr>
                    <w:sz w:val="18"/>
                    <w:szCs w:val="18"/>
                  </w:rPr>
                </w:pPr>
              </w:p>
            </w:tc>
            <w:tc>
              <w:tcPr>
                <w:tcW w:w="2221" w:type="dxa"/>
                <w:vMerge/>
              </w:tcPr>
              <w:p w14:paraId="11ED3469" w14:textId="77777777" w:rsidR="00871832" w:rsidRPr="00997930" w:rsidRDefault="00871832" w:rsidP="00871832">
                <w:pPr>
                  <w:ind w:leftChars="0" w:left="0"/>
                  <w:jc w:val="left"/>
                  <w:rPr>
                    <w:sz w:val="18"/>
                    <w:szCs w:val="18"/>
                  </w:rPr>
                </w:pPr>
              </w:p>
            </w:tc>
            <w:tc>
              <w:tcPr>
                <w:tcW w:w="2221" w:type="dxa"/>
                <w:vMerge/>
              </w:tcPr>
              <w:p w14:paraId="54004D07" w14:textId="77777777" w:rsidR="00871832" w:rsidRPr="00997930" w:rsidRDefault="00871832" w:rsidP="00871832">
                <w:pPr>
                  <w:ind w:leftChars="0" w:left="0"/>
                  <w:jc w:val="left"/>
                  <w:rPr>
                    <w:sz w:val="18"/>
                    <w:szCs w:val="18"/>
                  </w:rPr>
                </w:pPr>
              </w:p>
            </w:tc>
          </w:tr>
          <w:tr w:rsidR="00871832" w:rsidRPr="00997930" w14:paraId="6EA6E5F2" w14:textId="77777777" w:rsidTr="00C13ED6">
            <w:trPr>
              <w:trHeight w:val="638"/>
            </w:trPr>
            <w:tc>
              <w:tcPr>
                <w:tcW w:w="988" w:type="dxa"/>
              </w:tcPr>
              <w:p w14:paraId="1E3F3156" w14:textId="77777777" w:rsidR="00871832" w:rsidRPr="00997930" w:rsidRDefault="00871832" w:rsidP="00871832">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795483DC" w14:textId="77777777" w:rsidR="00871832" w:rsidRPr="00997930" w:rsidRDefault="00871832" w:rsidP="00871832">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tcPr>
              <w:p w14:paraId="3A538409" w14:textId="77777777" w:rsidR="00871832" w:rsidRPr="00997930" w:rsidRDefault="00871832" w:rsidP="00871832">
                <w:pPr>
                  <w:ind w:leftChars="0" w:left="0"/>
                  <w:jc w:val="left"/>
                  <w:rPr>
                    <w:sz w:val="18"/>
                    <w:szCs w:val="18"/>
                  </w:rPr>
                </w:pPr>
                <w:r>
                  <w:rPr>
                    <w:rFonts w:hint="eastAsia"/>
                    <w:sz w:val="18"/>
                    <w:szCs w:val="18"/>
                  </w:rPr>
                  <w:t>非会員</w:t>
                </w:r>
              </w:p>
            </w:tc>
            <w:tc>
              <w:tcPr>
                <w:tcW w:w="2220" w:type="dxa"/>
                <w:vMerge w:val="restart"/>
              </w:tcPr>
              <w:p w14:paraId="30FD2383" w14:textId="77777777" w:rsidR="00871832" w:rsidRPr="00997930" w:rsidRDefault="002F576E" w:rsidP="00871832">
                <w:pPr>
                  <w:ind w:leftChars="0" w:left="0"/>
                  <w:jc w:val="left"/>
                  <w:rPr>
                    <w:sz w:val="18"/>
                    <w:szCs w:val="18"/>
                  </w:rPr>
                </w:pPr>
                <w:r>
                  <w:rPr>
                    <w:rFonts w:hint="eastAsia"/>
                    <w:sz w:val="18"/>
                    <w:szCs w:val="18"/>
                  </w:rPr>
                  <w:t>-</w:t>
                </w:r>
              </w:p>
            </w:tc>
            <w:tc>
              <w:tcPr>
                <w:tcW w:w="2221" w:type="dxa"/>
                <w:vMerge w:val="restart"/>
              </w:tcPr>
              <w:p w14:paraId="7A48350C" w14:textId="77777777" w:rsidR="00871832" w:rsidRDefault="00871832" w:rsidP="00871832">
                <w:pPr>
                  <w:ind w:leftChars="0" w:left="0"/>
                  <w:jc w:val="left"/>
                  <w:rPr>
                    <w:sz w:val="18"/>
                    <w:szCs w:val="18"/>
                  </w:rPr>
                </w:pPr>
                <w:r w:rsidRPr="00997930">
                  <w:rPr>
                    <w:rFonts w:hint="eastAsia"/>
                    <w:sz w:val="18"/>
                    <w:szCs w:val="18"/>
                  </w:rPr>
                  <w:t>・商品画像</w:t>
                </w:r>
              </w:p>
              <w:p w14:paraId="3F28131B" w14:textId="77777777" w:rsidR="00871832" w:rsidRPr="00997930" w:rsidRDefault="00871832" w:rsidP="00871832">
                <w:pPr>
                  <w:ind w:leftChars="0" w:left="0"/>
                  <w:jc w:val="left"/>
                  <w:rPr>
                    <w:sz w:val="18"/>
                    <w:szCs w:val="18"/>
                  </w:rPr>
                </w:pPr>
                <w:r w:rsidRPr="00997930">
                  <w:rPr>
                    <w:rFonts w:hint="eastAsia"/>
                    <w:sz w:val="18"/>
                    <w:szCs w:val="18"/>
                  </w:rPr>
                  <w:t>・商品名</w:t>
                </w:r>
              </w:p>
              <w:p w14:paraId="7F71D57C" w14:textId="77777777" w:rsidR="00871832" w:rsidRPr="00997930" w:rsidRDefault="00871832" w:rsidP="00871832">
                <w:pPr>
                  <w:ind w:leftChars="0" w:left="0"/>
                  <w:jc w:val="left"/>
                  <w:rPr>
                    <w:sz w:val="18"/>
                    <w:szCs w:val="18"/>
                  </w:rPr>
                </w:pPr>
                <w:r w:rsidRPr="00997930">
                  <w:rPr>
                    <w:rFonts w:hint="eastAsia"/>
                    <w:sz w:val="18"/>
                    <w:szCs w:val="18"/>
                  </w:rPr>
                  <w:t>・価格</w:t>
                </w:r>
              </w:p>
              <w:p w14:paraId="2C93984F" w14:textId="12C3FCFB" w:rsidR="00871832" w:rsidRPr="00997930" w:rsidRDefault="00871832" w:rsidP="00871832">
                <w:pPr>
                  <w:ind w:leftChars="0" w:left="0"/>
                  <w:jc w:val="left"/>
                  <w:rPr>
                    <w:sz w:val="18"/>
                    <w:szCs w:val="18"/>
                  </w:rPr>
                </w:pPr>
                <w:r w:rsidRPr="00997930">
                  <w:rPr>
                    <w:rFonts w:hint="eastAsia"/>
                    <w:sz w:val="18"/>
                    <w:szCs w:val="18"/>
                  </w:rPr>
                  <w:t>・カテゴリ</w:t>
                </w:r>
              </w:p>
            </w:tc>
            <w:tc>
              <w:tcPr>
                <w:tcW w:w="2221" w:type="dxa"/>
                <w:vMerge w:val="restart"/>
              </w:tcPr>
              <w:p w14:paraId="6A0576AE" w14:textId="58DE87B6" w:rsidR="00871832" w:rsidRPr="00997930" w:rsidRDefault="00871832" w:rsidP="007A7C52">
                <w:pPr>
                  <w:ind w:leftChars="0" w:left="0"/>
                  <w:jc w:val="left"/>
                  <w:rPr>
                    <w:sz w:val="18"/>
                    <w:szCs w:val="18"/>
                  </w:rPr>
                </w:pPr>
                <w:r w:rsidRPr="00997930">
                  <w:rPr>
                    <w:rFonts w:hint="eastAsia"/>
                    <w:sz w:val="18"/>
                    <w:szCs w:val="18"/>
                  </w:rPr>
                  <w:t>・商品名(リンク)</w:t>
                </w:r>
              </w:p>
            </w:tc>
          </w:tr>
          <w:tr w:rsidR="00871832" w:rsidRPr="00997930" w14:paraId="0D2F5A84" w14:textId="77777777" w:rsidTr="00C13ED6">
            <w:trPr>
              <w:trHeight w:val="637"/>
            </w:trPr>
            <w:tc>
              <w:tcPr>
                <w:tcW w:w="988" w:type="dxa"/>
              </w:tcPr>
              <w:p w14:paraId="13D074F8" w14:textId="77777777" w:rsidR="00871832" w:rsidRPr="00997930" w:rsidRDefault="00871832" w:rsidP="008718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3F2411E7" w14:textId="77777777" w:rsidR="00871832" w:rsidRPr="00997930" w:rsidRDefault="00871832" w:rsidP="00871832">
                <w:pPr>
                  <w:ind w:leftChars="0" w:left="0"/>
                  <w:jc w:val="left"/>
                  <w:rPr>
                    <w:rFonts w:ascii="メイリオ" w:eastAsia="メイリオ" w:hAnsi="メイリオ" w:cs="メイリオ"/>
                    <w:sz w:val="18"/>
                    <w:szCs w:val="18"/>
                  </w:rPr>
                </w:pPr>
              </w:p>
            </w:tc>
            <w:tc>
              <w:tcPr>
                <w:tcW w:w="1417" w:type="dxa"/>
              </w:tcPr>
              <w:p w14:paraId="65CFB384" w14:textId="77777777" w:rsidR="00871832" w:rsidRDefault="00871832" w:rsidP="00871832">
                <w:pPr>
                  <w:ind w:leftChars="0" w:left="0"/>
                  <w:jc w:val="left"/>
                  <w:rPr>
                    <w:sz w:val="18"/>
                    <w:szCs w:val="18"/>
                  </w:rPr>
                </w:pPr>
                <w:r>
                  <w:rPr>
                    <w:rFonts w:hint="eastAsia"/>
                    <w:sz w:val="18"/>
                    <w:szCs w:val="18"/>
                  </w:rPr>
                  <w:t>一般会員</w:t>
                </w:r>
              </w:p>
            </w:tc>
            <w:tc>
              <w:tcPr>
                <w:tcW w:w="2220" w:type="dxa"/>
                <w:vMerge/>
              </w:tcPr>
              <w:p w14:paraId="6C26BEAB" w14:textId="77777777" w:rsidR="00871832" w:rsidRPr="00997930" w:rsidRDefault="00871832" w:rsidP="00871832">
                <w:pPr>
                  <w:ind w:leftChars="0" w:left="0"/>
                  <w:jc w:val="left"/>
                  <w:rPr>
                    <w:sz w:val="18"/>
                    <w:szCs w:val="18"/>
                  </w:rPr>
                </w:pPr>
              </w:p>
            </w:tc>
            <w:tc>
              <w:tcPr>
                <w:tcW w:w="2221" w:type="dxa"/>
                <w:vMerge/>
              </w:tcPr>
              <w:p w14:paraId="256D9FA8" w14:textId="77777777" w:rsidR="00871832" w:rsidRPr="00997930" w:rsidRDefault="00871832" w:rsidP="00871832">
                <w:pPr>
                  <w:ind w:leftChars="0" w:left="0"/>
                  <w:jc w:val="left"/>
                  <w:rPr>
                    <w:sz w:val="18"/>
                    <w:szCs w:val="18"/>
                  </w:rPr>
                </w:pPr>
              </w:p>
            </w:tc>
            <w:tc>
              <w:tcPr>
                <w:tcW w:w="2221" w:type="dxa"/>
                <w:vMerge/>
              </w:tcPr>
              <w:p w14:paraId="7992BB7B" w14:textId="77777777" w:rsidR="00871832" w:rsidRPr="00997930" w:rsidRDefault="00871832" w:rsidP="00871832">
                <w:pPr>
                  <w:ind w:leftChars="0" w:left="0"/>
                  <w:jc w:val="left"/>
                  <w:rPr>
                    <w:sz w:val="18"/>
                    <w:szCs w:val="18"/>
                  </w:rPr>
                </w:pPr>
              </w:p>
            </w:tc>
          </w:tr>
          <w:tr w:rsidR="000E67BE" w:rsidRPr="00997930" w14:paraId="4DD6471F" w14:textId="77777777" w:rsidTr="00C13ED6">
            <w:trPr>
              <w:trHeight w:val="637"/>
            </w:trPr>
            <w:tc>
              <w:tcPr>
                <w:tcW w:w="988" w:type="dxa"/>
                <w:shd w:val="clear" w:color="auto" w:fill="EEECE1" w:themeFill="background2"/>
              </w:tcPr>
              <w:p w14:paraId="6CB0451B" w14:textId="77777777" w:rsidR="000E67BE"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134" w:type="dxa"/>
                <w:shd w:val="clear" w:color="auto" w:fill="EEECE1" w:themeFill="background2"/>
              </w:tcPr>
              <w:p w14:paraId="4157FDC4"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商品一覧画面</w:t>
                </w:r>
              </w:p>
            </w:tc>
            <w:tc>
              <w:tcPr>
                <w:tcW w:w="1417" w:type="dxa"/>
                <w:shd w:val="clear" w:color="auto" w:fill="EEECE1" w:themeFill="background2"/>
              </w:tcPr>
              <w:p w14:paraId="67AF23D7" w14:textId="77777777" w:rsidR="000E67BE" w:rsidRDefault="000E67BE" w:rsidP="000E67BE">
                <w:pPr>
                  <w:ind w:leftChars="0" w:left="0"/>
                  <w:jc w:val="left"/>
                  <w:rPr>
                    <w:sz w:val="18"/>
                    <w:szCs w:val="18"/>
                  </w:rPr>
                </w:pPr>
                <w:r>
                  <w:rPr>
                    <w:rFonts w:hint="eastAsia"/>
                    <w:sz w:val="18"/>
                    <w:szCs w:val="18"/>
                  </w:rPr>
                  <w:t>運用管理者</w:t>
                </w:r>
              </w:p>
            </w:tc>
            <w:tc>
              <w:tcPr>
                <w:tcW w:w="2220" w:type="dxa"/>
                <w:shd w:val="clear" w:color="auto" w:fill="EEECE1" w:themeFill="background2"/>
              </w:tcPr>
              <w:p w14:paraId="44FECE90" w14:textId="77777777" w:rsidR="000E67BE" w:rsidRPr="00997930" w:rsidRDefault="002F576E" w:rsidP="000E67BE">
                <w:pPr>
                  <w:ind w:leftChars="0" w:left="0"/>
                  <w:jc w:val="left"/>
                  <w:rPr>
                    <w:sz w:val="18"/>
                    <w:szCs w:val="18"/>
                  </w:rPr>
                </w:pPr>
                <w:r>
                  <w:rPr>
                    <w:rFonts w:hint="eastAsia"/>
                    <w:sz w:val="18"/>
                    <w:szCs w:val="18"/>
                  </w:rPr>
                  <w:t>-</w:t>
                </w:r>
              </w:p>
            </w:tc>
            <w:tc>
              <w:tcPr>
                <w:tcW w:w="2221" w:type="dxa"/>
                <w:shd w:val="clear" w:color="auto" w:fill="EEECE1" w:themeFill="background2"/>
              </w:tcPr>
              <w:p w14:paraId="7E4753E2" w14:textId="77777777" w:rsidR="000E67BE" w:rsidRDefault="000E67BE" w:rsidP="000E67BE">
                <w:pPr>
                  <w:ind w:leftChars="0" w:left="0"/>
                  <w:jc w:val="left"/>
                  <w:rPr>
                    <w:sz w:val="18"/>
                    <w:szCs w:val="18"/>
                  </w:rPr>
                </w:pPr>
                <w:r>
                  <w:rPr>
                    <w:rFonts w:hint="eastAsia"/>
                    <w:sz w:val="18"/>
                    <w:szCs w:val="18"/>
                  </w:rPr>
                  <w:t>・ID</w:t>
                </w:r>
              </w:p>
              <w:p w14:paraId="116A02AF" w14:textId="77777777" w:rsidR="000E67BE" w:rsidRPr="00041EC2" w:rsidRDefault="000E67BE" w:rsidP="000E67BE">
                <w:pPr>
                  <w:ind w:leftChars="0" w:left="0"/>
                  <w:jc w:val="left"/>
                  <w:rPr>
                    <w:sz w:val="18"/>
                    <w:szCs w:val="18"/>
                  </w:rPr>
                </w:pPr>
                <w:r w:rsidRPr="00041EC2">
                  <w:rPr>
                    <w:rFonts w:hint="eastAsia"/>
                    <w:sz w:val="18"/>
                    <w:szCs w:val="18"/>
                  </w:rPr>
                  <w:t>・商品名</w:t>
                </w:r>
              </w:p>
              <w:p w14:paraId="2AF5B789" w14:textId="77777777" w:rsidR="000E67BE" w:rsidRPr="00041EC2" w:rsidRDefault="000E67BE" w:rsidP="000E67BE">
                <w:pPr>
                  <w:ind w:leftChars="0" w:left="0"/>
                  <w:jc w:val="left"/>
                  <w:rPr>
                    <w:sz w:val="18"/>
                    <w:szCs w:val="18"/>
                  </w:rPr>
                </w:pPr>
                <w:r w:rsidRPr="00041EC2">
                  <w:rPr>
                    <w:rFonts w:hint="eastAsia"/>
                    <w:sz w:val="18"/>
                    <w:szCs w:val="18"/>
                  </w:rPr>
                  <w:t>・価格</w:t>
                </w:r>
              </w:p>
              <w:p w14:paraId="153F4F08" w14:textId="61A55469" w:rsidR="000E67BE" w:rsidRPr="00997930" w:rsidRDefault="000E67BE" w:rsidP="000E67BE">
                <w:pPr>
                  <w:ind w:leftChars="0" w:left="0"/>
                  <w:jc w:val="left"/>
                  <w:rPr>
                    <w:sz w:val="18"/>
                    <w:szCs w:val="18"/>
                  </w:rPr>
                </w:pPr>
                <w:r w:rsidRPr="00041EC2">
                  <w:rPr>
                    <w:rFonts w:hint="eastAsia"/>
                    <w:sz w:val="18"/>
                    <w:szCs w:val="18"/>
                  </w:rPr>
                  <w:t>・カテゴリ</w:t>
                </w:r>
              </w:p>
            </w:tc>
            <w:tc>
              <w:tcPr>
                <w:tcW w:w="2221" w:type="dxa"/>
                <w:shd w:val="clear" w:color="auto" w:fill="EEECE1" w:themeFill="background2"/>
              </w:tcPr>
              <w:p w14:paraId="38C79377" w14:textId="77777777" w:rsidR="000E67BE" w:rsidRDefault="000E67BE" w:rsidP="000E67BE">
                <w:pPr>
                  <w:ind w:leftChars="0" w:left="0"/>
                  <w:jc w:val="left"/>
                  <w:rPr>
                    <w:sz w:val="18"/>
                    <w:szCs w:val="18"/>
                  </w:rPr>
                </w:pPr>
                <w:r>
                  <w:rPr>
                    <w:rFonts w:hint="eastAsia"/>
                    <w:sz w:val="18"/>
                    <w:szCs w:val="18"/>
                  </w:rPr>
                  <w:t>・商品新規登録(ボタン)</w:t>
                </w:r>
              </w:p>
              <w:p w14:paraId="5B71007D" w14:textId="77777777" w:rsidR="000E67BE" w:rsidRDefault="000E67BE" w:rsidP="000E67BE">
                <w:pPr>
                  <w:ind w:leftChars="0" w:left="0"/>
                  <w:jc w:val="left"/>
                  <w:rPr>
                    <w:sz w:val="18"/>
                    <w:szCs w:val="18"/>
                  </w:rPr>
                </w:pPr>
                <w:r>
                  <w:rPr>
                    <w:rFonts w:hint="eastAsia"/>
                    <w:sz w:val="18"/>
                    <w:szCs w:val="18"/>
                  </w:rPr>
                  <w:t>・商品名(リンク)</w:t>
                </w:r>
              </w:p>
              <w:p w14:paraId="192CA776" w14:textId="77777777" w:rsidR="000E67BE" w:rsidRDefault="000E67BE" w:rsidP="000E67BE">
                <w:pPr>
                  <w:ind w:leftChars="0" w:left="0"/>
                  <w:jc w:val="left"/>
                  <w:rPr>
                    <w:sz w:val="18"/>
                    <w:szCs w:val="18"/>
                  </w:rPr>
                </w:pPr>
                <w:r>
                  <w:rPr>
                    <w:rFonts w:hint="eastAsia"/>
                    <w:sz w:val="18"/>
                    <w:szCs w:val="18"/>
                  </w:rPr>
                  <w:t>・変更(ボタン)</w:t>
                </w:r>
              </w:p>
              <w:p w14:paraId="4B9C7F8E" w14:textId="77E9EE61" w:rsidR="000E67BE" w:rsidRPr="00997930" w:rsidRDefault="000E67BE" w:rsidP="007A7C52">
                <w:pPr>
                  <w:ind w:leftChars="0" w:left="0"/>
                  <w:jc w:val="left"/>
                  <w:rPr>
                    <w:sz w:val="18"/>
                    <w:szCs w:val="18"/>
                  </w:rPr>
                </w:pPr>
                <w:r>
                  <w:rPr>
                    <w:rFonts w:hint="eastAsia"/>
                    <w:sz w:val="18"/>
                    <w:szCs w:val="18"/>
                  </w:rPr>
                  <w:t>・削除(ボタン)</w:t>
                </w:r>
              </w:p>
            </w:tc>
          </w:tr>
          <w:tr w:rsidR="000E67BE" w:rsidRPr="00997930" w14:paraId="0622EB30" w14:textId="77777777" w:rsidTr="00C13ED6">
            <w:trPr>
              <w:trHeight w:val="960"/>
            </w:trPr>
            <w:tc>
              <w:tcPr>
                <w:tcW w:w="988" w:type="dxa"/>
              </w:tcPr>
              <w:p w14:paraId="3073569D" w14:textId="77777777" w:rsidR="000E67BE" w:rsidRPr="00997930" w:rsidRDefault="000E67BE" w:rsidP="000E67BE">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1134" w:type="dxa"/>
                <w:vMerge w:val="restart"/>
              </w:tcPr>
              <w:p w14:paraId="53CEA385" w14:textId="77777777" w:rsidR="000E67BE" w:rsidRPr="00997930" w:rsidRDefault="000E67BE" w:rsidP="000E67BE">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商品詳細画面</w:t>
                </w:r>
              </w:p>
            </w:tc>
            <w:tc>
              <w:tcPr>
                <w:tcW w:w="1417" w:type="dxa"/>
              </w:tcPr>
              <w:p w14:paraId="39640108" w14:textId="77777777" w:rsidR="000E67BE" w:rsidRPr="00997930" w:rsidRDefault="000E67BE" w:rsidP="000E67BE">
                <w:pPr>
                  <w:ind w:leftChars="0" w:left="0"/>
                  <w:jc w:val="left"/>
                  <w:rPr>
                    <w:sz w:val="18"/>
                    <w:szCs w:val="18"/>
                  </w:rPr>
                </w:pPr>
                <w:r>
                  <w:rPr>
                    <w:rFonts w:hint="eastAsia"/>
                    <w:sz w:val="18"/>
                    <w:szCs w:val="18"/>
                  </w:rPr>
                  <w:t>非会員</w:t>
                </w:r>
              </w:p>
            </w:tc>
            <w:tc>
              <w:tcPr>
                <w:tcW w:w="2220" w:type="dxa"/>
                <w:vMerge w:val="restart"/>
              </w:tcPr>
              <w:p w14:paraId="4C884FF8" w14:textId="77777777" w:rsidR="000E67BE" w:rsidRPr="00997930" w:rsidRDefault="002F576E" w:rsidP="000E67BE">
                <w:pPr>
                  <w:ind w:leftChars="0" w:left="0"/>
                  <w:jc w:val="left"/>
                  <w:rPr>
                    <w:sz w:val="18"/>
                    <w:szCs w:val="18"/>
                  </w:rPr>
                </w:pPr>
                <w:r>
                  <w:rPr>
                    <w:rFonts w:hint="eastAsia"/>
                    <w:sz w:val="18"/>
                    <w:szCs w:val="18"/>
                  </w:rPr>
                  <w:t>-</w:t>
                </w:r>
              </w:p>
            </w:tc>
            <w:tc>
              <w:tcPr>
                <w:tcW w:w="2221" w:type="dxa"/>
                <w:vMerge w:val="restart"/>
              </w:tcPr>
              <w:p w14:paraId="2470C28C" w14:textId="77777777" w:rsidR="00BB6FC6" w:rsidRDefault="00BB6FC6" w:rsidP="000E67BE">
                <w:pPr>
                  <w:ind w:leftChars="0" w:left="0"/>
                  <w:jc w:val="left"/>
                  <w:rPr>
                    <w:sz w:val="18"/>
                    <w:szCs w:val="18"/>
                  </w:rPr>
                </w:pPr>
                <w:r w:rsidRPr="00997930">
                  <w:rPr>
                    <w:rFonts w:hint="eastAsia"/>
                    <w:sz w:val="18"/>
                    <w:szCs w:val="18"/>
                  </w:rPr>
                  <w:t>・商品画像</w:t>
                </w:r>
              </w:p>
              <w:p w14:paraId="14E44C74" w14:textId="77777777" w:rsidR="000E67BE" w:rsidRPr="00997930" w:rsidRDefault="000E67BE" w:rsidP="000E67BE">
                <w:pPr>
                  <w:ind w:leftChars="0" w:left="0"/>
                  <w:jc w:val="left"/>
                  <w:rPr>
                    <w:sz w:val="18"/>
                    <w:szCs w:val="18"/>
                  </w:rPr>
                </w:pPr>
                <w:r w:rsidRPr="00997930">
                  <w:rPr>
                    <w:rFonts w:hint="eastAsia"/>
                    <w:sz w:val="18"/>
                    <w:szCs w:val="18"/>
                  </w:rPr>
                  <w:t>・商品名</w:t>
                </w:r>
              </w:p>
              <w:p w14:paraId="1555BE95" w14:textId="77777777" w:rsidR="000E67BE" w:rsidRPr="00997930" w:rsidRDefault="000E67BE" w:rsidP="000E67BE">
                <w:pPr>
                  <w:ind w:leftChars="0" w:left="0"/>
                  <w:jc w:val="left"/>
                  <w:rPr>
                    <w:sz w:val="18"/>
                    <w:szCs w:val="18"/>
                  </w:rPr>
                </w:pPr>
                <w:r w:rsidRPr="00997930">
                  <w:rPr>
                    <w:rFonts w:hint="eastAsia"/>
                    <w:sz w:val="18"/>
                    <w:szCs w:val="18"/>
                  </w:rPr>
                  <w:t>・価格</w:t>
                </w:r>
              </w:p>
              <w:p w14:paraId="157D15B3" w14:textId="77777777" w:rsidR="00BB6FC6" w:rsidRDefault="00BB6FC6" w:rsidP="000E67BE">
                <w:pPr>
                  <w:ind w:leftChars="0" w:left="0"/>
                  <w:jc w:val="left"/>
                  <w:rPr>
                    <w:sz w:val="18"/>
                    <w:szCs w:val="18"/>
                  </w:rPr>
                </w:pPr>
                <w:r w:rsidRPr="00997930">
                  <w:rPr>
                    <w:rFonts w:hint="eastAsia"/>
                    <w:sz w:val="18"/>
                    <w:szCs w:val="18"/>
                  </w:rPr>
                  <w:t>・在庫</w:t>
                </w:r>
              </w:p>
              <w:p w14:paraId="7AB63703" w14:textId="77777777" w:rsidR="000E67BE" w:rsidRPr="00997930" w:rsidRDefault="000E67BE" w:rsidP="000E67BE">
                <w:pPr>
                  <w:ind w:leftChars="0" w:left="0"/>
                  <w:jc w:val="left"/>
                  <w:rPr>
                    <w:sz w:val="18"/>
                    <w:szCs w:val="18"/>
                  </w:rPr>
                </w:pPr>
                <w:r w:rsidRPr="00997930">
                  <w:rPr>
                    <w:rFonts w:hint="eastAsia"/>
                    <w:sz w:val="18"/>
                    <w:szCs w:val="18"/>
                  </w:rPr>
                  <w:t>・カテゴリ</w:t>
                </w:r>
              </w:p>
              <w:p w14:paraId="3B6956C4" w14:textId="77777777" w:rsidR="000E67BE" w:rsidRPr="00997930" w:rsidRDefault="00BB6FC6" w:rsidP="000E67BE">
                <w:pPr>
                  <w:ind w:leftChars="0" w:left="0"/>
                  <w:jc w:val="left"/>
                  <w:rPr>
                    <w:sz w:val="18"/>
                    <w:szCs w:val="18"/>
                  </w:rPr>
                </w:pPr>
                <w:r w:rsidRPr="00997930">
                  <w:rPr>
                    <w:rFonts w:hint="eastAsia"/>
                    <w:sz w:val="18"/>
                    <w:szCs w:val="18"/>
                  </w:rPr>
                  <w:t>・説明</w:t>
                </w:r>
              </w:p>
            </w:tc>
            <w:tc>
              <w:tcPr>
                <w:tcW w:w="2221" w:type="dxa"/>
                <w:vMerge w:val="restart"/>
              </w:tcPr>
              <w:p w14:paraId="53326D9A" w14:textId="77777777" w:rsidR="00BB6FC6" w:rsidRDefault="00BB6FC6" w:rsidP="000E67BE">
                <w:pPr>
                  <w:ind w:leftChars="0" w:left="0"/>
                  <w:jc w:val="left"/>
                  <w:rPr>
                    <w:sz w:val="18"/>
                    <w:szCs w:val="18"/>
                  </w:rPr>
                </w:pPr>
                <w:r w:rsidRPr="00997930">
                  <w:rPr>
                    <w:rFonts w:hint="eastAsia"/>
                    <w:sz w:val="18"/>
                    <w:szCs w:val="18"/>
                  </w:rPr>
                  <w:t>・買い物かごへいれる(ボタン)</w:t>
                </w:r>
                <w:r>
                  <w:rPr>
                    <w:rFonts w:hint="eastAsia"/>
                    <w:sz w:val="18"/>
                    <w:szCs w:val="18"/>
                  </w:rPr>
                  <w:t>※</w:t>
                </w:r>
              </w:p>
              <w:p w14:paraId="50A382F6" w14:textId="77777777" w:rsidR="000E67BE" w:rsidRPr="00997930" w:rsidRDefault="000E67BE" w:rsidP="000E67BE">
                <w:pPr>
                  <w:ind w:leftChars="0" w:left="0"/>
                  <w:jc w:val="left"/>
                  <w:rPr>
                    <w:sz w:val="18"/>
                    <w:szCs w:val="18"/>
                  </w:rPr>
                </w:pPr>
                <w:r w:rsidRPr="00997930">
                  <w:rPr>
                    <w:rFonts w:hint="eastAsia"/>
                    <w:sz w:val="18"/>
                    <w:szCs w:val="18"/>
                  </w:rPr>
                  <w:t>・戻る(ボタン)</w:t>
                </w:r>
              </w:p>
              <w:p w14:paraId="2BE4054A" w14:textId="77777777" w:rsidR="007E16E5" w:rsidRDefault="007E16E5" w:rsidP="000E67BE">
                <w:pPr>
                  <w:ind w:leftChars="0" w:left="0"/>
                  <w:jc w:val="left"/>
                  <w:rPr>
                    <w:sz w:val="16"/>
                    <w:szCs w:val="18"/>
                  </w:rPr>
                </w:pPr>
              </w:p>
              <w:p w14:paraId="65ABAD44" w14:textId="77777777" w:rsidR="000E67BE" w:rsidRPr="00997930" w:rsidRDefault="007A7C52" w:rsidP="000E67BE">
                <w:pPr>
                  <w:ind w:leftChars="0" w:left="0"/>
                  <w:jc w:val="left"/>
                  <w:rPr>
                    <w:sz w:val="18"/>
                    <w:szCs w:val="18"/>
                  </w:rPr>
                </w:pPr>
                <w:r w:rsidRPr="009D668D">
                  <w:rPr>
                    <w:rFonts w:hint="eastAsia"/>
                    <w:sz w:val="16"/>
                    <w:szCs w:val="18"/>
                  </w:rPr>
                  <w:t>※在庫なしの場合、非表示</w:t>
                </w:r>
              </w:p>
            </w:tc>
          </w:tr>
          <w:tr w:rsidR="000E67BE" w:rsidRPr="00997930" w14:paraId="0FC3A30B" w14:textId="77777777" w:rsidTr="00C13ED6">
            <w:trPr>
              <w:trHeight w:val="960"/>
            </w:trPr>
            <w:tc>
              <w:tcPr>
                <w:tcW w:w="988" w:type="dxa"/>
              </w:tcPr>
              <w:p w14:paraId="04A54FFB" w14:textId="77777777" w:rsidR="000E67BE" w:rsidRPr="00997930" w:rsidRDefault="000E67BE" w:rsidP="000E67BE">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134" w:type="dxa"/>
                <w:vMerge/>
              </w:tcPr>
              <w:p w14:paraId="54FA04DB" w14:textId="77777777" w:rsidR="000E67BE" w:rsidRPr="00997930" w:rsidRDefault="000E67BE" w:rsidP="000E67BE">
                <w:pPr>
                  <w:ind w:leftChars="0" w:left="0"/>
                  <w:jc w:val="left"/>
                  <w:rPr>
                    <w:rFonts w:ascii="メイリオ" w:eastAsia="メイリオ" w:hAnsi="メイリオ" w:cs="メイリオ"/>
                    <w:sz w:val="18"/>
                    <w:szCs w:val="18"/>
                  </w:rPr>
                </w:pPr>
              </w:p>
            </w:tc>
            <w:tc>
              <w:tcPr>
                <w:tcW w:w="1417" w:type="dxa"/>
              </w:tcPr>
              <w:p w14:paraId="16993A00" w14:textId="77777777" w:rsidR="000E67BE" w:rsidRDefault="007A7C52" w:rsidP="000E67BE">
                <w:pPr>
                  <w:ind w:leftChars="0" w:left="0"/>
                  <w:jc w:val="left"/>
                  <w:rPr>
                    <w:sz w:val="18"/>
                    <w:szCs w:val="18"/>
                  </w:rPr>
                </w:pPr>
                <w:r>
                  <w:rPr>
                    <w:rFonts w:hint="eastAsia"/>
                    <w:sz w:val="18"/>
                    <w:szCs w:val="18"/>
                  </w:rPr>
                  <w:t>一般会員</w:t>
                </w:r>
              </w:p>
            </w:tc>
            <w:tc>
              <w:tcPr>
                <w:tcW w:w="2220" w:type="dxa"/>
                <w:vMerge/>
              </w:tcPr>
              <w:p w14:paraId="0F52CFD2" w14:textId="77777777" w:rsidR="000E67BE" w:rsidRPr="00997930" w:rsidRDefault="000E67BE" w:rsidP="000E67BE">
                <w:pPr>
                  <w:ind w:leftChars="0" w:left="0"/>
                  <w:jc w:val="left"/>
                  <w:rPr>
                    <w:sz w:val="18"/>
                    <w:szCs w:val="18"/>
                  </w:rPr>
                </w:pPr>
              </w:p>
            </w:tc>
            <w:tc>
              <w:tcPr>
                <w:tcW w:w="2221" w:type="dxa"/>
                <w:vMerge/>
              </w:tcPr>
              <w:p w14:paraId="76FB5924" w14:textId="77777777" w:rsidR="000E67BE" w:rsidRPr="00997930" w:rsidRDefault="000E67BE" w:rsidP="000E67BE">
                <w:pPr>
                  <w:ind w:leftChars="0" w:left="0"/>
                  <w:jc w:val="left"/>
                  <w:rPr>
                    <w:sz w:val="18"/>
                    <w:szCs w:val="18"/>
                  </w:rPr>
                </w:pPr>
              </w:p>
            </w:tc>
            <w:tc>
              <w:tcPr>
                <w:tcW w:w="2221" w:type="dxa"/>
                <w:vMerge/>
              </w:tcPr>
              <w:p w14:paraId="2397C094" w14:textId="77777777" w:rsidR="000E67BE" w:rsidRPr="00997930" w:rsidRDefault="000E67BE" w:rsidP="000E67BE">
                <w:pPr>
                  <w:ind w:leftChars="0" w:left="0"/>
                  <w:jc w:val="left"/>
                  <w:rPr>
                    <w:sz w:val="18"/>
                    <w:szCs w:val="18"/>
                  </w:rPr>
                </w:pPr>
              </w:p>
            </w:tc>
          </w:tr>
        </w:tbl>
        <w:p w14:paraId="5F529617" w14:textId="77777777" w:rsidR="00D2716E" w:rsidRDefault="00D2716E" w:rsidP="00D2716E">
          <w:pPr>
            <w:ind w:left="840"/>
          </w:pPr>
        </w:p>
        <w:p w14:paraId="7E54D9ED" w14:textId="77777777" w:rsidR="00D2716E" w:rsidRDefault="00D2716E" w:rsidP="00D2716E">
          <w:pPr>
            <w:widowControl/>
            <w:spacing w:line="240" w:lineRule="auto"/>
            <w:ind w:leftChars="0" w:left="0"/>
            <w:jc w:val="left"/>
          </w:pPr>
          <w:r>
            <w:br w:type="page"/>
          </w:r>
        </w:p>
        <w:p w14:paraId="183956AE" w14:textId="544E8836" w:rsidR="00B9405D"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1A36BFA6" w14:textId="77777777" w:rsidTr="007A7C52">
            <w:tc>
              <w:tcPr>
                <w:tcW w:w="1980" w:type="dxa"/>
                <w:gridSpan w:val="2"/>
              </w:tcPr>
              <w:p w14:paraId="6ABF152B" w14:textId="77777777" w:rsidR="003F1114" w:rsidRPr="00997930" w:rsidRDefault="003F1114"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3F9C0928"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60182B01" w14:textId="77777777" w:rsidR="003F1114" w:rsidRPr="00997930" w:rsidRDefault="003F1114" w:rsidP="002B6B32">
                <w:pPr>
                  <w:ind w:leftChars="0" w:left="0"/>
                  <w:jc w:val="center"/>
                  <w:rPr>
                    <w:b/>
                    <w:sz w:val="18"/>
                    <w:szCs w:val="18"/>
                  </w:rPr>
                </w:pPr>
                <w:r w:rsidRPr="00997930">
                  <w:rPr>
                    <w:rFonts w:hint="eastAsia"/>
                    <w:b/>
                    <w:sz w:val="18"/>
                    <w:szCs w:val="18"/>
                  </w:rPr>
                  <w:t>項目名</w:t>
                </w:r>
              </w:p>
            </w:tc>
          </w:tr>
          <w:tr w:rsidR="003F1114" w:rsidRPr="00997930" w14:paraId="3F0FC460" w14:textId="77777777" w:rsidTr="007A7C52">
            <w:tc>
              <w:tcPr>
                <w:tcW w:w="988" w:type="dxa"/>
              </w:tcPr>
              <w:p w14:paraId="41630791" w14:textId="77777777" w:rsidR="003F1114" w:rsidRPr="00997930" w:rsidRDefault="003F1114" w:rsidP="002B6B32">
                <w:pPr>
                  <w:ind w:leftChars="0" w:left="0"/>
                  <w:jc w:val="center"/>
                  <w:rPr>
                    <w:b/>
                    <w:sz w:val="18"/>
                    <w:szCs w:val="18"/>
                  </w:rPr>
                </w:pPr>
                <w:r w:rsidRPr="00997930">
                  <w:rPr>
                    <w:rFonts w:hint="eastAsia"/>
                    <w:b/>
                    <w:sz w:val="18"/>
                    <w:szCs w:val="18"/>
                  </w:rPr>
                  <w:t>画面ID</w:t>
                </w:r>
              </w:p>
            </w:tc>
            <w:tc>
              <w:tcPr>
                <w:tcW w:w="992" w:type="dxa"/>
              </w:tcPr>
              <w:p w14:paraId="0F260B5D" w14:textId="77777777" w:rsidR="003F1114" w:rsidRPr="00997930" w:rsidRDefault="003F1114" w:rsidP="002B6B32">
                <w:pPr>
                  <w:ind w:leftChars="0" w:left="0"/>
                  <w:jc w:val="center"/>
                  <w:rPr>
                    <w:b/>
                    <w:sz w:val="18"/>
                    <w:szCs w:val="18"/>
                  </w:rPr>
                </w:pPr>
                <w:r w:rsidRPr="00997930">
                  <w:rPr>
                    <w:rFonts w:hint="eastAsia"/>
                    <w:b/>
                    <w:sz w:val="18"/>
                    <w:szCs w:val="18"/>
                  </w:rPr>
                  <w:t>画面名称</w:t>
                </w:r>
              </w:p>
            </w:tc>
            <w:tc>
              <w:tcPr>
                <w:tcW w:w="1559" w:type="dxa"/>
                <w:vMerge/>
                <w:vAlign w:val="center"/>
              </w:tcPr>
              <w:p w14:paraId="418E9F6A" w14:textId="77777777" w:rsidR="003F1114" w:rsidRPr="00997930" w:rsidRDefault="003F1114" w:rsidP="003F1114">
                <w:pPr>
                  <w:ind w:leftChars="0" w:left="0"/>
                  <w:jc w:val="center"/>
                  <w:rPr>
                    <w:b/>
                    <w:sz w:val="18"/>
                    <w:szCs w:val="18"/>
                  </w:rPr>
                </w:pPr>
              </w:p>
            </w:tc>
            <w:tc>
              <w:tcPr>
                <w:tcW w:w="2268" w:type="dxa"/>
              </w:tcPr>
              <w:p w14:paraId="17867AEE" w14:textId="77777777" w:rsidR="003F1114" w:rsidRPr="00997930" w:rsidRDefault="003F1114" w:rsidP="002B6B32">
                <w:pPr>
                  <w:ind w:leftChars="0" w:left="0"/>
                  <w:jc w:val="center"/>
                  <w:rPr>
                    <w:b/>
                    <w:sz w:val="18"/>
                    <w:szCs w:val="18"/>
                  </w:rPr>
                </w:pPr>
                <w:r w:rsidRPr="00997930">
                  <w:rPr>
                    <w:rFonts w:hint="eastAsia"/>
                    <w:b/>
                    <w:sz w:val="18"/>
                    <w:szCs w:val="18"/>
                  </w:rPr>
                  <w:t>入力</w:t>
                </w:r>
              </w:p>
            </w:tc>
            <w:tc>
              <w:tcPr>
                <w:tcW w:w="2126" w:type="dxa"/>
              </w:tcPr>
              <w:p w14:paraId="1D26B2A3" w14:textId="77777777" w:rsidR="003F1114" w:rsidRPr="00997930" w:rsidRDefault="003F1114" w:rsidP="002B6B32">
                <w:pPr>
                  <w:ind w:leftChars="0" w:left="0"/>
                  <w:jc w:val="center"/>
                  <w:rPr>
                    <w:b/>
                    <w:sz w:val="18"/>
                    <w:szCs w:val="18"/>
                  </w:rPr>
                </w:pPr>
                <w:r w:rsidRPr="00997930">
                  <w:rPr>
                    <w:rFonts w:hint="eastAsia"/>
                    <w:b/>
                    <w:sz w:val="18"/>
                    <w:szCs w:val="18"/>
                  </w:rPr>
                  <w:t>出力</w:t>
                </w:r>
              </w:p>
            </w:tc>
            <w:tc>
              <w:tcPr>
                <w:tcW w:w="2268" w:type="dxa"/>
              </w:tcPr>
              <w:p w14:paraId="709FD733" w14:textId="77777777" w:rsidR="003F1114" w:rsidRPr="00997930" w:rsidRDefault="003F1114" w:rsidP="002B6B32">
                <w:pPr>
                  <w:ind w:leftChars="0" w:left="0"/>
                  <w:jc w:val="center"/>
                  <w:rPr>
                    <w:b/>
                    <w:sz w:val="18"/>
                    <w:szCs w:val="18"/>
                  </w:rPr>
                </w:pPr>
                <w:r>
                  <w:rPr>
                    <w:rFonts w:hint="eastAsia"/>
                    <w:b/>
                    <w:sz w:val="18"/>
                    <w:szCs w:val="18"/>
                  </w:rPr>
                  <w:t>操作</w:t>
                </w:r>
              </w:p>
            </w:tc>
          </w:tr>
          <w:tr w:rsidR="00B9405D" w:rsidRPr="00997930" w14:paraId="4792B51D" w14:textId="77777777" w:rsidTr="007A7C52">
            <w:trPr>
              <w:trHeight w:val="960"/>
            </w:trPr>
            <w:tc>
              <w:tcPr>
                <w:tcW w:w="988" w:type="dxa"/>
                <w:shd w:val="clear" w:color="auto" w:fill="EEECE1" w:themeFill="background2"/>
              </w:tcPr>
              <w:p w14:paraId="5AED72A9"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254AACA"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EEECE1" w:themeFill="background2"/>
              </w:tcPr>
              <w:p w14:paraId="6528E8B6"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D748C72"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B3CD4B2" w14:textId="77777777" w:rsidR="00BB6FC6" w:rsidRDefault="00BB6FC6" w:rsidP="002B6B32">
                <w:pPr>
                  <w:ind w:leftChars="0" w:left="0"/>
                  <w:jc w:val="left"/>
                  <w:rPr>
                    <w:sz w:val="18"/>
                    <w:szCs w:val="18"/>
                  </w:rPr>
                </w:pPr>
                <w:r>
                  <w:rPr>
                    <w:rFonts w:hint="eastAsia"/>
                    <w:sz w:val="18"/>
                    <w:szCs w:val="18"/>
                  </w:rPr>
                  <w:t>・商品画像</w:t>
                </w:r>
              </w:p>
              <w:p w14:paraId="57B87E1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BC91E0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4D90DF4F"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49D3B676"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A0BA1C2" w14:textId="77777777" w:rsidR="00B9405D" w:rsidRPr="00997930"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tc>
            <w:tc>
              <w:tcPr>
                <w:tcW w:w="2268" w:type="dxa"/>
                <w:shd w:val="clear" w:color="auto" w:fill="EEECE1" w:themeFill="background2"/>
              </w:tcPr>
              <w:p w14:paraId="0B4987F7" w14:textId="77777777" w:rsidR="00B9405D" w:rsidRDefault="00B9405D" w:rsidP="002B6B32">
                <w:pPr>
                  <w:ind w:leftChars="0" w:left="0"/>
                  <w:jc w:val="left"/>
                  <w:rPr>
                    <w:sz w:val="18"/>
                    <w:szCs w:val="18"/>
                  </w:rPr>
                </w:pPr>
                <w:r>
                  <w:rPr>
                    <w:rFonts w:hint="eastAsia"/>
                    <w:sz w:val="18"/>
                    <w:szCs w:val="18"/>
                  </w:rPr>
                  <w:t>・戻る(ボタン)</w:t>
                </w:r>
              </w:p>
              <w:p w14:paraId="1EF1C535" w14:textId="77777777" w:rsidR="00B9405D" w:rsidRDefault="00B9405D" w:rsidP="002B6B32">
                <w:pPr>
                  <w:ind w:leftChars="0" w:left="0"/>
                  <w:jc w:val="left"/>
                  <w:rPr>
                    <w:sz w:val="18"/>
                    <w:szCs w:val="18"/>
                  </w:rPr>
                </w:pPr>
                <w:r>
                  <w:rPr>
                    <w:rFonts w:hint="eastAsia"/>
                    <w:sz w:val="18"/>
                    <w:szCs w:val="18"/>
                  </w:rPr>
                  <w:t>・変更(ボタン)</w:t>
                </w:r>
              </w:p>
              <w:p w14:paraId="3C2737C1" w14:textId="77777777" w:rsidR="00B9405D" w:rsidRPr="00997930" w:rsidRDefault="00B9405D" w:rsidP="002B6B32">
                <w:pPr>
                  <w:ind w:leftChars="0" w:left="0"/>
                  <w:jc w:val="left"/>
                  <w:rPr>
                    <w:sz w:val="18"/>
                    <w:szCs w:val="18"/>
                  </w:rPr>
                </w:pPr>
                <w:r>
                  <w:rPr>
                    <w:rFonts w:hint="eastAsia"/>
                    <w:sz w:val="18"/>
                    <w:szCs w:val="18"/>
                  </w:rPr>
                  <w:t>・削除(ボタン)</w:t>
                </w:r>
              </w:p>
            </w:tc>
          </w:tr>
          <w:tr w:rsidR="00B9405D" w:rsidRPr="00997930" w14:paraId="53E2AC47" w14:textId="77777777" w:rsidTr="007A7C52">
            <w:trPr>
              <w:trHeight w:val="960"/>
            </w:trPr>
            <w:tc>
              <w:tcPr>
                <w:tcW w:w="988" w:type="dxa"/>
                <w:shd w:val="clear" w:color="auto" w:fill="EEECE1" w:themeFill="background2"/>
              </w:tcPr>
              <w:p w14:paraId="623AF6BF"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18D5BB"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w:t>
                </w:r>
              </w:p>
            </w:tc>
            <w:tc>
              <w:tcPr>
                <w:tcW w:w="1559" w:type="dxa"/>
                <w:shd w:val="clear" w:color="auto" w:fill="EEECE1" w:themeFill="background2"/>
              </w:tcPr>
              <w:p w14:paraId="52CC2054"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C011599"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0A67BAD"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1DE387A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CD89392"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5BA229D2"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772B38B3"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502B1BF2" w14:textId="77777777" w:rsidR="00B9405D" w:rsidRPr="00997930"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20DBE291" w14:textId="77777777" w:rsidR="00B9405D" w:rsidRDefault="00B9405D" w:rsidP="002B6B32">
                <w:pPr>
                  <w:ind w:leftChars="0" w:left="0"/>
                  <w:jc w:val="left"/>
                  <w:rPr>
                    <w:sz w:val="18"/>
                    <w:szCs w:val="18"/>
                  </w:rPr>
                </w:pPr>
                <w:r>
                  <w:rPr>
                    <w:rFonts w:hint="eastAsia"/>
                    <w:sz w:val="18"/>
                    <w:szCs w:val="18"/>
                  </w:rPr>
                  <w:t>・確認(ボタン)</w:t>
                </w:r>
              </w:p>
              <w:p w14:paraId="2E8F8B60"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3627943C" w14:textId="77777777" w:rsidTr="007A7C52">
            <w:trPr>
              <w:trHeight w:val="960"/>
            </w:trPr>
            <w:tc>
              <w:tcPr>
                <w:tcW w:w="988" w:type="dxa"/>
                <w:shd w:val="clear" w:color="auto" w:fill="EEECE1" w:themeFill="background2"/>
              </w:tcPr>
              <w:p w14:paraId="39F807CB"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B4FD51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w:t>
                </w:r>
              </w:p>
            </w:tc>
            <w:tc>
              <w:tcPr>
                <w:tcW w:w="1559" w:type="dxa"/>
                <w:shd w:val="clear" w:color="auto" w:fill="EEECE1" w:themeFill="background2"/>
              </w:tcPr>
              <w:p w14:paraId="40AE5468"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AE8E23C"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33C0A70"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4169413B"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7DF84667"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38B1D2AE"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8EC4165"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3A956D8C" w14:textId="77777777" w:rsidR="00B9405D" w:rsidRPr="00997930" w:rsidRDefault="00B9405D"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119873FF" w14:textId="77777777" w:rsidR="00B9405D" w:rsidRDefault="00B9405D" w:rsidP="002B6B32">
                <w:pPr>
                  <w:ind w:leftChars="0" w:left="0"/>
                  <w:jc w:val="left"/>
                  <w:rPr>
                    <w:sz w:val="18"/>
                    <w:szCs w:val="18"/>
                  </w:rPr>
                </w:pPr>
                <w:r>
                  <w:rPr>
                    <w:rFonts w:hint="eastAsia"/>
                    <w:sz w:val="18"/>
                    <w:szCs w:val="18"/>
                  </w:rPr>
                  <w:t>・登録(ボタン)</w:t>
                </w:r>
              </w:p>
              <w:p w14:paraId="20A6B2D7" w14:textId="77777777" w:rsidR="00B9405D" w:rsidRPr="00997930" w:rsidRDefault="00B9405D" w:rsidP="002B6B32">
                <w:pPr>
                  <w:ind w:leftChars="0" w:left="0"/>
                  <w:jc w:val="left"/>
                  <w:rPr>
                    <w:sz w:val="18"/>
                    <w:szCs w:val="18"/>
                  </w:rPr>
                </w:pPr>
                <w:r>
                  <w:rPr>
                    <w:rFonts w:hint="eastAsia"/>
                    <w:sz w:val="18"/>
                    <w:szCs w:val="18"/>
                  </w:rPr>
                  <w:t>・戻る(ボタン)</w:t>
                </w:r>
              </w:p>
            </w:tc>
          </w:tr>
          <w:tr w:rsidR="00B9405D" w:rsidRPr="00997930" w14:paraId="62BE4516" w14:textId="77777777" w:rsidTr="007A7C52">
            <w:trPr>
              <w:trHeight w:val="960"/>
            </w:trPr>
            <w:tc>
              <w:tcPr>
                <w:tcW w:w="988" w:type="dxa"/>
                <w:shd w:val="clear" w:color="auto" w:fill="EEECE1" w:themeFill="background2"/>
              </w:tcPr>
              <w:p w14:paraId="276E8921"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68F8DD4"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w:t>
                </w:r>
              </w:p>
            </w:tc>
            <w:tc>
              <w:tcPr>
                <w:tcW w:w="1559" w:type="dxa"/>
                <w:shd w:val="clear" w:color="auto" w:fill="EEECE1" w:themeFill="background2"/>
              </w:tcPr>
              <w:p w14:paraId="5C40EBDC"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1A53BB3" w14:textId="77777777" w:rsidR="00B9405D"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7AF027A0" w14:textId="77777777" w:rsidR="00B9405D" w:rsidRPr="00997930" w:rsidRDefault="00B9405D"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6A2D3104" w14:textId="77777777" w:rsidR="00B9405D" w:rsidRPr="00997930" w:rsidRDefault="00B9405D" w:rsidP="002B6B32">
                <w:pPr>
                  <w:ind w:leftChars="0" w:left="0"/>
                  <w:jc w:val="left"/>
                  <w:rPr>
                    <w:sz w:val="18"/>
                    <w:szCs w:val="18"/>
                  </w:rPr>
                </w:pPr>
                <w:r>
                  <w:rPr>
                    <w:rFonts w:hint="eastAsia"/>
                    <w:sz w:val="18"/>
                    <w:szCs w:val="18"/>
                  </w:rPr>
                  <w:t>・商品一覧へ戻る(リンク)</w:t>
                </w:r>
              </w:p>
            </w:tc>
          </w:tr>
          <w:tr w:rsidR="00B9405D" w:rsidRPr="00997930" w14:paraId="7905F366" w14:textId="77777777" w:rsidTr="007A7C52">
            <w:trPr>
              <w:trHeight w:val="960"/>
            </w:trPr>
            <w:tc>
              <w:tcPr>
                <w:tcW w:w="988" w:type="dxa"/>
                <w:shd w:val="clear" w:color="auto" w:fill="EEECE1" w:themeFill="background2"/>
              </w:tcPr>
              <w:p w14:paraId="386D46A4" w14:textId="77777777" w:rsidR="00B9405D" w:rsidRDefault="00B9405D"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33BDFC3" w14:textId="77777777" w:rsidR="00B9405D" w:rsidRPr="00997930" w:rsidRDefault="00B9405D"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1559" w:type="dxa"/>
                <w:shd w:val="clear" w:color="auto" w:fill="EEECE1" w:themeFill="background2"/>
              </w:tcPr>
              <w:p w14:paraId="3B04220B" w14:textId="77777777" w:rsidR="00B9405D" w:rsidRDefault="00DC072C"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89AD08C"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商品名</w:t>
                </w:r>
              </w:p>
              <w:p w14:paraId="563F4873"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価格</w:t>
                </w:r>
              </w:p>
              <w:p w14:paraId="54CB497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在庫</w:t>
                </w:r>
              </w:p>
              <w:p w14:paraId="15CDD3A4" w14:textId="77777777" w:rsidR="00B9405D" w:rsidRPr="003F30F9" w:rsidRDefault="00B9405D" w:rsidP="002B6B32">
                <w:pPr>
                  <w:ind w:leftChars="0" w:left="0"/>
                  <w:jc w:val="left"/>
                  <w:rPr>
                    <w:sz w:val="18"/>
                    <w:szCs w:val="18"/>
                  </w:rPr>
                </w:pPr>
                <w:r>
                  <w:rPr>
                    <w:rFonts w:hint="eastAsia"/>
                    <w:sz w:val="18"/>
                    <w:szCs w:val="18"/>
                  </w:rPr>
                  <w:t>・</w:t>
                </w:r>
                <w:r w:rsidRPr="003F30F9">
                  <w:rPr>
                    <w:rFonts w:hint="eastAsia"/>
                    <w:sz w:val="18"/>
                    <w:szCs w:val="18"/>
                  </w:rPr>
                  <w:t>カテゴリ</w:t>
                </w:r>
              </w:p>
              <w:p w14:paraId="143CEEA8" w14:textId="77777777" w:rsidR="00B9405D" w:rsidRDefault="00B9405D" w:rsidP="002B6B32">
                <w:pPr>
                  <w:ind w:leftChars="0" w:left="0"/>
                  <w:jc w:val="left"/>
                  <w:rPr>
                    <w:sz w:val="18"/>
                    <w:szCs w:val="18"/>
                  </w:rPr>
                </w:pPr>
                <w:r>
                  <w:rPr>
                    <w:rFonts w:hint="eastAsia"/>
                    <w:sz w:val="18"/>
                    <w:szCs w:val="18"/>
                  </w:rPr>
                  <w:t>・</w:t>
                </w:r>
                <w:r w:rsidRPr="003F30F9">
                  <w:rPr>
                    <w:rFonts w:hint="eastAsia"/>
                    <w:sz w:val="18"/>
                    <w:szCs w:val="18"/>
                  </w:rPr>
                  <w:t>説明</w:t>
                </w:r>
              </w:p>
              <w:p w14:paraId="009C5FBA" w14:textId="77777777" w:rsidR="00B9405D" w:rsidRPr="00997930" w:rsidRDefault="00B9405D" w:rsidP="002B6B32">
                <w:pPr>
                  <w:ind w:leftChars="0" w:left="0"/>
                  <w:jc w:val="left"/>
                  <w:rPr>
                    <w:sz w:val="18"/>
                    <w:szCs w:val="18"/>
                  </w:rPr>
                </w:pPr>
                <w:r>
                  <w:rPr>
                    <w:rFonts w:hint="eastAsia"/>
                    <w:sz w:val="18"/>
                    <w:szCs w:val="18"/>
                  </w:rPr>
                  <w:t>・商品画像</w:t>
                </w:r>
              </w:p>
            </w:tc>
            <w:tc>
              <w:tcPr>
                <w:tcW w:w="2126" w:type="dxa"/>
                <w:shd w:val="clear" w:color="auto" w:fill="EEECE1" w:themeFill="background2"/>
              </w:tcPr>
              <w:p w14:paraId="0A111AFF" w14:textId="77777777" w:rsidR="00B9405D" w:rsidRPr="00997930" w:rsidRDefault="00B9405D" w:rsidP="00C13ED6">
                <w:pPr>
                  <w:ind w:leftChars="0" w:left="0"/>
                  <w:jc w:val="left"/>
                  <w:rPr>
                    <w:sz w:val="18"/>
                    <w:szCs w:val="18"/>
                  </w:rPr>
                </w:pPr>
                <w:r>
                  <w:rPr>
                    <w:rFonts w:hint="eastAsia"/>
                    <w:sz w:val="18"/>
                    <w:szCs w:val="18"/>
                  </w:rPr>
                  <w:t>登録されている商品情報を入力欄に表示</w:t>
                </w:r>
              </w:p>
            </w:tc>
            <w:tc>
              <w:tcPr>
                <w:tcW w:w="2268" w:type="dxa"/>
                <w:shd w:val="clear" w:color="auto" w:fill="EEECE1" w:themeFill="background2"/>
              </w:tcPr>
              <w:p w14:paraId="4D45537F" w14:textId="77777777" w:rsidR="00B9405D" w:rsidRDefault="00B9405D" w:rsidP="002B6B32">
                <w:pPr>
                  <w:ind w:leftChars="0" w:left="0"/>
                  <w:jc w:val="left"/>
                  <w:rPr>
                    <w:sz w:val="18"/>
                    <w:szCs w:val="18"/>
                  </w:rPr>
                </w:pPr>
                <w:r>
                  <w:rPr>
                    <w:rFonts w:hint="eastAsia"/>
                    <w:sz w:val="18"/>
                    <w:szCs w:val="18"/>
                  </w:rPr>
                  <w:t>・確認(ボタン)</w:t>
                </w:r>
              </w:p>
              <w:p w14:paraId="77A11094" w14:textId="77777777" w:rsidR="00B9405D" w:rsidRPr="00997930" w:rsidRDefault="00B9405D" w:rsidP="002B6B32">
                <w:pPr>
                  <w:ind w:leftChars="0" w:left="0"/>
                  <w:jc w:val="left"/>
                  <w:rPr>
                    <w:sz w:val="18"/>
                    <w:szCs w:val="18"/>
                  </w:rPr>
                </w:pPr>
                <w:r>
                  <w:rPr>
                    <w:rFonts w:hint="eastAsia"/>
                    <w:sz w:val="18"/>
                    <w:szCs w:val="18"/>
                  </w:rPr>
                  <w:t>・戻る(ボタン)</w:t>
                </w:r>
              </w:p>
            </w:tc>
          </w:tr>
          <w:tr w:rsidR="00DC072C" w:rsidRPr="00997930" w14:paraId="5282426D" w14:textId="77777777" w:rsidTr="007A7C52">
            <w:trPr>
              <w:trHeight w:val="960"/>
            </w:trPr>
            <w:tc>
              <w:tcPr>
                <w:tcW w:w="988" w:type="dxa"/>
                <w:shd w:val="clear" w:color="auto" w:fill="EEECE1" w:themeFill="background2"/>
              </w:tcPr>
              <w:p w14:paraId="74579726" w14:textId="77777777"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F4E79D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1559" w:type="dxa"/>
                <w:shd w:val="clear" w:color="auto" w:fill="EEECE1" w:themeFill="background2"/>
              </w:tcPr>
              <w:p w14:paraId="60A47894"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0B2B94F"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37BC2A0"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商品名</w:t>
                </w:r>
              </w:p>
              <w:p w14:paraId="3DE62D12"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価格</w:t>
                </w:r>
              </w:p>
              <w:p w14:paraId="425BE72D"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在庫</w:t>
                </w:r>
              </w:p>
              <w:p w14:paraId="5AC088CE" w14:textId="77777777" w:rsidR="00DC072C" w:rsidRPr="003F30F9" w:rsidRDefault="00DC072C" w:rsidP="00DC072C">
                <w:pPr>
                  <w:ind w:leftChars="0" w:left="0"/>
                  <w:jc w:val="left"/>
                  <w:rPr>
                    <w:sz w:val="18"/>
                    <w:szCs w:val="18"/>
                  </w:rPr>
                </w:pPr>
                <w:r>
                  <w:rPr>
                    <w:rFonts w:hint="eastAsia"/>
                    <w:sz w:val="18"/>
                    <w:szCs w:val="18"/>
                  </w:rPr>
                  <w:t>・</w:t>
                </w:r>
                <w:r w:rsidRPr="003F30F9">
                  <w:rPr>
                    <w:rFonts w:hint="eastAsia"/>
                    <w:sz w:val="18"/>
                    <w:szCs w:val="18"/>
                  </w:rPr>
                  <w:t>カテゴリ</w:t>
                </w:r>
              </w:p>
              <w:p w14:paraId="274D3069" w14:textId="77777777" w:rsidR="00DC072C" w:rsidRDefault="00DC072C" w:rsidP="00DC072C">
                <w:pPr>
                  <w:ind w:leftChars="0" w:left="0"/>
                  <w:jc w:val="left"/>
                  <w:rPr>
                    <w:sz w:val="18"/>
                    <w:szCs w:val="18"/>
                  </w:rPr>
                </w:pPr>
                <w:r>
                  <w:rPr>
                    <w:rFonts w:hint="eastAsia"/>
                    <w:sz w:val="18"/>
                    <w:szCs w:val="18"/>
                  </w:rPr>
                  <w:t>・</w:t>
                </w:r>
                <w:r w:rsidRPr="003F30F9">
                  <w:rPr>
                    <w:rFonts w:hint="eastAsia"/>
                    <w:sz w:val="18"/>
                    <w:szCs w:val="18"/>
                  </w:rPr>
                  <w:t>説明</w:t>
                </w:r>
              </w:p>
              <w:p w14:paraId="5747035C" w14:textId="77777777" w:rsidR="00DC072C" w:rsidRPr="00997930" w:rsidRDefault="00DC072C" w:rsidP="00DC072C">
                <w:pPr>
                  <w:ind w:leftChars="0" w:left="0"/>
                  <w:jc w:val="left"/>
                  <w:rPr>
                    <w:sz w:val="18"/>
                    <w:szCs w:val="18"/>
                  </w:rPr>
                </w:pPr>
                <w:r>
                  <w:rPr>
                    <w:rFonts w:hint="eastAsia"/>
                    <w:sz w:val="18"/>
                    <w:szCs w:val="18"/>
                  </w:rPr>
                  <w:t>・商品画像</w:t>
                </w:r>
              </w:p>
            </w:tc>
            <w:tc>
              <w:tcPr>
                <w:tcW w:w="2268" w:type="dxa"/>
                <w:shd w:val="clear" w:color="auto" w:fill="EEECE1" w:themeFill="background2"/>
              </w:tcPr>
              <w:p w14:paraId="5A58CABE" w14:textId="77777777" w:rsidR="00DC072C" w:rsidRDefault="00BB6FC6" w:rsidP="00DC072C">
                <w:pPr>
                  <w:ind w:leftChars="0" w:left="0"/>
                  <w:jc w:val="left"/>
                  <w:rPr>
                    <w:sz w:val="18"/>
                    <w:szCs w:val="18"/>
                  </w:rPr>
                </w:pPr>
                <w:r>
                  <w:rPr>
                    <w:rFonts w:hint="eastAsia"/>
                    <w:sz w:val="18"/>
                    <w:szCs w:val="18"/>
                  </w:rPr>
                  <w:t>・登録</w:t>
                </w:r>
                <w:r w:rsidR="00DC072C">
                  <w:rPr>
                    <w:rFonts w:hint="eastAsia"/>
                    <w:sz w:val="18"/>
                    <w:szCs w:val="18"/>
                  </w:rPr>
                  <w:t>(ボタン)</w:t>
                </w:r>
              </w:p>
              <w:p w14:paraId="1B66D190" w14:textId="77777777" w:rsidR="00DC072C" w:rsidRPr="00997930" w:rsidRDefault="00DC072C" w:rsidP="00DC072C">
                <w:pPr>
                  <w:ind w:leftChars="0" w:left="0"/>
                  <w:jc w:val="left"/>
                  <w:rPr>
                    <w:sz w:val="18"/>
                    <w:szCs w:val="18"/>
                  </w:rPr>
                </w:pPr>
                <w:r>
                  <w:rPr>
                    <w:rFonts w:hint="eastAsia"/>
                    <w:sz w:val="18"/>
                    <w:szCs w:val="18"/>
                  </w:rPr>
                  <w:t>・戻る(ボタン)</w:t>
                </w:r>
              </w:p>
            </w:tc>
          </w:tr>
          <w:tr w:rsidR="00DC072C" w:rsidRPr="00997930" w14:paraId="5DECD247" w14:textId="77777777" w:rsidTr="007A7C52">
            <w:trPr>
              <w:trHeight w:val="960"/>
            </w:trPr>
            <w:tc>
              <w:tcPr>
                <w:tcW w:w="988" w:type="dxa"/>
                <w:shd w:val="clear" w:color="auto" w:fill="EEECE1" w:themeFill="background2"/>
              </w:tcPr>
              <w:p w14:paraId="6A3B2384" w14:textId="26D2D74C" w:rsidR="00DC072C" w:rsidRDefault="00DC072C" w:rsidP="00DC072C">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sidR="006F7282">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9CE6993" w14:textId="77777777" w:rsidR="00DC072C" w:rsidRPr="00997930" w:rsidRDefault="00DC072C" w:rsidP="00DC072C">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1559" w:type="dxa"/>
                <w:shd w:val="clear" w:color="auto" w:fill="EEECE1" w:themeFill="background2"/>
              </w:tcPr>
              <w:p w14:paraId="7EB51872" w14:textId="77777777" w:rsidR="00DC072C" w:rsidRDefault="00DC072C" w:rsidP="00DC072C">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477CAEC" w14:textId="77777777" w:rsidR="00DC072C" w:rsidRPr="00997930" w:rsidRDefault="002F576E" w:rsidP="00DC072C">
                <w:pPr>
                  <w:ind w:leftChars="0" w:left="0"/>
                  <w:jc w:val="left"/>
                  <w:rPr>
                    <w:sz w:val="18"/>
                    <w:szCs w:val="18"/>
                  </w:rPr>
                </w:pPr>
                <w:r>
                  <w:rPr>
                    <w:rFonts w:hint="eastAsia"/>
                    <w:sz w:val="18"/>
                    <w:szCs w:val="18"/>
                  </w:rPr>
                  <w:t>-</w:t>
                </w:r>
              </w:p>
            </w:tc>
            <w:tc>
              <w:tcPr>
                <w:tcW w:w="2126" w:type="dxa"/>
                <w:shd w:val="clear" w:color="auto" w:fill="EEECE1" w:themeFill="background2"/>
              </w:tcPr>
              <w:p w14:paraId="02B07CCE" w14:textId="77777777" w:rsidR="00DC072C" w:rsidRPr="00997930" w:rsidRDefault="00DC072C" w:rsidP="00DC072C">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7B09FBC" w14:textId="104D0A28" w:rsidR="00DC072C" w:rsidRPr="00997930" w:rsidRDefault="00DC072C" w:rsidP="00DC072C">
                <w:pPr>
                  <w:ind w:leftChars="0" w:left="0"/>
                  <w:jc w:val="left"/>
                  <w:rPr>
                    <w:sz w:val="18"/>
                    <w:szCs w:val="18"/>
                  </w:rPr>
                </w:pPr>
                <w:r>
                  <w:rPr>
                    <w:rFonts w:hint="eastAsia"/>
                    <w:sz w:val="18"/>
                    <w:szCs w:val="18"/>
                  </w:rPr>
                  <w:t>・</w:t>
                </w:r>
                <w:r w:rsidR="0012183A">
                  <w:rPr>
                    <w:rFonts w:hint="eastAsia"/>
                    <w:sz w:val="18"/>
                    <w:szCs w:val="18"/>
                  </w:rPr>
                  <w:t>商品一覧へ戻る(リンク)</w:t>
                </w:r>
              </w:p>
            </w:tc>
          </w:tr>
        </w:tbl>
        <w:p w14:paraId="614BDC9C" w14:textId="77777777" w:rsidR="00DC072C" w:rsidRDefault="00DC072C" w:rsidP="00D2716E">
          <w:pPr>
            <w:widowControl/>
            <w:spacing w:line="240" w:lineRule="auto"/>
            <w:ind w:leftChars="0" w:left="0"/>
            <w:jc w:val="left"/>
          </w:pPr>
        </w:p>
        <w:p w14:paraId="365B3F50" w14:textId="77777777" w:rsidR="00DC072C" w:rsidRDefault="00DC072C">
          <w:pPr>
            <w:widowControl/>
            <w:spacing w:line="240" w:lineRule="auto"/>
            <w:ind w:leftChars="0" w:left="0"/>
            <w:jc w:val="left"/>
          </w:pPr>
          <w:r>
            <w:br w:type="page"/>
          </w:r>
        </w:p>
        <w:p w14:paraId="6598B674" w14:textId="326285BC"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7A7C52" w:rsidRPr="00997930" w14:paraId="2C495251" w14:textId="77777777" w:rsidTr="007A7C52">
            <w:tc>
              <w:tcPr>
                <w:tcW w:w="1980" w:type="dxa"/>
                <w:gridSpan w:val="2"/>
              </w:tcPr>
              <w:p w14:paraId="2E9C6A8A" w14:textId="77777777" w:rsidR="007A7C52" w:rsidRPr="00997930" w:rsidRDefault="007A7C52" w:rsidP="002B6B32">
                <w:pPr>
                  <w:ind w:leftChars="0" w:left="0"/>
                  <w:jc w:val="center"/>
                  <w:rPr>
                    <w:b/>
                    <w:sz w:val="18"/>
                    <w:szCs w:val="18"/>
                  </w:rPr>
                </w:pPr>
                <w:r w:rsidRPr="00997930">
                  <w:rPr>
                    <w:rFonts w:hint="eastAsia"/>
                    <w:b/>
                    <w:sz w:val="18"/>
                    <w:szCs w:val="18"/>
                  </w:rPr>
                  <w:t>画面名</w:t>
                </w:r>
              </w:p>
            </w:tc>
            <w:tc>
              <w:tcPr>
                <w:tcW w:w="1559" w:type="dxa"/>
                <w:vMerge w:val="restart"/>
                <w:vAlign w:val="center"/>
              </w:tcPr>
              <w:p w14:paraId="41B00746" w14:textId="77777777" w:rsidR="007A7C52" w:rsidRPr="00997930" w:rsidRDefault="007A7C52" w:rsidP="007A7C52">
                <w:pPr>
                  <w:ind w:leftChars="0" w:left="0"/>
                  <w:jc w:val="center"/>
                  <w:rPr>
                    <w:b/>
                    <w:sz w:val="18"/>
                    <w:szCs w:val="18"/>
                  </w:rPr>
                </w:pPr>
                <w:r>
                  <w:rPr>
                    <w:rFonts w:hint="eastAsia"/>
                    <w:b/>
                    <w:sz w:val="18"/>
                    <w:szCs w:val="18"/>
                  </w:rPr>
                  <w:t>利用者</w:t>
                </w:r>
              </w:p>
            </w:tc>
            <w:tc>
              <w:tcPr>
                <w:tcW w:w="6662" w:type="dxa"/>
                <w:gridSpan w:val="3"/>
                <w:vAlign w:val="center"/>
              </w:tcPr>
              <w:p w14:paraId="1913EBCA" w14:textId="77777777" w:rsidR="007A7C52" w:rsidRPr="00997930" w:rsidRDefault="007A7C52" w:rsidP="002B6B32">
                <w:pPr>
                  <w:ind w:leftChars="0" w:left="0"/>
                  <w:jc w:val="center"/>
                  <w:rPr>
                    <w:b/>
                    <w:sz w:val="18"/>
                    <w:szCs w:val="18"/>
                  </w:rPr>
                </w:pPr>
                <w:r w:rsidRPr="00997930">
                  <w:rPr>
                    <w:rFonts w:hint="eastAsia"/>
                    <w:b/>
                    <w:sz w:val="18"/>
                    <w:szCs w:val="18"/>
                  </w:rPr>
                  <w:t>項目名</w:t>
                </w:r>
              </w:p>
            </w:tc>
          </w:tr>
          <w:tr w:rsidR="007A7C52" w:rsidRPr="00997930" w14:paraId="15894A25" w14:textId="77777777" w:rsidTr="007A7C52">
            <w:tc>
              <w:tcPr>
                <w:tcW w:w="988" w:type="dxa"/>
              </w:tcPr>
              <w:p w14:paraId="13E7AE2B" w14:textId="77777777" w:rsidR="007A7C52" w:rsidRPr="00997930" w:rsidRDefault="007A7C52" w:rsidP="002B6B32">
                <w:pPr>
                  <w:ind w:leftChars="0" w:left="0"/>
                  <w:jc w:val="center"/>
                  <w:rPr>
                    <w:b/>
                    <w:sz w:val="18"/>
                    <w:szCs w:val="18"/>
                  </w:rPr>
                </w:pPr>
                <w:r w:rsidRPr="00997930">
                  <w:rPr>
                    <w:rFonts w:hint="eastAsia"/>
                    <w:b/>
                    <w:sz w:val="18"/>
                    <w:szCs w:val="18"/>
                  </w:rPr>
                  <w:t>画面ID</w:t>
                </w:r>
              </w:p>
            </w:tc>
            <w:tc>
              <w:tcPr>
                <w:tcW w:w="992" w:type="dxa"/>
              </w:tcPr>
              <w:p w14:paraId="3A1158B3" w14:textId="77777777" w:rsidR="007A7C52" w:rsidRPr="00997930" w:rsidRDefault="007A7C52" w:rsidP="002B6B32">
                <w:pPr>
                  <w:ind w:leftChars="0" w:left="0"/>
                  <w:jc w:val="center"/>
                  <w:rPr>
                    <w:b/>
                    <w:sz w:val="18"/>
                    <w:szCs w:val="18"/>
                  </w:rPr>
                </w:pPr>
                <w:r w:rsidRPr="00997930">
                  <w:rPr>
                    <w:rFonts w:hint="eastAsia"/>
                    <w:b/>
                    <w:sz w:val="18"/>
                    <w:szCs w:val="18"/>
                  </w:rPr>
                  <w:t>画面名称</w:t>
                </w:r>
              </w:p>
            </w:tc>
            <w:tc>
              <w:tcPr>
                <w:tcW w:w="1559" w:type="dxa"/>
                <w:vMerge/>
              </w:tcPr>
              <w:p w14:paraId="4684A3E4" w14:textId="77777777" w:rsidR="007A7C52" w:rsidRPr="00997930" w:rsidRDefault="007A7C52" w:rsidP="002B6B32">
                <w:pPr>
                  <w:ind w:leftChars="0" w:left="0"/>
                  <w:jc w:val="center"/>
                  <w:rPr>
                    <w:b/>
                    <w:sz w:val="18"/>
                    <w:szCs w:val="18"/>
                  </w:rPr>
                </w:pPr>
              </w:p>
            </w:tc>
            <w:tc>
              <w:tcPr>
                <w:tcW w:w="2268" w:type="dxa"/>
              </w:tcPr>
              <w:p w14:paraId="69904C00" w14:textId="77777777" w:rsidR="007A7C52" w:rsidRPr="00997930" w:rsidRDefault="007A7C52" w:rsidP="002B6B32">
                <w:pPr>
                  <w:ind w:leftChars="0" w:left="0"/>
                  <w:jc w:val="center"/>
                  <w:rPr>
                    <w:b/>
                    <w:sz w:val="18"/>
                    <w:szCs w:val="18"/>
                  </w:rPr>
                </w:pPr>
                <w:r w:rsidRPr="00997930">
                  <w:rPr>
                    <w:rFonts w:hint="eastAsia"/>
                    <w:b/>
                    <w:sz w:val="18"/>
                    <w:szCs w:val="18"/>
                  </w:rPr>
                  <w:t>入力</w:t>
                </w:r>
              </w:p>
            </w:tc>
            <w:tc>
              <w:tcPr>
                <w:tcW w:w="2126" w:type="dxa"/>
              </w:tcPr>
              <w:p w14:paraId="5FC08499" w14:textId="77777777" w:rsidR="007A7C52" w:rsidRPr="00997930" w:rsidRDefault="007A7C52" w:rsidP="002B6B32">
                <w:pPr>
                  <w:ind w:leftChars="0" w:left="0"/>
                  <w:jc w:val="center"/>
                  <w:rPr>
                    <w:b/>
                    <w:sz w:val="18"/>
                    <w:szCs w:val="18"/>
                  </w:rPr>
                </w:pPr>
                <w:r w:rsidRPr="00997930">
                  <w:rPr>
                    <w:rFonts w:hint="eastAsia"/>
                    <w:b/>
                    <w:sz w:val="18"/>
                    <w:szCs w:val="18"/>
                  </w:rPr>
                  <w:t>出力</w:t>
                </w:r>
              </w:p>
            </w:tc>
            <w:tc>
              <w:tcPr>
                <w:tcW w:w="2268" w:type="dxa"/>
              </w:tcPr>
              <w:p w14:paraId="77ABD14C" w14:textId="77777777" w:rsidR="007A7C52" w:rsidRPr="00997930" w:rsidRDefault="007A7C52" w:rsidP="002B6B32">
                <w:pPr>
                  <w:ind w:leftChars="0" w:left="0"/>
                  <w:jc w:val="center"/>
                  <w:rPr>
                    <w:b/>
                    <w:sz w:val="18"/>
                    <w:szCs w:val="18"/>
                  </w:rPr>
                </w:pPr>
                <w:r>
                  <w:rPr>
                    <w:rFonts w:hint="eastAsia"/>
                    <w:b/>
                    <w:sz w:val="18"/>
                    <w:szCs w:val="18"/>
                  </w:rPr>
                  <w:t>操作</w:t>
                </w:r>
              </w:p>
            </w:tc>
          </w:tr>
          <w:tr w:rsidR="002B6B32" w:rsidRPr="00997930" w14:paraId="4A01503B" w14:textId="77777777" w:rsidTr="007A7C52">
            <w:trPr>
              <w:trHeight w:val="960"/>
            </w:trPr>
            <w:tc>
              <w:tcPr>
                <w:tcW w:w="988" w:type="dxa"/>
                <w:shd w:val="clear" w:color="auto" w:fill="EEECE1" w:themeFill="background2"/>
              </w:tcPr>
              <w:p w14:paraId="4EEE38E5"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4097FA9"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1559" w:type="dxa"/>
                <w:shd w:val="clear" w:color="auto" w:fill="EEECE1" w:themeFill="background2"/>
              </w:tcPr>
              <w:p w14:paraId="1B734166"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FA0B914"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43E8F1A2"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商品名</w:t>
                </w:r>
              </w:p>
              <w:p w14:paraId="5A8AA49F"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価格</w:t>
                </w:r>
              </w:p>
              <w:p w14:paraId="13DA60A0" w14:textId="77777777" w:rsidR="00BB6FC6" w:rsidRPr="003F30F9" w:rsidRDefault="00BB6FC6" w:rsidP="00BB6FC6">
                <w:pPr>
                  <w:ind w:leftChars="0" w:left="0"/>
                  <w:jc w:val="left"/>
                  <w:rPr>
                    <w:sz w:val="18"/>
                    <w:szCs w:val="18"/>
                  </w:rPr>
                </w:pPr>
                <w:r>
                  <w:rPr>
                    <w:rFonts w:hint="eastAsia"/>
                    <w:sz w:val="18"/>
                    <w:szCs w:val="18"/>
                  </w:rPr>
                  <w:t>・</w:t>
                </w:r>
                <w:r w:rsidRPr="003F30F9">
                  <w:rPr>
                    <w:rFonts w:hint="eastAsia"/>
                    <w:sz w:val="18"/>
                    <w:szCs w:val="18"/>
                  </w:rPr>
                  <w:t>カテゴリ</w:t>
                </w:r>
              </w:p>
              <w:p w14:paraId="3BB98D14" w14:textId="77777777" w:rsidR="002B6B32" w:rsidRPr="003F30F9" w:rsidRDefault="002B6B32" w:rsidP="002B6B32">
                <w:pPr>
                  <w:ind w:leftChars="0" w:left="0"/>
                  <w:jc w:val="left"/>
                  <w:rPr>
                    <w:sz w:val="18"/>
                    <w:szCs w:val="18"/>
                  </w:rPr>
                </w:pPr>
                <w:r>
                  <w:rPr>
                    <w:rFonts w:hint="eastAsia"/>
                    <w:sz w:val="18"/>
                    <w:szCs w:val="18"/>
                  </w:rPr>
                  <w:t>・</w:t>
                </w:r>
                <w:r w:rsidRPr="003F30F9">
                  <w:rPr>
                    <w:rFonts w:hint="eastAsia"/>
                    <w:sz w:val="18"/>
                    <w:szCs w:val="18"/>
                  </w:rPr>
                  <w:t>在庫</w:t>
                </w:r>
              </w:p>
              <w:p w14:paraId="5865FF85" w14:textId="77777777" w:rsidR="002B6B32" w:rsidRDefault="002B6B32" w:rsidP="002B6B32">
                <w:pPr>
                  <w:ind w:leftChars="0" w:left="0"/>
                  <w:jc w:val="left"/>
                  <w:rPr>
                    <w:sz w:val="18"/>
                    <w:szCs w:val="18"/>
                  </w:rPr>
                </w:pPr>
                <w:r>
                  <w:rPr>
                    <w:rFonts w:hint="eastAsia"/>
                    <w:sz w:val="18"/>
                    <w:szCs w:val="18"/>
                  </w:rPr>
                  <w:t>・</w:t>
                </w:r>
                <w:r w:rsidRPr="003F30F9">
                  <w:rPr>
                    <w:rFonts w:hint="eastAsia"/>
                    <w:sz w:val="18"/>
                    <w:szCs w:val="18"/>
                  </w:rPr>
                  <w:t>説明</w:t>
                </w:r>
              </w:p>
              <w:p w14:paraId="5C08878D" w14:textId="77777777" w:rsidR="002B6B32" w:rsidRPr="00997930" w:rsidRDefault="002B6B32" w:rsidP="002B6B32">
                <w:pPr>
                  <w:ind w:leftChars="0" w:left="0"/>
                  <w:jc w:val="left"/>
                  <w:rPr>
                    <w:sz w:val="18"/>
                    <w:szCs w:val="18"/>
                  </w:rPr>
                </w:pPr>
                <w:r>
                  <w:rPr>
                    <w:rFonts w:hint="eastAsia"/>
                    <w:sz w:val="18"/>
                    <w:szCs w:val="18"/>
                  </w:rPr>
                  <w:t>・商品画像</w:t>
                </w:r>
              </w:p>
            </w:tc>
            <w:tc>
              <w:tcPr>
                <w:tcW w:w="2268" w:type="dxa"/>
                <w:shd w:val="clear" w:color="auto" w:fill="EEECE1" w:themeFill="background2"/>
              </w:tcPr>
              <w:p w14:paraId="4E451E30" w14:textId="77777777" w:rsidR="002B6B32" w:rsidRDefault="002B6B32" w:rsidP="002B6B32">
                <w:pPr>
                  <w:ind w:leftChars="0" w:left="0"/>
                  <w:jc w:val="left"/>
                  <w:rPr>
                    <w:sz w:val="18"/>
                    <w:szCs w:val="18"/>
                  </w:rPr>
                </w:pPr>
                <w:r>
                  <w:rPr>
                    <w:rFonts w:hint="eastAsia"/>
                    <w:sz w:val="18"/>
                    <w:szCs w:val="18"/>
                  </w:rPr>
                  <w:t>・削除(ボタン)</w:t>
                </w:r>
              </w:p>
              <w:p w14:paraId="4CA3FBD7"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A92FB92" w14:textId="77777777" w:rsidTr="007A7C52">
            <w:trPr>
              <w:trHeight w:val="960"/>
            </w:trPr>
            <w:tc>
              <w:tcPr>
                <w:tcW w:w="988" w:type="dxa"/>
                <w:shd w:val="clear" w:color="auto" w:fill="EEECE1" w:themeFill="background2"/>
              </w:tcPr>
              <w:p w14:paraId="2F6FBB34"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C6D9693" w14:textId="77777777" w:rsidR="002B6B32" w:rsidRPr="00997930"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1559" w:type="dxa"/>
                <w:shd w:val="clear" w:color="auto" w:fill="EEECE1" w:themeFill="background2"/>
              </w:tcPr>
              <w:p w14:paraId="433679B1"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BE7518C" w14:textId="77777777" w:rsidR="002B6B32" w:rsidRPr="00997930"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4301DF6" w14:textId="77777777" w:rsidR="002B6B32" w:rsidRPr="00997930"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14FA1F64" w14:textId="77777777" w:rsidR="002B6B32" w:rsidRPr="00997930" w:rsidRDefault="002B6B32" w:rsidP="002B6B32">
                <w:pPr>
                  <w:ind w:leftChars="0" w:left="0"/>
                  <w:jc w:val="left"/>
                  <w:rPr>
                    <w:sz w:val="18"/>
                    <w:szCs w:val="18"/>
                  </w:rPr>
                </w:pPr>
                <w:r>
                  <w:rPr>
                    <w:rFonts w:hint="eastAsia"/>
                    <w:sz w:val="18"/>
                    <w:szCs w:val="18"/>
                  </w:rPr>
                  <w:t>・商品一覧へ戻る(リンク)</w:t>
                </w:r>
              </w:p>
            </w:tc>
          </w:tr>
          <w:tr w:rsidR="002B6B32" w:rsidRPr="00997930" w14:paraId="05CC5576" w14:textId="77777777" w:rsidTr="007A7C52">
            <w:trPr>
              <w:trHeight w:val="960"/>
            </w:trPr>
            <w:tc>
              <w:tcPr>
                <w:tcW w:w="988" w:type="dxa"/>
                <w:shd w:val="clear" w:color="auto" w:fill="EEECE1" w:themeFill="background2"/>
              </w:tcPr>
              <w:p w14:paraId="53C9EB6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457AB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1559" w:type="dxa"/>
                <w:shd w:val="clear" w:color="auto" w:fill="EEECE1" w:themeFill="background2"/>
              </w:tcPr>
              <w:p w14:paraId="32679159"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A3FD90D"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0E7699C6" w14:textId="77777777" w:rsidR="002B6B32" w:rsidRDefault="002B6B32" w:rsidP="002B6B32">
                <w:pPr>
                  <w:ind w:leftChars="0" w:left="0"/>
                  <w:jc w:val="left"/>
                  <w:rPr>
                    <w:sz w:val="18"/>
                    <w:szCs w:val="18"/>
                  </w:rPr>
                </w:pPr>
                <w:r>
                  <w:rPr>
                    <w:rFonts w:hint="eastAsia"/>
                    <w:sz w:val="18"/>
                    <w:szCs w:val="18"/>
                  </w:rPr>
                  <w:t>・カテゴリ名</w:t>
                </w:r>
              </w:p>
              <w:p w14:paraId="76F5F06E" w14:textId="77777777" w:rsidR="002B6B32" w:rsidRDefault="002B6B32" w:rsidP="002B6B32">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415B24E" w14:textId="77777777" w:rsidR="002B6B32" w:rsidRDefault="002B6B32" w:rsidP="002B6B32">
                <w:pPr>
                  <w:ind w:leftChars="0" w:left="0"/>
                  <w:jc w:val="left"/>
                  <w:rPr>
                    <w:sz w:val="18"/>
                    <w:szCs w:val="18"/>
                  </w:rPr>
                </w:pPr>
                <w:r>
                  <w:rPr>
                    <w:rFonts w:hint="eastAsia"/>
                    <w:sz w:val="18"/>
                    <w:szCs w:val="18"/>
                  </w:rPr>
                  <w:t>・カテゴリ新規登録(ボタン)</w:t>
                </w:r>
              </w:p>
              <w:p w14:paraId="5F664E66" w14:textId="77777777" w:rsidR="002B6B32" w:rsidRDefault="002B6B32" w:rsidP="002B6B32">
                <w:pPr>
                  <w:ind w:leftChars="0" w:left="0"/>
                  <w:jc w:val="left"/>
                  <w:rPr>
                    <w:sz w:val="18"/>
                    <w:szCs w:val="18"/>
                  </w:rPr>
                </w:pPr>
                <w:r>
                  <w:rPr>
                    <w:rFonts w:hint="eastAsia"/>
                    <w:sz w:val="18"/>
                    <w:szCs w:val="18"/>
                  </w:rPr>
                  <w:t>・カテゴリ名(リンク)</w:t>
                </w:r>
              </w:p>
              <w:p w14:paraId="72DA86C1" w14:textId="77777777" w:rsidR="002B6B32" w:rsidRDefault="002B6B32" w:rsidP="002B6B32">
                <w:pPr>
                  <w:ind w:leftChars="0" w:left="0"/>
                  <w:jc w:val="left"/>
                  <w:rPr>
                    <w:sz w:val="18"/>
                    <w:szCs w:val="18"/>
                  </w:rPr>
                </w:pPr>
                <w:r>
                  <w:rPr>
                    <w:rFonts w:hint="eastAsia"/>
                    <w:sz w:val="18"/>
                    <w:szCs w:val="18"/>
                  </w:rPr>
                  <w:t>・変更(ボタン)</w:t>
                </w:r>
              </w:p>
              <w:p w14:paraId="447082F0" w14:textId="77777777" w:rsidR="002B6B32" w:rsidRDefault="002B6B32" w:rsidP="002B6B32">
                <w:pPr>
                  <w:ind w:leftChars="0" w:left="0"/>
                  <w:jc w:val="left"/>
                  <w:rPr>
                    <w:sz w:val="18"/>
                    <w:szCs w:val="18"/>
                  </w:rPr>
                </w:pPr>
                <w:r>
                  <w:rPr>
                    <w:rFonts w:hint="eastAsia"/>
                    <w:sz w:val="18"/>
                    <w:szCs w:val="18"/>
                  </w:rPr>
                  <w:t>・削除(ボタン)</w:t>
                </w:r>
              </w:p>
              <w:p w14:paraId="2B5C0F86" w14:textId="77777777" w:rsidR="002B6B32" w:rsidRPr="00997930" w:rsidRDefault="002B6B32"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2B6B32" w:rsidRPr="00997930" w14:paraId="10B58F67" w14:textId="77777777" w:rsidTr="007A7C52">
            <w:trPr>
              <w:trHeight w:val="960"/>
            </w:trPr>
            <w:tc>
              <w:tcPr>
                <w:tcW w:w="988" w:type="dxa"/>
                <w:shd w:val="clear" w:color="auto" w:fill="EEECE1" w:themeFill="background2"/>
              </w:tcPr>
              <w:p w14:paraId="0AF731D0"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83EB6E7"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1559" w:type="dxa"/>
                <w:shd w:val="clear" w:color="auto" w:fill="EEECE1" w:themeFill="background2"/>
              </w:tcPr>
              <w:p w14:paraId="28FB9A8E"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764FCDF"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5845D532" w14:textId="77777777" w:rsidR="002B6B32" w:rsidRDefault="002B6B32" w:rsidP="002B6B32">
                <w:pPr>
                  <w:ind w:leftChars="0" w:left="0"/>
                  <w:jc w:val="left"/>
                  <w:rPr>
                    <w:sz w:val="18"/>
                    <w:szCs w:val="18"/>
                  </w:rPr>
                </w:pPr>
                <w:r>
                  <w:rPr>
                    <w:rFonts w:hint="eastAsia"/>
                    <w:sz w:val="18"/>
                    <w:szCs w:val="18"/>
                  </w:rPr>
                  <w:t>・カテゴリ名</w:t>
                </w:r>
              </w:p>
              <w:p w14:paraId="0A10C55F"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407077B2" w14:textId="77777777" w:rsidR="002B6B32" w:rsidRDefault="002B6B32" w:rsidP="002B6B32">
                <w:pPr>
                  <w:ind w:leftChars="0" w:left="0"/>
                  <w:jc w:val="left"/>
                  <w:rPr>
                    <w:sz w:val="18"/>
                    <w:szCs w:val="18"/>
                  </w:rPr>
                </w:pPr>
                <w:r>
                  <w:rPr>
                    <w:rFonts w:hint="eastAsia"/>
                    <w:sz w:val="18"/>
                    <w:szCs w:val="18"/>
                  </w:rPr>
                  <w:t>・戻る(ボタン)</w:t>
                </w:r>
              </w:p>
              <w:p w14:paraId="35ACCB9F" w14:textId="77777777" w:rsidR="002B6B32" w:rsidRDefault="002B6B32" w:rsidP="002B6B32">
                <w:pPr>
                  <w:ind w:leftChars="0" w:left="0"/>
                  <w:jc w:val="left"/>
                  <w:rPr>
                    <w:sz w:val="18"/>
                    <w:szCs w:val="18"/>
                  </w:rPr>
                </w:pPr>
                <w:r>
                  <w:rPr>
                    <w:rFonts w:hint="eastAsia"/>
                    <w:sz w:val="18"/>
                    <w:szCs w:val="18"/>
                  </w:rPr>
                  <w:t>・変更(ボタン)</w:t>
                </w:r>
              </w:p>
              <w:p w14:paraId="410C5214" w14:textId="77777777" w:rsidR="002B6B32" w:rsidRPr="00997930" w:rsidRDefault="002B6B32" w:rsidP="002B6B32">
                <w:pPr>
                  <w:ind w:leftChars="0" w:left="0"/>
                  <w:jc w:val="left"/>
                  <w:rPr>
                    <w:sz w:val="18"/>
                    <w:szCs w:val="18"/>
                  </w:rPr>
                </w:pPr>
                <w:r>
                  <w:rPr>
                    <w:rFonts w:hint="eastAsia"/>
                    <w:sz w:val="18"/>
                    <w:szCs w:val="18"/>
                  </w:rPr>
                  <w:t>・削除(ボタン)</w:t>
                </w:r>
              </w:p>
            </w:tc>
          </w:tr>
          <w:tr w:rsidR="002B6B32" w:rsidRPr="00997930" w14:paraId="39182F2B" w14:textId="77777777" w:rsidTr="007A7C52">
            <w:trPr>
              <w:trHeight w:val="960"/>
            </w:trPr>
            <w:tc>
              <w:tcPr>
                <w:tcW w:w="988" w:type="dxa"/>
                <w:shd w:val="clear" w:color="auto" w:fill="EEECE1" w:themeFill="background2"/>
              </w:tcPr>
              <w:p w14:paraId="204B167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p>
            </w:tc>
            <w:tc>
              <w:tcPr>
                <w:tcW w:w="992" w:type="dxa"/>
                <w:shd w:val="clear" w:color="auto" w:fill="EEECE1" w:themeFill="background2"/>
              </w:tcPr>
              <w:p w14:paraId="7BAAC2D3"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1559" w:type="dxa"/>
                <w:shd w:val="clear" w:color="auto" w:fill="EEECE1" w:themeFill="background2"/>
              </w:tcPr>
              <w:p w14:paraId="61011DCC"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02E112C6" w14:textId="77777777" w:rsidR="002B6B32" w:rsidRDefault="002B6B32" w:rsidP="002B6B32">
                <w:pPr>
                  <w:ind w:leftChars="0" w:left="0"/>
                  <w:jc w:val="left"/>
                  <w:rPr>
                    <w:sz w:val="18"/>
                    <w:szCs w:val="18"/>
                  </w:rPr>
                </w:pPr>
                <w:r>
                  <w:rPr>
                    <w:rFonts w:hint="eastAsia"/>
                    <w:sz w:val="18"/>
                    <w:szCs w:val="18"/>
                  </w:rPr>
                  <w:t>・カテゴリ名</w:t>
                </w:r>
              </w:p>
              <w:p w14:paraId="0F99EC7B" w14:textId="77777777" w:rsidR="002B6B32" w:rsidRDefault="005B4F7C" w:rsidP="005B4F7C">
                <w:pPr>
                  <w:ind w:leftChars="0" w:left="0"/>
                  <w:jc w:val="left"/>
                  <w:rPr>
                    <w:sz w:val="18"/>
                    <w:szCs w:val="18"/>
                  </w:rPr>
                </w:pPr>
                <w:r>
                  <w:rPr>
                    <w:rFonts w:hint="eastAsia"/>
                    <w:sz w:val="18"/>
                    <w:szCs w:val="18"/>
                  </w:rPr>
                  <w:t>・</w:t>
                </w:r>
                <w:r w:rsidR="002B6B32">
                  <w:rPr>
                    <w:rFonts w:hint="eastAsia"/>
                    <w:sz w:val="18"/>
                    <w:szCs w:val="18"/>
                  </w:rPr>
                  <w:t>説明</w:t>
                </w:r>
              </w:p>
            </w:tc>
            <w:tc>
              <w:tcPr>
                <w:tcW w:w="2126" w:type="dxa"/>
                <w:shd w:val="clear" w:color="auto" w:fill="EEECE1" w:themeFill="background2"/>
              </w:tcPr>
              <w:p w14:paraId="1F11E728" w14:textId="77777777" w:rsidR="002B6B32" w:rsidRDefault="002F576E" w:rsidP="002B6B32">
                <w:pPr>
                  <w:ind w:leftChars="0" w:left="0"/>
                  <w:jc w:val="left"/>
                  <w:rPr>
                    <w:sz w:val="18"/>
                    <w:szCs w:val="18"/>
                  </w:rPr>
                </w:pPr>
                <w:r>
                  <w:rPr>
                    <w:rFonts w:hint="eastAsia"/>
                    <w:sz w:val="18"/>
                    <w:szCs w:val="18"/>
                  </w:rPr>
                  <w:t>-</w:t>
                </w:r>
              </w:p>
            </w:tc>
            <w:tc>
              <w:tcPr>
                <w:tcW w:w="2268" w:type="dxa"/>
                <w:shd w:val="clear" w:color="auto" w:fill="EEECE1" w:themeFill="background2"/>
              </w:tcPr>
              <w:p w14:paraId="0CDDA40E" w14:textId="77777777" w:rsidR="002B6B32" w:rsidRDefault="002B6B32" w:rsidP="002B6B32">
                <w:pPr>
                  <w:ind w:leftChars="0" w:left="0"/>
                  <w:jc w:val="left"/>
                  <w:rPr>
                    <w:sz w:val="18"/>
                    <w:szCs w:val="18"/>
                  </w:rPr>
                </w:pPr>
                <w:r>
                  <w:rPr>
                    <w:rFonts w:hint="eastAsia"/>
                    <w:sz w:val="18"/>
                    <w:szCs w:val="18"/>
                  </w:rPr>
                  <w:t>・確認(ボタン)</w:t>
                </w:r>
              </w:p>
              <w:p w14:paraId="2DEB5B3E"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002DA69F" w14:textId="77777777" w:rsidTr="007A7C52">
            <w:trPr>
              <w:trHeight w:val="960"/>
            </w:trPr>
            <w:tc>
              <w:tcPr>
                <w:tcW w:w="988" w:type="dxa"/>
                <w:shd w:val="clear" w:color="auto" w:fill="EEECE1" w:themeFill="background2"/>
              </w:tcPr>
              <w:p w14:paraId="6FD64FB2"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0BBC6005"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1559" w:type="dxa"/>
                <w:shd w:val="clear" w:color="auto" w:fill="EEECE1" w:themeFill="background2"/>
              </w:tcPr>
              <w:p w14:paraId="54BC5923"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58B46BD4"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1C99953C" w14:textId="77777777" w:rsidR="002B6B32" w:rsidRDefault="002B6B32" w:rsidP="002B6B32">
                <w:pPr>
                  <w:ind w:leftChars="0" w:left="0"/>
                  <w:jc w:val="left"/>
                  <w:rPr>
                    <w:sz w:val="18"/>
                    <w:szCs w:val="18"/>
                  </w:rPr>
                </w:pPr>
                <w:r>
                  <w:rPr>
                    <w:rFonts w:hint="eastAsia"/>
                    <w:sz w:val="18"/>
                    <w:szCs w:val="18"/>
                  </w:rPr>
                  <w:t>・カテゴリ名</w:t>
                </w:r>
              </w:p>
              <w:p w14:paraId="4AFEE3E1" w14:textId="77777777" w:rsidR="002B6B32" w:rsidRDefault="005B4F7C" w:rsidP="002B6B32">
                <w:pPr>
                  <w:ind w:leftChars="0" w:left="0"/>
                  <w:jc w:val="left"/>
                  <w:rPr>
                    <w:sz w:val="18"/>
                    <w:szCs w:val="18"/>
                  </w:rPr>
                </w:pPr>
                <w:r>
                  <w:rPr>
                    <w:rFonts w:hint="eastAsia"/>
                    <w:sz w:val="18"/>
                    <w:szCs w:val="18"/>
                  </w:rPr>
                  <w:t>・説明</w:t>
                </w:r>
              </w:p>
            </w:tc>
            <w:tc>
              <w:tcPr>
                <w:tcW w:w="2268" w:type="dxa"/>
                <w:shd w:val="clear" w:color="auto" w:fill="EEECE1" w:themeFill="background2"/>
              </w:tcPr>
              <w:p w14:paraId="2F791AB6" w14:textId="77777777" w:rsidR="002B6B32" w:rsidRDefault="002B6B32" w:rsidP="002B6B32">
                <w:pPr>
                  <w:ind w:leftChars="0" w:left="0"/>
                  <w:jc w:val="left"/>
                  <w:rPr>
                    <w:sz w:val="18"/>
                    <w:szCs w:val="18"/>
                  </w:rPr>
                </w:pPr>
                <w:r>
                  <w:rPr>
                    <w:rFonts w:hint="eastAsia"/>
                    <w:sz w:val="18"/>
                    <w:szCs w:val="18"/>
                  </w:rPr>
                  <w:t>・登録(ボタン)</w:t>
                </w:r>
              </w:p>
              <w:p w14:paraId="54028824" w14:textId="77777777" w:rsidR="002B6B32" w:rsidRPr="00997930" w:rsidRDefault="002B6B32" w:rsidP="002B6B32">
                <w:pPr>
                  <w:ind w:leftChars="0" w:left="0"/>
                  <w:jc w:val="left"/>
                  <w:rPr>
                    <w:sz w:val="18"/>
                    <w:szCs w:val="18"/>
                  </w:rPr>
                </w:pPr>
                <w:r>
                  <w:rPr>
                    <w:rFonts w:hint="eastAsia"/>
                    <w:sz w:val="18"/>
                    <w:szCs w:val="18"/>
                  </w:rPr>
                  <w:t>・戻る(ボタン)</w:t>
                </w:r>
              </w:p>
            </w:tc>
          </w:tr>
          <w:tr w:rsidR="002B6B32" w:rsidRPr="00997930" w14:paraId="5FB50E35" w14:textId="77777777" w:rsidTr="007A7C52">
            <w:trPr>
              <w:trHeight w:val="960"/>
            </w:trPr>
            <w:tc>
              <w:tcPr>
                <w:tcW w:w="988" w:type="dxa"/>
                <w:shd w:val="clear" w:color="auto" w:fill="EEECE1" w:themeFill="background2"/>
              </w:tcPr>
              <w:p w14:paraId="725DD78F" w14:textId="77777777" w:rsidR="002B6B32" w:rsidRDefault="002B6B32" w:rsidP="002B6B3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152372D4" w14:textId="77777777" w:rsidR="002B6B32" w:rsidRDefault="002B6B32" w:rsidP="002B6B3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1559" w:type="dxa"/>
                <w:shd w:val="clear" w:color="auto" w:fill="EEECE1" w:themeFill="background2"/>
              </w:tcPr>
              <w:p w14:paraId="0BF8E3D8" w14:textId="77777777" w:rsidR="002B6B32" w:rsidRDefault="002B6B32" w:rsidP="002B6B32">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6498B1E" w14:textId="77777777" w:rsidR="002B6B32" w:rsidRDefault="002F576E" w:rsidP="002B6B32">
                <w:pPr>
                  <w:ind w:leftChars="0" w:left="0"/>
                  <w:jc w:val="left"/>
                  <w:rPr>
                    <w:sz w:val="18"/>
                    <w:szCs w:val="18"/>
                  </w:rPr>
                </w:pPr>
                <w:r>
                  <w:rPr>
                    <w:rFonts w:hint="eastAsia"/>
                    <w:sz w:val="18"/>
                    <w:szCs w:val="18"/>
                  </w:rPr>
                  <w:t>-</w:t>
                </w:r>
              </w:p>
            </w:tc>
            <w:tc>
              <w:tcPr>
                <w:tcW w:w="2126" w:type="dxa"/>
                <w:shd w:val="clear" w:color="auto" w:fill="EEECE1" w:themeFill="background2"/>
              </w:tcPr>
              <w:p w14:paraId="2E6AD9D6" w14:textId="77777777" w:rsidR="002B6B32" w:rsidRDefault="002B6B32" w:rsidP="002B6B3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433BBB6" w14:textId="77777777" w:rsidR="002B6B32" w:rsidRPr="00997930" w:rsidRDefault="002B6B32" w:rsidP="002B6B32">
                <w:pPr>
                  <w:ind w:leftChars="0" w:left="0"/>
                  <w:jc w:val="left"/>
                  <w:rPr>
                    <w:sz w:val="18"/>
                    <w:szCs w:val="18"/>
                  </w:rPr>
                </w:pPr>
                <w:r>
                  <w:rPr>
                    <w:rFonts w:hint="eastAsia"/>
                    <w:sz w:val="18"/>
                    <w:szCs w:val="18"/>
                  </w:rPr>
                  <w:t>・カテゴリ一覧へ戻る(リンク)</w:t>
                </w:r>
              </w:p>
            </w:tc>
          </w:tr>
          <w:tr w:rsidR="00322E85" w:rsidRPr="00997930" w14:paraId="5B5F8771" w14:textId="77777777" w:rsidTr="007A7C52">
            <w:trPr>
              <w:trHeight w:val="960"/>
            </w:trPr>
            <w:tc>
              <w:tcPr>
                <w:tcW w:w="988" w:type="dxa"/>
                <w:shd w:val="clear" w:color="auto" w:fill="EEECE1" w:themeFill="background2"/>
              </w:tcPr>
              <w:p w14:paraId="3FEEDFF8"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A13095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1559" w:type="dxa"/>
                <w:shd w:val="clear" w:color="auto" w:fill="EEECE1" w:themeFill="background2"/>
              </w:tcPr>
              <w:p w14:paraId="5759CC5B"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B01AE07" w14:textId="77777777" w:rsidR="00322E85" w:rsidRDefault="00322E85" w:rsidP="00322E85">
                <w:pPr>
                  <w:ind w:leftChars="0" w:left="0"/>
                  <w:jc w:val="left"/>
                  <w:rPr>
                    <w:sz w:val="18"/>
                    <w:szCs w:val="18"/>
                  </w:rPr>
                </w:pPr>
                <w:r>
                  <w:rPr>
                    <w:rFonts w:hint="eastAsia"/>
                    <w:sz w:val="18"/>
                    <w:szCs w:val="18"/>
                  </w:rPr>
                  <w:t>・カテゴリ名</w:t>
                </w:r>
              </w:p>
              <w:p w14:paraId="7A7E1CC1" w14:textId="77777777" w:rsidR="00322E85" w:rsidRPr="00997930" w:rsidRDefault="005B4F7C" w:rsidP="00322E85">
                <w:pPr>
                  <w:ind w:leftChars="0" w:left="0"/>
                  <w:jc w:val="left"/>
                  <w:rPr>
                    <w:sz w:val="18"/>
                    <w:szCs w:val="18"/>
                  </w:rPr>
                </w:pPr>
                <w:r>
                  <w:rPr>
                    <w:rFonts w:hint="eastAsia"/>
                    <w:sz w:val="18"/>
                    <w:szCs w:val="18"/>
                  </w:rPr>
                  <w:t>・説明</w:t>
                </w:r>
              </w:p>
            </w:tc>
            <w:tc>
              <w:tcPr>
                <w:tcW w:w="2126" w:type="dxa"/>
                <w:shd w:val="clear" w:color="auto" w:fill="EEECE1" w:themeFill="background2"/>
              </w:tcPr>
              <w:p w14:paraId="53220CA0" w14:textId="77777777" w:rsidR="00322E85" w:rsidRPr="00997930" w:rsidRDefault="00322E85" w:rsidP="00322E85">
                <w:pPr>
                  <w:ind w:leftChars="0" w:left="0"/>
                  <w:jc w:val="left"/>
                  <w:rPr>
                    <w:sz w:val="18"/>
                    <w:szCs w:val="18"/>
                  </w:rPr>
                </w:pPr>
                <w:r>
                  <w:rPr>
                    <w:rFonts w:hint="eastAsia"/>
                    <w:sz w:val="18"/>
                    <w:szCs w:val="18"/>
                  </w:rPr>
                  <w:t>登録されているカテゴリ情報を入力欄に表示</w:t>
                </w:r>
              </w:p>
            </w:tc>
            <w:tc>
              <w:tcPr>
                <w:tcW w:w="2268" w:type="dxa"/>
                <w:shd w:val="clear" w:color="auto" w:fill="EEECE1" w:themeFill="background2"/>
              </w:tcPr>
              <w:p w14:paraId="5C4B4159" w14:textId="77777777" w:rsidR="00322E85" w:rsidRDefault="00322E85" w:rsidP="00322E85">
                <w:pPr>
                  <w:ind w:leftChars="0" w:left="0"/>
                  <w:jc w:val="left"/>
                  <w:rPr>
                    <w:sz w:val="18"/>
                    <w:szCs w:val="18"/>
                  </w:rPr>
                </w:pPr>
                <w:r>
                  <w:rPr>
                    <w:rFonts w:hint="eastAsia"/>
                    <w:sz w:val="18"/>
                    <w:szCs w:val="18"/>
                  </w:rPr>
                  <w:t>・確認(ボタン)</w:t>
                </w:r>
              </w:p>
              <w:p w14:paraId="4E16CA66"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2CC8C78D" w14:textId="77777777" w:rsidTr="007A7C52">
            <w:tc>
              <w:tcPr>
                <w:tcW w:w="988" w:type="dxa"/>
                <w:shd w:val="clear" w:color="auto" w:fill="EEECE1" w:themeFill="background2"/>
              </w:tcPr>
              <w:p w14:paraId="7ADBD277" w14:textId="77777777" w:rsidR="00322E85" w:rsidRPr="00997930"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E2605F5"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1559" w:type="dxa"/>
                <w:shd w:val="clear" w:color="auto" w:fill="EEECE1" w:themeFill="background2"/>
              </w:tcPr>
              <w:p w14:paraId="73BF630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0476B13"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1EE375DF" w14:textId="77777777" w:rsidR="00322E85" w:rsidRDefault="00322E85" w:rsidP="00322E85">
                <w:pPr>
                  <w:ind w:leftChars="0" w:left="0"/>
                  <w:jc w:val="left"/>
                  <w:rPr>
                    <w:sz w:val="18"/>
                    <w:szCs w:val="18"/>
                  </w:rPr>
                </w:pPr>
                <w:r>
                  <w:rPr>
                    <w:rFonts w:hint="eastAsia"/>
                    <w:sz w:val="18"/>
                    <w:szCs w:val="18"/>
                  </w:rPr>
                  <w:t>・カテゴリ名</w:t>
                </w:r>
              </w:p>
              <w:p w14:paraId="172DA7CF"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4D8B61BA" w14:textId="77777777" w:rsidR="00322E85" w:rsidRDefault="005B4F7C" w:rsidP="00322E85">
                <w:pPr>
                  <w:ind w:leftChars="0" w:left="0"/>
                  <w:jc w:val="left"/>
                  <w:rPr>
                    <w:sz w:val="18"/>
                    <w:szCs w:val="18"/>
                  </w:rPr>
                </w:pPr>
                <w:r>
                  <w:rPr>
                    <w:rFonts w:hint="eastAsia"/>
                    <w:sz w:val="18"/>
                    <w:szCs w:val="18"/>
                  </w:rPr>
                  <w:t>・登録</w:t>
                </w:r>
                <w:r w:rsidR="00322E85">
                  <w:rPr>
                    <w:rFonts w:hint="eastAsia"/>
                    <w:sz w:val="18"/>
                    <w:szCs w:val="18"/>
                  </w:rPr>
                  <w:t>(ボタン)</w:t>
                </w:r>
              </w:p>
              <w:p w14:paraId="7730F8E1"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44DB3F1" w14:textId="77777777" w:rsidTr="007A7C52">
            <w:tc>
              <w:tcPr>
                <w:tcW w:w="988" w:type="dxa"/>
                <w:shd w:val="clear" w:color="auto" w:fill="EEECE1" w:themeFill="background2"/>
              </w:tcPr>
              <w:p w14:paraId="2D9C30C9" w14:textId="77777777" w:rsidR="00322E85" w:rsidRPr="00997930" w:rsidRDefault="00322E85" w:rsidP="00322E85">
                <w:pPr>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C084A36"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1559" w:type="dxa"/>
                <w:shd w:val="clear" w:color="auto" w:fill="EEECE1" w:themeFill="background2"/>
              </w:tcPr>
              <w:p w14:paraId="4513E67D" w14:textId="77777777" w:rsidR="00322E85" w:rsidRPr="00997930"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277E205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2CAB04F8"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37EA5864" w14:textId="77777777" w:rsidR="00322E85" w:rsidRPr="00997930" w:rsidRDefault="00322E85" w:rsidP="005B4F7C">
                <w:pPr>
                  <w:ind w:leftChars="0" w:left="0"/>
                  <w:jc w:val="left"/>
                  <w:rPr>
                    <w:sz w:val="18"/>
                    <w:szCs w:val="18"/>
                  </w:rPr>
                </w:pPr>
                <w:r>
                  <w:rPr>
                    <w:rFonts w:hint="eastAsia"/>
                    <w:sz w:val="18"/>
                    <w:szCs w:val="18"/>
                  </w:rPr>
                  <w:t>・カテゴリ</w:t>
                </w:r>
                <w:r w:rsidR="005B4F7C">
                  <w:rPr>
                    <w:rFonts w:hint="eastAsia"/>
                    <w:sz w:val="18"/>
                    <w:szCs w:val="18"/>
                  </w:rPr>
                  <w:t>詳細</w:t>
                </w:r>
                <w:r>
                  <w:rPr>
                    <w:rFonts w:hint="eastAsia"/>
                    <w:sz w:val="18"/>
                    <w:szCs w:val="18"/>
                  </w:rPr>
                  <w:t>へ戻る(リンク)</w:t>
                </w:r>
              </w:p>
            </w:tc>
          </w:tr>
        </w:tbl>
        <w:p w14:paraId="23FD068F" w14:textId="77777777" w:rsidR="002B6B32" w:rsidRDefault="002B6B32" w:rsidP="00D2716E">
          <w:pPr>
            <w:widowControl/>
            <w:spacing w:line="240" w:lineRule="auto"/>
            <w:ind w:leftChars="0" w:left="0"/>
            <w:jc w:val="left"/>
          </w:pPr>
        </w:p>
        <w:p w14:paraId="3CF165E7" w14:textId="77777777" w:rsidR="002B6B32" w:rsidRDefault="002B6B32">
          <w:pPr>
            <w:widowControl/>
            <w:spacing w:line="240" w:lineRule="auto"/>
            <w:ind w:leftChars="0" w:left="0"/>
            <w:jc w:val="left"/>
          </w:pPr>
          <w:r>
            <w:br w:type="page"/>
          </w:r>
        </w:p>
        <w:p w14:paraId="13DF337A" w14:textId="174041B1"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2B6B32" w:rsidRPr="00997930" w14:paraId="0002F0ED" w14:textId="77777777" w:rsidTr="007A7C52">
            <w:tc>
              <w:tcPr>
                <w:tcW w:w="1980" w:type="dxa"/>
                <w:gridSpan w:val="2"/>
              </w:tcPr>
              <w:p w14:paraId="74C679A7" w14:textId="77777777" w:rsidR="002B6B32" w:rsidRPr="00997930" w:rsidRDefault="002B6B32" w:rsidP="002B6B32">
                <w:pPr>
                  <w:ind w:leftChars="0" w:left="0"/>
                  <w:jc w:val="center"/>
                  <w:rPr>
                    <w:b/>
                    <w:sz w:val="18"/>
                    <w:szCs w:val="18"/>
                  </w:rPr>
                </w:pPr>
                <w:r w:rsidRPr="00997930">
                  <w:rPr>
                    <w:rFonts w:hint="eastAsia"/>
                    <w:b/>
                    <w:sz w:val="18"/>
                    <w:szCs w:val="18"/>
                  </w:rPr>
                  <w:t>画面名</w:t>
                </w:r>
              </w:p>
            </w:tc>
            <w:tc>
              <w:tcPr>
                <w:tcW w:w="1559" w:type="dxa"/>
              </w:tcPr>
              <w:p w14:paraId="7D35ED8E" w14:textId="77777777" w:rsidR="002B6B32" w:rsidRPr="00997930" w:rsidRDefault="002B6B32" w:rsidP="002B6B32">
                <w:pPr>
                  <w:ind w:leftChars="0" w:left="0"/>
                  <w:jc w:val="center"/>
                  <w:rPr>
                    <w:b/>
                    <w:sz w:val="18"/>
                    <w:szCs w:val="18"/>
                  </w:rPr>
                </w:pPr>
                <w:r>
                  <w:rPr>
                    <w:rFonts w:hint="eastAsia"/>
                    <w:b/>
                    <w:sz w:val="18"/>
                    <w:szCs w:val="18"/>
                  </w:rPr>
                  <w:t>利用者</w:t>
                </w:r>
              </w:p>
            </w:tc>
            <w:tc>
              <w:tcPr>
                <w:tcW w:w="6662" w:type="dxa"/>
                <w:gridSpan w:val="3"/>
                <w:vAlign w:val="center"/>
              </w:tcPr>
              <w:p w14:paraId="18E76463" w14:textId="77777777" w:rsidR="002B6B32" w:rsidRPr="00997930" w:rsidRDefault="002B6B32" w:rsidP="002B6B32">
                <w:pPr>
                  <w:ind w:leftChars="0" w:left="0"/>
                  <w:jc w:val="center"/>
                  <w:rPr>
                    <w:b/>
                    <w:sz w:val="18"/>
                    <w:szCs w:val="18"/>
                  </w:rPr>
                </w:pPr>
                <w:r w:rsidRPr="00997930">
                  <w:rPr>
                    <w:rFonts w:hint="eastAsia"/>
                    <w:b/>
                    <w:sz w:val="18"/>
                    <w:szCs w:val="18"/>
                  </w:rPr>
                  <w:t>項目名</w:t>
                </w:r>
              </w:p>
            </w:tc>
          </w:tr>
          <w:tr w:rsidR="002B6B32" w:rsidRPr="00997930" w14:paraId="21439F29" w14:textId="77777777" w:rsidTr="007A7C52">
            <w:tc>
              <w:tcPr>
                <w:tcW w:w="988" w:type="dxa"/>
              </w:tcPr>
              <w:p w14:paraId="0BE1681A" w14:textId="77777777" w:rsidR="002B6B32" w:rsidRPr="00997930" w:rsidRDefault="002B6B32" w:rsidP="002B6B32">
                <w:pPr>
                  <w:ind w:leftChars="0" w:left="0"/>
                  <w:jc w:val="center"/>
                  <w:rPr>
                    <w:b/>
                    <w:sz w:val="18"/>
                    <w:szCs w:val="18"/>
                  </w:rPr>
                </w:pPr>
                <w:r w:rsidRPr="00997930">
                  <w:rPr>
                    <w:rFonts w:hint="eastAsia"/>
                    <w:b/>
                    <w:sz w:val="18"/>
                    <w:szCs w:val="18"/>
                  </w:rPr>
                  <w:t>画面ID</w:t>
                </w:r>
              </w:p>
            </w:tc>
            <w:tc>
              <w:tcPr>
                <w:tcW w:w="992" w:type="dxa"/>
              </w:tcPr>
              <w:p w14:paraId="6163632B" w14:textId="77777777" w:rsidR="002B6B32" w:rsidRPr="00997930" w:rsidRDefault="002B6B32" w:rsidP="002B6B32">
                <w:pPr>
                  <w:ind w:leftChars="0" w:left="0"/>
                  <w:jc w:val="center"/>
                  <w:rPr>
                    <w:b/>
                    <w:sz w:val="18"/>
                    <w:szCs w:val="18"/>
                  </w:rPr>
                </w:pPr>
                <w:r w:rsidRPr="00997930">
                  <w:rPr>
                    <w:rFonts w:hint="eastAsia"/>
                    <w:b/>
                    <w:sz w:val="18"/>
                    <w:szCs w:val="18"/>
                  </w:rPr>
                  <w:t>画面名称</w:t>
                </w:r>
              </w:p>
            </w:tc>
            <w:tc>
              <w:tcPr>
                <w:tcW w:w="1559" w:type="dxa"/>
              </w:tcPr>
              <w:p w14:paraId="3CE0595C" w14:textId="77777777" w:rsidR="002B6B32" w:rsidRPr="00997930" w:rsidRDefault="002B6B32" w:rsidP="002B6B32">
                <w:pPr>
                  <w:ind w:leftChars="0" w:left="0"/>
                  <w:jc w:val="center"/>
                  <w:rPr>
                    <w:b/>
                    <w:sz w:val="18"/>
                    <w:szCs w:val="18"/>
                  </w:rPr>
                </w:pPr>
              </w:p>
            </w:tc>
            <w:tc>
              <w:tcPr>
                <w:tcW w:w="2268" w:type="dxa"/>
              </w:tcPr>
              <w:p w14:paraId="05D0FF02" w14:textId="77777777" w:rsidR="002B6B32" w:rsidRPr="00997930" w:rsidRDefault="002B6B32" w:rsidP="002B6B32">
                <w:pPr>
                  <w:ind w:leftChars="0" w:left="0"/>
                  <w:jc w:val="center"/>
                  <w:rPr>
                    <w:b/>
                    <w:sz w:val="18"/>
                    <w:szCs w:val="18"/>
                  </w:rPr>
                </w:pPr>
                <w:r w:rsidRPr="00997930">
                  <w:rPr>
                    <w:rFonts w:hint="eastAsia"/>
                    <w:b/>
                    <w:sz w:val="18"/>
                    <w:szCs w:val="18"/>
                  </w:rPr>
                  <w:t>入力</w:t>
                </w:r>
              </w:p>
            </w:tc>
            <w:tc>
              <w:tcPr>
                <w:tcW w:w="2126" w:type="dxa"/>
              </w:tcPr>
              <w:p w14:paraId="3DD3A85F" w14:textId="77777777" w:rsidR="002B6B32" w:rsidRPr="00997930" w:rsidRDefault="002B6B32" w:rsidP="002B6B32">
                <w:pPr>
                  <w:ind w:leftChars="0" w:left="0"/>
                  <w:jc w:val="center"/>
                  <w:rPr>
                    <w:b/>
                    <w:sz w:val="18"/>
                    <w:szCs w:val="18"/>
                  </w:rPr>
                </w:pPr>
                <w:r w:rsidRPr="00997930">
                  <w:rPr>
                    <w:rFonts w:hint="eastAsia"/>
                    <w:b/>
                    <w:sz w:val="18"/>
                    <w:szCs w:val="18"/>
                  </w:rPr>
                  <w:t>出力</w:t>
                </w:r>
              </w:p>
            </w:tc>
            <w:tc>
              <w:tcPr>
                <w:tcW w:w="2268" w:type="dxa"/>
              </w:tcPr>
              <w:p w14:paraId="7BEF2AA3" w14:textId="77777777" w:rsidR="002B6B32" w:rsidRPr="00997930" w:rsidRDefault="002B6B32" w:rsidP="002B6B32">
                <w:pPr>
                  <w:ind w:leftChars="0" w:left="0"/>
                  <w:jc w:val="center"/>
                  <w:rPr>
                    <w:b/>
                    <w:sz w:val="18"/>
                    <w:szCs w:val="18"/>
                  </w:rPr>
                </w:pPr>
                <w:r>
                  <w:rPr>
                    <w:rFonts w:hint="eastAsia"/>
                    <w:b/>
                    <w:sz w:val="18"/>
                    <w:szCs w:val="18"/>
                  </w:rPr>
                  <w:t>操作</w:t>
                </w:r>
              </w:p>
            </w:tc>
          </w:tr>
          <w:tr w:rsidR="00322E85" w:rsidRPr="00997930" w14:paraId="3121D023" w14:textId="77777777" w:rsidTr="007A7C52">
            <w:trPr>
              <w:trHeight w:val="960"/>
            </w:trPr>
            <w:tc>
              <w:tcPr>
                <w:tcW w:w="988" w:type="dxa"/>
                <w:shd w:val="clear" w:color="auto" w:fill="EEECE1" w:themeFill="background2"/>
              </w:tcPr>
              <w:p w14:paraId="3A3DA9C2"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6AA6445A"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1559" w:type="dxa"/>
                <w:shd w:val="clear" w:color="auto" w:fill="EEECE1" w:themeFill="background2"/>
              </w:tcPr>
              <w:p w14:paraId="0799187A"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174CA364"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7224E71A" w14:textId="77777777" w:rsidR="00322E85" w:rsidRDefault="00322E85" w:rsidP="00322E85">
                <w:pPr>
                  <w:ind w:leftChars="0" w:left="0"/>
                  <w:jc w:val="left"/>
                  <w:rPr>
                    <w:sz w:val="18"/>
                    <w:szCs w:val="18"/>
                  </w:rPr>
                </w:pPr>
                <w:r>
                  <w:rPr>
                    <w:rFonts w:hint="eastAsia"/>
                    <w:sz w:val="18"/>
                    <w:szCs w:val="18"/>
                  </w:rPr>
                  <w:t>・カテゴリ名</w:t>
                </w:r>
              </w:p>
              <w:p w14:paraId="0CC2BDFE" w14:textId="77777777" w:rsidR="00322E85" w:rsidRPr="00997930" w:rsidRDefault="005B4F7C" w:rsidP="00322E85">
                <w:pPr>
                  <w:ind w:leftChars="0" w:left="0"/>
                  <w:jc w:val="left"/>
                  <w:rPr>
                    <w:sz w:val="18"/>
                    <w:szCs w:val="18"/>
                  </w:rPr>
                </w:pPr>
                <w:r>
                  <w:rPr>
                    <w:rFonts w:hint="eastAsia"/>
                    <w:sz w:val="18"/>
                    <w:szCs w:val="18"/>
                  </w:rPr>
                  <w:t>・説明</w:t>
                </w:r>
              </w:p>
            </w:tc>
            <w:tc>
              <w:tcPr>
                <w:tcW w:w="2268" w:type="dxa"/>
                <w:shd w:val="clear" w:color="auto" w:fill="EEECE1" w:themeFill="background2"/>
              </w:tcPr>
              <w:p w14:paraId="25FF8255" w14:textId="77777777" w:rsidR="00322E85" w:rsidRDefault="00322E85" w:rsidP="00322E85">
                <w:pPr>
                  <w:ind w:leftChars="0" w:left="0"/>
                  <w:jc w:val="left"/>
                  <w:rPr>
                    <w:sz w:val="18"/>
                    <w:szCs w:val="18"/>
                  </w:rPr>
                </w:pPr>
                <w:r>
                  <w:rPr>
                    <w:rFonts w:hint="eastAsia"/>
                    <w:sz w:val="18"/>
                    <w:szCs w:val="18"/>
                  </w:rPr>
                  <w:t>・削除(ボタン)</w:t>
                </w:r>
              </w:p>
              <w:p w14:paraId="5637AE2D" w14:textId="77777777" w:rsidR="00322E85" w:rsidRPr="00997930" w:rsidRDefault="00322E85" w:rsidP="00322E85">
                <w:pPr>
                  <w:ind w:leftChars="0" w:left="0"/>
                  <w:jc w:val="left"/>
                  <w:rPr>
                    <w:sz w:val="18"/>
                    <w:szCs w:val="18"/>
                  </w:rPr>
                </w:pPr>
                <w:r>
                  <w:rPr>
                    <w:rFonts w:hint="eastAsia"/>
                    <w:sz w:val="18"/>
                    <w:szCs w:val="18"/>
                  </w:rPr>
                  <w:t>・戻る(ボタン)</w:t>
                </w:r>
              </w:p>
            </w:tc>
          </w:tr>
          <w:tr w:rsidR="00322E85" w:rsidRPr="00997930" w14:paraId="3E8F4EB7" w14:textId="77777777" w:rsidTr="007A7C52">
            <w:trPr>
              <w:trHeight w:val="960"/>
            </w:trPr>
            <w:tc>
              <w:tcPr>
                <w:tcW w:w="988" w:type="dxa"/>
                <w:shd w:val="clear" w:color="auto" w:fill="EEECE1" w:themeFill="background2"/>
              </w:tcPr>
              <w:p w14:paraId="793A95BE"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578FA1B8" w14:textId="77777777" w:rsidR="00322E85" w:rsidRPr="00997930"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1559" w:type="dxa"/>
                <w:shd w:val="clear" w:color="auto" w:fill="EEECE1" w:themeFill="background2"/>
              </w:tcPr>
              <w:p w14:paraId="3C3BE7E3"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613BB359" w14:textId="77777777" w:rsidR="00322E85" w:rsidRPr="00997930"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4A5C4CE6" w14:textId="77777777" w:rsidR="00322E85" w:rsidRPr="00997930" w:rsidRDefault="00322E85" w:rsidP="00322E85">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51FEFF27" w14:textId="77777777" w:rsidR="00322E85" w:rsidRPr="00997930" w:rsidRDefault="00322E85" w:rsidP="00322E85">
                <w:pPr>
                  <w:ind w:leftChars="0" w:left="0"/>
                  <w:jc w:val="left"/>
                  <w:rPr>
                    <w:sz w:val="18"/>
                    <w:szCs w:val="18"/>
                  </w:rPr>
                </w:pPr>
                <w:r>
                  <w:rPr>
                    <w:rFonts w:hint="eastAsia"/>
                    <w:sz w:val="18"/>
                    <w:szCs w:val="18"/>
                  </w:rPr>
                  <w:t>・カテゴリ一覧へ戻る(リンク)</w:t>
                </w:r>
              </w:p>
            </w:tc>
          </w:tr>
          <w:tr w:rsidR="00322E85" w:rsidRPr="00997930" w14:paraId="11F90865" w14:textId="77777777" w:rsidTr="00876B25">
            <w:trPr>
              <w:trHeight w:val="960"/>
            </w:trPr>
            <w:tc>
              <w:tcPr>
                <w:tcW w:w="988" w:type="dxa"/>
              </w:tcPr>
              <w:p w14:paraId="1ACB8A44"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D8406A2"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買い物かご画面</w:t>
                </w:r>
              </w:p>
            </w:tc>
            <w:tc>
              <w:tcPr>
                <w:tcW w:w="1559" w:type="dxa"/>
              </w:tcPr>
              <w:p w14:paraId="1CFF239C"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0305D857"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auto"/>
              </w:tcPr>
              <w:p w14:paraId="0B2A29DC" w14:textId="77777777" w:rsidR="00876B25" w:rsidRPr="00876B25" w:rsidRDefault="00876B25" w:rsidP="00876B25">
                <w:pPr>
                  <w:ind w:leftChars="0" w:left="0"/>
                  <w:jc w:val="left"/>
                  <w:rPr>
                    <w:sz w:val="18"/>
                    <w:szCs w:val="18"/>
                  </w:rPr>
                </w:pPr>
                <w:r w:rsidRPr="00876B25">
                  <w:rPr>
                    <w:rFonts w:hint="eastAsia"/>
                    <w:sz w:val="18"/>
                    <w:szCs w:val="18"/>
                  </w:rPr>
                  <w:t>・商品名</w:t>
                </w:r>
                <w:r w:rsidRPr="00876B25">
                  <w:rPr>
                    <w:sz w:val="18"/>
                    <w:szCs w:val="18"/>
                  </w:rPr>
                  <w:t xml:space="preserve"> </w:t>
                </w:r>
              </w:p>
              <w:p w14:paraId="6B948C46" w14:textId="77777777" w:rsidR="00876B25" w:rsidRPr="00876B25" w:rsidRDefault="00876B25" w:rsidP="00876B25">
                <w:pPr>
                  <w:ind w:leftChars="0" w:left="0"/>
                  <w:jc w:val="left"/>
                  <w:rPr>
                    <w:sz w:val="18"/>
                    <w:szCs w:val="18"/>
                  </w:rPr>
                </w:pPr>
                <w:r w:rsidRPr="00876B25">
                  <w:rPr>
                    <w:rFonts w:hint="eastAsia"/>
                    <w:sz w:val="18"/>
                    <w:szCs w:val="18"/>
                  </w:rPr>
                  <w:t>・数</w:t>
                </w:r>
                <w:r w:rsidRPr="00876B25">
                  <w:rPr>
                    <w:sz w:val="18"/>
                    <w:szCs w:val="18"/>
                  </w:rPr>
                  <w:t xml:space="preserve"> </w:t>
                </w:r>
              </w:p>
              <w:p w14:paraId="68C91E08" w14:textId="2A4C1F74" w:rsidR="00322E85" w:rsidRPr="00A842A5" w:rsidRDefault="00876B25" w:rsidP="00A842A5">
                <w:pPr>
                  <w:ind w:leftChars="0" w:left="0"/>
                  <w:jc w:val="left"/>
                  <w:rPr>
                    <w:sz w:val="18"/>
                    <w:szCs w:val="18"/>
                  </w:rPr>
                </w:pPr>
                <w:r w:rsidRPr="00876B25">
                  <w:rPr>
                    <w:rFonts w:hint="eastAsia"/>
                    <w:sz w:val="18"/>
                    <w:szCs w:val="18"/>
                  </w:rPr>
                  <w:t>・在庫</w:t>
                </w:r>
                <w:r w:rsidRPr="00876B25">
                  <w:rPr>
                    <w:sz w:val="18"/>
                    <w:szCs w:val="18"/>
                  </w:rPr>
                  <w:t xml:space="preserve"> </w:t>
                </w:r>
              </w:p>
            </w:tc>
            <w:tc>
              <w:tcPr>
                <w:tcW w:w="2268" w:type="dxa"/>
              </w:tcPr>
              <w:p w14:paraId="0691FBF7" w14:textId="77777777" w:rsidR="00322E85" w:rsidRPr="00997930" w:rsidRDefault="00322E85" w:rsidP="00322E85">
                <w:pPr>
                  <w:ind w:leftChars="0" w:left="0"/>
                  <w:jc w:val="left"/>
                  <w:rPr>
                    <w:sz w:val="18"/>
                    <w:szCs w:val="18"/>
                  </w:rPr>
                </w:pPr>
                <w:r w:rsidRPr="00997930">
                  <w:rPr>
                    <w:rFonts w:hint="eastAsia"/>
                    <w:sz w:val="18"/>
                    <w:szCs w:val="18"/>
                  </w:rPr>
                  <w:t>・削除(ボタン)</w:t>
                </w:r>
              </w:p>
              <w:p w14:paraId="297BEB27" w14:textId="77777777" w:rsidR="00322E85" w:rsidRPr="00A842A5" w:rsidRDefault="00322E85" w:rsidP="00A842A5">
                <w:pPr>
                  <w:ind w:leftChars="0" w:left="0"/>
                  <w:jc w:val="left"/>
                  <w:rPr>
                    <w:sz w:val="18"/>
                    <w:szCs w:val="18"/>
                  </w:rPr>
                </w:pPr>
                <w:r w:rsidRPr="00997930">
                  <w:rPr>
                    <w:rFonts w:hint="eastAsia"/>
                    <w:sz w:val="18"/>
                    <w:szCs w:val="18"/>
                  </w:rPr>
                  <w:t>・ご注文のお手続き(ボタン)</w:t>
                </w:r>
                <w:r w:rsidRPr="00997930">
                  <w:rPr>
                    <w:sz w:val="18"/>
                    <w:szCs w:val="18"/>
                  </w:rPr>
                  <w:br/>
                </w:r>
                <w:r w:rsidRPr="00997930">
                  <w:rPr>
                    <w:rFonts w:hint="eastAsia"/>
                    <w:sz w:val="18"/>
                    <w:szCs w:val="18"/>
                  </w:rPr>
                  <w:t>・買い物かごを空にする(ボタン)</w:t>
                </w:r>
              </w:p>
            </w:tc>
          </w:tr>
          <w:tr w:rsidR="00322E85" w:rsidRPr="00997930" w14:paraId="063DABA3" w14:textId="77777777" w:rsidTr="007A7C52">
            <w:trPr>
              <w:trHeight w:val="960"/>
            </w:trPr>
            <w:tc>
              <w:tcPr>
                <w:tcW w:w="988" w:type="dxa"/>
              </w:tcPr>
              <w:p w14:paraId="19C3BA46"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04CDD006"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注文一覧画面</w:t>
                </w:r>
              </w:p>
            </w:tc>
            <w:tc>
              <w:tcPr>
                <w:tcW w:w="1559" w:type="dxa"/>
              </w:tcPr>
              <w:p w14:paraId="66B21952" w14:textId="77777777" w:rsidR="00322E85" w:rsidRDefault="00322E85" w:rsidP="00322E85">
                <w:pPr>
                  <w:ind w:leftChars="0" w:left="0"/>
                  <w:jc w:val="left"/>
                  <w:rPr>
                    <w:sz w:val="18"/>
                    <w:szCs w:val="18"/>
                  </w:rPr>
                </w:pPr>
                <w:r>
                  <w:rPr>
                    <w:rFonts w:hint="eastAsia"/>
                    <w:sz w:val="18"/>
                    <w:szCs w:val="18"/>
                  </w:rPr>
                  <w:t>一般会員</w:t>
                </w:r>
              </w:p>
            </w:tc>
            <w:tc>
              <w:tcPr>
                <w:tcW w:w="2268" w:type="dxa"/>
              </w:tcPr>
              <w:p w14:paraId="59823FE5" w14:textId="77777777" w:rsidR="00322E85" w:rsidRDefault="002F576E" w:rsidP="00322E85">
                <w:pPr>
                  <w:ind w:leftChars="0" w:left="0"/>
                  <w:jc w:val="left"/>
                  <w:rPr>
                    <w:sz w:val="18"/>
                    <w:szCs w:val="18"/>
                  </w:rPr>
                </w:pPr>
                <w:r>
                  <w:rPr>
                    <w:rFonts w:hint="eastAsia"/>
                    <w:sz w:val="18"/>
                    <w:szCs w:val="18"/>
                  </w:rPr>
                  <w:t>-</w:t>
                </w:r>
              </w:p>
            </w:tc>
            <w:tc>
              <w:tcPr>
                <w:tcW w:w="2126" w:type="dxa"/>
              </w:tcPr>
              <w:p w14:paraId="74DA1D9D"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6EAEFFAD"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4A938290" w14:textId="77777777" w:rsidR="00322E85" w:rsidRPr="00A842A5" w:rsidRDefault="00322E85" w:rsidP="00A842A5">
                <w:pPr>
                  <w:ind w:leftChars="0" w:left="0"/>
                  <w:jc w:val="left"/>
                  <w:rPr>
                    <w:sz w:val="18"/>
                    <w:szCs w:val="18"/>
                  </w:rPr>
                </w:pPr>
                <w:r w:rsidRPr="00997930">
                  <w:rPr>
                    <w:rFonts w:hint="eastAsia"/>
                    <w:sz w:val="18"/>
                    <w:szCs w:val="18"/>
                  </w:rPr>
                  <w:t>・合計金額</w:t>
                </w:r>
              </w:p>
            </w:tc>
            <w:tc>
              <w:tcPr>
                <w:tcW w:w="2268" w:type="dxa"/>
              </w:tcPr>
              <w:p w14:paraId="1804ABC0" w14:textId="77777777" w:rsidR="00322E85" w:rsidRPr="00A842A5" w:rsidRDefault="00322E85" w:rsidP="00A842A5">
                <w:pPr>
                  <w:ind w:leftChars="0" w:left="0"/>
                  <w:jc w:val="left"/>
                  <w:rPr>
                    <w:sz w:val="18"/>
                    <w:szCs w:val="18"/>
                  </w:rPr>
                </w:pPr>
                <w:r w:rsidRPr="00997930">
                  <w:rPr>
                    <w:rFonts w:hint="eastAsia"/>
                    <w:sz w:val="18"/>
                    <w:szCs w:val="18"/>
                  </w:rPr>
                  <w:t>・注文日時(リンク)</w:t>
                </w:r>
              </w:p>
            </w:tc>
          </w:tr>
          <w:tr w:rsidR="00322E85" w:rsidRPr="00997930" w14:paraId="5C38E319" w14:textId="77777777" w:rsidTr="007A7C52">
            <w:trPr>
              <w:trHeight w:val="960"/>
            </w:trPr>
            <w:tc>
              <w:tcPr>
                <w:tcW w:w="988" w:type="dxa"/>
                <w:shd w:val="clear" w:color="auto" w:fill="EEECE1" w:themeFill="background2"/>
              </w:tcPr>
              <w:p w14:paraId="06EE3940" w14:textId="77777777" w:rsidR="00322E85" w:rsidRDefault="00322E85" w:rsidP="00322E85">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C170617" w14:textId="77777777" w:rsidR="00322E85" w:rsidRDefault="00322E85" w:rsidP="00322E85">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1559" w:type="dxa"/>
                <w:shd w:val="clear" w:color="auto" w:fill="EEECE1" w:themeFill="background2"/>
              </w:tcPr>
              <w:p w14:paraId="1A51A941" w14:textId="77777777" w:rsidR="00322E85" w:rsidRDefault="00322E85" w:rsidP="00322E85">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49D6D0B2" w14:textId="77777777" w:rsidR="00322E85" w:rsidRDefault="002F576E" w:rsidP="00322E85">
                <w:pPr>
                  <w:ind w:leftChars="0" w:left="0"/>
                  <w:jc w:val="left"/>
                  <w:rPr>
                    <w:sz w:val="18"/>
                    <w:szCs w:val="18"/>
                  </w:rPr>
                </w:pPr>
                <w:r>
                  <w:rPr>
                    <w:rFonts w:hint="eastAsia"/>
                    <w:sz w:val="18"/>
                    <w:szCs w:val="18"/>
                  </w:rPr>
                  <w:t>-</w:t>
                </w:r>
              </w:p>
            </w:tc>
            <w:tc>
              <w:tcPr>
                <w:tcW w:w="2126" w:type="dxa"/>
                <w:shd w:val="clear" w:color="auto" w:fill="EEECE1" w:themeFill="background2"/>
              </w:tcPr>
              <w:p w14:paraId="51110B57" w14:textId="77777777" w:rsidR="00322E85" w:rsidRDefault="00322E85" w:rsidP="00322E85">
                <w:pPr>
                  <w:ind w:leftChars="0" w:left="0"/>
                  <w:jc w:val="left"/>
                  <w:rPr>
                    <w:sz w:val="18"/>
                    <w:szCs w:val="18"/>
                  </w:rPr>
                </w:pPr>
                <w:r>
                  <w:rPr>
                    <w:rFonts w:hint="eastAsia"/>
                    <w:sz w:val="18"/>
                    <w:szCs w:val="18"/>
                  </w:rPr>
                  <w:t>・</w:t>
                </w:r>
                <w:r w:rsidRPr="000F77E2">
                  <w:rPr>
                    <w:sz w:val="18"/>
                    <w:szCs w:val="18"/>
                  </w:rPr>
                  <w:t>会員氏名</w:t>
                </w:r>
              </w:p>
              <w:p w14:paraId="15ECD7CF" w14:textId="77777777" w:rsidR="00322E85" w:rsidRDefault="00322E85" w:rsidP="00322E85">
                <w:pPr>
                  <w:ind w:leftChars="0" w:left="0"/>
                  <w:jc w:val="left"/>
                  <w:rPr>
                    <w:sz w:val="18"/>
                    <w:szCs w:val="18"/>
                  </w:rPr>
                </w:pPr>
                <w:r>
                  <w:rPr>
                    <w:rFonts w:hint="eastAsia"/>
                    <w:sz w:val="18"/>
                    <w:szCs w:val="18"/>
                  </w:rPr>
                  <w:t>・</w:t>
                </w:r>
                <w:r w:rsidRPr="000F77E2">
                  <w:rPr>
                    <w:sz w:val="18"/>
                    <w:szCs w:val="18"/>
                  </w:rPr>
                  <w:t>注文日時</w:t>
                </w:r>
              </w:p>
              <w:p w14:paraId="3A1FD373" w14:textId="77777777" w:rsidR="00322E85" w:rsidRPr="000F77E2" w:rsidRDefault="00322E85" w:rsidP="00322E85">
                <w:pPr>
                  <w:ind w:leftChars="0" w:left="0"/>
                  <w:jc w:val="left"/>
                  <w:rPr>
                    <w:sz w:val="18"/>
                    <w:szCs w:val="18"/>
                  </w:rPr>
                </w:pPr>
                <w:r>
                  <w:rPr>
                    <w:rFonts w:hint="eastAsia"/>
                    <w:sz w:val="18"/>
                    <w:szCs w:val="18"/>
                  </w:rPr>
                  <w:t>・</w:t>
                </w:r>
                <w:r w:rsidRPr="000F77E2">
                  <w:rPr>
                    <w:sz w:val="18"/>
                    <w:szCs w:val="18"/>
                  </w:rPr>
                  <w:t>支払い方法</w:t>
                </w:r>
              </w:p>
              <w:p w14:paraId="71FFC5E8" w14:textId="77777777" w:rsidR="00322E85" w:rsidRDefault="00322E85" w:rsidP="00322E85">
                <w:pPr>
                  <w:ind w:leftChars="0" w:left="0"/>
                  <w:jc w:val="left"/>
                  <w:rPr>
                    <w:sz w:val="18"/>
                    <w:szCs w:val="18"/>
                  </w:rPr>
                </w:pPr>
                <w:r>
                  <w:rPr>
                    <w:rFonts w:hint="eastAsia"/>
                    <w:sz w:val="18"/>
                    <w:szCs w:val="18"/>
                  </w:rPr>
                  <w:t>・</w:t>
                </w:r>
                <w:r w:rsidRPr="000F77E2">
                  <w:rPr>
                    <w:sz w:val="18"/>
                    <w:szCs w:val="18"/>
                  </w:rPr>
                  <w:t>合計金額</w:t>
                </w:r>
              </w:p>
              <w:p w14:paraId="7C583B08" w14:textId="77777777" w:rsidR="00322E85" w:rsidRDefault="00322E85" w:rsidP="00322E85">
                <w:pPr>
                  <w:ind w:leftChars="0" w:left="0"/>
                  <w:jc w:val="left"/>
                  <w:rPr>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shd w:val="clear" w:color="auto" w:fill="EEECE1" w:themeFill="background2"/>
              </w:tcPr>
              <w:p w14:paraId="5FDD9585" w14:textId="77777777" w:rsidR="00322E85" w:rsidRDefault="00322E85" w:rsidP="00322E85">
                <w:pPr>
                  <w:ind w:leftChars="0" w:left="0"/>
                  <w:jc w:val="left"/>
                  <w:rPr>
                    <w:sz w:val="18"/>
                    <w:szCs w:val="18"/>
                  </w:rPr>
                </w:pPr>
                <w:r>
                  <w:rPr>
                    <w:rFonts w:hint="eastAsia"/>
                    <w:sz w:val="18"/>
                    <w:szCs w:val="18"/>
                  </w:rPr>
                  <w:t>・会員氏名(リンク)</w:t>
                </w:r>
              </w:p>
              <w:p w14:paraId="52BDF3A5" w14:textId="77777777" w:rsidR="00322E85" w:rsidRPr="00322E85" w:rsidRDefault="00322E85" w:rsidP="00C13ED6">
                <w:pPr>
                  <w:ind w:leftChars="0" w:left="0"/>
                  <w:jc w:val="left"/>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tc>
          </w:tr>
          <w:tr w:rsidR="00322E85" w:rsidRPr="00997930" w14:paraId="3F74EC75" w14:textId="77777777" w:rsidTr="007A7C52">
            <w:trPr>
              <w:trHeight w:val="960"/>
            </w:trPr>
            <w:tc>
              <w:tcPr>
                <w:tcW w:w="988" w:type="dxa"/>
              </w:tcPr>
              <w:p w14:paraId="0D6D0DFA" w14:textId="77777777" w:rsidR="00322E85" w:rsidRDefault="00322E85" w:rsidP="00322E85">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2BBDE5C5" w14:textId="77777777" w:rsidR="00322E85" w:rsidRDefault="00322E85" w:rsidP="00322E85">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注文詳細画面</w:t>
                </w:r>
              </w:p>
            </w:tc>
            <w:tc>
              <w:tcPr>
                <w:tcW w:w="1559" w:type="dxa"/>
              </w:tcPr>
              <w:p w14:paraId="2F248804" w14:textId="77777777" w:rsidR="00322E85" w:rsidRDefault="00322E85" w:rsidP="00322E85">
                <w:pPr>
                  <w:ind w:leftChars="0" w:left="0"/>
                  <w:jc w:val="left"/>
                  <w:rPr>
                    <w:sz w:val="18"/>
                    <w:szCs w:val="18"/>
                  </w:rPr>
                </w:pPr>
              </w:p>
            </w:tc>
            <w:tc>
              <w:tcPr>
                <w:tcW w:w="2268" w:type="dxa"/>
              </w:tcPr>
              <w:p w14:paraId="2782C5F0" w14:textId="77777777" w:rsidR="00322E85" w:rsidRDefault="002F576E" w:rsidP="00322E85">
                <w:pPr>
                  <w:ind w:leftChars="0" w:left="0"/>
                  <w:jc w:val="left"/>
                  <w:rPr>
                    <w:sz w:val="18"/>
                    <w:szCs w:val="18"/>
                  </w:rPr>
                </w:pPr>
                <w:r>
                  <w:rPr>
                    <w:rFonts w:hint="eastAsia"/>
                    <w:sz w:val="18"/>
                    <w:szCs w:val="18"/>
                  </w:rPr>
                  <w:t>-</w:t>
                </w:r>
              </w:p>
            </w:tc>
            <w:tc>
              <w:tcPr>
                <w:tcW w:w="2126" w:type="dxa"/>
              </w:tcPr>
              <w:p w14:paraId="5EF062C6" w14:textId="77777777" w:rsidR="00322E85" w:rsidRPr="00997930" w:rsidRDefault="00322E85" w:rsidP="00322E85">
                <w:pPr>
                  <w:ind w:leftChars="0" w:left="0"/>
                  <w:jc w:val="left"/>
                  <w:rPr>
                    <w:sz w:val="18"/>
                    <w:szCs w:val="18"/>
                  </w:rPr>
                </w:pPr>
                <w:r w:rsidRPr="00997930">
                  <w:rPr>
                    <w:rFonts w:hint="eastAsia"/>
                    <w:sz w:val="18"/>
                    <w:szCs w:val="18"/>
                  </w:rPr>
                  <w:t>・注文日時</w:t>
                </w:r>
              </w:p>
              <w:p w14:paraId="470A36EC" w14:textId="77777777" w:rsidR="00322E85" w:rsidRPr="00997930" w:rsidRDefault="00322E85" w:rsidP="00322E85">
                <w:pPr>
                  <w:ind w:leftChars="0" w:left="0"/>
                  <w:jc w:val="left"/>
                  <w:rPr>
                    <w:sz w:val="18"/>
                    <w:szCs w:val="18"/>
                  </w:rPr>
                </w:pPr>
                <w:r w:rsidRPr="00997930">
                  <w:rPr>
                    <w:rFonts w:hint="eastAsia"/>
                    <w:sz w:val="18"/>
                    <w:szCs w:val="18"/>
                  </w:rPr>
                  <w:t>・</w:t>
                </w:r>
                <w:r w:rsidR="005B4F7C">
                  <w:rPr>
                    <w:rFonts w:hint="eastAsia"/>
                    <w:sz w:val="18"/>
                    <w:szCs w:val="18"/>
                  </w:rPr>
                  <w:t>支払い方法</w:t>
                </w:r>
              </w:p>
              <w:p w14:paraId="6DE9D246" w14:textId="77777777" w:rsidR="00322E85" w:rsidRPr="00997930" w:rsidRDefault="00322E85" w:rsidP="00322E85">
                <w:pPr>
                  <w:ind w:leftChars="0" w:left="0"/>
                  <w:jc w:val="left"/>
                  <w:rPr>
                    <w:sz w:val="18"/>
                    <w:szCs w:val="18"/>
                  </w:rPr>
                </w:pPr>
                <w:r w:rsidRPr="00997930">
                  <w:rPr>
                    <w:rFonts w:hint="eastAsia"/>
                    <w:sz w:val="18"/>
                    <w:szCs w:val="18"/>
                  </w:rPr>
                  <w:t>・送付先郵便番号</w:t>
                </w:r>
              </w:p>
              <w:p w14:paraId="3E34BFC4" w14:textId="77777777" w:rsidR="00322E85" w:rsidRPr="00997930" w:rsidRDefault="00322E85" w:rsidP="00322E85">
                <w:pPr>
                  <w:ind w:leftChars="0" w:left="0"/>
                  <w:jc w:val="left"/>
                  <w:rPr>
                    <w:sz w:val="18"/>
                    <w:szCs w:val="18"/>
                  </w:rPr>
                </w:pPr>
                <w:r w:rsidRPr="00997930">
                  <w:rPr>
                    <w:rFonts w:hint="eastAsia"/>
                    <w:sz w:val="18"/>
                    <w:szCs w:val="18"/>
                  </w:rPr>
                  <w:t>・送付先住所</w:t>
                </w:r>
              </w:p>
              <w:p w14:paraId="08AD9142" w14:textId="77777777" w:rsidR="00322E85" w:rsidRPr="00997930" w:rsidRDefault="00322E85" w:rsidP="00322E85">
                <w:pPr>
                  <w:ind w:leftChars="0" w:left="0"/>
                  <w:jc w:val="left"/>
                  <w:rPr>
                    <w:sz w:val="18"/>
                    <w:szCs w:val="18"/>
                  </w:rPr>
                </w:pPr>
                <w:r w:rsidRPr="00997930">
                  <w:rPr>
                    <w:rFonts w:hint="eastAsia"/>
                    <w:sz w:val="18"/>
                    <w:szCs w:val="18"/>
                  </w:rPr>
                  <w:t>・送付先氏名</w:t>
                </w:r>
              </w:p>
              <w:p w14:paraId="05AA364B" w14:textId="77777777" w:rsidR="00322E85" w:rsidRPr="00997930" w:rsidRDefault="00322E85" w:rsidP="00322E85">
                <w:pPr>
                  <w:ind w:leftChars="0" w:left="0"/>
                  <w:jc w:val="left"/>
                  <w:rPr>
                    <w:sz w:val="18"/>
                    <w:szCs w:val="18"/>
                  </w:rPr>
                </w:pPr>
                <w:r w:rsidRPr="00997930">
                  <w:rPr>
                    <w:rFonts w:hint="eastAsia"/>
                    <w:sz w:val="18"/>
                    <w:szCs w:val="18"/>
                  </w:rPr>
                  <w:t>・送付先電話番号</w:t>
                </w:r>
              </w:p>
              <w:p w14:paraId="6DF1A041" w14:textId="77777777" w:rsidR="00322E85" w:rsidRPr="00997930" w:rsidRDefault="00322E85" w:rsidP="00322E85">
                <w:pPr>
                  <w:ind w:leftChars="0" w:left="0"/>
                  <w:jc w:val="left"/>
                  <w:rPr>
                    <w:sz w:val="18"/>
                    <w:szCs w:val="18"/>
                  </w:rPr>
                </w:pPr>
                <w:r w:rsidRPr="00997930">
                  <w:rPr>
                    <w:rFonts w:hint="eastAsia"/>
                    <w:sz w:val="18"/>
                    <w:szCs w:val="18"/>
                  </w:rPr>
                  <w:t>・商品名</w:t>
                </w:r>
              </w:p>
              <w:p w14:paraId="699DC29D" w14:textId="77777777" w:rsidR="00322E85" w:rsidRPr="00997930" w:rsidRDefault="00322E85" w:rsidP="00322E85">
                <w:pPr>
                  <w:ind w:leftChars="0" w:left="0"/>
                  <w:jc w:val="left"/>
                  <w:rPr>
                    <w:sz w:val="18"/>
                    <w:szCs w:val="18"/>
                  </w:rPr>
                </w:pPr>
                <w:r w:rsidRPr="00997930">
                  <w:rPr>
                    <w:rFonts w:hint="eastAsia"/>
                    <w:sz w:val="18"/>
                    <w:szCs w:val="18"/>
                  </w:rPr>
                  <w:t>・価格</w:t>
                </w:r>
              </w:p>
              <w:p w14:paraId="643FFB8B" w14:textId="77777777" w:rsidR="00322E85" w:rsidRPr="00997930" w:rsidRDefault="005B4F7C" w:rsidP="00322E85">
                <w:pPr>
                  <w:ind w:leftChars="0" w:left="0"/>
                  <w:jc w:val="left"/>
                  <w:rPr>
                    <w:sz w:val="18"/>
                    <w:szCs w:val="18"/>
                  </w:rPr>
                </w:pPr>
                <w:r>
                  <w:rPr>
                    <w:rFonts w:hint="eastAsia"/>
                    <w:sz w:val="18"/>
                    <w:szCs w:val="18"/>
                  </w:rPr>
                  <w:t>・数量</w:t>
                </w:r>
              </w:p>
              <w:p w14:paraId="05A1DCAA" w14:textId="77777777" w:rsidR="00322E85" w:rsidRPr="00997930" w:rsidRDefault="00322E85" w:rsidP="00322E85">
                <w:pPr>
                  <w:ind w:leftChars="0" w:left="0"/>
                  <w:jc w:val="left"/>
                  <w:rPr>
                    <w:sz w:val="18"/>
                    <w:szCs w:val="18"/>
                  </w:rPr>
                </w:pPr>
                <w:r w:rsidRPr="00997930">
                  <w:rPr>
                    <w:rFonts w:hint="eastAsia"/>
                    <w:sz w:val="18"/>
                    <w:szCs w:val="18"/>
                  </w:rPr>
                  <w:t>・小計</w:t>
                </w:r>
              </w:p>
              <w:p w14:paraId="2D9B1F14" w14:textId="77777777" w:rsidR="00322E85" w:rsidRDefault="00322E85" w:rsidP="00322E85">
                <w:pPr>
                  <w:ind w:leftChars="0" w:left="0"/>
                  <w:jc w:val="left"/>
                  <w:rPr>
                    <w:sz w:val="18"/>
                    <w:szCs w:val="18"/>
                  </w:rPr>
                </w:pPr>
                <w:r w:rsidRPr="00997930">
                  <w:rPr>
                    <w:rFonts w:hint="eastAsia"/>
                    <w:sz w:val="18"/>
                    <w:szCs w:val="18"/>
                  </w:rPr>
                  <w:t>・合計</w:t>
                </w:r>
              </w:p>
            </w:tc>
            <w:tc>
              <w:tcPr>
                <w:tcW w:w="2268" w:type="dxa"/>
              </w:tcPr>
              <w:p w14:paraId="33041A62" w14:textId="77777777" w:rsidR="00322E85" w:rsidRPr="00997930" w:rsidRDefault="00322E85" w:rsidP="00322E85">
                <w:pPr>
                  <w:ind w:leftChars="0" w:left="0"/>
                  <w:jc w:val="left"/>
                  <w:rPr>
                    <w:sz w:val="18"/>
                    <w:szCs w:val="18"/>
                  </w:rPr>
                </w:pPr>
                <w:r w:rsidRPr="00997930">
                  <w:rPr>
                    <w:rFonts w:hint="eastAsia"/>
                    <w:sz w:val="18"/>
                    <w:szCs w:val="18"/>
                  </w:rPr>
                  <w:t>・戻る(ボタン)</w:t>
                </w:r>
              </w:p>
            </w:tc>
          </w:tr>
        </w:tbl>
        <w:p w14:paraId="03A00998" w14:textId="77777777" w:rsidR="0067531B" w:rsidRDefault="0067531B" w:rsidP="00D2716E">
          <w:pPr>
            <w:widowControl/>
            <w:spacing w:line="240" w:lineRule="auto"/>
            <w:ind w:leftChars="0" w:left="0"/>
            <w:jc w:val="left"/>
          </w:pPr>
        </w:p>
        <w:p w14:paraId="2D9CAB77" w14:textId="77777777" w:rsidR="0067531B" w:rsidRDefault="0067531B">
          <w:pPr>
            <w:widowControl/>
            <w:spacing w:line="240" w:lineRule="auto"/>
            <w:ind w:leftChars="0" w:left="0"/>
            <w:jc w:val="left"/>
          </w:pPr>
          <w:r>
            <w:br w:type="page"/>
          </w:r>
        </w:p>
        <w:p w14:paraId="6E6AC440" w14:textId="7AEBC67D"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67531B" w:rsidRPr="00997930" w14:paraId="43A7FDF2" w14:textId="77777777" w:rsidTr="007A7C52">
            <w:tc>
              <w:tcPr>
                <w:tcW w:w="1980" w:type="dxa"/>
                <w:gridSpan w:val="2"/>
              </w:tcPr>
              <w:p w14:paraId="10F7CB28" w14:textId="77777777" w:rsidR="0067531B" w:rsidRPr="00997930" w:rsidRDefault="0067531B" w:rsidP="003F1114">
                <w:pPr>
                  <w:ind w:leftChars="0" w:left="0"/>
                  <w:jc w:val="center"/>
                  <w:rPr>
                    <w:b/>
                    <w:sz w:val="18"/>
                    <w:szCs w:val="18"/>
                  </w:rPr>
                </w:pPr>
                <w:r w:rsidRPr="00997930">
                  <w:rPr>
                    <w:rFonts w:hint="eastAsia"/>
                    <w:b/>
                    <w:sz w:val="18"/>
                    <w:szCs w:val="18"/>
                  </w:rPr>
                  <w:t>画面名</w:t>
                </w:r>
              </w:p>
            </w:tc>
            <w:tc>
              <w:tcPr>
                <w:tcW w:w="1559" w:type="dxa"/>
              </w:tcPr>
              <w:p w14:paraId="0D397368" w14:textId="77777777" w:rsidR="0067531B" w:rsidRPr="00997930" w:rsidRDefault="0067531B" w:rsidP="003F1114">
                <w:pPr>
                  <w:ind w:leftChars="0" w:left="0"/>
                  <w:jc w:val="center"/>
                  <w:rPr>
                    <w:b/>
                    <w:sz w:val="18"/>
                    <w:szCs w:val="18"/>
                  </w:rPr>
                </w:pPr>
                <w:r>
                  <w:rPr>
                    <w:rFonts w:hint="eastAsia"/>
                    <w:b/>
                    <w:sz w:val="18"/>
                    <w:szCs w:val="18"/>
                  </w:rPr>
                  <w:t>利用者</w:t>
                </w:r>
              </w:p>
            </w:tc>
            <w:tc>
              <w:tcPr>
                <w:tcW w:w="6662" w:type="dxa"/>
                <w:gridSpan w:val="3"/>
                <w:vAlign w:val="center"/>
              </w:tcPr>
              <w:p w14:paraId="700D2742" w14:textId="77777777" w:rsidR="0067531B" w:rsidRPr="00997930" w:rsidRDefault="0067531B" w:rsidP="003F1114">
                <w:pPr>
                  <w:ind w:leftChars="0" w:left="0"/>
                  <w:jc w:val="center"/>
                  <w:rPr>
                    <w:b/>
                    <w:sz w:val="18"/>
                    <w:szCs w:val="18"/>
                  </w:rPr>
                </w:pPr>
                <w:r w:rsidRPr="00997930">
                  <w:rPr>
                    <w:rFonts w:hint="eastAsia"/>
                    <w:b/>
                    <w:sz w:val="18"/>
                    <w:szCs w:val="18"/>
                  </w:rPr>
                  <w:t>項目名</w:t>
                </w:r>
              </w:p>
            </w:tc>
          </w:tr>
          <w:tr w:rsidR="0067531B" w:rsidRPr="00997930" w14:paraId="43680205" w14:textId="77777777" w:rsidTr="007A7C52">
            <w:tc>
              <w:tcPr>
                <w:tcW w:w="988" w:type="dxa"/>
              </w:tcPr>
              <w:p w14:paraId="1EC60734" w14:textId="77777777" w:rsidR="0067531B" w:rsidRPr="00997930" w:rsidRDefault="0067531B" w:rsidP="003F1114">
                <w:pPr>
                  <w:ind w:leftChars="0" w:left="0"/>
                  <w:jc w:val="center"/>
                  <w:rPr>
                    <w:b/>
                    <w:sz w:val="18"/>
                    <w:szCs w:val="18"/>
                  </w:rPr>
                </w:pPr>
                <w:r w:rsidRPr="00997930">
                  <w:rPr>
                    <w:rFonts w:hint="eastAsia"/>
                    <w:b/>
                    <w:sz w:val="18"/>
                    <w:szCs w:val="18"/>
                  </w:rPr>
                  <w:t>画面ID</w:t>
                </w:r>
              </w:p>
            </w:tc>
            <w:tc>
              <w:tcPr>
                <w:tcW w:w="992" w:type="dxa"/>
              </w:tcPr>
              <w:p w14:paraId="2E0F2B03" w14:textId="77777777" w:rsidR="0067531B" w:rsidRPr="00997930" w:rsidRDefault="0067531B" w:rsidP="003F1114">
                <w:pPr>
                  <w:ind w:leftChars="0" w:left="0"/>
                  <w:jc w:val="center"/>
                  <w:rPr>
                    <w:b/>
                    <w:sz w:val="18"/>
                    <w:szCs w:val="18"/>
                  </w:rPr>
                </w:pPr>
                <w:r w:rsidRPr="00997930">
                  <w:rPr>
                    <w:rFonts w:hint="eastAsia"/>
                    <w:b/>
                    <w:sz w:val="18"/>
                    <w:szCs w:val="18"/>
                  </w:rPr>
                  <w:t>画面名称</w:t>
                </w:r>
              </w:p>
            </w:tc>
            <w:tc>
              <w:tcPr>
                <w:tcW w:w="1559" w:type="dxa"/>
              </w:tcPr>
              <w:p w14:paraId="16F1D2C1" w14:textId="77777777" w:rsidR="0067531B" w:rsidRPr="00997930" w:rsidRDefault="0067531B" w:rsidP="003F1114">
                <w:pPr>
                  <w:ind w:leftChars="0" w:left="0"/>
                  <w:jc w:val="center"/>
                  <w:rPr>
                    <w:b/>
                    <w:sz w:val="18"/>
                    <w:szCs w:val="18"/>
                  </w:rPr>
                </w:pPr>
              </w:p>
            </w:tc>
            <w:tc>
              <w:tcPr>
                <w:tcW w:w="2268" w:type="dxa"/>
              </w:tcPr>
              <w:p w14:paraId="562F0696" w14:textId="77777777" w:rsidR="0067531B" w:rsidRPr="00997930" w:rsidRDefault="0067531B" w:rsidP="003F1114">
                <w:pPr>
                  <w:ind w:leftChars="0" w:left="0"/>
                  <w:jc w:val="center"/>
                  <w:rPr>
                    <w:b/>
                    <w:sz w:val="18"/>
                    <w:szCs w:val="18"/>
                  </w:rPr>
                </w:pPr>
                <w:r w:rsidRPr="00997930">
                  <w:rPr>
                    <w:rFonts w:hint="eastAsia"/>
                    <w:b/>
                    <w:sz w:val="18"/>
                    <w:szCs w:val="18"/>
                  </w:rPr>
                  <w:t>入力</w:t>
                </w:r>
              </w:p>
            </w:tc>
            <w:tc>
              <w:tcPr>
                <w:tcW w:w="2126" w:type="dxa"/>
              </w:tcPr>
              <w:p w14:paraId="651C857A" w14:textId="77777777" w:rsidR="0067531B" w:rsidRPr="00997930" w:rsidRDefault="0067531B" w:rsidP="003F1114">
                <w:pPr>
                  <w:ind w:leftChars="0" w:left="0"/>
                  <w:jc w:val="center"/>
                  <w:rPr>
                    <w:b/>
                    <w:sz w:val="18"/>
                    <w:szCs w:val="18"/>
                  </w:rPr>
                </w:pPr>
                <w:r w:rsidRPr="00997930">
                  <w:rPr>
                    <w:rFonts w:hint="eastAsia"/>
                    <w:b/>
                    <w:sz w:val="18"/>
                    <w:szCs w:val="18"/>
                  </w:rPr>
                  <w:t>出力</w:t>
                </w:r>
              </w:p>
            </w:tc>
            <w:tc>
              <w:tcPr>
                <w:tcW w:w="2268" w:type="dxa"/>
              </w:tcPr>
              <w:p w14:paraId="1239831F" w14:textId="77777777" w:rsidR="0067531B" w:rsidRPr="00997930" w:rsidRDefault="0067531B" w:rsidP="003F1114">
                <w:pPr>
                  <w:ind w:leftChars="0" w:left="0"/>
                  <w:jc w:val="center"/>
                  <w:rPr>
                    <w:b/>
                    <w:sz w:val="18"/>
                    <w:szCs w:val="18"/>
                  </w:rPr>
                </w:pPr>
                <w:r>
                  <w:rPr>
                    <w:rFonts w:hint="eastAsia"/>
                    <w:b/>
                    <w:sz w:val="18"/>
                    <w:szCs w:val="18"/>
                  </w:rPr>
                  <w:t>操作</w:t>
                </w:r>
              </w:p>
            </w:tc>
          </w:tr>
          <w:tr w:rsidR="0067531B" w:rsidRPr="00997930" w14:paraId="37ED6E00" w14:textId="77777777" w:rsidTr="007A7C52">
            <w:tc>
              <w:tcPr>
                <w:tcW w:w="988" w:type="dxa"/>
                <w:shd w:val="clear" w:color="auto" w:fill="EEECE1" w:themeFill="background2"/>
              </w:tcPr>
              <w:p w14:paraId="082257C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288E3E98"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注文詳細画面</w:t>
                </w:r>
              </w:p>
            </w:tc>
            <w:tc>
              <w:tcPr>
                <w:tcW w:w="1559" w:type="dxa"/>
                <w:shd w:val="clear" w:color="auto" w:fill="EEECE1" w:themeFill="background2"/>
              </w:tcPr>
              <w:p w14:paraId="740403C4" w14:textId="77777777" w:rsidR="0067531B" w:rsidRPr="0067531B" w:rsidRDefault="0067531B" w:rsidP="0067531B">
                <w:pPr>
                  <w:ind w:leftChars="0" w:left="0"/>
                  <w:jc w:val="center"/>
                  <w:rPr>
                    <w:sz w:val="18"/>
                    <w:szCs w:val="18"/>
                  </w:rPr>
                </w:pPr>
                <w:r w:rsidRPr="0067531B">
                  <w:rPr>
                    <w:rFonts w:hint="eastAsia"/>
                    <w:sz w:val="18"/>
                    <w:szCs w:val="18"/>
                  </w:rPr>
                  <w:t>運用管理者</w:t>
                </w:r>
              </w:p>
            </w:tc>
            <w:tc>
              <w:tcPr>
                <w:tcW w:w="2268" w:type="dxa"/>
                <w:shd w:val="clear" w:color="auto" w:fill="EEECE1" w:themeFill="background2"/>
              </w:tcPr>
              <w:p w14:paraId="59115908" w14:textId="77777777" w:rsidR="0067531B" w:rsidRPr="00997930" w:rsidRDefault="002F576E" w:rsidP="0067531B">
                <w:pPr>
                  <w:ind w:leftChars="0" w:left="0"/>
                  <w:rPr>
                    <w:b/>
                    <w:sz w:val="18"/>
                    <w:szCs w:val="18"/>
                  </w:rPr>
                </w:pPr>
                <w:r>
                  <w:rPr>
                    <w:rFonts w:hint="eastAsia"/>
                    <w:sz w:val="18"/>
                    <w:szCs w:val="18"/>
                  </w:rPr>
                  <w:t>-</w:t>
                </w:r>
              </w:p>
            </w:tc>
            <w:tc>
              <w:tcPr>
                <w:tcW w:w="2126" w:type="dxa"/>
                <w:shd w:val="clear" w:color="auto" w:fill="EEECE1" w:themeFill="background2"/>
              </w:tcPr>
              <w:p w14:paraId="0991783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会員氏名</w:t>
                </w:r>
              </w:p>
              <w:p w14:paraId="2CBE0743"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注文日時</w:t>
                </w:r>
              </w:p>
              <w:p w14:paraId="1129660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支払い方法</w:t>
                </w:r>
              </w:p>
              <w:p w14:paraId="7C3C5928"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送付先郵便番号</w:t>
                </w:r>
              </w:p>
              <w:p w14:paraId="3235575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送付先住所</w:t>
                </w:r>
              </w:p>
              <w:p w14:paraId="43641ED6"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送付先氏名</w:t>
                </w:r>
              </w:p>
              <w:p w14:paraId="72FFD21A"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送付先電話番号</w:t>
                </w:r>
              </w:p>
              <w:p w14:paraId="5B2C31E5"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商品名</w:t>
                </w:r>
              </w:p>
              <w:p w14:paraId="4983012C"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単価</w:t>
                </w:r>
              </w:p>
              <w:p w14:paraId="41D0CCCD"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数量</w:t>
                </w:r>
              </w:p>
              <w:p w14:paraId="024DA9D2" w14:textId="77777777" w:rsidR="0067531B" w:rsidRPr="000F77E2" w:rsidRDefault="0067531B" w:rsidP="0067531B">
                <w:pPr>
                  <w:ind w:leftChars="0" w:left="0"/>
                  <w:jc w:val="left"/>
                  <w:rPr>
                    <w:sz w:val="18"/>
                    <w:szCs w:val="18"/>
                  </w:rPr>
                </w:pPr>
                <w:r>
                  <w:rPr>
                    <w:rFonts w:hint="eastAsia"/>
                    <w:sz w:val="18"/>
                    <w:szCs w:val="18"/>
                  </w:rPr>
                  <w:t>・</w:t>
                </w:r>
                <w:r w:rsidRPr="000F77E2">
                  <w:rPr>
                    <w:rFonts w:hint="eastAsia"/>
                    <w:sz w:val="18"/>
                    <w:szCs w:val="18"/>
                  </w:rPr>
                  <w:t>小計</w:t>
                </w:r>
              </w:p>
              <w:p w14:paraId="78788C7E" w14:textId="77777777" w:rsidR="0067531B" w:rsidRPr="00997930" w:rsidRDefault="0067531B" w:rsidP="0067531B">
                <w:pPr>
                  <w:ind w:leftChars="0" w:left="0"/>
                  <w:rPr>
                    <w:b/>
                    <w:sz w:val="18"/>
                    <w:szCs w:val="18"/>
                  </w:rPr>
                </w:pPr>
                <w:r>
                  <w:rPr>
                    <w:rFonts w:hint="eastAsia"/>
                    <w:sz w:val="18"/>
                    <w:szCs w:val="18"/>
                  </w:rPr>
                  <w:t>・</w:t>
                </w:r>
                <w:r w:rsidRPr="000F77E2">
                  <w:rPr>
                    <w:rFonts w:hint="eastAsia"/>
                    <w:sz w:val="18"/>
                    <w:szCs w:val="18"/>
                  </w:rPr>
                  <w:t>合計</w:t>
                </w:r>
              </w:p>
            </w:tc>
            <w:tc>
              <w:tcPr>
                <w:tcW w:w="2268" w:type="dxa"/>
                <w:shd w:val="clear" w:color="auto" w:fill="EEECE1" w:themeFill="background2"/>
              </w:tcPr>
              <w:p w14:paraId="43B2A840" w14:textId="77777777" w:rsidR="0067531B" w:rsidRDefault="0067531B" w:rsidP="003F1114">
                <w:pPr>
                  <w:ind w:leftChars="0" w:left="0"/>
                  <w:rPr>
                    <w:b/>
                    <w:sz w:val="18"/>
                    <w:szCs w:val="18"/>
                  </w:rPr>
                </w:pPr>
                <w:r>
                  <w:rPr>
                    <w:rFonts w:hint="eastAsia"/>
                    <w:sz w:val="18"/>
                    <w:szCs w:val="18"/>
                  </w:rPr>
                  <w:t>・戻る(ボタン)</w:t>
                </w:r>
              </w:p>
            </w:tc>
          </w:tr>
          <w:tr w:rsidR="0067531B" w:rsidRPr="00997930" w14:paraId="4077FE8B" w14:textId="77777777" w:rsidTr="007A7C52">
            <w:trPr>
              <w:trHeight w:val="960"/>
            </w:trPr>
            <w:tc>
              <w:tcPr>
                <w:tcW w:w="988" w:type="dxa"/>
                <w:shd w:val="clear" w:color="auto" w:fill="auto"/>
              </w:tcPr>
              <w:p w14:paraId="2AA1CC2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２</w:t>
                </w:r>
              </w:p>
            </w:tc>
            <w:tc>
              <w:tcPr>
                <w:tcW w:w="992" w:type="dxa"/>
                <w:shd w:val="clear" w:color="auto" w:fill="auto"/>
              </w:tcPr>
              <w:p w14:paraId="1C22631E" w14:textId="77777777" w:rsidR="0067531B" w:rsidRPr="00997930"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1559" w:type="dxa"/>
                <w:shd w:val="clear" w:color="auto" w:fill="auto"/>
              </w:tcPr>
              <w:p w14:paraId="6E41330A"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564FE8DD" w14:textId="77777777" w:rsidR="0067531B" w:rsidRDefault="0067531B" w:rsidP="0067531B">
                <w:pPr>
                  <w:ind w:leftChars="0" w:left="0"/>
                  <w:jc w:val="left"/>
                  <w:rPr>
                    <w:sz w:val="18"/>
                    <w:szCs w:val="18"/>
                  </w:rPr>
                </w:pPr>
                <w:r>
                  <w:rPr>
                    <w:rFonts w:hint="eastAsia"/>
                    <w:sz w:val="18"/>
                    <w:szCs w:val="18"/>
                  </w:rPr>
                  <w:t>・郵便番号</w:t>
                </w:r>
              </w:p>
              <w:p w14:paraId="52A54538" w14:textId="77777777" w:rsidR="0067531B" w:rsidRDefault="0067531B" w:rsidP="0067531B">
                <w:pPr>
                  <w:ind w:leftChars="0" w:left="0"/>
                  <w:jc w:val="left"/>
                  <w:rPr>
                    <w:sz w:val="18"/>
                    <w:szCs w:val="18"/>
                  </w:rPr>
                </w:pPr>
                <w:r>
                  <w:rPr>
                    <w:rFonts w:hint="eastAsia"/>
                    <w:sz w:val="18"/>
                    <w:szCs w:val="18"/>
                  </w:rPr>
                  <w:t>・住所</w:t>
                </w:r>
              </w:p>
              <w:p w14:paraId="295D5481" w14:textId="77777777" w:rsidR="0067531B" w:rsidRDefault="00882A75" w:rsidP="0067531B">
                <w:pPr>
                  <w:ind w:leftChars="0" w:left="0"/>
                  <w:jc w:val="left"/>
                  <w:rPr>
                    <w:sz w:val="18"/>
                    <w:szCs w:val="18"/>
                  </w:rPr>
                </w:pPr>
                <w:r>
                  <w:rPr>
                    <w:rFonts w:hint="eastAsia"/>
                    <w:sz w:val="18"/>
                    <w:szCs w:val="18"/>
                  </w:rPr>
                  <w:t>・氏名</w:t>
                </w:r>
              </w:p>
              <w:p w14:paraId="7C7FA690" w14:textId="77777777" w:rsidR="0067531B" w:rsidRPr="00997930" w:rsidRDefault="0067531B" w:rsidP="0067531B">
                <w:pPr>
                  <w:ind w:leftChars="0" w:left="0"/>
                  <w:jc w:val="left"/>
                  <w:rPr>
                    <w:sz w:val="18"/>
                    <w:szCs w:val="18"/>
                  </w:rPr>
                </w:pPr>
                <w:r>
                  <w:rPr>
                    <w:rFonts w:hint="eastAsia"/>
                    <w:sz w:val="18"/>
                    <w:szCs w:val="18"/>
                  </w:rPr>
                  <w:t>・電話番号</w:t>
                </w:r>
              </w:p>
            </w:tc>
            <w:tc>
              <w:tcPr>
                <w:tcW w:w="2126" w:type="dxa"/>
                <w:shd w:val="clear" w:color="auto" w:fill="auto"/>
              </w:tcPr>
              <w:p w14:paraId="4825CA03" w14:textId="77777777" w:rsidR="0067531B" w:rsidRPr="00997930" w:rsidRDefault="0067531B" w:rsidP="0067531B">
                <w:pPr>
                  <w:ind w:leftChars="0" w:left="0"/>
                  <w:jc w:val="left"/>
                  <w:rPr>
                    <w:sz w:val="18"/>
                    <w:szCs w:val="18"/>
                  </w:rPr>
                </w:pPr>
                <w:r>
                  <w:rPr>
                    <w:rFonts w:hint="eastAsia"/>
                    <w:sz w:val="18"/>
                    <w:szCs w:val="18"/>
                  </w:rPr>
                  <w:t>登録されている会員情報を入力欄に表示</w:t>
                </w:r>
              </w:p>
            </w:tc>
            <w:tc>
              <w:tcPr>
                <w:tcW w:w="2268" w:type="dxa"/>
                <w:shd w:val="clear" w:color="auto" w:fill="auto"/>
              </w:tcPr>
              <w:p w14:paraId="6CC3BDEA"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2C59984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04335607" w14:textId="77777777" w:rsidR="0067531B" w:rsidRPr="00882A75" w:rsidRDefault="0067531B" w:rsidP="0067531B">
                <w:pPr>
                  <w:ind w:leftChars="0" w:left="0"/>
                  <w:jc w:val="left"/>
                  <w:rPr>
                    <w:sz w:val="18"/>
                    <w:szCs w:val="18"/>
                  </w:rPr>
                </w:pPr>
              </w:p>
            </w:tc>
          </w:tr>
          <w:tr w:rsidR="0067531B" w:rsidRPr="00997930" w14:paraId="567EC613" w14:textId="77777777" w:rsidTr="00390481">
            <w:trPr>
              <w:trHeight w:val="960"/>
            </w:trPr>
            <w:tc>
              <w:tcPr>
                <w:tcW w:w="988" w:type="dxa"/>
                <w:shd w:val="clear" w:color="auto" w:fill="auto"/>
              </w:tcPr>
              <w:p w14:paraId="566CF695"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2D3C9509" w14:textId="77777777" w:rsidR="0067531B" w:rsidRPr="00997930" w:rsidRDefault="005B05D2"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支払</w:t>
                </w:r>
                <w:r w:rsidR="0067531B">
                  <w:rPr>
                    <w:rFonts w:ascii="メイリオ" w:eastAsia="メイリオ" w:hAnsi="メイリオ" w:cs="メイリオ" w:hint="eastAsia"/>
                    <w:sz w:val="18"/>
                    <w:szCs w:val="18"/>
                  </w:rPr>
                  <w:t>方法</w:t>
                </w:r>
                <w:r>
                  <w:rPr>
                    <w:rFonts w:ascii="メイリオ" w:eastAsia="メイリオ" w:hAnsi="メイリオ" w:cs="メイリオ" w:hint="eastAsia"/>
                    <w:sz w:val="18"/>
                    <w:szCs w:val="18"/>
                  </w:rPr>
                  <w:t>選択</w:t>
                </w:r>
                <w:r w:rsidR="0067531B">
                  <w:rPr>
                    <w:rFonts w:ascii="メイリオ" w:eastAsia="メイリオ" w:hAnsi="メイリオ" w:cs="メイリオ" w:hint="eastAsia"/>
                    <w:sz w:val="18"/>
                    <w:szCs w:val="18"/>
                  </w:rPr>
                  <w:t>画面</w:t>
                </w:r>
              </w:p>
            </w:tc>
            <w:tc>
              <w:tcPr>
                <w:tcW w:w="1559" w:type="dxa"/>
                <w:shd w:val="clear" w:color="auto" w:fill="auto"/>
              </w:tcPr>
              <w:p w14:paraId="082E4B1F"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B0C7D7D" w14:textId="77777777" w:rsidR="00390481" w:rsidRPr="00390481" w:rsidRDefault="00390481" w:rsidP="00390481">
                <w:pPr>
                  <w:ind w:leftChars="0" w:left="0"/>
                  <w:jc w:val="left"/>
                  <w:rPr>
                    <w:sz w:val="18"/>
                    <w:szCs w:val="18"/>
                  </w:rPr>
                </w:pPr>
                <w:r w:rsidRPr="00390481">
                  <w:rPr>
                    <w:rFonts w:hint="eastAsia"/>
                    <w:sz w:val="18"/>
                    <w:szCs w:val="18"/>
                  </w:rPr>
                  <w:t>・支払い方法</w:t>
                </w:r>
                <w:r w:rsidRPr="00390481">
                  <w:rPr>
                    <w:sz w:val="18"/>
                    <w:szCs w:val="18"/>
                  </w:rPr>
                  <w:t xml:space="preserve"> </w:t>
                </w:r>
              </w:p>
              <w:p w14:paraId="7304975C" w14:textId="4936E91F" w:rsidR="0067531B" w:rsidRDefault="00390481" w:rsidP="00390481">
                <w:pPr>
                  <w:ind w:leftChars="0" w:left="0"/>
                  <w:jc w:val="left"/>
                  <w:rPr>
                    <w:sz w:val="18"/>
                    <w:szCs w:val="18"/>
                  </w:rPr>
                </w:pPr>
                <w:r w:rsidRPr="00390481">
                  <w:rPr>
                    <w:sz w:val="18"/>
                    <w:szCs w:val="18"/>
                  </w:rPr>
                  <w:t>(ラジオボタン)</w:t>
                </w:r>
              </w:p>
              <w:p w14:paraId="122F9FFB" w14:textId="3CEE8FF2" w:rsidR="0067531B" w:rsidRPr="00997930" w:rsidRDefault="0067531B" w:rsidP="0067531B">
                <w:pPr>
                  <w:ind w:leftChars="0" w:left="0"/>
                  <w:jc w:val="left"/>
                  <w:rPr>
                    <w:sz w:val="18"/>
                    <w:szCs w:val="18"/>
                  </w:rPr>
                </w:pPr>
              </w:p>
            </w:tc>
            <w:tc>
              <w:tcPr>
                <w:tcW w:w="2126" w:type="dxa"/>
                <w:shd w:val="clear" w:color="auto" w:fill="auto"/>
              </w:tcPr>
              <w:p w14:paraId="718F52DA" w14:textId="77777777" w:rsidR="00390481" w:rsidRPr="00390481" w:rsidRDefault="00390481" w:rsidP="00390481">
                <w:pPr>
                  <w:ind w:leftChars="0" w:left="0"/>
                  <w:jc w:val="left"/>
                  <w:rPr>
                    <w:sz w:val="18"/>
                    <w:szCs w:val="18"/>
                  </w:rPr>
                </w:pPr>
                <w:r w:rsidRPr="00390481">
                  <w:rPr>
                    <w:rFonts w:hint="eastAsia"/>
                    <w:sz w:val="18"/>
                    <w:szCs w:val="18"/>
                  </w:rPr>
                  <w:t>・支払い方法選択肢</w:t>
                </w:r>
                <w:r w:rsidRPr="00390481">
                  <w:rPr>
                    <w:sz w:val="18"/>
                    <w:szCs w:val="18"/>
                  </w:rPr>
                  <w:t xml:space="preserve"> </w:t>
                </w:r>
              </w:p>
              <w:p w14:paraId="226A63AE" w14:textId="77777777" w:rsidR="00390481" w:rsidRPr="00390481" w:rsidRDefault="00390481" w:rsidP="00390481">
                <w:pPr>
                  <w:ind w:leftChars="0" w:left="0"/>
                  <w:jc w:val="left"/>
                  <w:rPr>
                    <w:sz w:val="18"/>
                    <w:szCs w:val="18"/>
                  </w:rPr>
                </w:pPr>
                <w:r w:rsidRPr="00390481">
                  <w:rPr>
                    <w:sz w:val="18"/>
                    <w:szCs w:val="18"/>
                  </w:rPr>
                  <w:t xml:space="preserve">    クレジットカード </w:t>
                </w:r>
              </w:p>
              <w:p w14:paraId="667ECA6C" w14:textId="77777777" w:rsidR="00390481" w:rsidRPr="00390481" w:rsidRDefault="00390481" w:rsidP="00390481">
                <w:pPr>
                  <w:ind w:leftChars="0" w:left="0"/>
                  <w:jc w:val="left"/>
                  <w:rPr>
                    <w:sz w:val="18"/>
                    <w:szCs w:val="18"/>
                  </w:rPr>
                </w:pPr>
                <w:r w:rsidRPr="00390481">
                  <w:rPr>
                    <w:sz w:val="18"/>
                    <w:szCs w:val="18"/>
                  </w:rPr>
                  <w:t xml:space="preserve">    銀行振り込み </w:t>
                </w:r>
              </w:p>
              <w:p w14:paraId="292884A0" w14:textId="77777777" w:rsidR="00390481" w:rsidRPr="00390481" w:rsidRDefault="00390481" w:rsidP="00390481">
                <w:pPr>
                  <w:ind w:leftChars="0" w:left="0"/>
                  <w:jc w:val="left"/>
                  <w:rPr>
                    <w:sz w:val="18"/>
                    <w:szCs w:val="18"/>
                  </w:rPr>
                </w:pPr>
                <w:r w:rsidRPr="00390481">
                  <w:rPr>
                    <w:sz w:val="18"/>
                    <w:szCs w:val="18"/>
                  </w:rPr>
                  <w:t xml:space="preserve">    着払い </w:t>
                </w:r>
              </w:p>
              <w:p w14:paraId="1274BD7A" w14:textId="77777777" w:rsidR="00390481" w:rsidRPr="00390481" w:rsidRDefault="00390481" w:rsidP="00390481">
                <w:pPr>
                  <w:ind w:leftChars="0" w:left="0"/>
                  <w:jc w:val="left"/>
                  <w:rPr>
                    <w:sz w:val="18"/>
                    <w:szCs w:val="18"/>
                  </w:rPr>
                </w:pPr>
                <w:r w:rsidRPr="00390481">
                  <w:rPr>
                    <w:sz w:val="18"/>
                    <w:szCs w:val="18"/>
                  </w:rPr>
                  <w:t xml:space="preserve">    電子マネー </w:t>
                </w:r>
              </w:p>
              <w:p w14:paraId="28BBD547" w14:textId="40EE001D" w:rsidR="0067531B" w:rsidRPr="00997930" w:rsidRDefault="00390481" w:rsidP="0067531B">
                <w:pPr>
                  <w:ind w:leftChars="0" w:left="0"/>
                  <w:jc w:val="left"/>
                  <w:rPr>
                    <w:sz w:val="18"/>
                    <w:szCs w:val="18"/>
                  </w:rPr>
                </w:pPr>
                <w:r w:rsidRPr="00390481">
                  <w:rPr>
                    <w:sz w:val="18"/>
                    <w:szCs w:val="18"/>
                  </w:rPr>
                  <w:t xml:space="preserve">    コンビニ決済</w:t>
                </w:r>
              </w:p>
            </w:tc>
            <w:tc>
              <w:tcPr>
                <w:tcW w:w="2268" w:type="dxa"/>
                <w:shd w:val="clear" w:color="auto" w:fill="auto"/>
              </w:tcPr>
              <w:p w14:paraId="48F1CD53" w14:textId="77777777" w:rsidR="00882A75" w:rsidRDefault="00882A75" w:rsidP="0067531B">
                <w:pPr>
                  <w:ind w:leftChars="0" w:left="0"/>
                  <w:jc w:val="left"/>
                  <w:rPr>
                    <w:sz w:val="18"/>
                    <w:szCs w:val="18"/>
                  </w:rPr>
                </w:pPr>
                <w:r w:rsidRPr="00041EC2">
                  <w:rPr>
                    <w:rFonts w:hint="eastAsia"/>
                    <w:sz w:val="18"/>
                    <w:szCs w:val="18"/>
                  </w:rPr>
                  <w:t>・</w:t>
                </w:r>
                <w:r>
                  <w:rPr>
                    <w:rFonts w:hint="eastAsia"/>
                    <w:sz w:val="18"/>
                    <w:szCs w:val="18"/>
                  </w:rPr>
                  <w:t>次へ</w:t>
                </w:r>
                <w:r w:rsidRPr="00041EC2">
                  <w:rPr>
                    <w:rFonts w:hint="eastAsia"/>
                    <w:sz w:val="18"/>
                    <w:szCs w:val="18"/>
                  </w:rPr>
                  <w:t>(ボタン)</w:t>
                </w:r>
              </w:p>
              <w:p w14:paraId="7F5EBC65" w14:textId="77777777" w:rsidR="0067531B" w:rsidRPr="00041EC2" w:rsidRDefault="0067531B" w:rsidP="0067531B">
                <w:pPr>
                  <w:ind w:leftChars="0" w:left="0"/>
                  <w:jc w:val="left"/>
                  <w:rPr>
                    <w:sz w:val="18"/>
                    <w:szCs w:val="18"/>
                  </w:rPr>
                </w:pPr>
                <w:r w:rsidRPr="00041EC2">
                  <w:rPr>
                    <w:rFonts w:hint="eastAsia"/>
                    <w:sz w:val="18"/>
                    <w:szCs w:val="18"/>
                  </w:rPr>
                  <w:t>・戻る(ボタン)</w:t>
                </w:r>
              </w:p>
              <w:p w14:paraId="706E6753" w14:textId="77777777" w:rsidR="0067531B" w:rsidRPr="00882A75" w:rsidRDefault="0067531B" w:rsidP="0067531B">
                <w:pPr>
                  <w:ind w:leftChars="0" w:left="0"/>
                  <w:jc w:val="left"/>
                  <w:rPr>
                    <w:sz w:val="18"/>
                    <w:szCs w:val="18"/>
                  </w:rPr>
                </w:pPr>
              </w:p>
            </w:tc>
          </w:tr>
          <w:tr w:rsidR="0067531B" w:rsidRPr="00997930" w14:paraId="4EEDB508" w14:textId="77777777" w:rsidTr="007A7C52">
            <w:trPr>
              <w:trHeight w:val="960"/>
            </w:trPr>
            <w:tc>
              <w:tcPr>
                <w:tcW w:w="988" w:type="dxa"/>
                <w:shd w:val="clear" w:color="auto" w:fill="auto"/>
              </w:tcPr>
              <w:p w14:paraId="5881A888"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12B5D40"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1559" w:type="dxa"/>
                <w:shd w:val="clear" w:color="auto" w:fill="auto"/>
              </w:tcPr>
              <w:p w14:paraId="77A50CAE" w14:textId="77777777" w:rsidR="0067531B" w:rsidRDefault="0067531B" w:rsidP="0067531B">
                <w:pPr>
                  <w:ind w:leftChars="0" w:left="0"/>
                  <w:jc w:val="left"/>
                  <w:rPr>
                    <w:sz w:val="18"/>
                    <w:szCs w:val="18"/>
                  </w:rPr>
                </w:pPr>
                <w:r>
                  <w:rPr>
                    <w:rFonts w:hint="eastAsia"/>
                    <w:sz w:val="18"/>
                    <w:szCs w:val="18"/>
                  </w:rPr>
                  <w:t>一般会員</w:t>
                </w:r>
              </w:p>
            </w:tc>
            <w:tc>
              <w:tcPr>
                <w:tcW w:w="2268" w:type="dxa"/>
                <w:shd w:val="clear" w:color="auto" w:fill="auto"/>
              </w:tcPr>
              <w:p w14:paraId="11E46467" w14:textId="77777777" w:rsidR="0067531B" w:rsidRDefault="002F576E" w:rsidP="0067531B">
                <w:pPr>
                  <w:ind w:leftChars="0" w:left="0"/>
                  <w:jc w:val="left"/>
                  <w:rPr>
                    <w:sz w:val="18"/>
                    <w:szCs w:val="18"/>
                  </w:rPr>
                </w:pPr>
                <w:r>
                  <w:rPr>
                    <w:rFonts w:hint="eastAsia"/>
                    <w:sz w:val="18"/>
                    <w:szCs w:val="18"/>
                  </w:rPr>
                  <w:t>-</w:t>
                </w:r>
              </w:p>
            </w:tc>
            <w:tc>
              <w:tcPr>
                <w:tcW w:w="2126" w:type="dxa"/>
                <w:shd w:val="clear" w:color="auto" w:fill="auto"/>
              </w:tcPr>
              <w:p w14:paraId="01EC85BC" w14:textId="77777777" w:rsidR="0067531B" w:rsidRDefault="0067531B" w:rsidP="0067531B">
                <w:pPr>
                  <w:ind w:leftChars="0" w:left="0"/>
                  <w:jc w:val="left"/>
                  <w:rPr>
                    <w:sz w:val="18"/>
                    <w:szCs w:val="18"/>
                  </w:rPr>
                </w:pPr>
                <w:r w:rsidRPr="00041EC2">
                  <w:rPr>
                    <w:rFonts w:hint="eastAsia"/>
                    <w:sz w:val="18"/>
                    <w:szCs w:val="18"/>
                  </w:rPr>
                  <w:t>・</w:t>
                </w:r>
                <w:r>
                  <w:rPr>
                    <w:rFonts w:hint="eastAsia"/>
                    <w:sz w:val="18"/>
                    <w:szCs w:val="18"/>
                  </w:rPr>
                  <w:t>商品名</w:t>
                </w:r>
              </w:p>
              <w:p w14:paraId="69D32741" w14:textId="77777777" w:rsidR="0067531B" w:rsidRDefault="0067531B" w:rsidP="0067531B">
                <w:pPr>
                  <w:ind w:leftChars="0" w:left="0"/>
                  <w:jc w:val="left"/>
                  <w:rPr>
                    <w:sz w:val="18"/>
                    <w:szCs w:val="18"/>
                  </w:rPr>
                </w:pPr>
                <w:r>
                  <w:rPr>
                    <w:rFonts w:hint="eastAsia"/>
                    <w:sz w:val="18"/>
                    <w:szCs w:val="18"/>
                  </w:rPr>
                  <w:t>・商品画像</w:t>
                </w:r>
              </w:p>
              <w:p w14:paraId="6495DE07" w14:textId="77777777" w:rsidR="0067531B" w:rsidRDefault="0067531B" w:rsidP="0067531B">
                <w:pPr>
                  <w:ind w:leftChars="0" w:left="0"/>
                  <w:jc w:val="left"/>
                  <w:rPr>
                    <w:sz w:val="18"/>
                    <w:szCs w:val="18"/>
                  </w:rPr>
                </w:pPr>
                <w:r>
                  <w:rPr>
                    <w:rFonts w:hint="eastAsia"/>
                    <w:sz w:val="18"/>
                    <w:szCs w:val="18"/>
                  </w:rPr>
                  <w:t>・</w:t>
                </w:r>
                <w:r w:rsidR="00882A75">
                  <w:rPr>
                    <w:rFonts w:hint="eastAsia"/>
                    <w:sz w:val="18"/>
                    <w:szCs w:val="18"/>
                  </w:rPr>
                  <w:t>単価</w:t>
                </w:r>
              </w:p>
              <w:p w14:paraId="64739539" w14:textId="77777777" w:rsidR="0067531B" w:rsidRDefault="00882A75" w:rsidP="0067531B">
                <w:pPr>
                  <w:ind w:leftChars="0" w:left="0"/>
                  <w:jc w:val="left"/>
                  <w:rPr>
                    <w:sz w:val="18"/>
                    <w:szCs w:val="18"/>
                  </w:rPr>
                </w:pPr>
                <w:r>
                  <w:rPr>
                    <w:rFonts w:hint="eastAsia"/>
                    <w:sz w:val="18"/>
                    <w:szCs w:val="18"/>
                  </w:rPr>
                  <w:t>・数量</w:t>
                </w:r>
              </w:p>
              <w:p w14:paraId="41308E03" w14:textId="77777777" w:rsidR="0067531B" w:rsidRDefault="0067531B" w:rsidP="0067531B">
                <w:pPr>
                  <w:ind w:leftChars="0" w:left="0"/>
                  <w:jc w:val="left"/>
                  <w:rPr>
                    <w:sz w:val="18"/>
                    <w:szCs w:val="18"/>
                  </w:rPr>
                </w:pPr>
                <w:r>
                  <w:rPr>
                    <w:rFonts w:hint="eastAsia"/>
                    <w:sz w:val="18"/>
                    <w:szCs w:val="18"/>
                  </w:rPr>
                  <w:t>・小計</w:t>
                </w:r>
              </w:p>
              <w:p w14:paraId="7EC4EEEA" w14:textId="77777777" w:rsidR="0067531B" w:rsidRDefault="0067531B" w:rsidP="0067531B">
                <w:pPr>
                  <w:ind w:leftChars="0" w:left="0"/>
                  <w:jc w:val="left"/>
                  <w:rPr>
                    <w:sz w:val="18"/>
                    <w:szCs w:val="18"/>
                  </w:rPr>
                </w:pPr>
                <w:r>
                  <w:rPr>
                    <w:rFonts w:hint="eastAsia"/>
                    <w:sz w:val="18"/>
                    <w:szCs w:val="18"/>
                  </w:rPr>
                  <w:t>・合計</w:t>
                </w:r>
              </w:p>
              <w:p w14:paraId="640E8170" w14:textId="77777777" w:rsidR="0067531B" w:rsidRDefault="0067531B" w:rsidP="0067531B">
                <w:pPr>
                  <w:ind w:leftChars="0" w:left="0"/>
                  <w:jc w:val="left"/>
                  <w:rPr>
                    <w:sz w:val="18"/>
                    <w:szCs w:val="18"/>
                  </w:rPr>
                </w:pPr>
                <w:r>
                  <w:rPr>
                    <w:rFonts w:hint="eastAsia"/>
                    <w:sz w:val="18"/>
                    <w:szCs w:val="18"/>
                  </w:rPr>
                  <w:t>・郵便番号</w:t>
                </w:r>
              </w:p>
              <w:p w14:paraId="1B889E66" w14:textId="77777777" w:rsidR="0067531B" w:rsidRDefault="0067531B" w:rsidP="0067531B">
                <w:pPr>
                  <w:ind w:leftChars="0" w:left="0"/>
                  <w:jc w:val="left"/>
                  <w:rPr>
                    <w:sz w:val="18"/>
                    <w:szCs w:val="18"/>
                  </w:rPr>
                </w:pPr>
                <w:r>
                  <w:rPr>
                    <w:rFonts w:hint="eastAsia"/>
                    <w:sz w:val="18"/>
                    <w:szCs w:val="18"/>
                  </w:rPr>
                  <w:t>・住所</w:t>
                </w:r>
              </w:p>
              <w:p w14:paraId="63317A6E" w14:textId="77777777" w:rsidR="0067531B" w:rsidRDefault="0067531B" w:rsidP="0067531B">
                <w:pPr>
                  <w:ind w:leftChars="0" w:left="0"/>
                  <w:jc w:val="left"/>
                  <w:rPr>
                    <w:sz w:val="18"/>
                    <w:szCs w:val="18"/>
                  </w:rPr>
                </w:pPr>
                <w:r>
                  <w:rPr>
                    <w:rFonts w:hint="eastAsia"/>
                    <w:sz w:val="18"/>
                    <w:szCs w:val="18"/>
                  </w:rPr>
                  <w:t>・氏名</w:t>
                </w:r>
              </w:p>
              <w:p w14:paraId="7C32C3D2" w14:textId="77777777" w:rsidR="0067531B" w:rsidRDefault="0067531B" w:rsidP="0067531B">
                <w:pPr>
                  <w:ind w:leftChars="0" w:left="0"/>
                  <w:jc w:val="left"/>
                  <w:rPr>
                    <w:sz w:val="18"/>
                    <w:szCs w:val="18"/>
                  </w:rPr>
                </w:pPr>
                <w:r>
                  <w:rPr>
                    <w:rFonts w:hint="eastAsia"/>
                    <w:sz w:val="18"/>
                    <w:szCs w:val="18"/>
                  </w:rPr>
                  <w:t>・電話番号</w:t>
                </w:r>
              </w:p>
              <w:p w14:paraId="428F44C7" w14:textId="77777777" w:rsidR="0067531B" w:rsidRDefault="0067531B" w:rsidP="0067531B">
                <w:pPr>
                  <w:ind w:leftChars="0" w:left="0"/>
                  <w:jc w:val="left"/>
                  <w:rPr>
                    <w:sz w:val="18"/>
                    <w:szCs w:val="18"/>
                  </w:rPr>
                </w:pPr>
                <w:r>
                  <w:rPr>
                    <w:rFonts w:hint="eastAsia"/>
                    <w:sz w:val="18"/>
                    <w:szCs w:val="18"/>
                  </w:rPr>
                  <w:t>・</w:t>
                </w:r>
                <w:r w:rsidR="005B4F7C">
                  <w:rPr>
                    <w:rFonts w:hint="eastAsia"/>
                    <w:sz w:val="18"/>
                    <w:szCs w:val="18"/>
                  </w:rPr>
                  <w:t>支払い方法</w:t>
                </w:r>
              </w:p>
            </w:tc>
            <w:tc>
              <w:tcPr>
                <w:tcW w:w="2268" w:type="dxa"/>
                <w:shd w:val="clear" w:color="auto" w:fill="auto"/>
              </w:tcPr>
              <w:p w14:paraId="0D4E58F1" w14:textId="77777777" w:rsidR="0067531B" w:rsidRPr="00041EC2" w:rsidRDefault="0067531B" w:rsidP="0067531B">
                <w:pPr>
                  <w:ind w:leftChars="0" w:left="0"/>
                  <w:jc w:val="left"/>
                  <w:rPr>
                    <w:sz w:val="18"/>
                    <w:szCs w:val="18"/>
                  </w:rPr>
                </w:pPr>
                <w:r w:rsidRPr="00041EC2">
                  <w:rPr>
                    <w:rFonts w:hint="eastAsia"/>
                    <w:sz w:val="18"/>
                    <w:szCs w:val="18"/>
                  </w:rPr>
                  <w:t>・</w:t>
                </w:r>
                <w:r>
                  <w:rPr>
                    <w:rFonts w:hint="eastAsia"/>
                    <w:sz w:val="18"/>
                    <w:szCs w:val="18"/>
                  </w:rPr>
                  <w:t>ご注文の確定</w:t>
                </w:r>
                <w:r w:rsidRPr="00041EC2">
                  <w:rPr>
                    <w:rFonts w:hint="eastAsia"/>
                    <w:sz w:val="18"/>
                    <w:szCs w:val="18"/>
                  </w:rPr>
                  <w:t>(ボタン)</w:t>
                </w:r>
              </w:p>
              <w:p w14:paraId="11B6D671" w14:textId="77777777" w:rsidR="005B05D2" w:rsidRDefault="0067531B" w:rsidP="00A842A5">
                <w:pPr>
                  <w:ind w:leftChars="0" w:left="0"/>
                  <w:jc w:val="left"/>
                  <w:rPr>
                    <w:sz w:val="18"/>
                    <w:szCs w:val="18"/>
                  </w:rPr>
                </w:pPr>
                <w:r w:rsidRPr="00041EC2">
                  <w:rPr>
                    <w:rFonts w:hint="eastAsia"/>
                    <w:sz w:val="18"/>
                    <w:szCs w:val="18"/>
                  </w:rPr>
                  <w:t>・戻る(ボタン)</w:t>
                </w:r>
              </w:p>
              <w:p w14:paraId="2E4D6C11" w14:textId="77777777" w:rsidR="00851A9F" w:rsidRDefault="00851A9F" w:rsidP="00A842A5">
                <w:pPr>
                  <w:ind w:leftChars="0" w:left="0"/>
                  <w:jc w:val="left"/>
                  <w:rPr>
                    <w:sz w:val="18"/>
                    <w:szCs w:val="18"/>
                  </w:rPr>
                </w:pPr>
              </w:p>
              <w:p w14:paraId="6B3798CC" w14:textId="77777777" w:rsidR="00851A9F" w:rsidRPr="00851A9F" w:rsidRDefault="00851A9F" w:rsidP="006C27F8">
                <w:pPr>
                  <w:pStyle w:val="ab"/>
                  <w:numPr>
                    <w:ilvl w:val="0"/>
                    <w:numId w:val="2"/>
                  </w:numPr>
                  <w:ind w:leftChars="0"/>
                  <w:jc w:val="left"/>
                  <w:rPr>
                    <w:color w:val="000000" w:themeColor="text1"/>
                    <w:sz w:val="18"/>
                    <w:szCs w:val="18"/>
                  </w:rPr>
                </w:pPr>
                <w:r w:rsidRPr="00851A9F">
                  <w:rPr>
                    <w:rFonts w:hint="eastAsia"/>
                    <w:color w:val="000000" w:themeColor="text1"/>
                    <w:sz w:val="16"/>
                    <w:szCs w:val="18"/>
                  </w:rPr>
                  <w:t>注文商品が0件の場合は、「ご注文の確定」ボタンを表示しない</w:t>
                </w:r>
              </w:p>
            </w:tc>
          </w:tr>
          <w:tr w:rsidR="0067531B" w:rsidRPr="00997930" w14:paraId="62915FF6" w14:textId="77777777" w:rsidTr="007A7C52">
            <w:trPr>
              <w:trHeight w:val="960"/>
            </w:trPr>
            <w:tc>
              <w:tcPr>
                <w:tcW w:w="988" w:type="dxa"/>
              </w:tcPr>
              <w:p w14:paraId="1046D58B"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87ADC9D" w14:textId="77777777" w:rsidR="0067531B" w:rsidRDefault="0067531B" w:rsidP="0067531B">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1559" w:type="dxa"/>
              </w:tcPr>
              <w:p w14:paraId="6C6E1F77" w14:textId="77777777" w:rsidR="0067531B" w:rsidRDefault="0067531B" w:rsidP="0067531B">
                <w:pPr>
                  <w:ind w:leftChars="0" w:left="0"/>
                  <w:jc w:val="left"/>
                  <w:rPr>
                    <w:sz w:val="18"/>
                    <w:szCs w:val="18"/>
                  </w:rPr>
                </w:pPr>
                <w:r>
                  <w:rPr>
                    <w:rFonts w:hint="eastAsia"/>
                    <w:sz w:val="18"/>
                    <w:szCs w:val="18"/>
                  </w:rPr>
                  <w:t>一般会員</w:t>
                </w:r>
              </w:p>
            </w:tc>
            <w:tc>
              <w:tcPr>
                <w:tcW w:w="2268" w:type="dxa"/>
              </w:tcPr>
              <w:p w14:paraId="57BA0D6B" w14:textId="77777777" w:rsidR="0067531B" w:rsidRDefault="002F576E" w:rsidP="0067531B">
                <w:pPr>
                  <w:ind w:leftChars="0" w:left="0"/>
                  <w:jc w:val="left"/>
                  <w:rPr>
                    <w:sz w:val="18"/>
                    <w:szCs w:val="18"/>
                  </w:rPr>
                </w:pPr>
                <w:r>
                  <w:rPr>
                    <w:rFonts w:hint="eastAsia"/>
                    <w:sz w:val="18"/>
                    <w:szCs w:val="18"/>
                  </w:rPr>
                  <w:t>-</w:t>
                </w:r>
              </w:p>
            </w:tc>
            <w:tc>
              <w:tcPr>
                <w:tcW w:w="2126" w:type="dxa"/>
              </w:tcPr>
              <w:p w14:paraId="17A19F02" w14:textId="77777777" w:rsidR="0067531B" w:rsidRDefault="0067531B" w:rsidP="0067531B">
                <w:pPr>
                  <w:ind w:leftChars="0" w:left="0"/>
                  <w:jc w:val="left"/>
                  <w:rPr>
                    <w:sz w:val="18"/>
                    <w:szCs w:val="18"/>
                  </w:rPr>
                </w:pPr>
                <w:r w:rsidRPr="00041EC2">
                  <w:rPr>
                    <w:rFonts w:hint="eastAsia"/>
                    <w:sz w:val="18"/>
                    <w:szCs w:val="18"/>
                  </w:rPr>
                  <w:t>・完了</w:t>
                </w:r>
                <w:r w:rsidR="005A247D">
                  <w:rPr>
                    <w:rFonts w:hint="eastAsia"/>
                    <w:sz w:val="18"/>
                    <w:szCs w:val="18"/>
                  </w:rPr>
                  <w:t>メッセージ</w:t>
                </w:r>
              </w:p>
            </w:tc>
            <w:tc>
              <w:tcPr>
                <w:tcW w:w="2268" w:type="dxa"/>
              </w:tcPr>
              <w:p w14:paraId="2E5DE11A" w14:textId="77777777" w:rsidR="0067531B" w:rsidRPr="00997930" w:rsidRDefault="0067531B" w:rsidP="0067531B">
                <w:pPr>
                  <w:ind w:leftChars="0" w:left="0"/>
                  <w:jc w:val="left"/>
                  <w:rPr>
                    <w:sz w:val="18"/>
                    <w:szCs w:val="18"/>
                  </w:rPr>
                </w:pPr>
                <w:r w:rsidRPr="00041EC2">
                  <w:rPr>
                    <w:rFonts w:hint="eastAsia"/>
                    <w:sz w:val="18"/>
                    <w:szCs w:val="18"/>
                  </w:rPr>
                  <w:t>・トップへ戻る(リンク)</w:t>
                </w:r>
              </w:p>
            </w:tc>
          </w:tr>
        </w:tbl>
        <w:p w14:paraId="7E1B3F13" w14:textId="77777777" w:rsidR="0067531B" w:rsidRDefault="0067531B" w:rsidP="0067531B">
          <w:pPr>
            <w:widowControl/>
            <w:spacing w:line="240" w:lineRule="auto"/>
            <w:ind w:leftChars="0" w:left="0"/>
            <w:jc w:val="left"/>
          </w:pPr>
        </w:p>
        <w:p w14:paraId="764FAC84" w14:textId="77777777" w:rsidR="0067531B" w:rsidRDefault="0067531B">
          <w:pPr>
            <w:widowControl/>
            <w:spacing w:line="240" w:lineRule="auto"/>
            <w:ind w:leftChars="0" w:left="0"/>
            <w:jc w:val="left"/>
          </w:pPr>
          <w:r>
            <w:br w:type="page"/>
          </w:r>
        </w:p>
        <w:p w14:paraId="699A4474" w14:textId="7846EE89"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5F81B91B" w14:textId="77777777" w:rsidTr="009D668D">
            <w:tc>
              <w:tcPr>
                <w:tcW w:w="1980" w:type="dxa"/>
                <w:gridSpan w:val="2"/>
              </w:tcPr>
              <w:p w14:paraId="5E4103C2"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7F3A1FB6"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73DF7B15"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4631307C" w14:textId="77777777" w:rsidTr="009D668D">
            <w:tc>
              <w:tcPr>
                <w:tcW w:w="988" w:type="dxa"/>
              </w:tcPr>
              <w:p w14:paraId="0EA730F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3F0EBD70"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33864AA1" w14:textId="77777777" w:rsidR="003F1114" w:rsidRPr="00997930" w:rsidRDefault="003F1114" w:rsidP="003F1114">
                <w:pPr>
                  <w:ind w:leftChars="0" w:left="0"/>
                  <w:jc w:val="center"/>
                  <w:rPr>
                    <w:b/>
                    <w:sz w:val="18"/>
                    <w:szCs w:val="18"/>
                  </w:rPr>
                </w:pPr>
              </w:p>
            </w:tc>
            <w:tc>
              <w:tcPr>
                <w:tcW w:w="2268" w:type="dxa"/>
              </w:tcPr>
              <w:p w14:paraId="41E9CD4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41748E2F"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2F7F6ACE" w14:textId="77777777" w:rsidR="003F1114" w:rsidRPr="00997930" w:rsidRDefault="003F1114" w:rsidP="003F1114">
                <w:pPr>
                  <w:ind w:leftChars="0" w:left="0"/>
                  <w:jc w:val="center"/>
                  <w:rPr>
                    <w:b/>
                    <w:sz w:val="18"/>
                    <w:szCs w:val="18"/>
                  </w:rPr>
                </w:pPr>
                <w:r>
                  <w:rPr>
                    <w:rFonts w:hint="eastAsia"/>
                    <w:b/>
                    <w:sz w:val="18"/>
                    <w:szCs w:val="18"/>
                  </w:rPr>
                  <w:t>操作</w:t>
                </w:r>
              </w:p>
            </w:tc>
          </w:tr>
          <w:tr w:rsidR="0067531B" w:rsidRPr="00997930" w14:paraId="292D5D42" w14:textId="77777777" w:rsidTr="009D668D">
            <w:trPr>
              <w:trHeight w:val="638"/>
            </w:trPr>
            <w:tc>
              <w:tcPr>
                <w:tcW w:w="988" w:type="dxa"/>
                <w:shd w:val="clear" w:color="auto" w:fill="EEECE1" w:themeFill="background2"/>
              </w:tcPr>
              <w:p w14:paraId="681DE21B" w14:textId="77777777" w:rsidR="0067531B" w:rsidRPr="00997930" w:rsidRDefault="0067531B" w:rsidP="0067531B">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D781693" w14:textId="77777777" w:rsidR="0067531B" w:rsidRPr="00997930" w:rsidRDefault="0067531B" w:rsidP="003F1114">
                <w:pPr>
                  <w:ind w:leftChars="0" w:left="0"/>
                  <w:rPr>
                    <w:b/>
                    <w:sz w:val="18"/>
                    <w:szCs w:val="18"/>
                  </w:rPr>
                </w:pPr>
                <w:r>
                  <w:rPr>
                    <w:rFonts w:ascii="メイリオ" w:eastAsia="メイリオ" w:hAnsi="メイリオ" w:cs="メイリオ" w:hint="eastAsia"/>
                    <w:sz w:val="18"/>
                    <w:szCs w:val="18"/>
                  </w:rPr>
                  <w:t>会員一覧画面</w:t>
                </w:r>
              </w:p>
            </w:tc>
            <w:tc>
              <w:tcPr>
                <w:tcW w:w="1559" w:type="dxa"/>
                <w:shd w:val="clear" w:color="auto" w:fill="EEECE1" w:themeFill="background2"/>
              </w:tcPr>
              <w:p w14:paraId="6306ED67" w14:textId="77777777" w:rsidR="0067531B" w:rsidRPr="0067531B" w:rsidRDefault="0067531B" w:rsidP="00882A75">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BCE66C1" w14:textId="77777777" w:rsidR="0067531B" w:rsidRPr="00997930" w:rsidRDefault="002F576E" w:rsidP="0067531B">
                <w:pPr>
                  <w:ind w:leftChars="0" w:left="0"/>
                  <w:rPr>
                    <w:b/>
                    <w:sz w:val="18"/>
                    <w:szCs w:val="18"/>
                  </w:rPr>
                </w:pPr>
                <w:r>
                  <w:rPr>
                    <w:rFonts w:hint="eastAsia"/>
                    <w:sz w:val="18"/>
                    <w:szCs w:val="18"/>
                  </w:rPr>
                  <w:t>-</w:t>
                </w:r>
              </w:p>
            </w:tc>
            <w:tc>
              <w:tcPr>
                <w:tcW w:w="2126" w:type="dxa"/>
                <w:vMerge w:val="restart"/>
                <w:shd w:val="clear" w:color="auto" w:fill="EEECE1" w:themeFill="background2"/>
              </w:tcPr>
              <w:p w14:paraId="5848C7E3" w14:textId="77777777" w:rsidR="0067531B" w:rsidRDefault="0067531B" w:rsidP="0067531B">
                <w:pPr>
                  <w:ind w:leftChars="0" w:left="0"/>
                  <w:jc w:val="left"/>
                  <w:rPr>
                    <w:sz w:val="18"/>
                    <w:szCs w:val="18"/>
                  </w:rPr>
                </w:pPr>
                <w:r>
                  <w:rPr>
                    <w:rFonts w:hint="eastAsia"/>
                    <w:sz w:val="18"/>
                    <w:szCs w:val="18"/>
                  </w:rPr>
                  <w:t>・会員氏名</w:t>
                </w:r>
              </w:p>
              <w:p w14:paraId="7B293E21" w14:textId="77777777" w:rsidR="0067531B" w:rsidRDefault="0067531B" w:rsidP="0067531B">
                <w:pPr>
                  <w:ind w:leftChars="0" w:left="0"/>
                  <w:rPr>
                    <w:sz w:val="18"/>
                    <w:szCs w:val="18"/>
                  </w:rPr>
                </w:pPr>
                <w:r>
                  <w:rPr>
                    <w:rFonts w:hint="eastAsia"/>
                    <w:sz w:val="18"/>
                    <w:szCs w:val="18"/>
                  </w:rPr>
                  <w:t>・</w:t>
                </w:r>
                <w:r w:rsidR="00C666B6">
                  <w:rPr>
                    <w:rFonts w:hint="eastAsia"/>
                    <w:sz w:val="18"/>
                    <w:szCs w:val="18"/>
                  </w:rPr>
                  <w:t>メールアドレス</w:t>
                </w:r>
              </w:p>
              <w:p w14:paraId="7841830D" w14:textId="77777777" w:rsidR="0067531B" w:rsidRPr="00997930" w:rsidRDefault="0067531B" w:rsidP="0067531B">
                <w:pPr>
                  <w:ind w:leftChars="0" w:left="0"/>
                  <w:rPr>
                    <w:b/>
                    <w:sz w:val="18"/>
                    <w:szCs w:val="18"/>
                  </w:rPr>
                </w:pPr>
                <w:r>
                  <w:rPr>
                    <w:rFonts w:hint="eastAsia"/>
                    <w:sz w:val="18"/>
                    <w:szCs w:val="18"/>
                  </w:rPr>
                  <w:t>・</w:t>
                </w:r>
                <w:r w:rsidR="005A247D">
                  <w:rPr>
                    <w:rFonts w:hint="eastAsia"/>
                    <w:sz w:val="18"/>
                    <w:szCs w:val="18"/>
                  </w:rPr>
                  <w:t>ページ</w:t>
                </w:r>
                <w:r>
                  <w:rPr>
                    <w:rFonts w:hint="eastAsia"/>
                    <w:sz w:val="18"/>
                    <w:szCs w:val="18"/>
                  </w:rPr>
                  <w:t>番号</w:t>
                </w:r>
              </w:p>
            </w:tc>
            <w:tc>
              <w:tcPr>
                <w:tcW w:w="2268" w:type="dxa"/>
                <w:vMerge w:val="restart"/>
                <w:shd w:val="clear" w:color="auto" w:fill="EEECE1" w:themeFill="background2"/>
              </w:tcPr>
              <w:p w14:paraId="044D8EB9" w14:textId="77777777" w:rsidR="0067531B" w:rsidRDefault="0067531B" w:rsidP="0067531B">
                <w:pPr>
                  <w:ind w:leftChars="0" w:left="0"/>
                  <w:jc w:val="left"/>
                  <w:rPr>
                    <w:sz w:val="18"/>
                    <w:szCs w:val="18"/>
                  </w:rPr>
                </w:pPr>
                <w:r>
                  <w:rPr>
                    <w:rFonts w:hint="eastAsia"/>
                    <w:sz w:val="18"/>
                    <w:szCs w:val="18"/>
                  </w:rPr>
                  <w:t>・会員新規登録(ボタン)</w:t>
                </w:r>
              </w:p>
              <w:p w14:paraId="2E691292" w14:textId="77777777" w:rsidR="0067531B" w:rsidRDefault="0067531B" w:rsidP="0067531B">
                <w:pPr>
                  <w:ind w:leftChars="0" w:left="0"/>
                  <w:jc w:val="left"/>
                  <w:rPr>
                    <w:sz w:val="18"/>
                    <w:szCs w:val="18"/>
                  </w:rPr>
                </w:pPr>
                <w:r>
                  <w:rPr>
                    <w:rFonts w:hint="eastAsia"/>
                    <w:sz w:val="18"/>
                    <w:szCs w:val="18"/>
                  </w:rPr>
                  <w:t>・会員氏名(リンク)</w:t>
                </w:r>
              </w:p>
              <w:p w14:paraId="0FFA29D5" w14:textId="77777777" w:rsidR="009D668D" w:rsidRDefault="009D668D" w:rsidP="009D668D">
                <w:pPr>
                  <w:ind w:leftChars="0" w:left="0"/>
                  <w:jc w:val="left"/>
                  <w:rPr>
                    <w:sz w:val="18"/>
                    <w:szCs w:val="18"/>
                  </w:rPr>
                </w:pPr>
                <w:r>
                  <w:rPr>
                    <w:rFonts w:hint="eastAsia"/>
                    <w:sz w:val="18"/>
                    <w:szCs w:val="18"/>
                  </w:rPr>
                  <w:t>・変更(ボタン)</w:t>
                </w:r>
              </w:p>
              <w:p w14:paraId="0B238C1A" w14:textId="77777777" w:rsidR="009D668D" w:rsidRDefault="009D668D" w:rsidP="009D668D">
                <w:pPr>
                  <w:ind w:leftChars="0" w:left="0"/>
                  <w:jc w:val="left"/>
                  <w:rPr>
                    <w:sz w:val="18"/>
                    <w:szCs w:val="18"/>
                  </w:rPr>
                </w:pPr>
                <w:r>
                  <w:rPr>
                    <w:rFonts w:hint="eastAsia"/>
                    <w:sz w:val="18"/>
                    <w:szCs w:val="18"/>
                  </w:rPr>
                  <w:t>・削除(ボタン)※</w:t>
                </w:r>
              </w:p>
              <w:p w14:paraId="6DC26C01" w14:textId="77777777" w:rsidR="0067531B" w:rsidRDefault="0067531B" w:rsidP="00C13ED6">
                <w:pPr>
                  <w:ind w:leftChars="0" w:left="0"/>
                  <w:rPr>
                    <w:sz w:val="18"/>
                    <w:szCs w:val="18"/>
                  </w:rPr>
                </w:pPr>
                <w:r w:rsidRPr="00997930">
                  <w:rPr>
                    <w:rFonts w:hint="eastAsia"/>
                    <w:sz w:val="18"/>
                    <w:szCs w:val="18"/>
                  </w:rPr>
                  <w:t>・</w:t>
                </w:r>
                <w:r w:rsidR="005A247D">
                  <w:rPr>
                    <w:rFonts w:hint="eastAsia"/>
                    <w:sz w:val="18"/>
                    <w:szCs w:val="18"/>
                  </w:rPr>
                  <w:t>ページ</w:t>
                </w:r>
                <w:r>
                  <w:rPr>
                    <w:rFonts w:hint="eastAsia"/>
                    <w:sz w:val="18"/>
                    <w:szCs w:val="18"/>
                  </w:rPr>
                  <w:t>番号</w:t>
                </w:r>
                <w:r w:rsidRPr="00997930">
                  <w:rPr>
                    <w:rFonts w:hint="eastAsia"/>
                    <w:sz w:val="18"/>
                    <w:szCs w:val="18"/>
                  </w:rPr>
                  <w:t>(</w:t>
                </w:r>
                <w:r>
                  <w:rPr>
                    <w:rFonts w:hint="eastAsia"/>
                    <w:sz w:val="18"/>
                    <w:szCs w:val="18"/>
                  </w:rPr>
                  <w:t>リンク</w:t>
                </w:r>
                <w:r w:rsidRPr="00997930">
                  <w:rPr>
                    <w:rFonts w:hint="eastAsia"/>
                    <w:sz w:val="18"/>
                    <w:szCs w:val="18"/>
                  </w:rPr>
                  <w:t>)</w:t>
                </w:r>
              </w:p>
              <w:p w14:paraId="56B642CC" w14:textId="77777777" w:rsidR="009D668D" w:rsidRPr="009D668D" w:rsidRDefault="009D668D" w:rsidP="009D668D">
                <w:pPr>
                  <w:ind w:leftChars="0" w:left="0"/>
                  <w:jc w:val="left"/>
                  <w:rPr>
                    <w:sz w:val="16"/>
                    <w:szCs w:val="18"/>
                  </w:rPr>
                </w:pPr>
                <w:r>
                  <w:rPr>
                    <w:rFonts w:hint="eastAsia"/>
                    <w:sz w:val="16"/>
                    <w:szCs w:val="18"/>
                  </w:rPr>
                  <w:t>※</w:t>
                </w:r>
                <w:r w:rsidR="00882A75">
                  <w:rPr>
                    <w:rFonts w:hint="eastAsia"/>
                    <w:sz w:val="16"/>
                    <w:szCs w:val="18"/>
                  </w:rPr>
                  <w:t>表示対象の</w:t>
                </w:r>
                <w:r>
                  <w:rPr>
                    <w:rFonts w:hint="eastAsia"/>
                    <w:sz w:val="16"/>
                    <w:szCs w:val="18"/>
                  </w:rPr>
                  <w:t>会員が</w:t>
                </w:r>
                <w:r w:rsidRPr="009D668D">
                  <w:rPr>
                    <w:rFonts w:hint="eastAsia"/>
                    <w:sz w:val="16"/>
                    <w:szCs w:val="18"/>
                  </w:rPr>
                  <w:t>システム管理者の場合、削除ボタンは表示しない</w:t>
                </w:r>
              </w:p>
            </w:tc>
          </w:tr>
          <w:tr w:rsidR="0067531B" w:rsidRPr="00997930" w14:paraId="1E8537C3" w14:textId="77777777" w:rsidTr="009D668D">
            <w:trPr>
              <w:trHeight w:val="637"/>
            </w:trPr>
            <w:tc>
              <w:tcPr>
                <w:tcW w:w="988" w:type="dxa"/>
                <w:shd w:val="clear" w:color="auto" w:fill="EEECE1" w:themeFill="background2"/>
              </w:tcPr>
              <w:p w14:paraId="4C5F7BF3" w14:textId="77777777" w:rsidR="0067531B" w:rsidRDefault="0067531B" w:rsidP="0067531B">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623045B" w14:textId="77777777" w:rsidR="0067531B" w:rsidRDefault="0067531B" w:rsidP="0067531B">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86AB9D4" w14:textId="77777777" w:rsidR="0067531B" w:rsidRPr="0067531B" w:rsidRDefault="0067531B" w:rsidP="00882A75">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0167B849" w14:textId="77777777" w:rsidR="0067531B" w:rsidRDefault="0067531B" w:rsidP="0067531B">
                <w:pPr>
                  <w:ind w:leftChars="0" w:left="0"/>
                  <w:rPr>
                    <w:sz w:val="18"/>
                    <w:szCs w:val="18"/>
                  </w:rPr>
                </w:pPr>
              </w:p>
            </w:tc>
            <w:tc>
              <w:tcPr>
                <w:tcW w:w="2126" w:type="dxa"/>
                <w:vMerge/>
                <w:shd w:val="clear" w:color="auto" w:fill="EEECE1" w:themeFill="background2"/>
              </w:tcPr>
              <w:p w14:paraId="031579D4" w14:textId="77777777" w:rsidR="0067531B" w:rsidRDefault="0067531B" w:rsidP="0067531B">
                <w:pPr>
                  <w:ind w:leftChars="0" w:left="0"/>
                  <w:jc w:val="left"/>
                  <w:rPr>
                    <w:sz w:val="18"/>
                    <w:szCs w:val="18"/>
                  </w:rPr>
                </w:pPr>
              </w:p>
            </w:tc>
            <w:tc>
              <w:tcPr>
                <w:tcW w:w="2268" w:type="dxa"/>
                <w:vMerge/>
                <w:shd w:val="clear" w:color="auto" w:fill="EEECE1" w:themeFill="background2"/>
              </w:tcPr>
              <w:p w14:paraId="69EF5B0F" w14:textId="77777777" w:rsidR="0067531B" w:rsidRDefault="0067531B" w:rsidP="0067531B">
                <w:pPr>
                  <w:ind w:leftChars="0" w:left="0"/>
                  <w:jc w:val="left"/>
                  <w:rPr>
                    <w:sz w:val="18"/>
                    <w:szCs w:val="18"/>
                  </w:rPr>
                </w:pPr>
              </w:p>
            </w:tc>
          </w:tr>
          <w:tr w:rsidR="00F8597A" w:rsidRPr="00997930" w14:paraId="32403CC4" w14:textId="77777777" w:rsidTr="009D668D">
            <w:trPr>
              <w:trHeight w:val="960"/>
            </w:trPr>
            <w:tc>
              <w:tcPr>
                <w:tcW w:w="988" w:type="dxa"/>
                <w:shd w:val="clear" w:color="auto" w:fill="auto"/>
              </w:tcPr>
              <w:p w14:paraId="77B8EEE1"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shd w:val="clear" w:color="auto" w:fill="auto"/>
              </w:tcPr>
              <w:p w14:paraId="0CB1330A"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auto"/>
              </w:tcPr>
              <w:p w14:paraId="04FFBF82" w14:textId="77777777" w:rsidR="00F8597A" w:rsidRDefault="00F8597A" w:rsidP="00F8597A">
                <w:pPr>
                  <w:ind w:leftChars="0" w:left="0"/>
                  <w:jc w:val="left"/>
                  <w:rPr>
                    <w:sz w:val="18"/>
                    <w:szCs w:val="18"/>
                  </w:rPr>
                </w:pPr>
                <w:r>
                  <w:rPr>
                    <w:rFonts w:hint="eastAsia"/>
                    <w:sz w:val="18"/>
                    <w:szCs w:val="18"/>
                  </w:rPr>
                  <w:t>一般会員</w:t>
                </w:r>
              </w:p>
            </w:tc>
            <w:tc>
              <w:tcPr>
                <w:tcW w:w="2268" w:type="dxa"/>
                <w:shd w:val="clear" w:color="auto" w:fill="auto"/>
              </w:tcPr>
              <w:p w14:paraId="62628C88" w14:textId="77777777" w:rsidR="00F8597A" w:rsidRPr="00997930" w:rsidRDefault="00882A75" w:rsidP="00F8597A">
                <w:pPr>
                  <w:ind w:leftChars="0" w:left="0"/>
                  <w:jc w:val="left"/>
                  <w:rPr>
                    <w:sz w:val="18"/>
                    <w:szCs w:val="18"/>
                  </w:rPr>
                </w:pPr>
                <w:r>
                  <w:rPr>
                    <w:rFonts w:hint="eastAsia"/>
                    <w:sz w:val="18"/>
                    <w:szCs w:val="18"/>
                  </w:rPr>
                  <w:t>-</w:t>
                </w:r>
              </w:p>
            </w:tc>
            <w:tc>
              <w:tcPr>
                <w:tcW w:w="2126" w:type="dxa"/>
                <w:shd w:val="clear" w:color="auto" w:fill="auto"/>
              </w:tcPr>
              <w:p w14:paraId="79B620FC"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5B1C4CBF" w14:textId="77777777" w:rsidR="00F8597A" w:rsidRDefault="00F8597A" w:rsidP="00F8597A">
                <w:pPr>
                  <w:ind w:leftChars="0" w:left="0"/>
                  <w:jc w:val="left"/>
                  <w:rPr>
                    <w:sz w:val="18"/>
                    <w:szCs w:val="18"/>
                  </w:rPr>
                </w:pPr>
                <w:r>
                  <w:rPr>
                    <w:rFonts w:hint="eastAsia"/>
                    <w:sz w:val="18"/>
                    <w:szCs w:val="18"/>
                  </w:rPr>
                  <w:t>・氏名</w:t>
                </w:r>
              </w:p>
              <w:p w14:paraId="67B9161F" w14:textId="77777777" w:rsidR="00F8597A" w:rsidRDefault="00F8597A" w:rsidP="00F8597A">
                <w:pPr>
                  <w:ind w:leftChars="0" w:left="0"/>
                  <w:jc w:val="left"/>
                  <w:rPr>
                    <w:sz w:val="18"/>
                    <w:szCs w:val="18"/>
                  </w:rPr>
                </w:pPr>
                <w:r>
                  <w:rPr>
                    <w:rFonts w:hint="eastAsia"/>
                    <w:sz w:val="18"/>
                    <w:szCs w:val="18"/>
                  </w:rPr>
                  <w:t>・郵便番号</w:t>
                </w:r>
              </w:p>
              <w:p w14:paraId="4292A231" w14:textId="77777777" w:rsidR="00F8597A" w:rsidRDefault="00F8597A" w:rsidP="00F8597A">
                <w:pPr>
                  <w:ind w:leftChars="0" w:left="0"/>
                  <w:jc w:val="left"/>
                  <w:rPr>
                    <w:sz w:val="18"/>
                    <w:szCs w:val="18"/>
                  </w:rPr>
                </w:pPr>
                <w:r>
                  <w:rPr>
                    <w:rFonts w:hint="eastAsia"/>
                    <w:sz w:val="18"/>
                    <w:szCs w:val="18"/>
                  </w:rPr>
                  <w:t>・住所</w:t>
                </w:r>
              </w:p>
              <w:p w14:paraId="0E65001B" w14:textId="77777777" w:rsidR="00F8597A" w:rsidRPr="00997930" w:rsidRDefault="00F8597A" w:rsidP="00F8597A">
                <w:pPr>
                  <w:ind w:leftChars="0" w:left="0"/>
                  <w:jc w:val="left"/>
                  <w:rPr>
                    <w:sz w:val="18"/>
                    <w:szCs w:val="18"/>
                  </w:rPr>
                </w:pPr>
                <w:r>
                  <w:rPr>
                    <w:rFonts w:hint="eastAsia"/>
                    <w:sz w:val="18"/>
                    <w:szCs w:val="18"/>
                  </w:rPr>
                  <w:t>・電話番号</w:t>
                </w:r>
              </w:p>
            </w:tc>
            <w:tc>
              <w:tcPr>
                <w:tcW w:w="2268" w:type="dxa"/>
                <w:shd w:val="clear" w:color="auto" w:fill="auto"/>
              </w:tcPr>
              <w:p w14:paraId="53C1B82A" w14:textId="77777777" w:rsidR="00F8597A" w:rsidRDefault="00F8597A" w:rsidP="00F8597A">
                <w:pPr>
                  <w:ind w:leftChars="0" w:left="0"/>
                  <w:jc w:val="left"/>
                  <w:rPr>
                    <w:sz w:val="18"/>
                    <w:szCs w:val="18"/>
                  </w:rPr>
                </w:pPr>
                <w:r>
                  <w:rPr>
                    <w:rFonts w:hint="eastAsia"/>
                    <w:sz w:val="18"/>
                    <w:szCs w:val="18"/>
                  </w:rPr>
                  <w:t>・戻る(ボタン)</w:t>
                </w:r>
              </w:p>
              <w:p w14:paraId="49C3117A" w14:textId="77777777" w:rsidR="00F8597A" w:rsidRDefault="00F8597A" w:rsidP="00F8597A">
                <w:pPr>
                  <w:ind w:leftChars="0" w:left="0"/>
                  <w:jc w:val="left"/>
                  <w:rPr>
                    <w:sz w:val="18"/>
                    <w:szCs w:val="18"/>
                  </w:rPr>
                </w:pPr>
                <w:r>
                  <w:rPr>
                    <w:rFonts w:hint="eastAsia"/>
                    <w:sz w:val="18"/>
                    <w:szCs w:val="18"/>
                  </w:rPr>
                  <w:t>・変更(ボタン)</w:t>
                </w:r>
              </w:p>
              <w:p w14:paraId="5B825693" w14:textId="77777777" w:rsidR="00F8597A" w:rsidRPr="00997930" w:rsidRDefault="00F8597A" w:rsidP="00F8597A">
                <w:pPr>
                  <w:ind w:leftChars="0" w:left="0"/>
                  <w:jc w:val="left"/>
                  <w:rPr>
                    <w:sz w:val="18"/>
                    <w:szCs w:val="18"/>
                  </w:rPr>
                </w:pPr>
                <w:r>
                  <w:rPr>
                    <w:rFonts w:hint="eastAsia"/>
                    <w:sz w:val="18"/>
                    <w:szCs w:val="18"/>
                  </w:rPr>
                  <w:t>・退会(ボタン)</w:t>
                </w:r>
              </w:p>
            </w:tc>
          </w:tr>
          <w:tr w:rsidR="00F8597A" w:rsidRPr="00997930" w14:paraId="1AF3356D" w14:textId="77777777" w:rsidTr="009D668D">
            <w:trPr>
              <w:trHeight w:val="960"/>
            </w:trPr>
            <w:tc>
              <w:tcPr>
                <w:tcW w:w="988" w:type="dxa"/>
                <w:shd w:val="clear" w:color="auto" w:fill="EEECE1" w:themeFill="background2"/>
              </w:tcPr>
              <w:p w14:paraId="6567EC3D"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EDED379"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1559" w:type="dxa"/>
                <w:shd w:val="clear" w:color="auto" w:fill="EEECE1" w:themeFill="background2"/>
              </w:tcPr>
              <w:p w14:paraId="2563B7B4" w14:textId="77777777" w:rsidR="00F8597A" w:rsidRDefault="00F8597A" w:rsidP="00F8597A">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7D8B39B2" w14:textId="77777777" w:rsidR="00F8597A" w:rsidRPr="00997930" w:rsidRDefault="002F576E" w:rsidP="00F8597A">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6131628A"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3E9E3228" w14:textId="77777777" w:rsidR="00F8597A" w:rsidRDefault="00F8597A" w:rsidP="00F8597A">
                <w:pPr>
                  <w:ind w:leftChars="0" w:left="0"/>
                  <w:jc w:val="left"/>
                  <w:rPr>
                    <w:sz w:val="18"/>
                    <w:szCs w:val="18"/>
                  </w:rPr>
                </w:pPr>
                <w:r>
                  <w:rPr>
                    <w:rFonts w:hint="eastAsia"/>
                    <w:sz w:val="18"/>
                    <w:szCs w:val="18"/>
                  </w:rPr>
                  <w:t>・氏名</w:t>
                </w:r>
              </w:p>
              <w:p w14:paraId="55F70332" w14:textId="77777777" w:rsidR="00F8597A" w:rsidRDefault="00F8597A" w:rsidP="00F8597A">
                <w:pPr>
                  <w:ind w:leftChars="0" w:left="0"/>
                  <w:jc w:val="left"/>
                  <w:rPr>
                    <w:sz w:val="18"/>
                    <w:szCs w:val="18"/>
                  </w:rPr>
                </w:pPr>
                <w:r>
                  <w:rPr>
                    <w:rFonts w:hint="eastAsia"/>
                    <w:sz w:val="18"/>
                    <w:szCs w:val="18"/>
                  </w:rPr>
                  <w:t>・郵便番号</w:t>
                </w:r>
              </w:p>
              <w:p w14:paraId="004266C4" w14:textId="77777777" w:rsidR="00F8597A" w:rsidRDefault="00F8597A" w:rsidP="00F8597A">
                <w:pPr>
                  <w:ind w:leftChars="0" w:left="0"/>
                  <w:jc w:val="left"/>
                  <w:rPr>
                    <w:sz w:val="18"/>
                    <w:szCs w:val="18"/>
                  </w:rPr>
                </w:pPr>
                <w:r>
                  <w:rPr>
                    <w:rFonts w:hint="eastAsia"/>
                    <w:sz w:val="18"/>
                    <w:szCs w:val="18"/>
                  </w:rPr>
                  <w:t>・住所</w:t>
                </w:r>
              </w:p>
              <w:p w14:paraId="0E6D1944" w14:textId="77777777" w:rsidR="00F8597A" w:rsidRDefault="00F8597A" w:rsidP="00F8597A">
                <w:pPr>
                  <w:ind w:leftChars="0" w:left="0"/>
                  <w:jc w:val="left"/>
                  <w:rPr>
                    <w:sz w:val="18"/>
                    <w:szCs w:val="18"/>
                  </w:rPr>
                </w:pPr>
                <w:r>
                  <w:rPr>
                    <w:rFonts w:hint="eastAsia"/>
                    <w:sz w:val="18"/>
                    <w:szCs w:val="18"/>
                  </w:rPr>
                  <w:t>・電話番号</w:t>
                </w:r>
              </w:p>
              <w:p w14:paraId="0A6EF1B1" w14:textId="77777777" w:rsidR="00F8597A" w:rsidRPr="00997930" w:rsidRDefault="00F8597A" w:rsidP="00F8597A">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5D3AC6AE" w14:textId="77777777" w:rsidR="00F8597A" w:rsidRDefault="00F8597A" w:rsidP="00F8597A">
                <w:pPr>
                  <w:ind w:leftChars="0" w:left="0"/>
                  <w:jc w:val="left"/>
                  <w:rPr>
                    <w:sz w:val="18"/>
                    <w:szCs w:val="18"/>
                  </w:rPr>
                </w:pPr>
                <w:r>
                  <w:rPr>
                    <w:rFonts w:hint="eastAsia"/>
                    <w:sz w:val="18"/>
                    <w:szCs w:val="18"/>
                  </w:rPr>
                  <w:t>・戻る(ボタン)</w:t>
                </w:r>
              </w:p>
              <w:p w14:paraId="32E4FA21" w14:textId="77777777" w:rsidR="00F8597A" w:rsidRDefault="00F8597A" w:rsidP="00F8597A">
                <w:pPr>
                  <w:ind w:leftChars="0" w:left="0"/>
                  <w:jc w:val="left"/>
                  <w:rPr>
                    <w:sz w:val="18"/>
                    <w:szCs w:val="18"/>
                  </w:rPr>
                </w:pPr>
                <w:r>
                  <w:rPr>
                    <w:rFonts w:hint="eastAsia"/>
                    <w:sz w:val="18"/>
                    <w:szCs w:val="18"/>
                  </w:rPr>
                  <w:t>・変更(ボタン)</w:t>
                </w:r>
              </w:p>
              <w:p w14:paraId="155C85C7" w14:textId="77777777" w:rsidR="00F8597A" w:rsidRDefault="00F8597A" w:rsidP="00F8597A">
                <w:pPr>
                  <w:ind w:leftChars="0" w:left="0"/>
                  <w:jc w:val="left"/>
                  <w:rPr>
                    <w:sz w:val="18"/>
                    <w:szCs w:val="18"/>
                  </w:rPr>
                </w:pPr>
                <w:r>
                  <w:rPr>
                    <w:rFonts w:hint="eastAsia"/>
                    <w:sz w:val="18"/>
                    <w:szCs w:val="18"/>
                  </w:rPr>
                  <w:t>・削除(ボタン)</w:t>
                </w:r>
              </w:p>
              <w:p w14:paraId="1984E934" w14:textId="77777777" w:rsidR="00F8597A" w:rsidRPr="00997930" w:rsidRDefault="00F8597A" w:rsidP="00F8597A">
                <w:pPr>
                  <w:ind w:leftChars="0" w:left="0"/>
                  <w:jc w:val="left"/>
                  <w:rPr>
                    <w:sz w:val="18"/>
                    <w:szCs w:val="18"/>
                  </w:rPr>
                </w:pPr>
                <w:r w:rsidRPr="009D668D">
                  <w:rPr>
                    <w:rFonts w:hint="eastAsia"/>
                    <w:sz w:val="16"/>
                    <w:szCs w:val="18"/>
                  </w:rPr>
                  <w:t>※</w:t>
                </w:r>
                <w:r w:rsidR="00882A75">
                  <w:rPr>
                    <w:rFonts w:hint="eastAsia"/>
                    <w:sz w:val="16"/>
                    <w:szCs w:val="18"/>
                  </w:rPr>
                  <w:t>表示対象の</w:t>
                </w:r>
                <w:r w:rsidR="009D668D">
                  <w:rPr>
                    <w:rFonts w:hint="eastAsia"/>
                    <w:sz w:val="16"/>
                    <w:szCs w:val="18"/>
                  </w:rPr>
                  <w:t>会員</w:t>
                </w:r>
                <w:r w:rsidRPr="009D668D">
                  <w:rPr>
                    <w:rFonts w:hint="eastAsia"/>
                    <w:sz w:val="16"/>
                    <w:szCs w:val="18"/>
                  </w:rPr>
                  <w:t>がシステム管理者の場合、削除ボタンは表示しない</w:t>
                </w:r>
              </w:p>
            </w:tc>
          </w:tr>
          <w:tr w:rsidR="00F8597A" w:rsidRPr="00997930" w14:paraId="685C631A" w14:textId="77777777" w:rsidTr="009D668D">
            <w:trPr>
              <w:trHeight w:val="960"/>
            </w:trPr>
            <w:tc>
              <w:tcPr>
                <w:tcW w:w="988" w:type="dxa"/>
                <w:shd w:val="clear" w:color="auto" w:fill="EEECE1" w:themeFill="background2"/>
              </w:tcPr>
              <w:p w14:paraId="7F555FA6" w14:textId="77777777" w:rsidR="00F8597A"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9436755" w14:textId="77777777" w:rsidR="00F8597A" w:rsidRDefault="00F8597A" w:rsidP="00F8597A">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9DFDD73" w14:textId="77777777" w:rsidR="00F8597A" w:rsidRDefault="00F8597A" w:rsidP="00F8597A">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1C3F801D" w14:textId="77777777" w:rsidR="00F8597A" w:rsidRDefault="00F8597A" w:rsidP="00F8597A">
                <w:pPr>
                  <w:ind w:leftChars="0" w:left="0"/>
                  <w:jc w:val="left"/>
                  <w:rPr>
                    <w:sz w:val="18"/>
                    <w:szCs w:val="18"/>
                  </w:rPr>
                </w:pPr>
              </w:p>
            </w:tc>
            <w:tc>
              <w:tcPr>
                <w:tcW w:w="2126" w:type="dxa"/>
                <w:vMerge/>
                <w:shd w:val="clear" w:color="auto" w:fill="EEECE1" w:themeFill="background2"/>
              </w:tcPr>
              <w:p w14:paraId="4B228B69" w14:textId="77777777" w:rsidR="00F8597A" w:rsidRDefault="00F8597A" w:rsidP="00F8597A">
                <w:pPr>
                  <w:ind w:leftChars="0" w:left="0"/>
                  <w:jc w:val="left"/>
                  <w:rPr>
                    <w:sz w:val="18"/>
                    <w:szCs w:val="18"/>
                  </w:rPr>
                </w:pPr>
              </w:p>
            </w:tc>
            <w:tc>
              <w:tcPr>
                <w:tcW w:w="2268" w:type="dxa"/>
                <w:vMerge/>
                <w:shd w:val="clear" w:color="auto" w:fill="EEECE1" w:themeFill="background2"/>
              </w:tcPr>
              <w:p w14:paraId="074B21CD" w14:textId="77777777" w:rsidR="00F8597A" w:rsidRDefault="00F8597A" w:rsidP="00F8597A">
                <w:pPr>
                  <w:ind w:leftChars="0" w:left="0"/>
                  <w:jc w:val="left"/>
                  <w:rPr>
                    <w:sz w:val="18"/>
                    <w:szCs w:val="18"/>
                  </w:rPr>
                </w:pPr>
              </w:p>
            </w:tc>
          </w:tr>
          <w:tr w:rsidR="00F8597A" w:rsidRPr="00997930" w14:paraId="7FFA5B96" w14:textId="77777777" w:rsidTr="009D668D">
            <w:trPr>
              <w:trHeight w:val="960"/>
            </w:trPr>
            <w:tc>
              <w:tcPr>
                <w:tcW w:w="988" w:type="dxa"/>
                <w:shd w:val="clear" w:color="auto" w:fill="auto"/>
              </w:tcPr>
              <w:p w14:paraId="3B52CE0A"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shd w:val="clear" w:color="auto" w:fill="auto"/>
              </w:tcPr>
              <w:p w14:paraId="72B7173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会員登録入力画面</w:t>
                </w:r>
              </w:p>
            </w:tc>
            <w:tc>
              <w:tcPr>
                <w:tcW w:w="1559" w:type="dxa"/>
                <w:shd w:val="clear" w:color="auto" w:fill="auto"/>
              </w:tcPr>
              <w:p w14:paraId="7501B087" w14:textId="77777777" w:rsidR="00F8597A" w:rsidRDefault="00F8597A" w:rsidP="00F8597A">
                <w:pPr>
                  <w:ind w:leftChars="0" w:left="0"/>
                  <w:jc w:val="left"/>
                  <w:rPr>
                    <w:sz w:val="18"/>
                    <w:szCs w:val="18"/>
                  </w:rPr>
                </w:pPr>
                <w:r>
                  <w:rPr>
                    <w:rFonts w:hint="eastAsia"/>
                    <w:sz w:val="18"/>
                    <w:szCs w:val="18"/>
                  </w:rPr>
                  <w:t>非会員</w:t>
                </w:r>
              </w:p>
            </w:tc>
            <w:tc>
              <w:tcPr>
                <w:tcW w:w="2268" w:type="dxa"/>
                <w:shd w:val="clear" w:color="auto" w:fill="auto"/>
              </w:tcPr>
              <w:p w14:paraId="5CDE2374"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5102EF15"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789ADF94" w14:textId="77777777" w:rsidR="00F8597A" w:rsidRPr="00997930" w:rsidRDefault="00F8597A" w:rsidP="00F8597A">
                <w:pPr>
                  <w:ind w:leftChars="0" w:left="0"/>
                  <w:jc w:val="left"/>
                  <w:rPr>
                    <w:sz w:val="18"/>
                    <w:szCs w:val="18"/>
                  </w:rPr>
                </w:pPr>
                <w:r w:rsidRPr="00997930">
                  <w:rPr>
                    <w:rFonts w:hint="eastAsia"/>
                    <w:sz w:val="18"/>
                    <w:szCs w:val="18"/>
                  </w:rPr>
                  <w:t>・氏名</w:t>
                </w:r>
              </w:p>
              <w:p w14:paraId="688020A2"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1670C809" w14:textId="77777777" w:rsidR="00F8597A" w:rsidRPr="00997930" w:rsidRDefault="00F8597A" w:rsidP="00F8597A">
                <w:pPr>
                  <w:ind w:leftChars="0" w:left="0"/>
                  <w:jc w:val="left"/>
                  <w:rPr>
                    <w:sz w:val="18"/>
                    <w:szCs w:val="18"/>
                  </w:rPr>
                </w:pPr>
                <w:r w:rsidRPr="00997930">
                  <w:rPr>
                    <w:rFonts w:hint="eastAsia"/>
                    <w:sz w:val="18"/>
                    <w:szCs w:val="18"/>
                  </w:rPr>
                  <w:t>・住所</w:t>
                </w:r>
              </w:p>
              <w:p w14:paraId="7FB6CB4C" w14:textId="77777777" w:rsidR="00F8597A" w:rsidRDefault="00F8597A" w:rsidP="00F8597A">
                <w:pPr>
                  <w:ind w:leftChars="0" w:left="0"/>
                  <w:jc w:val="left"/>
                  <w:rPr>
                    <w:sz w:val="18"/>
                    <w:szCs w:val="18"/>
                  </w:rPr>
                </w:pPr>
                <w:r w:rsidRPr="00997930">
                  <w:rPr>
                    <w:rFonts w:hint="eastAsia"/>
                    <w:sz w:val="18"/>
                    <w:szCs w:val="18"/>
                  </w:rPr>
                  <w:t>・電話番号</w:t>
                </w:r>
              </w:p>
            </w:tc>
            <w:tc>
              <w:tcPr>
                <w:tcW w:w="2126" w:type="dxa"/>
                <w:shd w:val="clear" w:color="auto" w:fill="auto"/>
              </w:tcPr>
              <w:p w14:paraId="22A20E22" w14:textId="77777777" w:rsidR="00F8597A" w:rsidRDefault="002F576E" w:rsidP="00F8597A">
                <w:pPr>
                  <w:ind w:leftChars="0" w:left="0"/>
                  <w:jc w:val="left"/>
                  <w:rPr>
                    <w:sz w:val="18"/>
                    <w:szCs w:val="18"/>
                  </w:rPr>
                </w:pPr>
                <w:r>
                  <w:rPr>
                    <w:rFonts w:hint="eastAsia"/>
                    <w:sz w:val="18"/>
                    <w:szCs w:val="18"/>
                  </w:rPr>
                  <w:t>-</w:t>
                </w:r>
              </w:p>
            </w:tc>
            <w:tc>
              <w:tcPr>
                <w:tcW w:w="2268" w:type="dxa"/>
                <w:shd w:val="clear" w:color="auto" w:fill="auto"/>
              </w:tcPr>
              <w:p w14:paraId="3E04FB01" w14:textId="77777777" w:rsidR="00F8597A" w:rsidRPr="00997930" w:rsidRDefault="00F8597A" w:rsidP="00F8597A">
                <w:pPr>
                  <w:ind w:leftChars="0" w:left="0"/>
                  <w:jc w:val="left"/>
                  <w:rPr>
                    <w:sz w:val="18"/>
                    <w:szCs w:val="18"/>
                  </w:rPr>
                </w:pPr>
                <w:r w:rsidRPr="00997930">
                  <w:rPr>
                    <w:rFonts w:hint="eastAsia"/>
                    <w:sz w:val="18"/>
                    <w:szCs w:val="18"/>
                  </w:rPr>
                  <w:t>・確認(ボタン)</w:t>
                </w:r>
              </w:p>
              <w:p w14:paraId="601E283B"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18BFC534" w14:textId="77777777" w:rsidTr="009D668D">
            <w:trPr>
              <w:trHeight w:val="960"/>
            </w:trPr>
            <w:tc>
              <w:tcPr>
                <w:tcW w:w="988" w:type="dxa"/>
              </w:tcPr>
              <w:p w14:paraId="429888DF" w14:textId="77777777" w:rsidR="00F8597A"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1</w:t>
                </w:r>
              </w:p>
            </w:tc>
            <w:tc>
              <w:tcPr>
                <w:tcW w:w="992" w:type="dxa"/>
              </w:tcPr>
              <w:p w14:paraId="70C7A4C1" w14:textId="77777777" w:rsidR="00F8597A"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会員登録確認画面</w:t>
                </w:r>
              </w:p>
            </w:tc>
            <w:tc>
              <w:tcPr>
                <w:tcW w:w="1559" w:type="dxa"/>
              </w:tcPr>
              <w:p w14:paraId="360886D6"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00298A00" w14:textId="77777777" w:rsidR="00F8597A" w:rsidRDefault="002F576E" w:rsidP="00F8597A">
                <w:pPr>
                  <w:ind w:leftChars="0" w:left="0"/>
                  <w:jc w:val="left"/>
                  <w:rPr>
                    <w:sz w:val="18"/>
                    <w:szCs w:val="18"/>
                  </w:rPr>
                </w:pPr>
                <w:r>
                  <w:rPr>
                    <w:rFonts w:hint="eastAsia"/>
                    <w:sz w:val="18"/>
                    <w:szCs w:val="18"/>
                  </w:rPr>
                  <w:t>-</w:t>
                </w:r>
              </w:p>
            </w:tc>
            <w:tc>
              <w:tcPr>
                <w:tcW w:w="2126" w:type="dxa"/>
              </w:tcPr>
              <w:p w14:paraId="549FD5B3"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メールアドレス</w:t>
                </w:r>
              </w:p>
              <w:p w14:paraId="12D61A9C" w14:textId="77777777" w:rsidR="00F8597A" w:rsidRPr="00997930" w:rsidRDefault="00F8597A" w:rsidP="00F8597A">
                <w:pPr>
                  <w:ind w:leftChars="0" w:left="0"/>
                  <w:jc w:val="left"/>
                  <w:rPr>
                    <w:sz w:val="18"/>
                    <w:szCs w:val="18"/>
                  </w:rPr>
                </w:pPr>
                <w:r w:rsidRPr="00997930">
                  <w:rPr>
                    <w:rFonts w:hint="eastAsia"/>
                    <w:sz w:val="18"/>
                    <w:szCs w:val="18"/>
                  </w:rPr>
                  <w:t>・</w:t>
                </w:r>
                <w:r w:rsidR="00C666B6">
                  <w:rPr>
                    <w:rFonts w:hint="eastAsia"/>
                    <w:sz w:val="18"/>
                    <w:szCs w:val="18"/>
                  </w:rPr>
                  <w:t>パスワード</w:t>
                </w:r>
              </w:p>
              <w:p w14:paraId="3AC787B9" w14:textId="77777777" w:rsidR="00F8597A" w:rsidRPr="00997930" w:rsidRDefault="00F8597A" w:rsidP="00F8597A">
                <w:pPr>
                  <w:ind w:leftChars="0" w:left="0"/>
                  <w:jc w:val="left"/>
                  <w:rPr>
                    <w:sz w:val="18"/>
                    <w:szCs w:val="18"/>
                  </w:rPr>
                </w:pPr>
                <w:r w:rsidRPr="00997930">
                  <w:rPr>
                    <w:rFonts w:hint="eastAsia"/>
                    <w:sz w:val="18"/>
                    <w:szCs w:val="18"/>
                  </w:rPr>
                  <w:t>・氏名</w:t>
                </w:r>
              </w:p>
              <w:p w14:paraId="13AE8EC4" w14:textId="77777777" w:rsidR="00F8597A" w:rsidRPr="00997930" w:rsidRDefault="00F8597A" w:rsidP="00F8597A">
                <w:pPr>
                  <w:ind w:leftChars="0" w:left="0"/>
                  <w:jc w:val="left"/>
                  <w:rPr>
                    <w:sz w:val="18"/>
                    <w:szCs w:val="18"/>
                  </w:rPr>
                </w:pPr>
                <w:r w:rsidRPr="00997930">
                  <w:rPr>
                    <w:rFonts w:hint="eastAsia"/>
                    <w:sz w:val="18"/>
                    <w:szCs w:val="18"/>
                  </w:rPr>
                  <w:t>・郵便番号</w:t>
                </w:r>
              </w:p>
              <w:p w14:paraId="2AA79E6A" w14:textId="77777777" w:rsidR="00F8597A" w:rsidRPr="00997930" w:rsidRDefault="00F8597A" w:rsidP="00F8597A">
                <w:pPr>
                  <w:ind w:leftChars="0" w:left="0"/>
                  <w:jc w:val="left"/>
                  <w:rPr>
                    <w:sz w:val="18"/>
                    <w:szCs w:val="18"/>
                  </w:rPr>
                </w:pPr>
                <w:r w:rsidRPr="00997930">
                  <w:rPr>
                    <w:rFonts w:hint="eastAsia"/>
                    <w:sz w:val="18"/>
                    <w:szCs w:val="18"/>
                  </w:rPr>
                  <w:t>・住所</w:t>
                </w:r>
              </w:p>
              <w:p w14:paraId="7B751E99" w14:textId="77777777" w:rsidR="00F8597A" w:rsidRDefault="00F8597A" w:rsidP="00F8597A">
                <w:pPr>
                  <w:ind w:leftChars="0" w:left="0"/>
                  <w:jc w:val="left"/>
                  <w:rPr>
                    <w:sz w:val="18"/>
                    <w:szCs w:val="18"/>
                  </w:rPr>
                </w:pPr>
                <w:r w:rsidRPr="00997930">
                  <w:rPr>
                    <w:rFonts w:hint="eastAsia"/>
                    <w:sz w:val="18"/>
                    <w:szCs w:val="18"/>
                  </w:rPr>
                  <w:t>・電話番号</w:t>
                </w:r>
              </w:p>
            </w:tc>
            <w:tc>
              <w:tcPr>
                <w:tcW w:w="2268" w:type="dxa"/>
              </w:tcPr>
              <w:p w14:paraId="5723C878" w14:textId="77777777" w:rsidR="00F8597A" w:rsidRPr="00997930" w:rsidRDefault="00F8597A" w:rsidP="00F8597A">
                <w:pPr>
                  <w:ind w:leftChars="0" w:left="0"/>
                  <w:jc w:val="left"/>
                  <w:rPr>
                    <w:sz w:val="18"/>
                    <w:szCs w:val="18"/>
                  </w:rPr>
                </w:pPr>
                <w:r w:rsidRPr="00997930">
                  <w:rPr>
                    <w:rFonts w:hint="eastAsia"/>
                    <w:sz w:val="18"/>
                    <w:szCs w:val="18"/>
                  </w:rPr>
                  <w:t>・登録(ボタン)</w:t>
                </w:r>
              </w:p>
              <w:p w14:paraId="12CE8B39" w14:textId="77777777" w:rsidR="00F8597A" w:rsidRPr="00997930" w:rsidRDefault="00F8597A" w:rsidP="00F8597A">
                <w:pPr>
                  <w:ind w:leftChars="0" w:left="0"/>
                  <w:jc w:val="left"/>
                  <w:rPr>
                    <w:sz w:val="18"/>
                    <w:szCs w:val="18"/>
                  </w:rPr>
                </w:pPr>
                <w:r w:rsidRPr="00997930">
                  <w:rPr>
                    <w:rFonts w:hint="eastAsia"/>
                    <w:sz w:val="18"/>
                    <w:szCs w:val="18"/>
                  </w:rPr>
                  <w:t>・戻る(ボタン)</w:t>
                </w:r>
              </w:p>
            </w:tc>
          </w:tr>
          <w:tr w:rsidR="00F8597A" w:rsidRPr="00997930" w14:paraId="720C4AB8" w14:textId="77777777" w:rsidTr="009D668D">
            <w:trPr>
              <w:trHeight w:val="709"/>
            </w:trPr>
            <w:tc>
              <w:tcPr>
                <w:tcW w:w="988" w:type="dxa"/>
              </w:tcPr>
              <w:p w14:paraId="0FFD17E9" w14:textId="77777777" w:rsidR="00F8597A" w:rsidRPr="00997930" w:rsidRDefault="00F8597A" w:rsidP="00F8597A">
                <w:pPr>
                  <w:ind w:leftChars="0" w:left="0"/>
                  <w:jc w:val="center"/>
                  <w:rPr>
                    <w:rFonts w:ascii="メイリオ" w:eastAsia="メイリオ" w:hAnsi="メイリオ" w:cs="メイリオ"/>
                    <w:sz w:val="18"/>
                    <w:szCs w:val="18"/>
                  </w:rPr>
                </w:pPr>
                <w:r w:rsidRPr="00997930">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97930">
                  <w:rPr>
                    <w:rFonts w:ascii="メイリオ" w:eastAsia="メイリオ" w:hAnsi="メイリオ" w:cs="メイリオ" w:hint="eastAsia"/>
                    <w:sz w:val="18"/>
                    <w:szCs w:val="18"/>
                  </w:rPr>
                  <w:t>2</w:t>
                </w:r>
              </w:p>
            </w:tc>
            <w:tc>
              <w:tcPr>
                <w:tcW w:w="992" w:type="dxa"/>
              </w:tcPr>
              <w:p w14:paraId="7B8B0C13" w14:textId="77777777" w:rsidR="00F8597A" w:rsidRPr="00997930" w:rsidRDefault="00F8597A" w:rsidP="00F8597A">
                <w:pPr>
                  <w:ind w:leftChars="0" w:left="0"/>
                  <w:jc w:val="left"/>
                  <w:rPr>
                    <w:rFonts w:ascii="メイリオ" w:eastAsia="メイリオ" w:hAnsi="メイリオ" w:cs="メイリオ"/>
                    <w:sz w:val="18"/>
                    <w:szCs w:val="18"/>
                  </w:rPr>
                </w:pPr>
                <w:r w:rsidRPr="00997930">
                  <w:rPr>
                    <w:rFonts w:ascii="メイリオ" w:eastAsia="メイリオ" w:hAnsi="メイリオ" w:cs="メイリオ" w:hint="eastAsia"/>
                    <w:sz w:val="18"/>
                    <w:szCs w:val="18"/>
                  </w:rPr>
                  <w:t>会員登録完了画面</w:t>
                </w:r>
              </w:p>
            </w:tc>
            <w:tc>
              <w:tcPr>
                <w:tcW w:w="1559" w:type="dxa"/>
              </w:tcPr>
              <w:p w14:paraId="205B2B37" w14:textId="77777777" w:rsidR="00F8597A" w:rsidRDefault="00F8597A" w:rsidP="00F8597A">
                <w:pPr>
                  <w:ind w:leftChars="0" w:left="0"/>
                  <w:jc w:val="left"/>
                  <w:rPr>
                    <w:sz w:val="18"/>
                    <w:szCs w:val="18"/>
                  </w:rPr>
                </w:pPr>
                <w:r>
                  <w:rPr>
                    <w:rFonts w:hint="eastAsia"/>
                    <w:sz w:val="18"/>
                    <w:szCs w:val="18"/>
                  </w:rPr>
                  <w:t>非会員</w:t>
                </w:r>
              </w:p>
            </w:tc>
            <w:tc>
              <w:tcPr>
                <w:tcW w:w="2268" w:type="dxa"/>
              </w:tcPr>
              <w:p w14:paraId="6495AFA0" w14:textId="77777777" w:rsidR="00F8597A" w:rsidRPr="00997930" w:rsidRDefault="002F576E" w:rsidP="00F8597A">
                <w:pPr>
                  <w:ind w:leftChars="0" w:left="0"/>
                  <w:jc w:val="left"/>
                  <w:rPr>
                    <w:sz w:val="18"/>
                    <w:szCs w:val="18"/>
                  </w:rPr>
                </w:pPr>
                <w:r>
                  <w:rPr>
                    <w:rFonts w:hint="eastAsia"/>
                    <w:sz w:val="18"/>
                    <w:szCs w:val="18"/>
                  </w:rPr>
                  <w:t>-</w:t>
                </w:r>
              </w:p>
            </w:tc>
            <w:tc>
              <w:tcPr>
                <w:tcW w:w="2126" w:type="dxa"/>
              </w:tcPr>
              <w:p w14:paraId="5D7F7460" w14:textId="77777777" w:rsidR="00F8597A" w:rsidRPr="00997930" w:rsidRDefault="00F8597A" w:rsidP="00F8597A">
                <w:pPr>
                  <w:ind w:leftChars="0" w:left="0"/>
                  <w:jc w:val="left"/>
                  <w:rPr>
                    <w:sz w:val="18"/>
                    <w:szCs w:val="18"/>
                  </w:rPr>
                </w:pPr>
                <w:r w:rsidRPr="00997930">
                  <w:rPr>
                    <w:rFonts w:hint="eastAsia"/>
                    <w:sz w:val="18"/>
                    <w:szCs w:val="18"/>
                  </w:rPr>
                  <w:t>・完了</w:t>
                </w:r>
                <w:r w:rsidR="005A247D">
                  <w:rPr>
                    <w:rFonts w:hint="eastAsia"/>
                    <w:sz w:val="18"/>
                    <w:szCs w:val="18"/>
                  </w:rPr>
                  <w:t>メッセージ</w:t>
                </w:r>
              </w:p>
            </w:tc>
            <w:tc>
              <w:tcPr>
                <w:tcW w:w="2268" w:type="dxa"/>
              </w:tcPr>
              <w:p w14:paraId="7DA06C40" w14:textId="77777777" w:rsidR="00F8597A" w:rsidRDefault="00F8597A" w:rsidP="00F8597A">
                <w:pPr>
                  <w:ind w:leftChars="0" w:left="0"/>
                  <w:jc w:val="left"/>
                  <w:rPr>
                    <w:sz w:val="18"/>
                    <w:szCs w:val="18"/>
                  </w:rPr>
                </w:pPr>
                <w:r w:rsidRPr="00997930">
                  <w:rPr>
                    <w:rFonts w:hint="eastAsia"/>
                    <w:sz w:val="18"/>
                    <w:szCs w:val="18"/>
                  </w:rPr>
                  <w:t>・トップへ戻る(リンク)</w:t>
                </w:r>
              </w:p>
              <w:p w14:paraId="0E65CA3D" w14:textId="77777777" w:rsidR="00F8597A" w:rsidRPr="00997930" w:rsidRDefault="00F8597A" w:rsidP="00F8597A">
                <w:pPr>
                  <w:ind w:leftChars="0" w:left="0"/>
                  <w:jc w:val="left"/>
                  <w:rPr>
                    <w:sz w:val="18"/>
                    <w:szCs w:val="18"/>
                  </w:rPr>
                </w:pPr>
              </w:p>
            </w:tc>
          </w:tr>
          <w:tr w:rsidR="00F8597A" w:rsidRPr="00997930" w14:paraId="1779AC3E" w14:textId="77777777" w:rsidTr="009D668D">
            <w:trPr>
              <w:trHeight w:val="960"/>
            </w:trPr>
            <w:tc>
              <w:tcPr>
                <w:tcW w:w="988" w:type="dxa"/>
                <w:shd w:val="clear" w:color="auto" w:fill="EEECE1" w:themeFill="background2"/>
              </w:tcPr>
              <w:p w14:paraId="5C9B5666" w14:textId="77777777" w:rsidR="00F8597A" w:rsidRPr="00997930" w:rsidRDefault="00F8597A" w:rsidP="00F8597A">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4E4E7413" w14:textId="77777777" w:rsidR="00F8597A" w:rsidRPr="00997930" w:rsidRDefault="00F8597A" w:rsidP="00F8597A">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1559" w:type="dxa"/>
                <w:shd w:val="clear" w:color="auto" w:fill="EEECE1" w:themeFill="background2"/>
              </w:tcPr>
              <w:p w14:paraId="32C7E1C2" w14:textId="77777777" w:rsidR="00F8597A" w:rsidRDefault="009D668D" w:rsidP="00F8597A">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392C95AF" w14:textId="77777777" w:rsidR="00F8597A" w:rsidRDefault="00F8597A" w:rsidP="00F8597A">
                <w:pPr>
                  <w:ind w:leftChars="0" w:left="0"/>
                  <w:jc w:val="left"/>
                  <w:rPr>
                    <w:sz w:val="18"/>
                    <w:szCs w:val="18"/>
                  </w:rPr>
                </w:pPr>
                <w:r>
                  <w:rPr>
                    <w:rFonts w:hint="eastAsia"/>
                    <w:sz w:val="18"/>
                    <w:szCs w:val="18"/>
                  </w:rPr>
                  <w:t>・</w:t>
                </w:r>
                <w:r w:rsidR="00C666B6">
                  <w:rPr>
                    <w:rFonts w:hint="eastAsia"/>
                    <w:sz w:val="18"/>
                    <w:szCs w:val="18"/>
                  </w:rPr>
                  <w:t>メールアドレス</w:t>
                </w:r>
              </w:p>
              <w:p w14:paraId="7E773BFA" w14:textId="77777777" w:rsidR="00F8597A" w:rsidRDefault="00F8597A" w:rsidP="00F8597A">
                <w:pPr>
                  <w:ind w:leftChars="0" w:left="0"/>
                  <w:jc w:val="left"/>
                  <w:rPr>
                    <w:sz w:val="18"/>
                    <w:szCs w:val="18"/>
                  </w:rPr>
                </w:pPr>
                <w:r>
                  <w:rPr>
                    <w:rFonts w:hint="eastAsia"/>
                    <w:sz w:val="18"/>
                    <w:szCs w:val="18"/>
                  </w:rPr>
                  <w:t>・氏名</w:t>
                </w:r>
              </w:p>
              <w:p w14:paraId="3F44EB1E" w14:textId="77777777" w:rsidR="00F8597A" w:rsidRDefault="00F8597A" w:rsidP="00F8597A">
                <w:pPr>
                  <w:ind w:leftChars="0" w:left="0"/>
                  <w:jc w:val="left"/>
                  <w:rPr>
                    <w:sz w:val="18"/>
                    <w:szCs w:val="18"/>
                  </w:rPr>
                </w:pPr>
                <w:r>
                  <w:rPr>
                    <w:rFonts w:hint="eastAsia"/>
                    <w:sz w:val="18"/>
                    <w:szCs w:val="18"/>
                  </w:rPr>
                  <w:t>・郵便番号</w:t>
                </w:r>
              </w:p>
              <w:p w14:paraId="51FCBD22" w14:textId="77777777" w:rsidR="00F8597A" w:rsidRDefault="00F8597A" w:rsidP="00F8597A">
                <w:pPr>
                  <w:ind w:leftChars="0" w:left="0"/>
                  <w:jc w:val="left"/>
                  <w:rPr>
                    <w:sz w:val="18"/>
                    <w:szCs w:val="18"/>
                  </w:rPr>
                </w:pPr>
                <w:r>
                  <w:rPr>
                    <w:rFonts w:hint="eastAsia"/>
                    <w:sz w:val="18"/>
                    <w:szCs w:val="18"/>
                  </w:rPr>
                  <w:t>・住所</w:t>
                </w:r>
              </w:p>
              <w:p w14:paraId="67F09605" w14:textId="77777777" w:rsidR="00F8597A" w:rsidRPr="00997930" w:rsidRDefault="00F8597A" w:rsidP="00F8597A">
                <w:pPr>
                  <w:ind w:leftChars="0" w:left="0"/>
                  <w:jc w:val="left"/>
                  <w:rPr>
                    <w:sz w:val="18"/>
                    <w:szCs w:val="18"/>
                  </w:rPr>
                </w:pPr>
                <w:r>
                  <w:rPr>
                    <w:rFonts w:hint="eastAsia"/>
                    <w:sz w:val="18"/>
                    <w:szCs w:val="18"/>
                  </w:rPr>
                  <w:t>・電話番号</w:t>
                </w:r>
              </w:p>
            </w:tc>
            <w:tc>
              <w:tcPr>
                <w:tcW w:w="2126" w:type="dxa"/>
                <w:shd w:val="clear" w:color="auto" w:fill="EEECE1" w:themeFill="background2"/>
              </w:tcPr>
              <w:p w14:paraId="13B82166" w14:textId="77777777" w:rsidR="00F8597A" w:rsidRPr="00997930" w:rsidRDefault="00F8597A" w:rsidP="00F8597A">
                <w:pPr>
                  <w:ind w:leftChars="0" w:left="0"/>
                  <w:jc w:val="left"/>
                  <w:rPr>
                    <w:sz w:val="18"/>
                    <w:szCs w:val="18"/>
                  </w:rPr>
                </w:pPr>
                <w:r>
                  <w:rPr>
                    <w:rFonts w:hint="eastAsia"/>
                    <w:sz w:val="18"/>
                    <w:szCs w:val="18"/>
                  </w:rPr>
                  <w:t>・権限(運用管理者)</w:t>
                </w:r>
              </w:p>
            </w:tc>
            <w:tc>
              <w:tcPr>
                <w:tcW w:w="2268" w:type="dxa"/>
                <w:shd w:val="clear" w:color="auto" w:fill="EEECE1" w:themeFill="background2"/>
              </w:tcPr>
              <w:p w14:paraId="19E608E5" w14:textId="77777777" w:rsidR="00F8597A" w:rsidRDefault="00F8597A" w:rsidP="00F8597A">
                <w:pPr>
                  <w:ind w:leftChars="0" w:left="0"/>
                  <w:jc w:val="left"/>
                  <w:rPr>
                    <w:sz w:val="18"/>
                    <w:szCs w:val="18"/>
                  </w:rPr>
                </w:pPr>
                <w:r>
                  <w:rPr>
                    <w:rFonts w:hint="eastAsia"/>
                    <w:sz w:val="18"/>
                    <w:szCs w:val="18"/>
                  </w:rPr>
                  <w:t>・確認(ボタン)</w:t>
                </w:r>
              </w:p>
              <w:p w14:paraId="28EFED91" w14:textId="77777777" w:rsidR="00F8597A" w:rsidRPr="00997930" w:rsidRDefault="00F8597A" w:rsidP="00F8597A">
                <w:pPr>
                  <w:ind w:leftChars="0" w:left="0"/>
                  <w:jc w:val="left"/>
                  <w:rPr>
                    <w:sz w:val="18"/>
                    <w:szCs w:val="18"/>
                  </w:rPr>
                </w:pPr>
                <w:r>
                  <w:rPr>
                    <w:rFonts w:hint="eastAsia"/>
                    <w:sz w:val="18"/>
                    <w:szCs w:val="18"/>
                  </w:rPr>
                  <w:t>・戻る(ボタン)</w:t>
                </w:r>
              </w:p>
            </w:tc>
          </w:tr>
        </w:tbl>
        <w:p w14:paraId="31D194D3" w14:textId="77777777" w:rsidR="00A85453" w:rsidRDefault="00A85453">
          <w:pPr>
            <w:widowControl/>
            <w:spacing w:line="240" w:lineRule="auto"/>
            <w:ind w:leftChars="0" w:left="0"/>
            <w:jc w:val="left"/>
          </w:pPr>
          <w:r>
            <w:br w:type="page"/>
          </w:r>
        </w:p>
        <w:p w14:paraId="5047355F" w14:textId="51049D71"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3F1114" w:rsidRPr="00997930" w14:paraId="7CE37782" w14:textId="77777777" w:rsidTr="009D668D">
            <w:tc>
              <w:tcPr>
                <w:tcW w:w="1980" w:type="dxa"/>
                <w:gridSpan w:val="2"/>
              </w:tcPr>
              <w:p w14:paraId="56D76BBB" w14:textId="77777777" w:rsidR="003F1114" w:rsidRPr="00997930" w:rsidRDefault="003F1114"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214CC631" w14:textId="77777777" w:rsidR="003F1114" w:rsidRPr="00997930" w:rsidRDefault="003F1114" w:rsidP="003F1114">
                <w:pPr>
                  <w:ind w:leftChars="0" w:left="0"/>
                  <w:jc w:val="center"/>
                  <w:rPr>
                    <w:b/>
                    <w:sz w:val="18"/>
                    <w:szCs w:val="18"/>
                  </w:rPr>
                </w:pPr>
                <w:r>
                  <w:rPr>
                    <w:rFonts w:hint="eastAsia"/>
                    <w:b/>
                    <w:sz w:val="18"/>
                    <w:szCs w:val="18"/>
                  </w:rPr>
                  <w:t>利用者</w:t>
                </w:r>
              </w:p>
            </w:tc>
            <w:tc>
              <w:tcPr>
                <w:tcW w:w="6662" w:type="dxa"/>
                <w:gridSpan w:val="3"/>
                <w:vAlign w:val="center"/>
              </w:tcPr>
              <w:p w14:paraId="195C16CD" w14:textId="77777777" w:rsidR="003F1114" w:rsidRPr="00997930" w:rsidRDefault="003F1114" w:rsidP="003F1114">
                <w:pPr>
                  <w:ind w:leftChars="0" w:left="0"/>
                  <w:jc w:val="center"/>
                  <w:rPr>
                    <w:b/>
                    <w:sz w:val="18"/>
                    <w:szCs w:val="18"/>
                  </w:rPr>
                </w:pPr>
                <w:r w:rsidRPr="00997930">
                  <w:rPr>
                    <w:rFonts w:hint="eastAsia"/>
                    <w:b/>
                    <w:sz w:val="18"/>
                    <w:szCs w:val="18"/>
                  </w:rPr>
                  <w:t>項目名</w:t>
                </w:r>
              </w:p>
            </w:tc>
          </w:tr>
          <w:tr w:rsidR="003F1114" w:rsidRPr="00997930" w14:paraId="738BCB37" w14:textId="77777777" w:rsidTr="009D668D">
            <w:tc>
              <w:tcPr>
                <w:tcW w:w="988" w:type="dxa"/>
              </w:tcPr>
              <w:p w14:paraId="3D6CA98B" w14:textId="77777777" w:rsidR="003F1114" w:rsidRPr="00997930" w:rsidRDefault="003F1114" w:rsidP="003F1114">
                <w:pPr>
                  <w:ind w:leftChars="0" w:left="0"/>
                  <w:jc w:val="center"/>
                  <w:rPr>
                    <w:b/>
                    <w:sz w:val="18"/>
                    <w:szCs w:val="18"/>
                  </w:rPr>
                </w:pPr>
                <w:r w:rsidRPr="00997930">
                  <w:rPr>
                    <w:rFonts w:hint="eastAsia"/>
                    <w:b/>
                    <w:sz w:val="18"/>
                    <w:szCs w:val="18"/>
                  </w:rPr>
                  <w:t>画面ID</w:t>
                </w:r>
              </w:p>
            </w:tc>
            <w:tc>
              <w:tcPr>
                <w:tcW w:w="992" w:type="dxa"/>
              </w:tcPr>
              <w:p w14:paraId="0CB101F5" w14:textId="77777777" w:rsidR="003F1114" w:rsidRPr="00997930" w:rsidRDefault="003F1114" w:rsidP="003F1114">
                <w:pPr>
                  <w:ind w:leftChars="0" w:left="0"/>
                  <w:jc w:val="center"/>
                  <w:rPr>
                    <w:b/>
                    <w:sz w:val="18"/>
                    <w:szCs w:val="18"/>
                  </w:rPr>
                </w:pPr>
                <w:r w:rsidRPr="00997930">
                  <w:rPr>
                    <w:rFonts w:hint="eastAsia"/>
                    <w:b/>
                    <w:sz w:val="18"/>
                    <w:szCs w:val="18"/>
                  </w:rPr>
                  <w:t>画面名称</w:t>
                </w:r>
              </w:p>
            </w:tc>
            <w:tc>
              <w:tcPr>
                <w:tcW w:w="1559" w:type="dxa"/>
                <w:vMerge/>
              </w:tcPr>
              <w:p w14:paraId="7DA4B9EA" w14:textId="77777777" w:rsidR="003F1114" w:rsidRPr="00997930" w:rsidRDefault="003F1114" w:rsidP="003F1114">
                <w:pPr>
                  <w:ind w:leftChars="0" w:left="0"/>
                  <w:jc w:val="center"/>
                  <w:rPr>
                    <w:b/>
                    <w:sz w:val="18"/>
                    <w:szCs w:val="18"/>
                  </w:rPr>
                </w:pPr>
              </w:p>
            </w:tc>
            <w:tc>
              <w:tcPr>
                <w:tcW w:w="2268" w:type="dxa"/>
              </w:tcPr>
              <w:p w14:paraId="337D42C4" w14:textId="77777777" w:rsidR="003F1114" w:rsidRPr="00997930" w:rsidRDefault="003F1114" w:rsidP="003F1114">
                <w:pPr>
                  <w:ind w:leftChars="0" w:left="0"/>
                  <w:jc w:val="center"/>
                  <w:rPr>
                    <w:b/>
                    <w:sz w:val="18"/>
                    <w:szCs w:val="18"/>
                  </w:rPr>
                </w:pPr>
                <w:r w:rsidRPr="00997930">
                  <w:rPr>
                    <w:rFonts w:hint="eastAsia"/>
                    <w:b/>
                    <w:sz w:val="18"/>
                    <w:szCs w:val="18"/>
                  </w:rPr>
                  <w:t>入力</w:t>
                </w:r>
              </w:p>
            </w:tc>
            <w:tc>
              <w:tcPr>
                <w:tcW w:w="2126" w:type="dxa"/>
              </w:tcPr>
              <w:p w14:paraId="67771D50" w14:textId="77777777" w:rsidR="003F1114" w:rsidRPr="00997930" w:rsidRDefault="003F1114" w:rsidP="003F1114">
                <w:pPr>
                  <w:ind w:leftChars="0" w:left="0"/>
                  <w:jc w:val="center"/>
                  <w:rPr>
                    <w:b/>
                    <w:sz w:val="18"/>
                    <w:szCs w:val="18"/>
                  </w:rPr>
                </w:pPr>
                <w:r w:rsidRPr="00997930">
                  <w:rPr>
                    <w:rFonts w:hint="eastAsia"/>
                    <w:b/>
                    <w:sz w:val="18"/>
                    <w:szCs w:val="18"/>
                  </w:rPr>
                  <w:t>出力</w:t>
                </w:r>
              </w:p>
            </w:tc>
            <w:tc>
              <w:tcPr>
                <w:tcW w:w="2268" w:type="dxa"/>
              </w:tcPr>
              <w:p w14:paraId="5FAC642C" w14:textId="77777777" w:rsidR="003F1114" w:rsidRPr="00997930" w:rsidRDefault="003F1114" w:rsidP="003F1114">
                <w:pPr>
                  <w:ind w:leftChars="0" w:left="0"/>
                  <w:jc w:val="center"/>
                  <w:rPr>
                    <w:b/>
                    <w:sz w:val="18"/>
                    <w:szCs w:val="18"/>
                  </w:rPr>
                </w:pPr>
                <w:r>
                  <w:rPr>
                    <w:rFonts w:hint="eastAsia"/>
                    <w:b/>
                    <w:sz w:val="18"/>
                    <w:szCs w:val="18"/>
                  </w:rPr>
                  <w:t>操作</w:t>
                </w:r>
              </w:p>
            </w:tc>
          </w:tr>
          <w:tr w:rsidR="00A85453" w:rsidRPr="00997930" w14:paraId="7BACBAA7" w14:textId="77777777" w:rsidTr="009D668D">
            <w:trPr>
              <w:trHeight w:val="1920"/>
            </w:trPr>
            <w:tc>
              <w:tcPr>
                <w:tcW w:w="988" w:type="dxa"/>
                <w:shd w:val="clear" w:color="auto" w:fill="EEECE1" w:themeFill="background2"/>
              </w:tcPr>
              <w:p w14:paraId="54FFF803"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ADA6ED1" w14:textId="77777777" w:rsidR="00A85453" w:rsidRPr="00997930" w:rsidRDefault="00A85453" w:rsidP="00A85453">
                <w:pPr>
                  <w:ind w:leftChars="0" w:left="0"/>
                  <w:jc w:val="center"/>
                  <w:rPr>
                    <w:b/>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28DA3F10" w14:textId="77777777" w:rsidR="00A85453" w:rsidRPr="0067531B" w:rsidRDefault="00A85453" w:rsidP="003F1114">
                <w:pPr>
                  <w:ind w:leftChars="0" w:left="0"/>
                  <w:rPr>
                    <w:sz w:val="18"/>
                    <w:szCs w:val="18"/>
                  </w:rPr>
                </w:pPr>
                <w:r>
                  <w:rPr>
                    <w:rFonts w:hint="eastAsia"/>
                    <w:sz w:val="18"/>
                    <w:szCs w:val="18"/>
                  </w:rPr>
                  <w:t>運用管理者</w:t>
                </w:r>
              </w:p>
            </w:tc>
            <w:tc>
              <w:tcPr>
                <w:tcW w:w="2268" w:type="dxa"/>
                <w:shd w:val="clear" w:color="auto" w:fill="EEECE1" w:themeFill="background2"/>
              </w:tcPr>
              <w:p w14:paraId="57B21B75" w14:textId="77777777" w:rsidR="00A85453" w:rsidRPr="00997930" w:rsidRDefault="002F576E" w:rsidP="00A85453">
                <w:pPr>
                  <w:ind w:leftChars="0" w:left="0"/>
                  <w:rPr>
                    <w:b/>
                    <w:sz w:val="18"/>
                    <w:szCs w:val="18"/>
                  </w:rPr>
                </w:pPr>
                <w:r>
                  <w:rPr>
                    <w:rFonts w:hint="eastAsia"/>
                    <w:sz w:val="18"/>
                    <w:szCs w:val="18"/>
                  </w:rPr>
                  <w:t>-</w:t>
                </w:r>
              </w:p>
            </w:tc>
            <w:tc>
              <w:tcPr>
                <w:tcW w:w="2126" w:type="dxa"/>
                <w:shd w:val="clear" w:color="auto" w:fill="EEECE1" w:themeFill="background2"/>
              </w:tcPr>
              <w:p w14:paraId="66D43EC1" w14:textId="77777777" w:rsidR="00A85453" w:rsidRDefault="00A85453" w:rsidP="00A85453">
                <w:pPr>
                  <w:ind w:leftChars="0" w:left="0"/>
                  <w:rPr>
                    <w:sz w:val="18"/>
                    <w:szCs w:val="18"/>
                  </w:rPr>
                </w:pPr>
                <w:r>
                  <w:rPr>
                    <w:rFonts w:hint="eastAsia"/>
                    <w:sz w:val="18"/>
                    <w:szCs w:val="18"/>
                  </w:rPr>
                  <w:t>・</w:t>
                </w:r>
                <w:r w:rsidR="00C666B6">
                  <w:rPr>
                    <w:rFonts w:hint="eastAsia"/>
                    <w:sz w:val="18"/>
                    <w:szCs w:val="18"/>
                  </w:rPr>
                  <w:t>メールアドレス</w:t>
                </w:r>
              </w:p>
              <w:p w14:paraId="7778577D" w14:textId="77777777" w:rsidR="00A85453" w:rsidRDefault="00A85453" w:rsidP="00A85453">
                <w:pPr>
                  <w:ind w:leftChars="0" w:left="0"/>
                  <w:rPr>
                    <w:sz w:val="18"/>
                    <w:szCs w:val="18"/>
                  </w:rPr>
                </w:pPr>
                <w:r>
                  <w:rPr>
                    <w:rFonts w:hint="eastAsia"/>
                    <w:sz w:val="18"/>
                    <w:szCs w:val="18"/>
                  </w:rPr>
                  <w:t>・氏名</w:t>
                </w:r>
              </w:p>
              <w:p w14:paraId="5EC14D65" w14:textId="77777777" w:rsidR="00A85453" w:rsidRDefault="00A85453" w:rsidP="00A85453">
                <w:pPr>
                  <w:ind w:leftChars="0" w:left="0"/>
                  <w:rPr>
                    <w:sz w:val="18"/>
                    <w:szCs w:val="18"/>
                  </w:rPr>
                </w:pPr>
                <w:r>
                  <w:rPr>
                    <w:rFonts w:hint="eastAsia"/>
                    <w:sz w:val="18"/>
                    <w:szCs w:val="18"/>
                  </w:rPr>
                  <w:t>・郵便番号</w:t>
                </w:r>
              </w:p>
              <w:p w14:paraId="38C3069D" w14:textId="77777777" w:rsidR="00A85453" w:rsidRDefault="00A85453" w:rsidP="00A85453">
                <w:pPr>
                  <w:ind w:leftChars="0" w:left="0"/>
                  <w:rPr>
                    <w:sz w:val="18"/>
                    <w:szCs w:val="18"/>
                  </w:rPr>
                </w:pPr>
                <w:r>
                  <w:rPr>
                    <w:rFonts w:hint="eastAsia"/>
                    <w:sz w:val="18"/>
                    <w:szCs w:val="18"/>
                  </w:rPr>
                  <w:t>・住所</w:t>
                </w:r>
              </w:p>
              <w:p w14:paraId="2CE19698" w14:textId="77777777" w:rsidR="00A85453" w:rsidRDefault="00A85453" w:rsidP="00A85453">
                <w:pPr>
                  <w:ind w:leftChars="0" w:left="0"/>
                  <w:rPr>
                    <w:sz w:val="18"/>
                    <w:szCs w:val="18"/>
                  </w:rPr>
                </w:pPr>
                <w:r>
                  <w:rPr>
                    <w:rFonts w:hint="eastAsia"/>
                    <w:sz w:val="18"/>
                    <w:szCs w:val="18"/>
                  </w:rPr>
                  <w:t>・電話番号</w:t>
                </w:r>
              </w:p>
              <w:p w14:paraId="655B0BB9" w14:textId="77777777" w:rsidR="00A85453" w:rsidRPr="00997930" w:rsidRDefault="00A85453" w:rsidP="00A85453">
                <w:pPr>
                  <w:ind w:leftChars="0" w:left="0"/>
                  <w:rPr>
                    <w:b/>
                    <w:sz w:val="18"/>
                    <w:szCs w:val="18"/>
                  </w:rPr>
                </w:pPr>
                <w:r>
                  <w:rPr>
                    <w:rFonts w:hint="eastAsia"/>
                    <w:sz w:val="18"/>
                    <w:szCs w:val="18"/>
                  </w:rPr>
                  <w:t>・権限</w:t>
                </w:r>
              </w:p>
            </w:tc>
            <w:tc>
              <w:tcPr>
                <w:tcW w:w="2268" w:type="dxa"/>
                <w:shd w:val="clear" w:color="auto" w:fill="EEECE1" w:themeFill="background2"/>
              </w:tcPr>
              <w:p w14:paraId="70DDB57C" w14:textId="77777777" w:rsidR="00A85453" w:rsidRDefault="00A85453" w:rsidP="00A85453">
                <w:pPr>
                  <w:ind w:leftChars="0" w:left="0"/>
                  <w:rPr>
                    <w:sz w:val="18"/>
                    <w:szCs w:val="18"/>
                  </w:rPr>
                </w:pPr>
                <w:r>
                  <w:rPr>
                    <w:rFonts w:hint="eastAsia"/>
                    <w:sz w:val="18"/>
                    <w:szCs w:val="18"/>
                  </w:rPr>
                  <w:t>・登録(ボタン)</w:t>
                </w:r>
              </w:p>
              <w:p w14:paraId="04884ADD" w14:textId="77777777" w:rsidR="00A85453" w:rsidRDefault="00A85453" w:rsidP="00A85453">
                <w:pPr>
                  <w:ind w:leftChars="0" w:left="0"/>
                  <w:rPr>
                    <w:b/>
                    <w:sz w:val="18"/>
                    <w:szCs w:val="18"/>
                  </w:rPr>
                </w:pPr>
                <w:r>
                  <w:rPr>
                    <w:rFonts w:hint="eastAsia"/>
                    <w:sz w:val="18"/>
                    <w:szCs w:val="18"/>
                  </w:rPr>
                  <w:t>・戻る(ボタン)</w:t>
                </w:r>
              </w:p>
            </w:tc>
          </w:tr>
          <w:tr w:rsidR="00A85453" w:rsidRPr="00997930" w14:paraId="7821245C" w14:textId="77777777" w:rsidTr="009D668D">
            <w:trPr>
              <w:trHeight w:val="960"/>
            </w:trPr>
            <w:tc>
              <w:tcPr>
                <w:tcW w:w="988" w:type="dxa"/>
                <w:shd w:val="clear" w:color="auto" w:fill="EEECE1" w:themeFill="background2"/>
              </w:tcPr>
              <w:p w14:paraId="2C81859D" w14:textId="77777777" w:rsidR="00A85453" w:rsidRDefault="00A85453"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shd w:val="clear" w:color="auto" w:fill="EEECE1" w:themeFill="background2"/>
              </w:tcPr>
              <w:p w14:paraId="7FEFB611" w14:textId="77777777" w:rsidR="00A85453" w:rsidRPr="00997930" w:rsidRDefault="00A85453"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2A28A8CE" w14:textId="77777777" w:rsidR="00A85453" w:rsidRDefault="00A85453" w:rsidP="00A85453">
                <w:pPr>
                  <w:ind w:leftChars="0" w:left="0"/>
                  <w:jc w:val="left"/>
                  <w:rPr>
                    <w:sz w:val="18"/>
                    <w:szCs w:val="18"/>
                  </w:rPr>
                </w:pPr>
                <w:r>
                  <w:rPr>
                    <w:rFonts w:hint="eastAsia"/>
                    <w:sz w:val="18"/>
                    <w:szCs w:val="18"/>
                  </w:rPr>
                  <w:t>運用管理者</w:t>
                </w:r>
              </w:p>
            </w:tc>
            <w:tc>
              <w:tcPr>
                <w:tcW w:w="2268" w:type="dxa"/>
                <w:shd w:val="clear" w:color="auto" w:fill="EEECE1" w:themeFill="background2"/>
              </w:tcPr>
              <w:p w14:paraId="74E0BFC6" w14:textId="77777777" w:rsidR="00A85453" w:rsidRPr="00997930" w:rsidRDefault="002F576E" w:rsidP="00A85453">
                <w:pPr>
                  <w:ind w:leftChars="0" w:left="0"/>
                  <w:jc w:val="left"/>
                  <w:rPr>
                    <w:sz w:val="18"/>
                    <w:szCs w:val="18"/>
                  </w:rPr>
                </w:pPr>
                <w:r>
                  <w:rPr>
                    <w:rFonts w:hint="eastAsia"/>
                    <w:sz w:val="18"/>
                    <w:szCs w:val="18"/>
                  </w:rPr>
                  <w:t>-</w:t>
                </w:r>
              </w:p>
            </w:tc>
            <w:tc>
              <w:tcPr>
                <w:tcW w:w="2126" w:type="dxa"/>
                <w:shd w:val="clear" w:color="auto" w:fill="EEECE1" w:themeFill="background2"/>
              </w:tcPr>
              <w:p w14:paraId="6D2A0012" w14:textId="77777777" w:rsidR="00A85453" w:rsidRPr="00997930" w:rsidRDefault="00A85453" w:rsidP="00A85453">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7F51972A" w14:textId="77777777" w:rsidR="00A85453" w:rsidRPr="00997930" w:rsidRDefault="00A85453" w:rsidP="00A85453">
                <w:pPr>
                  <w:ind w:leftChars="0" w:left="0"/>
                  <w:jc w:val="left"/>
                  <w:rPr>
                    <w:sz w:val="18"/>
                    <w:szCs w:val="18"/>
                  </w:rPr>
                </w:pPr>
                <w:r>
                  <w:rPr>
                    <w:rFonts w:hint="eastAsia"/>
                    <w:sz w:val="18"/>
                    <w:szCs w:val="18"/>
                  </w:rPr>
                  <w:t>・会員一覧へ戻る(リンク)</w:t>
                </w:r>
              </w:p>
            </w:tc>
          </w:tr>
          <w:tr w:rsidR="00D90BD2" w:rsidRPr="00997930" w14:paraId="26777FCD" w14:textId="77777777" w:rsidTr="00882A75">
            <w:trPr>
              <w:trHeight w:val="1986"/>
            </w:trPr>
            <w:tc>
              <w:tcPr>
                <w:tcW w:w="988" w:type="dxa"/>
                <w:shd w:val="clear" w:color="auto" w:fill="EEECE1" w:themeFill="background2"/>
              </w:tcPr>
              <w:p w14:paraId="2A7CD23D" w14:textId="77777777" w:rsidR="00D90BD2" w:rsidRDefault="00D90BD2" w:rsidP="00A85453">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19A2888" w14:textId="77777777" w:rsidR="00D90BD2" w:rsidRPr="00997930" w:rsidRDefault="00D90BD2" w:rsidP="00A85453">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p w14:paraId="6211AFFD" w14:textId="77777777" w:rsidR="00D90BD2" w:rsidRPr="00997930" w:rsidRDefault="00D90BD2" w:rsidP="00A85453">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995ACB" w14:textId="77777777" w:rsidR="00D90BD2" w:rsidRDefault="00D90BD2" w:rsidP="00A85453">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53D0E71" w14:textId="77777777" w:rsidR="00D90BD2" w:rsidRDefault="00D90BD2" w:rsidP="00A85453">
                <w:pPr>
                  <w:ind w:leftChars="0" w:left="0"/>
                  <w:jc w:val="left"/>
                  <w:rPr>
                    <w:sz w:val="18"/>
                    <w:szCs w:val="18"/>
                  </w:rPr>
                </w:pPr>
                <w:r>
                  <w:rPr>
                    <w:rFonts w:hint="eastAsia"/>
                    <w:sz w:val="18"/>
                    <w:szCs w:val="18"/>
                  </w:rPr>
                  <w:t>・</w:t>
                </w:r>
                <w:r w:rsidR="00C666B6">
                  <w:rPr>
                    <w:rFonts w:hint="eastAsia"/>
                    <w:sz w:val="18"/>
                    <w:szCs w:val="18"/>
                  </w:rPr>
                  <w:t>メールアドレス</w:t>
                </w:r>
              </w:p>
              <w:p w14:paraId="325FBFB9" w14:textId="77777777" w:rsidR="00D90BD2" w:rsidRDefault="00D90BD2" w:rsidP="00A85453">
                <w:pPr>
                  <w:ind w:leftChars="0" w:left="0"/>
                  <w:jc w:val="left"/>
                  <w:rPr>
                    <w:sz w:val="18"/>
                    <w:szCs w:val="18"/>
                  </w:rPr>
                </w:pPr>
                <w:r>
                  <w:rPr>
                    <w:rFonts w:hint="eastAsia"/>
                    <w:sz w:val="18"/>
                    <w:szCs w:val="18"/>
                  </w:rPr>
                  <w:t>・氏名</w:t>
                </w:r>
              </w:p>
              <w:p w14:paraId="1E4AD84D" w14:textId="77777777" w:rsidR="00D90BD2" w:rsidRDefault="00D90BD2" w:rsidP="00A85453">
                <w:pPr>
                  <w:ind w:leftChars="0" w:left="0"/>
                  <w:jc w:val="left"/>
                  <w:rPr>
                    <w:sz w:val="18"/>
                    <w:szCs w:val="18"/>
                  </w:rPr>
                </w:pPr>
                <w:r>
                  <w:rPr>
                    <w:rFonts w:hint="eastAsia"/>
                    <w:sz w:val="18"/>
                    <w:szCs w:val="18"/>
                  </w:rPr>
                  <w:t>・郵便番号</w:t>
                </w:r>
              </w:p>
              <w:p w14:paraId="3858CF60" w14:textId="77777777" w:rsidR="00D90BD2" w:rsidRDefault="00D90BD2" w:rsidP="00A85453">
                <w:pPr>
                  <w:ind w:leftChars="0" w:left="0"/>
                  <w:jc w:val="left"/>
                  <w:rPr>
                    <w:sz w:val="18"/>
                    <w:szCs w:val="18"/>
                  </w:rPr>
                </w:pPr>
                <w:r>
                  <w:rPr>
                    <w:rFonts w:hint="eastAsia"/>
                    <w:sz w:val="18"/>
                    <w:szCs w:val="18"/>
                  </w:rPr>
                  <w:t>・住所</w:t>
                </w:r>
              </w:p>
              <w:p w14:paraId="421861B4" w14:textId="77777777" w:rsidR="00D90BD2" w:rsidRDefault="00D90BD2" w:rsidP="00A85453">
                <w:pPr>
                  <w:ind w:leftChars="0" w:left="0"/>
                  <w:jc w:val="left"/>
                  <w:rPr>
                    <w:sz w:val="18"/>
                    <w:szCs w:val="18"/>
                  </w:rPr>
                </w:pPr>
                <w:r>
                  <w:rPr>
                    <w:rFonts w:hint="eastAsia"/>
                    <w:sz w:val="18"/>
                    <w:szCs w:val="18"/>
                  </w:rPr>
                  <w:t>・電話番号</w:t>
                </w:r>
              </w:p>
              <w:p w14:paraId="3C690956" w14:textId="77777777" w:rsidR="00D90BD2" w:rsidRPr="00997930" w:rsidRDefault="00D90BD2" w:rsidP="00A85453">
                <w:pPr>
                  <w:ind w:leftChars="0" w:left="0"/>
                  <w:jc w:val="left"/>
                  <w:rPr>
                    <w:sz w:val="18"/>
                    <w:szCs w:val="18"/>
                  </w:rPr>
                </w:pPr>
                <w:r>
                  <w:rPr>
                    <w:rFonts w:hint="eastAsia"/>
                    <w:sz w:val="18"/>
                    <w:szCs w:val="18"/>
                  </w:rPr>
                  <w:t>・権限(ラジオボタン)</w:t>
                </w:r>
              </w:p>
            </w:tc>
            <w:tc>
              <w:tcPr>
                <w:tcW w:w="2126" w:type="dxa"/>
                <w:shd w:val="clear" w:color="auto" w:fill="EEECE1" w:themeFill="background2"/>
              </w:tcPr>
              <w:p w14:paraId="24980501" w14:textId="77777777" w:rsidR="00D90BD2" w:rsidRPr="00997930" w:rsidRDefault="002F576E" w:rsidP="00A85453">
                <w:pPr>
                  <w:ind w:leftChars="0" w:left="0"/>
                  <w:jc w:val="left"/>
                  <w:rPr>
                    <w:sz w:val="18"/>
                    <w:szCs w:val="18"/>
                  </w:rPr>
                </w:pPr>
                <w:r>
                  <w:rPr>
                    <w:rFonts w:hint="eastAsia"/>
                    <w:b/>
                    <w:sz w:val="18"/>
                    <w:szCs w:val="18"/>
                  </w:rPr>
                  <w:t>-</w:t>
                </w:r>
              </w:p>
              <w:p w14:paraId="7704CC41" w14:textId="77777777" w:rsidR="00D90BD2" w:rsidRPr="00997930" w:rsidRDefault="00D90BD2" w:rsidP="00A85453">
                <w:pPr>
                  <w:ind w:leftChars="0" w:left="0"/>
                  <w:jc w:val="left"/>
                  <w:rPr>
                    <w:sz w:val="18"/>
                    <w:szCs w:val="18"/>
                  </w:rPr>
                </w:pPr>
              </w:p>
            </w:tc>
            <w:tc>
              <w:tcPr>
                <w:tcW w:w="2268" w:type="dxa"/>
                <w:shd w:val="clear" w:color="auto" w:fill="EEECE1" w:themeFill="background2"/>
              </w:tcPr>
              <w:p w14:paraId="0E1CD21A" w14:textId="77777777" w:rsidR="00D90BD2" w:rsidRDefault="00D90BD2" w:rsidP="00A85453">
                <w:pPr>
                  <w:ind w:leftChars="0" w:left="0"/>
                  <w:jc w:val="left"/>
                  <w:rPr>
                    <w:sz w:val="18"/>
                    <w:szCs w:val="18"/>
                  </w:rPr>
                </w:pPr>
                <w:r>
                  <w:rPr>
                    <w:rFonts w:hint="eastAsia"/>
                    <w:sz w:val="18"/>
                    <w:szCs w:val="18"/>
                  </w:rPr>
                  <w:t>・確認(ボタン)</w:t>
                </w:r>
              </w:p>
              <w:p w14:paraId="02B4E5EC" w14:textId="77777777" w:rsidR="00D90BD2" w:rsidRPr="00997930" w:rsidRDefault="00D90BD2" w:rsidP="00A85453">
                <w:pPr>
                  <w:ind w:leftChars="0" w:left="0"/>
                  <w:jc w:val="left"/>
                  <w:rPr>
                    <w:sz w:val="18"/>
                    <w:szCs w:val="18"/>
                  </w:rPr>
                </w:pPr>
                <w:r>
                  <w:rPr>
                    <w:rFonts w:hint="eastAsia"/>
                    <w:sz w:val="18"/>
                    <w:szCs w:val="18"/>
                  </w:rPr>
                  <w:t>・戻る(ボタン)</w:t>
                </w:r>
              </w:p>
              <w:p w14:paraId="70E5443B" w14:textId="77777777" w:rsidR="00D90BD2" w:rsidRPr="00997930" w:rsidRDefault="00D90BD2" w:rsidP="00A85453">
                <w:pPr>
                  <w:ind w:leftChars="0" w:left="0"/>
                  <w:jc w:val="left"/>
                  <w:rPr>
                    <w:sz w:val="18"/>
                    <w:szCs w:val="18"/>
                  </w:rPr>
                </w:pPr>
              </w:p>
            </w:tc>
          </w:tr>
          <w:tr w:rsidR="00D90BD2" w:rsidRPr="00997930" w14:paraId="215E0E54" w14:textId="77777777" w:rsidTr="009D668D">
            <w:trPr>
              <w:trHeight w:val="960"/>
            </w:trPr>
            <w:tc>
              <w:tcPr>
                <w:tcW w:w="988" w:type="dxa"/>
                <w:shd w:val="clear" w:color="auto" w:fill="EEECE1" w:themeFill="background2"/>
              </w:tcPr>
              <w:p w14:paraId="516EA95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1D62A46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1559" w:type="dxa"/>
                <w:shd w:val="clear" w:color="auto" w:fill="EEECE1" w:themeFill="background2"/>
              </w:tcPr>
              <w:p w14:paraId="6C4ACA2E"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0C3B25B9" w14:textId="77777777" w:rsidR="00D90BD2" w:rsidRDefault="00D90BD2" w:rsidP="00D90BD2">
                <w:pPr>
                  <w:ind w:leftChars="0" w:left="0"/>
                  <w:jc w:val="left"/>
                  <w:rPr>
                    <w:sz w:val="18"/>
                    <w:szCs w:val="18"/>
                  </w:rPr>
                </w:pPr>
              </w:p>
            </w:tc>
            <w:tc>
              <w:tcPr>
                <w:tcW w:w="2126" w:type="dxa"/>
                <w:shd w:val="clear" w:color="auto" w:fill="EEECE1" w:themeFill="background2"/>
              </w:tcPr>
              <w:p w14:paraId="5422E9F8"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5A76BF09" w14:textId="77777777" w:rsidR="00D90BD2" w:rsidRDefault="00D90BD2" w:rsidP="00D90BD2">
                <w:pPr>
                  <w:ind w:leftChars="0" w:left="0"/>
                  <w:rPr>
                    <w:sz w:val="18"/>
                    <w:szCs w:val="18"/>
                  </w:rPr>
                </w:pPr>
                <w:r>
                  <w:rPr>
                    <w:rFonts w:hint="eastAsia"/>
                    <w:sz w:val="18"/>
                    <w:szCs w:val="18"/>
                  </w:rPr>
                  <w:t>・氏名</w:t>
                </w:r>
              </w:p>
              <w:p w14:paraId="188BA459" w14:textId="77777777" w:rsidR="00D90BD2" w:rsidRDefault="00D90BD2" w:rsidP="00D90BD2">
                <w:pPr>
                  <w:ind w:leftChars="0" w:left="0"/>
                  <w:rPr>
                    <w:sz w:val="18"/>
                    <w:szCs w:val="18"/>
                  </w:rPr>
                </w:pPr>
                <w:r>
                  <w:rPr>
                    <w:rFonts w:hint="eastAsia"/>
                    <w:sz w:val="18"/>
                    <w:szCs w:val="18"/>
                  </w:rPr>
                  <w:t>・郵便番号</w:t>
                </w:r>
              </w:p>
              <w:p w14:paraId="402CA946" w14:textId="77777777" w:rsidR="00D90BD2" w:rsidRDefault="00D90BD2" w:rsidP="00D90BD2">
                <w:pPr>
                  <w:ind w:leftChars="0" w:left="0"/>
                  <w:rPr>
                    <w:sz w:val="18"/>
                    <w:szCs w:val="18"/>
                  </w:rPr>
                </w:pPr>
                <w:r>
                  <w:rPr>
                    <w:rFonts w:hint="eastAsia"/>
                    <w:sz w:val="18"/>
                    <w:szCs w:val="18"/>
                  </w:rPr>
                  <w:t>・住所</w:t>
                </w:r>
              </w:p>
              <w:p w14:paraId="0C66AC16" w14:textId="77777777" w:rsidR="00D90BD2" w:rsidRDefault="00D90BD2" w:rsidP="00D90BD2">
                <w:pPr>
                  <w:ind w:leftChars="0" w:left="0"/>
                  <w:rPr>
                    <w:sz w:val="18"/>
                    <w:szCs w:val="18"/>
                  </w:rPr>
                </w:pPr>
                <w:r>
                  <w:rPr>
                    <w:rFonts w:hint="eastAsia"/>
                    <w:sz w:val="18"/>
                    <w:szCs w:val="18"/>
                  </w:rPr>
                  <w:t>・電話番号</w:t>
                </w:r>
              </w:p>
              <w:p w14:paraId="59E490AC" w14:textId="77777777" w:rsidR="00D90BD2" w:rsidRDefault="00D90BD2" w:rsidP="00D90BD2">
                <w:pPr>
                  <w:ind w:leftChars="0" w:left="0"/>
                  <w:jc w:val="left"/>
                  <w:rPr>
                    <w:sz w:val="18"/>
                    <w:szCs w:val="18"/>
                  </w:rPr>
                </w:pPr>
                <w:r>
                  <w:rPr>
                    <w:rFonts w:hint="eastAsia"/>
                    <w:sz w:val="18"/>
                    <w:szCs w:val="18"/>
                  </w:rPr>
                  <w:t>・権限</w:t>
                </w:r>
              </w:p>
            </w:tc>
            <w:tc>
              <w:tcPr>
                <w:tcW w:w="2268" w:type="dxa"/>
                <w:shd w:val="clear" w:color="auto" w:fill="EEECE1" w:themeFill="background2"/>
              </w:tcPr>
              <w:p w14:paraId="308EF7AB" w14:textId="77777777" w:rsidR="00D90BD2" w:rsidRDefault="00D90BD2" w:rsidP="00D90BD2">
                <w:pPr>
                  <w:ind w:leftChars="0" w:left="0"/>
                  <w:rPr>
                    <w:sz w:val="18"/>
                    <w:szCs w:val="18"/>
                  </w:rPr>
                </w:pPr>
                <w:r>
                  <w:rPr>
                    <w:rFonts w:hint="eastAsia"/>
                    <w:sz w:val="18"/>
                    <w:szCs w:val="18"/>
                  </w:rPr>
                  <w:t>・登録(ボタン)</w:t>
                </w:r>
              </w:p>
              <w:p w14:paraId="77C0252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04A4FBF4" w14:textId="77777777" w:rsidTr="00882A75">
            <w:trPr>
              <w:trHeight w:val="610"/>
            </w:trPr>
            <w:tc>
              <w:tcPr>
                <w:tcW w:w="988" w:type="dxa"/>
                <w:shd w:val="clear" w:color="auto" w:fill="EEECE1" w:themeFill="background2"/>
              </w:tcPr>
              <w:p w14:paraId="3058792B"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shd w:val="clear" w:color="auto" w:fill="EEECE1" w:themeFill="background2"/>
              </w:tcPr>
              <w:p w14:paraId="4D2D397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1559" w:type="dxa"/>
                <w:shd w:val="clear" w:color="auto" w:fill="EEECE1" w:themeFill="background2"/>
              </w:tcPr>
              <w:p w14:paraId="5B036C91" w14:textId="77777777" w:rsidR="00D90BD2" w:rsidRDefault="00D90BD2" w:rsidP="00D90BD2">
                <w:pPr>
                  <w:ind w:leftChars="0" w:left="0"/>
                  <w:jc w:val="left"/>
                  <w:rPr>
                    <w:sz w:val="18"/>
                    <w:szCs w:val="18"/>
                  </w:rPr>
                </w:pPr>
                <w:r>
                  <w:rPr>
                    <w:rFonts w:hint="eastAsia"/>
                    <w:sz w:val="18"/>
                    <w:szCs w:val="18"/>
                  </w:rPr>
                  <w:t>システム管理者</w:t>
                </w:r>
              </w:p>
            </w:tc>
            <w:tc>
              <w:tcPr>
                <w:tcW w:w="2268" w:type="dxa"/>
                <w:shd w:val="clear" w:color="auto" w:fill="EEECE1" w:themeFill="background2"/>
              </w:tcPr>
              <w:p w14:paraId="2D68CFB1" w14:textId="77777777" w:rsidR="00D90BD2" w:rsidRDefault="002F576E" w:rsidP="00D90BD2">
                <w:pPr>
                  <w:ind w:leftChars="0" w:left="0"/>
                  <w:jc w:val="left"/>
                  <w:rPr>
                    <w:sz w:val="18"/>
                    <w:szCs w:val="18"/>
                  </w:rPr>
                </w:pPr>
                <w:r>
                  <w:rPr>
                    <w:rFonts w:hint="eastAsia"/>
                    <w:sz w:val="18"/>
                    <w:szCs w:val="18"/>
                  </w:rPr>
                  <w:t>-</w:t>
                </w:r>
              </w:p>
            </w:tc>
            <w:tc>
              <w:tcPr>
                <w:tcW w:w="2126" w:type="dxa"/>
                <w:shd w:val="clear" w:color="auto" w:fill="EEECE1" w:themeFill="background2"/>
              </w:tcPr>
              <w:p w14:paraId="28F48B0D" w14:textId="77777777" w:rsidR="00D90BD2"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shd w:val="clear" w:color="auto" w:fill="EEECE1" w:themeFill="background2"/>
              </w:tcPr>
              <w:p w14:paraId="48872BB8" w14:textId="77777777" w:rsidR="00D90BD2" w:rsidRPr="00997930" w:rsidRDefault="00D90BD2" w:rsidP="00D90BD2">
                <w:pPr>
                  <w:ind w:leftChars="0" w:left="0"/>
                  <w:jc w:val="left"/>
                  <w:rPr>
                    <w:sz w:val="18"/>
                    <w:szCs w:val="18"/>
                  </w:rPr>
                </w:pPr>
                <w:r>
                  <w:rPr>
                    <w:rFonts w:hint="eastAsia"/>
                    <w:sz w:val="18"/>
                    <w:szCs w:val="18"/>
                  </w:rPr>
                  <w:t>・会員一覧へ戻る(リンク)</w:t>
                </w:r>
              </w:p>
            </w:tc>
          </w:tr>
          <w:tr w:rsidR="00D90BD2" w:rsidRPr="00997930" w14:paraId="666849A8" w14:textId="77777777" w:rsidTr="009D668D">
            <w:trPr>
              <w:trHeight w:val="960"/>
            </w:trPr>
            <w:tc>
              <w:tcPr>
                <w:tcW w:w="988" w:type="dxa"/>
              </w:tcPr>
              <w:p w14:paraId="4862656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01D90F3E"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tcPr>
              <w:p w14:paraId="7F2A636F"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18359616"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ACB7EAA" w14:textId="77777777" w:rsidR="00D90BD2" w:rsidRDefault="00D90BD2" w:rsidP="00D90BD2">
                <w:pPr>
                  <w:ind w:leftChars="0" w:left="0"/>
                  <w:jc w:val="left"/>
                  <w:rPr>
                    <w:sz w:val="18"/>
                    <w:szCs w:val="18"/>
                  </w:rPr>
                </w:pPr>
                <w:r>
                  <w:rPr>
                    <w:rFonts w:hint="eastAsia"/>
                    <w:sz w:val="18"/>
                    <w:szCs w:val="18"/>
                  </w:rPr>
                  <w:t>・氏名</w:t>
                </w:r>
              </w:p>
              <w:p w14:paraId="4BC73432" w14:textId="77777777" w:rsidR="00D90BD2" w:rsidRDefault="00D90BD2" w:rsidP="00D90BD2">
                <w:pPr>
                  <w:ind w:leftChars="0" w:left="0"/>
                  <w:jc w:val="left"/>
                  <w:rPr>
                    <w:sz w:val="18"/>
                    <w:szCs w:val="18"/>
                  </w:rPr>
                </w:pPr>
                <w:r>
                  <w:rPr>
                    <w:rFonts w:hint="eastAsia"/>
                    <w:sz w:val="18"/>
                    <w:szCs w:val="18"/>
                  </w:rPr>
                  <w:t>・郵便番号</w:t>
                </w:r>
              </w:p>
              <w:p w14:paraId="342A4658" w14:textId="77777777" w:rsidR="00D90BD2" w:rsidRDefault="00D90BD2" w:rsidP="00D90BD2">
                <w:pPr>
                  <w:ind w:leftChars="0" w:left="0"/>
                  <w:jc w:val="left"/>
                  <w:rPr>
                    <w:sz w:val="18"/>
                    <w:szCs w:val="18"/>
                  </w:rPr>
                </w:pPr>
                <w:r>
                  <w:rPr>
                    <w:rFonts w:hint="eastAsia"/>
                    <w:sz w:val="18"/>
                    <w:szCs w:val="18"/>
                  </w:rPr>
                  <w:t>・住所</w:t>
                </w:r>
              </w:p>
              <w:p w14:paraId="54D97230" w14:textId="77777777" w:rsidR="00D90BD2" w:rsidRDefault="00D90BD2" w:rsidP="00D90BD2">
                <w:pPr>
                  <w:ind w:leftChars="0" w:left="0"/>
                  <w:jc w:val="left"/>
                  <w:rPr>
                    <w:sz w:val="18"/>
                    <w:szCs w:val="18"/>
                  </w:rPr>
                </w:pPr>
                <w:r>
                  <w:rPr>
                    <w:rFonts w:hint="eastAsia"/>
                    <w:sz w:val="18"/>
                    <w:szCs w:val="18"/>
                  </w:rPr>
                  <w:t>・電話番号</w:t>
                </w:r>
              </w:p>
            </w:tc>
            <w:tc>
              <w:tcPr>
                <w:tcW w:w="2126" w:type="dxa"/>
              </w:tcPr>
              <w:p w14:paraId="34FE7B92" w14:textId="77777777" w:rsidR="00D90BD2" w:rsidRDefault="00D90BD2" w:rsidP="00D90BD2">
                <w:pPr>
                  <w:ind w:leftChars="0" w:left="0"/>
                  <w:jc w:val="left"/>
                  <w:rPr>
                    <w:sz w:val="18"/>
                    <w:szCs w:val="18"/>
                  </w:rPr>
                </w:pPr>
                <w:r>
                  <w:rPr>
                    <w:rFonts w:hint="eastAsia"/>
                    <w:sz w:val="18"/>
                    <w:szCs w:val="18"/>
                  </w:rPr>
                  <w:t>登録されている会員情報を</w:t>
                </w:r>
              </w:p>
              <w:p w14:paraId="21D76B9B" w14:textId="77777777" w:rsidR="00D90BD2" w:rsidRDefault="00D90BD2" w:rsidP="00D90BD2">
                <w:pPr>
                  <w:ind w:leftChars="0" w:left="0"/>
                  <w:jc w:val="left"/>
                  <w:rPr>
                    <w:sz w:val="18"/>
                    <w:szCs w:val="18"/>
                  </w:rPr>
                </w:pPr>
                <w:r>
                  <w:rPr>
                    <w:rFonts w:hint="eastAsia"/>
                    <w:sz w:val="18"/>
                    <w:szCs w:val="18"/>
                  </w:rPr>
                  <w:t>入力欄に表示</w:t>
                </w:r>
              </w:p>
            </w:tc>
            <w:tc>
              <w:tcPr>
                <w:tcW w:w="2268" w:type="dxa"/>
              </w:tcPr>
              <w:p w14:paraId="6047CB6F" w14:textId="77777777" w:rsidR="00D90BD2" w:rsidRDefault="00D90BD2" w:rsidP="00D90BD2">
                <w:pPr>
                  <w:ind w:leftChars="0" w:left="0"/>
                  <w:jc w:val="left"/>
                  <w:rPr>
                    <w:sz w:val="18"/>
                    <w:szCs w:val="18"/>
                  </w:rPr>
                </w:pPr>
                <w:r>
                  <w:rPr>
                    <w:rFonts w:hint="eastAsia"/>
                    <w:sz w:val="18"/>
                    <w:szCs w:val="18"/>
                  </w:rPr>
                  <w:t>・確認(ボタン)</w:t>
                </w:r>
              </w:p>
              <w:p w14:paraId="3D544F0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1B9877F" w14:textId="77777777" w:rsidTr="009D668D">
            <w:trPr>
              <w:trHeight w:val="709"/>
            </w:trPr>
            <w:tc>
              <w:tcPr>
                <w:tcW w:w="988" w:type="dxa"/>
              </w:tcPr>
              <w:p w14:paraId="49DE9FE0"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CA839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1559" w:type="dxa"/>
              </w:tcPr>
              <w:p w14:paraId="5CA572C5"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230D518" w14:textId="77777777" w:rsidR="00D90BD2" w:rsidRPr="00A62542" w:rsidRDefault="002F576E" w:rsidP="00D90BD2">
                <w:pPr>
                  <w:ind w:leftChars="0" w:left="0"/>
                  <w:jc w:val="left"/>
                  <w:rPr>
                    <w:sz w:val="18"/>
                    <w:szCs w:val="18"/>
                  </w:rPr>
                </w:pPr>
                <w:r w:rsidRPr="00A62542">
                  <w:rPr>
                    <w:rFonts w:hint="eastAsia"/>
                    <w:sz w:val="18"/>
                    <w:szCs w:val="18"/>
                  </w:rPr>
                  <w:t>-</w:t>
                </w:r>
              </w:p>
            </w:tc>
            <w:tc>
              <w:tcPr>
                <w:tcW w:w="2126" w:type="dxa"/>
              </w:tcPr>
              <w:p w14:paraId="366BD847"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6254FE79" w14:textId="77777777" w:rsidR="00D90BD2" w:rsidRDefault="00D90BD2" w:rsidP="00D90BD2">
                <w:pPr>
                  <w:ind w:leftChars="0" w:left="0"/>
                  <w:jc w:val="left"/>
                  <w:rPr>
                    <w:sz w:val="18"/>
                    <w:szCs w:val="18"/>
                  </w:rPr>
                </w:pPr>
                <w:r>
                  <w:rPr>
                    <w:rFonts w:hint="eastAsia"/>
                    <w:sz w:val="18"/>
                    <w:szCs w:val="18"/>
                  </w:rPr>
                  <w:t>・氏名</w:t>
                </w:r>
              </w:p>
              <w:p w14:paraId="71B34A43" w14:textId="77777777" w:rsidR="00D90BD2" w:rsidRDefault="00D90BD2" w:rsidP="00D90BD2">
                <w:pPr>
                  <w:ind w:leftChars="0" w:left="0"/>
                  <w:jc w:val="left"/>
                  <w:rPr>
                    <w:sz w:val="18"/>
                    <w:szCs w:val="18"/>
                  </w:rPr>
                </w:pPr>
                <w:r>
                  <w:rPr>
                    <w:rFonts w:hint="eastAsia"/>
                    <w:sz w:val="18"/>
                    <w:szCs w:val="18"/>
                  </w:rPr>
                  <w:t>・郵便番号</w:t>
                </w:r>
              </w:p>
              <w:p w14:paraId="0634D22C" w14:textId="77777777" w:rsidR="00D90BD2" w:rsidRDefault="00D90BD2" w:rsidP="00D90BD2">
                <w:pPr>
                  <w:ind w:leftChars="0" w:left="0"/>
                  <w:jc w:val="left"/>
                  <w:rPr>
                    <w:sz w:val="18"/>
                    <w:szCs w:val="18"/>
                  </w:rPr>
                </w:pPr>
                <w:r>
                  <w:rPr>
                    <w:rFonts w:hint="eastAsia"/>
                    <w:sz w:val="18"/>
                    <w:szCs w:val="18"/>
                  </w:rPr>
                  <w:t>・住所</w:t>
                </w:r>
              </w:p>
              <w:p w14:paraId="336F8FC4"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9EB2B5E" w14:textId="77777777" w:rsidR="00D90BD2" w:rsidRDefault="00D90BD2" w:rsidP="00D90BD2">
                <w:pPr>
                  <w:ind w:leftChars="0" w:left="0"/>
                  <w:jc w:val="left"/>
                  <w:rPr>
                    <w:sz w:val="18"/>
                    <w:szCs w:val="18"/>
                  </w:rPr>
                </w:pPr>
                <w:r>
                  <w:rPr>
                    <w:rFonts w:hint="eastAsia"/>
                    <w:sz w:val="18"/>
                    <w:szCs w:val="18"/>
                  </w:rPr>
                  <w:t>・登録(ボタン)</w:t>
                </w:r>
              </w:p>
              <w:p w14:paraId="2DEB94D5"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46AAE7DD" w14:textId="77777777" w:rsidTr="009D668D">
            <w:trPr>
              <w:trHeight w:val="960"/>
            </w:trPr>
            <w:tc>
              <w:tcPr>
                <w:tcW w:w="988" w:type="dxa"/>
              </w:tcPr>
              <w:p w14:paraId="058FDDFE"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7B441E5B"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tcPr>
              <w:p w14:paraId="7F4D7507" w14:textId="77777777" w:rsidR="00D90BD2" w:rsidRDefault="00D90BD2" w:rsidP="00D90BD2">
                <w:pPr>
                  <w:ind w:leftChars="0" w:left="0"/>
                  <w:jc w:val="left"/>
                  <w:rPr>
                    <w:sz w:val="18"/>
                    <w:szCs w:val="18"/>
                  </w:rPr>
                </w:pPr>
                <w:r>
                  <w:rPr>
                    <w:rFonts w:hint="eastAsia"/>
                    <w:sz w:val="18"/>
                    <w:szCs w:val="18"/>
                  </w:rPr>
                  <w:t>一般会員</w:t>
                </w:r>
              </w:p>
            </w:tc>
            <w:tc>
              <w:tcPr>
                <w:tcW w:w="2268" w:type="dxa"/>
              </w:tcPr>
              <w:p w14:paraId="598F840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71C7FAF1"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1FF2F4ED" w14:textId="77777777" w:rsidR="00D90BD2" w:rsidRPr="00997930" w:rsidRDefault="00D90BD2" w:rsidP="00D90BD2">
                <w:pPr>
                  <w:ind w:leftChars="0" w:left="0"/>
                  <w:jc w:val="left"/>
                  <w:rPr>
                    <w:sz w:val="18"/>
                    <w:szCs w:val="18"/>
                  </w:rPr>
                </w:pPr>
                <w:r>
                  <w:rPr>
                    <w:rFonts w:hint="eastAsia"/>
                    <w:sz w:val="18"/>
                    <w:szCs w:val="18"/>
                  </w:rPr>
                  <w:t>・会員詳細へ戻る(リンク)</w:t>
                </w:r>
              </w:p>
            </w:tc>
          </w:tr>
        </w:tbl>
        <w:p w14:paraId="258DD2DE" w14:textId="77777777" w:rsidR="00A85453" w:rsidRDefault="00A85453">
          <w:pPr>
            <w:widowControl/>
            <w:spacing w:line="240" w:lineRule="auto"/>
            <w:ind w:leftChars="0" w:left="0"/>
            <w:jc w:val="left"/>
          </w:pPr>
          <w:r>
            <w:br w:type="page"/>
          </w:r>
        </w:p>
        <w:p w14:paraId="4CDF505C" w14:textId="076712F2" w:rsidR="00CB00D3" w:rsidRPr="00B9405D" w:rsidRDefault="00DA4115" w:rsidP="00CB00D3">
          <w:pPr>
            <w:widowControl/>
            <w:wordWrap w:val="0"/>
            <w:spacing w:line="240" w:lineRule="auto"/>
            <w:ind w:leftChars="0" w:left="0"/>
            <w:jc w:val="right"/>
            <w:rPr>
              <w:sz w:val="16"/>
            </w:rPr>
          </w:pPr>
          <w:fldSimple w:instr=" STYLEREF  &quot;見出し 2&quot; \w  \* MERGEFORMAT ">
            <w:r w:rsidR="003B5169" w:rsidRPr="003B5169">
              <w:rPr>
                <w:noProof/>
                <w:sz w:val="16"/>
              </w:rPr>
              <w:t>３-６</w:t>
            </w:r>
          </w:fldSimple>
          <w:r w:rsidR="00CB00D3">
            <w:rPr>
              <w:rFonts w:hint="eastAsia"/>
              <w:sz w:val="16"/>
            </w:rPr>
            <w:t>入出力情報</w:t>
          </w:r>
        </w:p>
        <w:tbl>
          <w:tblPr>
            <w:tblStyle w:val="1-51"/>
            <w:tblW w:w="10201" w:type="dxa"/>
            <w:tblLook w:val="0600" w:firstRow="0" w:lastRow="0" w:firstColumn="0" w:lastColumn="0" w:noHBand="1" w:noVBand="1"/>
          </w:tblPr>
          <w:tblGrid>
            <w:gridCol w:w="988"/>
            <w:gridCol w:w="992"/>
            <w:gridCol w:w="1559"/>
            <w:gridCol w:w="2268"/>
            <w:gridCol w:w="2126"/>
            <w:gridCol w:w="2268"/>
          </w:tblGrid>
          <w:tr w:rsidR="009D668D" w:rsidRPr="00997930" w14:paraId="759402EE" w14:textId="77777777" w:rsidTr="009D668D">
            <w:tc>
              <w:tcPr>
                <w:tcW w:w="1980" w:type="dxa"/>
                <w:gridSpan w:val="2"/>
              </w:tcPr>
              <w:p w14:paraId="2E1ABEBA" w14:textId="77777777" w:rsidR="009D668D" w:rsidRPr="00997930" w:rsidRDefault="009D668D" w:rsidP="003F1114">
                <w:pPr>
                  <w:ind w:leftChars="0" w:left="0"/>
                  <w:jc w:val="center"/>
                  <w:rPr>
                    <w:b/>
                    <w:sz w:val="18"/>
                    <w:szCs w:val="18"/>
                  </w:rPr>
                </w:pPr>
                <w:r w:rsidRPr="00997930">
                  <w:rPr>
                    <w:rFonts w:hint="eastAsia"/>
                    <w:b/>
                    <w:sz w:val="18"/>
                    <w:szCs w:val="18"/>
                  </w:rPr>
                  <w:t>画面名</w:t>
                </w:r>
              </w:p>
            </w:tc>
            <w:tc>
              <w:tcPr>
                <w:tcW w:w="1559" w:type="dxa"/>
                <w:vMerge w:val="restart"/>
                <w:vAlign w:val="center"/>
              </w:tcPr>
              <w:p w14:paraId="5313AF39" w14:textId="77777777" w:rsidR="009D668D" w:rsidRPr="00997930" w:rsidRDefault="009D668D" w:rsidP="009D668D">
                <w:pPr>
                  <w:ind w:leftChars="0" w:left="0"/>
                  <w:jc w:val="center"/>
                  <w:rPr>
                    <w:b/>
                    <w:sz w:val="18"/>
                    <w:szCs w:val="18"/>
                  </w:rPr>
                </w:pPr>
                <w:r>
                  <w:rPr>
                    <w:rFonts w:hint="eastAsia"/>
                    <w:b/>
                    <w:sz w:val="18"/>
                    <w:szCs w:val="18"/>
                  </w:rPr>
                  <w:t>利用者</w:t>
                </w:r>
              </w:p>
            </w:tc>
            <w:tc>
              <w:tcPr>
                <w:tcW w:w="6662" w:type="dxa"/>
                <w:gridSpan w:val="3"/>
                <w:vAlign w:val="center"/>
              </w:tcPr>
              <w:p w14:paraId="35360CC0" w14:textId="77777777" w:rsidR="009D668D" w:rsidRPr="00997930" w:rsidRDefault="009D668D" w:rsidP="003F1114">
                <w:pPr>
                  <w:ind w:leftChars="0" w:left="0"/>
                  <w:jc w:val="center"/>
                  <w:rPr>
                    <w:b/>
                    <w:sz w:val="18"/>
                    <w:szCs w:val="18"/>
                  </w:rPr>
                </w:pPr>
                <w:r w:rsidRPr="00997930">
                  <w:rPr>
                    <w:rFonts w:hint="eastAsia"/>
                    <w:b/>
                    <w:sz w:val="18"/>
                    <w:szCs w:val="18"/>
                  </w:rPr>
                  <w:t>項目名</w:t>
                </w:r>
              </w:p>
            </w:tc>
          </w:tr>
          <w:tr w:rsidR="009D668D" w:rsidRPr="00997930" w14:paraId="4E7E0626" w14:textId="77777777" w:rsidTr="009D668D">
            <w:tc>
              <w:tcPr>
                <w:tcW w:w="988" w:type="dxa"/>
              </w:tcPr>
              <w:p w14:paraId="4A4154DA" w14:textId="77777777" w:rsidR="009D668D" w:rsidRPr="00997930" w:rsidRDefault="009D668D" w:rsidP="003F1114">
                <w:pPr>
                  <w:ind w:leftChars="0" w:left="0"/>
                  <w:jc w:val="center"/>
                  <w:rPr>
                    <w:b/>
                    <w:sz w:val="18"/>
                    <w:szCs w:val="18"/>
                  </w:rPr>
                </w:pPr>
                <w:r w:rsidRPr="00997930">
                  <w:rPr>
                    <w:rFonts w:hint="eastAsia"/>
                    <w:b/>
                    <w:sz w:val="18"/>
                    <w:szCs w:val="18"/>
                  </w:rPr>
                  <w:t>画面ID</w:t>
                </w:r>
              </w:p>
            </w:tc>
            <w:tc>
              <w:tcPr>
                <w:tcW w:w="992" w:type="dxa"/>
              </w:tcPr>
              <w:p w14:paraId="47611AB8" w14:textId="77777777" w:rsidR="009D668D" w:rsidRPr="00997930" w:rsidRDefault="009D668D" w:rsidP="003F1114">
                <w:pPr>
                  <w:ind w:leftChars="0" w:left="0"/>
                  <w:jc w:val="center"/>
                  <w:rPr>
                    <w:b/>
                    <w:sz w:val="18"/>
                    <w:szCs w:val="18"/>
                  </w:rPr>
                </w:pPr>
                <w:r w:rsidRPr="00997930">
                  <w:rPr>
                    <w:rFonts w:hint="eastAsia"/>
                    <w:b/>
                    <w:sz w:val="18"/>
                    <w:szCs w:val="18"/>
                  </w:rPr>
                  <w:t>画面名称</w:t>
                </w:r>
              </w:p>
            </w:tc>
            <w:tc>
              <w:tcPr>
                <w:tcW w:w="1559" w:type="dxa"/>
                <w:vMerge/>
              </w:tcPr>
              <w:p w14:paraId="734AD16B" w14:textId="77777777" w:rsidR="009D668D" w:rsidRPr="00997930" w:rsidRDefault="009D668D" w:rsidP="003F1114">
                <w:pPr>
                  <w:ind w:leftChars="0" w:left="0"/>
                  <w:jc w:val="center"/>
                  <w:rPr>
                    <w:b/>
                    <w:sz w:val="18"/>
                    <w:szCs w:val="18"/>
                  </w:rPr>
                </w:pPr>
              </w:p>
            </w:tc>
            <w:tc>
              <w:tcPr>
                <w:tcW w:w="2268" w:type="dxa"/>
              </w:tcPr>
              <w:p w14:paraId="1850E824" w14:textId="77777777" w:rsidR="009D668D" w:rsidRPr="00997930" w:rsidRDefault="009D668D" w:rsidP="003F1114">
                <w:pPr>
                  <w:ind w:leftChars="0" w:left="0"/>
                  <w:jc w:val="center"/>
                  <w:rPr>
                    <w:b/>
                    <w:sz w:val="18"/>
                    <w:szCs w:val="18"/>
                  </w:rPr>
                </w:pPr>
                <w:r w:rsidRPr="00997930">
                  <w:rPr>
                    <w:rFonts w:hint="eastAsia"/>
                    <w:b/>
                    <w:sz w:val="18"/>
                    <w:szCs w:val="18"/>
                  </w:rPr>
                  <w:t>入力</w:t>
                </w:r>
              </w:p>
            </w:tc>
            <w:tc>
              <w:tcPr>
                <w:tcW w:w="2126" w:type="dxa"/>
              </w:tcPr>
              <w:p w14:paraId="72E660B3" w14:textId="77777777" w:rsidR="009D668D" w:rsidRPr="00997930" w:rsidRDefault="009D668D" w:rsidP="003F1114">
                <w:pPr>
                  <w:ind w:leftChars="0" w:left="0"/>
                  <w:jc w:val="center"/>
                  <w:rPr>
                    <w:b/>
                    <w:sz w:val="18"/>
                    <w:szCs w:val="18"/>
                  </w:rPr>
                </w:pPr>
                <w:r w:rsidRPr="00997930">
                  <w:rPr>
                    <w:rFonts w:hint="eastAsia"/>
                    <w:b/>
                    <w:sz w:val="18"/>
                    <w:szCs w:val="18"/>
                  </w:rPr>
                  <w:t>出力</w:t>
                </w:r>
              </w:p>
            </w:tc>
            <w:tc>
              <w:tcPr>
                <w:tcW w:w="2268" w:type="dxa"/>
              </w:tcPr>
              <w:p w14:paraId="0B18B901" w14:textId="77777777" w:rsidR="009D668D" w:rsidRPr="00997930" w:rsidRDefault="009D668D" w:rsidP="003F1114">
                <w:pPr>
                  <w:ind w:leftChars="0" w:left="0"/>
                  <w:jc w:val="center"/>
                  <w:rPr>
                    <w:b/>
                    <w:sz w:val="18"/>
                    <w:szCs w:val="18"/>
                  </w:rPr>
                </w:pPr>
                <w:r>
                  <w:rPr>
                    <w:rFonts w:hint="eastAsia"/>
                    <w:b/>
                    <w:sz w:val="18"/>
                    <w:szCs w:val="18"/>
                  </w:rPr>
                  <w:t>操作</w:t>
                </w:r>
              </w:p>
            </w:tc>
          </w:tr>
          <w:tr w:rsidR="00D90BD2" w14:paraId="57D98B2D" w14:textId="77777777" w:rsidTr="009D668D">
            <w:trPr>
              <w:trHeight w:val="803"/>
            </w:trPr>
            <w:tc>
              <w:tcPr>
                <w:tcW w:w="988" w:type="dxa"/>
                <w:shd w:val="clear" w:color="auto" w:fill="EEECE1" w:themeFill="background2"/>
              </w:tcPr>
              <w:p w14:paraId="53BEAEC7"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5543F35D" w14:textId="77777777" w:rsidR="00D90BD2" w:rsidRDefault="00D90BD2" w:rsidP="003F1114">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1559" w:type="dxa"/>
                <w:shd w:val="clear" w:color="auto" w:fill="EEECE1" w:themeFill="background2"/>
              </w:tcPr>
              <w:p w14:paraId="2ADC2648" w14:textId="77777777" w:rsidR="00D90BD2" w:rsidRDefault="00D90BD2" w:rsidP="003F1114">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5AB5566C" w14:textId="77777777" w:rsidR="00D90BD2" w:rsidRDefault="00D90BD2" w:rsidP="003F1114">
                <w:pPr>
                  <w:ind w:leftChars="0" w:left="0"/>
                  <w:rPr>
                    <w:sz w:val="18"/>
                    <w:szCs w:val="18"/>
                  </w:rPr>
                </w:pPr>
                <w:r>
                  <w:rPr>
                    <w:rFonts w:hint="eastAsia"/>
                    <w:sz w:val="18"/>
                    <w:szCs w:val="18"/>
                  </w:rPr>
                  <w:t>・</w:t>
                </w:r>
                <w:r w:rsidR="00C666B6">
                  <w:rPr>
                    <w:rFonts w:hint="eastAsia"/>
                    <w:sz w:val="18"/>
                    <w:szCs w:val="18"/>
                  </w:rPr>
                  <w:t>メールアドレス</w:t>
                </w:r>
              </w:p>
              <w:p w14:paraId="79C144E6" w14:textId="77777777" w:rsidR="00D90BD2" w:rsidRDefault="00D90BD2" w:rsidP="003F1114">
                <w:pPr>
                  <w:ind w:leftChars="0" w:left="0"/>
                  <w:rPr>
                    <w:sz w:val="18"/>
                    <w:szCs w:val="18"/>
                  </w:rPr>
                </w:pPr>
                <w:r>
                  <w:rPr>
                    <w:rFonts w:hint="eastAsia"/>
                    <w:sz w:val="18"/>
                    <w:szCs w:val="18"/>
                  </w:rPr>
                  <w:t>・氏名</w:t>
                </w:r>
              </w:p>
              <w:p w14:paraId="067D1954" w14:textId="77777777" w:rsidR="00D90BD2" w:rsidRDefault="00D90BD2" w:rsidP="003F1114">
                <w:pPr>
                  <w:ind w:leftChars="0" w:left="0"/>
                  <w:rPr>
                    <w:sz w:val="18"/>
                    <w:szCs w:val="18"/>
                  </w:rPr>
                </w:pPr>
                <w:r>
                  <w:rPr>
                    <w:rFonts w:hint="eastAsia"/>
                    <w:sz w:val="18"/>
                    <w:szCs w:val="18"/>
                  </w:rPr>
                  <w:t>・郵便番号</w:t>
                </w:r>
              </w:p>
              <w:p w14:paraId="0841630B" w14:textId="77777777" w:rsidR="00D90BD2" w:rsidRDefault="00D90BD2" w:rsidP="003F1114">
                <w:pPr>
                  <w:ind w:leftChars="0" w:left="0"/>
                  <w:rPr>
                    <w:sz w:val="18"/>
                    <w:szCs w:val="18"/>
                  </w:rPr>
                </w:pPr>
                <w:r>
                  <w:rPr>
                    <w:rFonts w:hint="eastAsia"/>
                    <w:sz w:val="18"/>
                    <w:szCs w:val="18"/>
                  </w:rPr>
                  <w:t>・住所</w:t>
                </w:r>
              </w:p>
              <w:p w14:paraId="4F8140F6" w14:textId="77777777" w:rsidR="00D90BD2" w:rsidRDefault="00D90BD2" w:rsidP="003F1114">
                <w:pPr>
                  <w:ind w:leftChars="0" w:left="0"/>
                  <w:jc w:val="left"/>
                  <w:rPr>
                    <w:sz w:val="18"/>
                    <w:szCs w:val="18"/>
                  </w:rPr>
                </w:pPr>
                <w:r>
                  <w:rPr>
                    <w:rFonts w:hint="eastAsia"/>
                    <w:sz w:val="18"/>
                    <w:szCs w:val="18"/>
                  </w:rPr>
                  <w:t>・電話番号</w:t>
                </w:r>
              </w:p>
            </w:tc>
            <w:tc>
              <w:tcPr>
                <w:tcW w:w="2126" w:type="dxa"/>
                <w:vMerge w:val="restart"/>
                <w:shd w:val="clear" w:color="auto" w:fill="EEECE1" w:themeFill="background2"/>
              </w:tcPr>
              <w:p w14:paraId="2CA5FE67" w14:textId="77777777" w:rsidR="00D90BD2" w:rsidRDefault="00D90BD2" w:rsidP="009D668D">
                <w:pPr>
                  <w:ind w:leftChars="0" w:left="0"/>
                  <w:rPr>
                    <w:sz w:val="18"/>
                    <w:szCs w:val="18"/>
                  </w:rPr>
                </w:pPr>
                <w:r>
                  <w:rPr>
                    <w:rFonts w:hint="eastAsia"/>
                    <w:sz w:val="18"/>
                    <w:szCs w:val="18"/>
                  </w:rPr>
                  <w:t>登録されている会員情報を入力欄に表示</w:t>
                </w:r>
              </w:p>
            </w:tc>
            <w:tc>
              <w:tcPr>
                <w:tcW w:w="2268" w:type="dxa"/>
                <w:vMerge w:val="restart"/>
                <w:shd w:val="clear" w:color="auto" w:fill="EEECE1" w:themeFill="background2"/>
              </w:tcPr>
              <w:p w14:paraId="771D7182" w14:textId="77777777" w:rsidR="00D90BD2" w:rsidRDefault="00D90BD2" w:rsidP="003F1114">
                <w:pPr>
                  <w:ind w:leftChars="0" w:left="0"/>
                  <w:rPr>
                    <w:sz w:val="18"/>
                    <w:szCs w:val="18"/>
                  </w:rPr>
                </w:pPr>
                <w:r>
                  <w:rPr>
                    <w:rFonts w:hint="eastAsia"/>
                    <w:sz w:val="18"/>
                    <w:szCs w:val="18"/>
                  </w:rPr>
                  <w:t>・確認(ボタン)</w:t>
                </w:r>
              </w:p>
              <w:p w14:paraId="3F987BFE" w14:textId="77777777" w:rsidR="00D90BD2" w:rsidRDefault="00D90BD2" w:rsidP="003F1114">
                <w:pPr>
                  <w:ind w:leftChars="0" w:left="0"/>
                  <w:jc w:val="left"/>
                  <w:rPr>
                    <w:sz w:val="18"/>
                    <w:szCs w:val="18"/>
                  </w:rPr>
                </w:pPr>
                <w:r>
                  <w:rPr>
                    <w:rFonts w:hint="eastAsia"/>
                    <w:sz w:val="18"/>
                    <w:szCs w:val="18"/>
                  </w:rPr>
                  <w:t>・戻る(ボタン)</w:t>
                </w:r>
              </w:p>
            </w:tc>
          </w:tr>
          <w:tr w:rsidR="00D90BD2" w14:paraId="5F260C16" w14:textId="77777777" w:rsidTr="009D668D">
            <w:trPr>
              <w:trHeight w:val="802"/>
            </w:trPr>
            <w:tc>
              <w:tcPr>
                <w:tcW w:w="988" w:type="dxa"/>
                <w:shd w:val="clear" w:color="auto" w:fill="EEECE1" w:themeFill="background2"/>
              </w:tcPr>
              <w:p w14:paraId="4FBD1743" w14:textId="77777777" w:rsidR="00D90BD2" w:rsidRDefault="00D90BD2" w:rsidP="003F1114">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24323DFB" w14:textId="77777777" w:rsidR="00D90BD2" w:rsidRDefault="00D90BD2" w:rsidP="003F1114">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36809B74"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7ED87FBD" w14:textId="77777777" w:rsidR="00D90BD2" w:rsidRDefault="00D90BD2" w:rsidP="003F1114">
                <w:pPr>
                  <w:ind w:leftChars="0" w:left="0"/>
                  <w:rPr>
                    <w:sz w:val="18"/>
                    <w:szCs w:val="18"/>
                  </w:rPr>
                </w:pPr>
              </w:p>
            </w:tc>
            <w:tc>
              <w:tcPr>
                <w:tcW w:w="2126" w:type="dxa"/>
                <w:vMerge/>
                <w:shd w:val="clear" w:color="auto" w:fill="EEECE1" w:themeFill="background2"/>
              </w:tcPr>
              <w:p w14:paraId="52A96441" w14:textId="77777777" w:rsidR="00D90BD2" w:rsidRDefault="00D90BD2" w:rsidP="003F1114">
                <w:pPr>
                  <w:ind w:leftChars="0" w:left="0"/>
                  <w:rPr>
                    <w:sz w:val="18"/>
                    <w:szCs w:val="18"/>
                  </w:rPr>
                </w:pPr>
              </w:p>
            </w:tc>
            <w:tc>
              <w:tcPr>
                <w:tcW w:w="2268" w:type="dxa"/>
                <w:vMerge/>
                <w:shd w:val="clear" w:color="auto" w:fill="EEECE1" w:themeFill="background2"/>
              </w:tcPr>
              <w:p w14:paraId="4777EF59" w14:textId="77777777" w:rsidR="00D90BD2" w:rsidRDefault="00D90BD2" w:rsidP="003F1114">
                <w:pPr>
                  <w:ind w:leftChars="0" w:left="0"/>
                  <w:rPr>
                    <w:sz w:val="18"/>
                    <w:szCs w:val="18"/>
                  </w:rPr>
                </w:pPr>
              </w:p>
            </w:tc>
          </w:tr>
          <w:tr w:rsidR="00D90BD2" w:rsidRPr="00997930" w14:paraId="3A8195C1" w14:textId="77777777" w:rsidTr="009D668D">
            <w:trPr>
              <w:trHeight w:val="818"/>
            </w:trPr>
            <w:tc>
              <w:tcPr>
                <w:tcW w:w="988" w:type="dxa"/>
                <w:shd w:val="clear" w:color="auto" w:fill="EEECE1" w:themeFill="background2"/>
              </w:tcPr>
              <w:p w14:paraId="51AA9144" w14:textId="77777777" w:rsidR="00D90BD2" w:rsidRPr="00997930" w:rsidRDefault="00D90BD2" w:rsidP="00D90BD2">
                <w:pPr>
                  <w:tabs>
                    <w:tab w:val="center" w:pos="386"/>
                  </w:tabs>
                  <w:ind w:leftChars="0" w:left="0"/>
                  <w:rPr>
                    <w:b/>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1793BF6A" w14:textId="77777777" w:rsidR="00D90BD2" w:rsidRPr="00997930" w:rsidRDefault="00D90BD2" w:rsidP="00D90BD2">
                <w:pPr>
                  <w:ind w:leftChars="0" w:left="0"/>
                  <w:jc w:val="center"/>
                  <w:rPr>
                    <w:b/>
                    <w:sz w:val="18"/>
                    <w:szCs w:val="18"/>
                  </w:rPr>
                </w:pPr>
                <w:r>
                  <w:rPr>
                    <w:rFonts w:ascii="メイリオ" w:eastAsia="メイリオ" w:hAnsi="メイリオ" w:cs="メイリオ" w:hint="eastAsia"/>
                    <w:sz w:val="18"/>
                    <w:szCs w:val="18"/>
                  </w:rPr>
                  <w:t>会員変更確認画面</w:t>
                </w:r>
              </w:p>
            </w:tc>
            <w:tc>
              <w:tcPr>
                <w:tcW w:w="1559" w:type="dxa"/>
                <w:shd w:val="clear" w:color="auto" w:fill="EEECE1" w:themeFill="background2"/>
              </w:tcPr>
              <w:p w14:paraId="1A22F397" w14:textId="77777777" w:rsidR="00D90BD2" w:rsidRPr="0067531B" w:rsidRDefault="00D90BD2" w:rsidP="00D90BD2">
                <w:pPr>
                  <w:ind w:leftChars="0" w:left="0"/>
                  <w:rPr>
                    <w:sz w:val="18"/>
                    <w:szCs w:val="18"/>
                  </w:rPr>
                </w:pPr>
                <w:r>
                  <w:rPr>
                    <w:rFonts w:hint="eastAsia"/>
                    <w:sz w:val="18"/>
                    <w:szCs w:val="18"/>
                  </w:rPr>
                  <w:t>運用管理者</w:t>
                </w:r>
              </w:p>
            </w:tc>
            <w:tc>
              <w:tcPr>
                <w:tcW w:w="2268" w:type="dxa"/>
                <w:vMerge w:val="restart"/>
                <w:shd w:val="clear" w:color="auto" w:fill="EEECE1" w:themeFill="background2"/>
              </w:tcPr>
              <w:p w14:paraId="49E7B688" w14:textId="77777777" w:rsidR="00D90BD2" w:rsidRPr="00997930" w:rsidRDefault="002F576E" w:rsidP="00D90BD2">
                <w:pPr>
                  <w:ind w:leftChars="0" w:left="0"/>
                  <w:rPr>
                    <w:b/>
                    <w:sz w:val="18"/>
                    <w:szCs w:val="18"/>
                  </w:rPr>
                </w:pPr>
                <w:r>
                  <w:rPr>
                    <w:rFonts w:hint="eastAsia"/>
                    <w:sz w:val="18"/>
                    <w:szCs w:val="18"/>
                  </w:rPr>
                  <w:t>-</w:t>
                </w:r>
              </w:p>
            </w:tc>
            <w:tc>
              <w:tcPr>
                <w:tcW w:w="2126" w:type="dxa"/>
                <w:vMerge w:val="restart"/>
                <w:shd w:val="clear" w:color="auto" w:fill="EEECE1" w:themeFill="background2"/>
              </w:tcPr>
              <w:p w14:paraId="59524E9B"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459E69EC" w14:textId="77777777" w:rsidR="00D90BD2" w:rsidRDefault="00D90BD2" w:rsidP="00D90BD2">
                <w:pPr>
                  <w:ind w:leftChars="0" w:left="0"/>
                  <w:rPr>
                    <w:sz w:val="18"/>
                    <w:szCs w:val="18"/>
                  </w:rPr>
                </w:pPr>
                <w:r>
                  <w:rPr>
                    <w:rFonts w:hint="eastAsia"/>
                    <w:sz w:val="18"/>
                    <w:szCs w:val="18"/>
                  </w:rPr>
                  <w:t>・氏名</w:t>
                </w:r>
              </w:p>
              <w:p w14:paraId="695265DD" w14:textId="77777777" w:rsidR="00D90BD2" w:rsidRDefault="00D90BD2" w:rsidP="00D90BD2">
                <w:pPr>
                  <w:ind w:leftChars="0" w:left="0"/>
                  <w:rPr>
                    <w:sz w:val="18"/>
                    <w:szCs w:val="18"/>
                  </w:rPr>
                </w:pPr>
                <w:r>
                  <w:rPr>
                    <w:rFonts w:hint="eastAsia"/>
                    <w:sz w:val="18"/>
                    <w:szCs w:val="18"/>
                  </w:rPr>
                  <w:t>・郵便番号</w:t>
                </w:r>
              </w:p>
              <w:p w14:paraId="191AB50A" w14:textId="77777777" w:rsidR="00D90BD2" w:rsidRDefault="00D90BD2" w:rsidP="00D90BD2">
                <w:pPr>
                  <w:ind w:leftChars="0" w:left="0"/>
                  <w:rPr>
                    <w:sz w:val="18"/>
                    <w:szCs w:val="18"/>
                  </w:rPr>
                </w:pPr>
                <w:r>
                  <w:rPr>
                    <w:rFonts w:hint="eastAsia"/>
                    <w:sz w:val="18"/>
                    <w:szCs w:val="18"/>
                  </w:rPr>
                  <w:t>・住所</w:t>
                </w:r>
              </w:p>
              <w:p w14:paraId="30A00DBC" w14:textId="77777777" w:rsidR="00D90BD2" w:rsidRDefault="00D90BD2" w:rsidP="00D90BD2">
                <w:pPr>
                  <w:ind w:leftChars="0" w:left="0"/>
                  <w:rPr>
                    <w:sz w:val="18"/>
                    <w:szCs w:val="18"/>
                  </w:rPr>
                </w:pPr>
                <w:r>
                  <w:rPr>
                    <w:rFonts w:hint="eastAsia"/>
                    <w:sz w:val="18"/>
                    <w:szCs w:val="18"/>
                  </w:rPr>
                  <w:t>・電話番号</w:t>
                </w:r>
              </w:p>
              <w:p w14:paraId="073BBB9E" w14:textId="77777777" w:rsidR="00A62542" w:rsidRPr="00997930" w:rsidRDefault="00A62542" w:rsidP="00D90BD2">
                <w:pPr>
                  <w:ind w:leftChars="0" w:left="0"/>
                  <w:rPr>
                    <w:b/>
                    <w:sz w:val="18"/>
                    <w:szCs w:val="18"/>
                  </w:rPr>
                </w:pPr>
                <w:r>
                  <w:rPr>
                    <w:rFonts w:hint="eastAsia"/>
                    <w:sz w:val="18"/>
                    <w:szCs w:val="18"/>
                  </w:rPr>
                  <w:t>・権限</w:t>
                </w:r>
              </w:p>
            </w:tc>
            <w:tc>
              <w:tcPr>
                <w:tcW w:w="2268" w:type="dxa"/>
                <w:vMerge w:val="restart"/>
                <w:shd w:val="clear" w:color="auto" w:fill="EEECE1" w:themeFill="background2"/>
              </w:tcPr>
              <w:p w14:paraId="19995978" w14:textId="77777777" w:rsidR="00D90BD2" w:rsidRDefault="00D90BD2" w:rsidP="00D90BD2">
                <w:pPr>
                  <w:ind w:leftChars="0" w:left="0"/>
                  <w:rPr>
                    <w:sz w:val="18"/>
                    <w:szCs w:val="18"/>
                  </w:rPr>
                </w:pPr>
                <w:r>
                  <w:rPr>
                    <w:rFonts w:hint="eastAsia"/>
                    <w:sz w:val="18"/>
                    <w:szCs w:val="18"/>
                  </w:rPr>
                  <w:t>・</w:t>
                </w:r>
                <w:r w:rsidR="00A62542">
                  <w:rPr>
                    <w:rFonts w:hint="eastAsia"/>
                    <w:sz w:val="18"/>
                    <w:szCs w:val="18"/>
                  </w:rPr>
                  <w:t>登録</w:t>
                </w:r>
                <w:r>
                  <w:rPr>
                    <w:rFonts w:hint="eastAsia"/>
                    <w:sz w:val="18"/>
                    <w:szCs w:val="18"/>
                  </w:rPr>
                  <w:t>(ボタン)</w:t>
                </w:r>
              </w:p>
              <w:p w14:paraId="2B0A057F" w14:textId="77777777" w:rsidR="00D90BD2" w:rsidRDefault="00D90BD2" w:rsidP="00D90BD2">
                <w:pPr>
                  <w:ind w:leftChars="0" w:left="0"/>
                  <w:rPr>
                    <w:b/>
                    <w:sz w:val="18"/>
                    <w:szCs w:val="18"/>
                  </w:rPr>
                </w:pPr>
                <w:r>
                  <w:rPr>
                    <w:rFonts w:hint="eastAsia"/>
                    <w:sz w:val="18"/>
                    <w:szCs w:val="18"/>
                  </w:rPr>
                  <w:t>・戻る(ボタン)</w:t>
                </w:r>
              </w:p>
            </w:tc>
          </w:tr>
          <w:tr w:rsidR="00D90BD2" w:rsidRPr="00997930" w14:paraId="6086324F" w14:textId="77777777" w:rsidTr="009D668D">
            <w:trPr>
              <w:trHeight w:val="817"/>
            </w:trPr>
            <w:tc>
              <w:tcPr>
                <w:tcW w:w="988" w:type="dxa"/>
                <w:shd w:val="clear" w:color="auto" w:fill="EEECE1" w:themeFill="background2"/>
              </w:tcPr>
              <w:p w14:paraId="185AE4EF" w14:textId="77777777" w:rsidR="00D90BD2" w:rsidRDefault="00D90BD2" w:rsidP="00D90BD2">
                <w:pPr>
                  <w:tabs>
                    <w:tab w:val="center" w:pos="386"/>
                  </w:tabs>
                  <w:ind w:leftChars="0" w:left="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720D53CD" w14:textId="77777777" w:rsidR="00D90BD2" w:rsidRDefault="00D90BD2" w:rsidP="00D90BD2">
                <w:pPr>
                  <w:ind w:leftChars="0" w:left="0"/>
                  <w:jc w:val="center"/>
                  <w:rPr>
                    <w:rFonts w:ascii="メイリオ" w:eastAsia="メイリオ" w:hAnsi="メイリオ" w:cs="メイリオ"/>
                    <w:sz w:val="18"/>
                    <w:szCs w:val="18"/>
                  </w:rPr>
                </w:pPr>
              </w:p>
            </w:tc>
            <w:tc>
              <w:tcPr>
                <w:tcW w:w="1559" w:type="dxa"/>
                <w:shd w:val="clear" w:color="auto" w:fill="EEECE1" w:themeFill="background2"/>
              </w:tcPr>
              <w:p w14:paraId="0454DB68" w14:textId="77777777" w:rsidR="00D90BD2" w:rsidRDefault="00D90BD2" w:rsidP="00D90BD2">
                <w:pPr>
                  <w:ind w:leftChars="0" w:left="0"/>
                  <w:rPr>
                    <w:sz w:val="18"/>
                    <w:szCs w:val="18"/>
                  </w:rPr>
                </w:pPr>
                <w:r>
                  <w:rPr>
                    <w:rFonts w:hint="eastAsia"/>
                    <w:sz w:val="18"/>
                    <w:szCs w:val="18"/>
                  </w:rPr>
                  <w:t>システム管理者</w:t>
                </w:r>
              </w:p>
            </w:tc>
            <w:tc>
              <w:tcPr>
                <w:tcW w:w="2268" w:type="dxa"/>
                <w:vMerge/>
                <w:shd w:val="clear" w:color="auto" w:fill="EEECE1" w:themeFill="background2"/>
              </w:tcPr>
              <w:p w14:paraId="4671E90A" w14:textId="77777777" w:rsidR="00D90BD2" w:rsidRDefault="00D90BD2" w:rsidP="00D90BD2">
                <w:pPr>
                  <w:ind w:leftChars="0" w:left="0"/>
                  <w:rPr>
                    <w:sz w:val="18"/>
                    <w:szCs w:val="18"/>
                  </w:rPr>
                </w:pPr>
              </w:p>
            </w:tc>
            <w:tc>
              <w:tcPr>
                <w:tcW w:w="2126" w:type="dxa"/>
                <w:vMerge/>
                <w:shd w:val="clear" w:color="auto" w:fill="EEECE1" w:themeFill="background2"/>
              </w:tcPr>
              <w:p w14:paraId="1B0610AF" w14:textId="77777777" w:rsidR="00D90BD2" w:rsidRDefault="00D90BD2" w:rsidP="00D90BD2">
                <w:pPr>
                  <w:ind w:leftChars="0" w:left="0"/>
                  <w:rPr>
                    <w:sz w:val="18"/>
                    <w:szCs w:val="18"/>
                  </w:rPr>
                </w:pPr>
              </w:p>
            </w:tc>
            <w:tc>
              <w:tcPr>
                <w:tcW w:w="2268" w:type="dxa"/>
                <w:vMerge/>
                <w:shd w:val="clear" w:color="auto" w:fill="EEECE1" w:themeFill="background2"/>
              </w:tcPr>
              <w:p w14:paraId="52BABA34" w14:textId="77777777" w:rsidR="00D90BD2" w:rsidRDefault="00D90BD2" w:rsidP="00D90BD2">
                <w:pPr>
                  <w:ind w:leftChars="0" w:left="0"/>
                  <w:rPr>
                    <w:sz w:val="18"/>
                    <w:szCs w:val="18"/>
                  </w:rPr>
                </w:pPr>
              </w:p>
            </w:tc>
          </w:tr>
          <w:tr w:rsidR="00D90BD2" w:rsidRPr="00997930" w14:paraId="33B98549" w14:textId="77777777" w:rsidTr="009D668D">
            <w:trPr>
              <w:trHeight w:val="345"/>
            </w:trPr>
            <w:tc>
              <w:tcPr>
                <w:tcW w:w="988" w:type="dxa"/>
                <w:shd w:val="clear" w:color="auto" w:fill="EEECE1" w:themeFill="background2"/>
              </w:tcPr>
              <w:p w14:paraId="1744DD3D"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47E82D26"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1559" w:type="dxa"/>
                <w:shd w:val="clear" w:color="auto" w:fill="EEECE1" w:themeFill="background2"/>
              </w:tcPr>
              <w:p w14:paraId="3118E94A"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val="restart"/>
                <w:shd w:val="clear" w:color="auto" w:fill="EEECE1" w:themeFill="background2"/>
              </w:tcPr>
              <w:p w14:paraId="23BA9799" w14:textId="77777777" w:rsidR="00D90BD2" w:rsidRPr="00997930"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485688A5"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3AC50765" w14:textId="77777777" w:rsidR="00D90BD2" w:rsidRPr="00997930" w:rsidRDefault="00D90BD2" w:rsidP="00A62542">
                <w:pPr>
                  <w:ind w:leftChars="0" w:left="0"/>
                  <w:jc w:val="left"/>
                  <w:rPr>
                    <w:sz w:val="18"/>
                    <w:szCs w:val="18"/>
                  </w:rPr>
                </w:pPr>
                <w:r>
                  <w:rPr>
                    <w:rFonts w:hint="eastAsia"/>
                    <w:sz w:val="18"/>
                    <w:szCs w:val="18"/>
                  </w:rPr>
                  <w:t>・会員</w:t>
                </w:r>
                <w:r w:rsidR="00A62542">
                  <w:rPr>
                    <w:rFonts w:hint="eastAsia"/>
                    <w:sz w:val="18"/>
                    <w:szCs w:val="18"/>
                  </w:rPr>
                  <w:t>詳細</w:t>
                </w:r>
                <w:r>
                  <w:rPr>
                    <w:rFonts w:hint="eastAsia"/>
                    <w:sz w:val="18"/>
                    <w:szCs w:val="18"/>
                  </w:rPr>
                  <w:t>へ戻る(リンク)</w:t>
                </w:r>
              </w:p>
            </w:tc>
          </w:tr>
          <w:tr w:rsidR="00D90BD2" w:rsidRPr="00997930" w14:paraId="7C52AB04" w14:textId="77777777" w:rsidTr="009D668D">
            <w:trPr>
              <w:trHeight w:val="345"/>
            </w:trPr>
            <w:tc>
              <w:tcPr>
                <w:tcW w:w="988" w:type="dxa"/>
                <w:shd w:val="clear" w:color="auto" w:fill="EEECE1" w:themeFill="background2"/>
              </w:tcPr>
              <w:p w14:paraId="6F3B01F5"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45C6F5EF"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7CD5BB3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shd w:val="clear" w:color="auto" w:fill="EEECE1" w:themeFill="background2"/>
              </w:tcPr>
              <w:p w14:paraId="2E7D4F88" w14:textId="77777777" w:rsidR="00D90BD2" w:rsidRDefault="00D90BD2" w:rsidP="00D90BD2">
                <w:pPr>
                  <w:ind w:leftChars="0" w:left="0"/>
                  <w:jc w:val="left"/>
                  <w:rPr>
                    <w:sz w:val="18"/>
                    <w:szCs w:val="18"/>
                  </w:rPr>
                </w:pPr>
              </w:p>
            </w:tc>
            <w:tc>
              <w:tcPr>
                <w:tcW w:w="2126" w:type="dxa"/>
                <w:vMerge/>
                <w:shd w:val="clear" w:color="auto" w:fill="EEECE1" w:themeFill="background2"/>
              </w:tcPr>
              <w:p w14:paraId="1860E0C3" w14:textId="77777777" w:rsidR="00D90BD2" w:rsidRDefault="00D90BD2" w:rsidP="00D90BD2">
                <w:pPr>
                  <w:ind w:leftChars="0" w:left="0"/>
                  <w:jc w:val="left"/>
                  <w:rPr>
                    <w:sz w:val="18"/>
                    <w:szCs w:val="18"/>
                  </w:rPr>
                </w:pPr>
              </w:p>
            </w:tc>
            <w:tc>
              <w:tcPr>
                <w:tcW w:w="2268" w:type="dxa"/>
                <w:vMerge/>
                <w:shd w:val="clear" w:color="auto" w:fill="EEECE1" w:themeFill="background2"/>
              </w:tcPr>
              <w:p w14:paraId="579B4FD6" w14:textId="77777777" w:rsidR="00D90BD2" w:rsidRDefault="00D90BD2" w:rsidP="00D90BD2">
                <w:pPr>
                  <w:ind w:leftChars="0" w:left="0"/>
                  <w:jc w:val="left"/>
                  <w:rPr>
                    <w:sz w:val="18"/>
                    <w:szCs w:val="18"/>
                  </w:rPr>
                </w:pPr>
              </w:p>
            </w:tc>
          </w:tr>
          <w:tr w:rsidR="00D90BD2" w:rsidRPr="00997930" w14:paraId="7FEDE2CB" w14:textId="77777777" w:rsidTr="009D668D">
            <w:trPr>
              <w:trHeight w:val="709"/>
            </w:trPr>
            <w:tc>
              <w:tcPr>
                <w:tcW w:w="988" w:type="dxa"/>
              </w:tcPr>
              <w:p w14:paraId="0A77B656"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Pr>
              <w:p w14:paraId="2D9ABAB7"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tcPr>
              <w:p w14:paraId="23F9BE2C" w14:textId="77777777" w:rsidR="00D90BD2" w:rsidRDefault="00A62542" w:rsidP="00D90BD2">
                <w:pPr>
                  <w:ind w:leftChars="0" w:left="0"/>
                  <w:jc w:val="left"/>
                  <w:rPr>
                    <w:sz w:val="18"/>
                    <w:szCs w:val="18"/>
                  </w:rPr>
                </w:pPr>
                <w:r>
                  <w:rPr>
                    <w:rFonts w:hint="eastAsia"/>
                    <w:sz w:val="18"/>
                    <w:szCs w:val="18"/>
                  </w:rPr>
                  <w:t>一般会員</w:t>
                </w:r>
              </w:p>
            </w:tc>
            <w:tc>
              <w:tcPr>
                <w:tcW w:w="2268" w:type="dxa"/>
              </w:tcPr>
              <w:p w14:paraId="3F016099"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32E3936B" w14:textId="77777777" w:rsidR="00D90BD2" w:rsidRDefault="00D90BD2" w:rsidP="00D90BD2">
                <w:pPr>
                  <w:ind w:leftChars="0" w:left="0"/>
                  <w:jc w:val="left"/>
                  <w:rPr>
                    <w:sz w:val="18"/>
                    <w:szCs w:val="18"/>
                  </w:rPr>
                </w:pPr>
                <w:r>
                  <w:rPr>
                    <w:rFonts w:hint="eastAsia"/>
                    <w:sz w:val="18"/>
                    <w:szCs w:val="18"/>
                  </w:rPr>
                  <w:t>・</w:t>
                </w:r>
                <w:r w:rsidR="00C666B6">
                  <w:rPr>
                    <w:rFonts w:hint="eastAsia"/>
                    <w:sz w:val="18"/>
                    <w:szCs w:val="18"/>
                  </w:rPr>
                  <w:t>メールアドレス</w:t>
                </w:r>
              </w:p>
              <w:p w14:paraId="5F9B2E6F" w14:textId="77777777" w:rsidR="00D90BD2" w:rsidRDefault="00D90BD2" w:rsidP="00D90BD2">
                <w:pPr>
                  <w:ind w:leftChars="0" w:left="0"/>
                  <w:jc w:val="left"/>
                  <w:rPr>
                    <w:sz w:val="18"/>
                    <w:szCs w:val="18"/>
                  </w:rPr>
                </w:pPr>
                <w:r>
                  <w:rPr>
                    <w:rFonts w:hint="eastAsia"/>
                    <w:sz w:val="18"/>
                    <w:szCs w:val="18"/>
                  </w:rPr>
                  <w:t>・氏名</w:t>
                </w:r>
              </w:p>
              <w:p w14:paraId="5F514BDD" w14:textId="77777777" w:rsidR="00D90BD2" w:rsidRDefault="00D90BD2" w:rsidP="00D90BD2">
                <w:pPr>
                  <w:ind w:leftChars="0" w:left="0"/>
                  <w:jc w:val="left"/>
                  <w:rPr>
                    <w:sz w:val="18"/>
                    <w:szCs w:val="18"/>
                  </w:rPr>
                </w:pPr>
                <w:r>
                  <w:rPr>
                    <w:rFonts w:hint="eastAsia"/>
                    <w:sz w:val="18"/>
                    <w:szCs w:val="18"/>
                  </w:rPr>
                  <w:t>・郵便番号</w:t>
                </w:r>
              </w:p>
              <w:p w14:paraId="4CD83A92" w14:textId="77777777" w:rsidR="00D90BD2" w:rsidRDefault="00D90BD2" w:rsidP="00D90BD2">
                <w:pPr>
                  <w:ind w:leftChars="0" w:left="0"/>
                  <w:jc w:val="left"/>
                  <w:rPr>
                    <w:sz w:val="18"/>
                    <w:szCs w:val="18"/>
                  </w:rPr>
                </w:pPr>
                <w:r>
                  <w:rPr>
                    <w:rFonts w:hint="eastAsia"/>
                    <w:sz w:val="18"/>
                    <w:szCs w:val="18"/>
                  </w:rPr>
                  <w:t>・住所</w:t>
                </w:r>
              </w:p>
              <w:p w14:paraId="1E4BD25A" w14:textId="77777777" w:rsidR="00D90BD2" w:rsidRPr="00997930" w:rsidRDefault="00D90BD2" w:rsidP="00D90BD2">
                <w:pPr>
                  <w:ind w:leftChars="0" w:left="0"/>
                  <w:jc w:val="left"/>
                  <w:rPr>
                    <w:sz w:val="18"/>
                    <w:szCs w:val="18"/>
                  </w:rPr>
                </w:pPr>
                <w:r>
                  <w:rPr>
                    <w:rFonts w:hint="eastAsia"/>
                    <w:sz w:val="18"/>
                    <w:szCs w:val="18"/>
                  </w:rPr>
                  <w:t>・電話番号</w:t>
                </w:r>
              </w:p>
            </w:tc>
            <w:tc>
              <w:tcPr>
                <w:tcW w:w="2268" w:type="dxa"/>
              </w:tcPr>
              <w:p w14:paraId="5DD17BF8" w14:textId="77777777" w:rsidR="00D90BD2" w:rsidRDefault="00D90BD2" w:rsidP="00D90BD2">
                <w:pPr>
                  <w:ind w:leftChars="0" w:left="0"/>
                  <w:jc w:val="left"/>
                  <w:rPr>
                    <w:sz w:val="18"/>
                    <w:szCs w:val="18"/>
                  </w:rPr>
                </w:pPr>
                <w:r>
                  <w:rPr>
                    <w:rFonts w:hint="eastAsia"/>
                    <w:sz w:val="18"/>
                    <w:szCs w:val="18"/>
                  </w:rPr>
                  <w:t>・退会(ボタン)</w:t>
                </w:r>
              </w:p>
              <w:p w14:paraId="488DB88D" w14:textId="77777777" w:rsidR="00D90BD2" w:rsidRPr="00997930" w:rsidRDefault="00D90BD2" w:rsidP="00D90BD2">
                <w:pPr>
                  <w:ind w:leftChars="0" w:left="0"/>
                  <w:jc w:val="left"/>
                  <w:rPr>
                    <w:sz w:val="18"/>
                    <w:szCs w:val="18"/>
                  </w:rPr>
                </w:pPr>
                <w:r>
                  <w:rPr>
                    <w:rFonts w:hint="eastAsia"/>
                    <w:sz w:val="18"/>
                    <w:szCs w:val="18"/>
                  </w:rPr>
                  <w:t>・戻る(ボタン)</w:t>
                </w:r>
              </w:p>
            </w:tc>
          </w:tr>
          <w:tr w:rsidR="00D90BD2" w:rsidRPr="00997930" w14:paraId="67704791" w14:textId="77777777" w:rsidTr="009D668D">
            <w:trPr>
              <w:trHeight w:val="670"/>
            </w:trPr>
            <w:tc>
              <w:tcPr>
                <w:tcW w:w="988" w:type="dxa"/>
              </w:tcPr>
              <w:p w14:paraId="64228353" w14:textId="77777777" w:rsidR="00D90BD2" w:rsidRPr="00997930"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00A62542">
                  <w:rPr>
                    <w:rFonts w:ascii="メイリオ" w:eastAsia="メイリオ" w:hAnsi="メイリオ" w:cs="メイリオ" w:hint="eastAsia"/>
                    <w:sz w:val="18"/>
                    <w:szCs w:val="18"/>
                  </w:rPr>
                  <w:t>1</w:t>
                </w:r>
              </w:p>
            </w:tc>
            <w:tc>
              <w:tcPr>
                <w:tcW w:w="992" w:type="dxa"/>
              </w:tcPr>
              <w:p w14:paraId="1B14F17A" w14:textId="77777777" w:rsidR="00D90BD2" w:rsidRPr="00997930"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tcPr>
              <w:p w14:paraId="0D80A57F" w14:textId="77777777" w:rsidR="00D90BD2" w:rsidRDefault="00A62542" w:rsidP="00D90BD2">
                <w:pPr>
                  <w:ind w:leftChars="0" w:left="0"/>
                  <w:jc w:val="left"/>
                  <w:rPr>
                    <w:sz w:val="18"/>
                    <w:szCs w:val="18"/>
                  </w:rPr>
                </w:pPr>
                <w:r>
                  <w:rPr>
                    <w:rFonts w:hint="eastAsia"/>
                    <w:sz w:val="18"/>
                    <w:szCs w:val="18"/>
                  </w:rPr>
                  <w:t>非会員</w:t>
                </w:r>
              </w:p>
            </w:tc>
            <w:tc>
              <w:tcPr>
                <w:tcW w:w="2268" w:type="dxa"/>
              </w:tcPr>
              <w:p w14:paraId="1B59BA41" w14:textId="77777777" w:rsidR="00D90BD2" w:rsidRPr="00997930" w:rsidRDefault="002F576E" w:rsidP="00D90BD2">
                <w:pPr>
                  <w:ind w:leftChars="0" w:left="0"/>
                  <w:jc w:val="left"/>
                  <w:rPr>
                    <w:sz w:val="18"/>
                    <w:szCs w:val="18"/>
                  </w:rPr>
                </w:pPr>
                <w:r>
                  <w:rPr>
                    <w:rFonts w:hint="eastAsia"/>
                    <w:sz w:val="18"/>
                    <w:szCs w:val="18"/>
                  </w:rPr>
                  <w:t>-</w:t>
                </w:r>
              </w:p>
            </w:tc>
            <w:tc>
              <w:tcPr>
                <w:tcW w:w="2126" w:type="dxa"/>
              </w:tcPr>
              <w:p w14:paraId="5C4AFD2B" w14:textId="77777777" w:rsidR="00D90BD2" w:rsidRPr="00997930" w:rsidRDefault="00D90BD2" w:rsidP="00D90BD2">
                <w:pPr>
                  <w:ind w:leftChars="0" w:left="0"/>
                  <w:jc w:val="left"/>
                  <w:rPr>
                    <w:sz w:val="18"/>
                    <w:szCs w:val="18"/>
                  </w:rPr>
                </w:pPr>
                <w:r>
                  <w:rPr>
                    <w:rFonts w:hint="eastAsia"/>
                    <w:sz w:val="18"/>
                    <w:szCs w:val="18"/>
                  </w:rPr>
                  <w:t>・完了</w:t>
                </w:r>
                <w:r w:rsidR="005A247D">
                  <w:rPr>
                    <w:rFonts w:hint="eastAsia"/>
                    <w:sz w:val="18"/>
                    <w:szCs w:val="18"/>
                  </w:rPr>
                  <w:t>メッセージ</w:t>
                </w:r>
              </w:p>
            </w:tc>
            <w:tc>
              <w:tcPr>
                <w:tcW w:w="2268" w:type="dxa"/>
              </w:tcPr>
              <w:p w14:paraId="43DF453F" w14:textId="77777777" w:rsidR="00D90BD2" w:rsidRPr="00997930" w:rsidRDefault="00D90BD2" w:rsidP="00D90BD2">
                <w:pPr>
                  <w:ind w:leftChars="0" w:left="0"/>
                  <w:jc w:val="left"/>
                  <w:rPr>
                    <w:sz w:val="18"/>
                    <w:szCs w:val="18"/>
                  </w:rPr>
                </w:pPr>
                <w:r>
                  <w:rPr>
                    <w:rFonts w:hint="eastAsia"/>
                    <w:sz w:val="18"/>
                    <w:szCs w:val="18"/>
                  </w:rPr>
                  <w:t>・トップへ戻る(リンク)</w:t>
                </w:r>
              </w:p>
            </w:tc>
          </w:tr>
          <w:tr w:rsidR="00D90BD2" w:rsidRPr="00997930" w14:paraId="11E2DC9E" w14:textId="77777777" w:rsidTr="009D668D">
            <w:trPr>
              <w:trHeight w:val="708"/>
            </w:trPr>
            <w:tc>
              <w:tcPr>
                <w:tcW w:w="988" w:type="dxa"/>
                <w:shd w:val="clear" w:color="auto" w:fill="EEECE1" w:themeFill="background2"/>
              </w:tcPr>
              <w:p w14:paraId="59768308"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328D9F53"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1559" w:type="dxa"/>
                <w:shd w:val="clear" w:color="auto" w:fill="EEECE1" w:themeFill="background2"/>
              </w:tcPr>
              <w:p w14:paraId="7E260FAF"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1534B94B" w14:textId="77777777" w:rsidR="00D90BD2" w:rsidRDefault="002F576E" w:rsidP="00D90BD2">
                <w:pPr>
                  <w:ind w:leftChars="0" w:left="0"/>
                  <w:jc w:val="left"/>
                  <w:rPr>
                    <w:sz w:val="18"/>
                    <w:szCs w:val="18"/>
                  </w:rPr>
                </w:pPr>
                <w:r>
                  <w:rPr>
                    <w:rFonts w:hint="eastAsia"/>
                    <w:sz w:val="18"/>
                    <w:szCs w:val="18"/>
                  </w:rPr>
                  <w:t>-</w:t>
                </w:r>
              </w:p>
            </w:tc>
            <w:tc>
              <w:tcPr>
                <w:tcW w:w="2126" w:type="dxa"/>
                <w:vMerge w:val="restart"/>
                <w:shd w:val="clear" w:color="auto" w:fill="EEECE1" w:themeFill="background2"/>
              </w:tcPr>
              <w:p w14:paraId="22B52A85" w14:textId="77777777" w:rsidR="00D90BD2" w:rsidRDefault="00D90BD2" w:rsidP="00D90BD2">
                <w:pPr>
                  <w:ind w:leftChars="0" w:left="0"/>
                  <w:rPr>
                    <w:sz w:val="18"/>
                    <w:szCs w:val="18"/>
                  </w:rPr>
                </w:pPr>
                <w:r>
                  <w:rPr>
                    <w:rFonts w:hint="eastAsia"/>
                    <w:sz w:val="18"/>
                    <w:szCs w:val="18"/>
                  </w:rPr>
                  <w:t>・</w:t>
                </w:r>
                <w:r w:rsidR="00C666B6">
                  <w:rPr>
                    <w:rFonts w:hint="eastAsia"/>
                    <w:sz w:val="18"/>
                    <w:szCs w:val="18"/>
                  </w:rPr>
                  <w:t>メールアドレス</w:t>
                </w:r>
              </w:p>
              <w:p w14:paraId="1B2CF39B" w14:textId="77777777" w:rsidR="00D90BD2" w:rsidRDefault="00D90BD2" w:rsidP="00D90BD2">
                <w:pPr>
                  <w:ind w:leftChars="0" w:left="0"/>
                  <w:rPr>
                    <w:sz w:val="18"/>
                    <w:szCs w:val="18"/>
                  </w:rPr>
                </w:pPr>
                <w:r>
                  <w:rPr>
                    <w:rFonts w:hint="eastAsia"/>
                    <w:sz w:val="18"/>
                    <w:szCs w:val="18"/>
                  </w:rPr>
                  <w:t>・氏名</w:t>
                </w:r>
              </w:p>
              <w:p w14:paraId="268A3922" w14:textId="77777777" w:rsidR="00D90BD2" w:rsidRDefault="00D90BD2" w:rsidP="00D90BD2">
                <w:pPr>
                  <w:ind w:leftChars="0" w:left="0"/>
                  <w:rPr>
                    <w:sz w:val="18"/>
                    <w:szCs w:val="18"/>
                  </w:rPr>
                </w:pPr>
                <w:r>
                  <w:rPr>
                    <w:rFonts w:hint="eastAsia"/>
                    <w:sz w:val="18"/>
                    <w:szCs w:val="18"/>
                  </w:rPr>
                  <w:t>・郵便番号</w:t>
                </w:r>
              </w:p>
              <w:p w14:paraId="1FBE8D31" w14:textId="77777777" w:rsidR="00D90BD2" w:rsidRDefault="00D90BD2" w:rsidP="00D90BD2">
                <w:pPr>
                  <w:ind w:leftChars="0" w:left="0"/>
                  <w:rPr>
                    <w:sz w:val="18"/>
                    <w:szCs w:val="18"/>
                  </w:rPr>
                </w:pPr>
                <w:r>
                  <w:rPr>
                    <w:rFonts w:hint="eastAsia"/>
                    <w:sz w:val="18"/>
                    <w:szCs w:val="18"/>
                  </w:rPr>
                  <w:t>・住所</w:t>
                </w:r>
              </w:p>
              <w:p w14:paraId="6C3B6159" w14:textId="77777777" w:rsidR="00D90BD2" w:rsidRDefault="00D90BD2" w:rsidP="00D90BD2">
                <w:pPr>
                  <w:ind w:leftChars="0" w:left="0"/>
                  <w:rPr>
                    <w:sz w:val="18"/>
                    <w:szCs w:val="18"/>
                  </w:rPr>
                </w:pPr>
                <w:r>
                  <w:rPr>
                    <w:rFonts w:hint="eastAsia"/>
                    <w:sz w:val="18"/>
                    <w:szCs w:val="18"/>
                  </w:rPr>
                  <w:t>・電話番号</w:t>
                </w:r>
              </w:p>
              <w:p w14:paraId="3D127749" w14:textId="77777777" w:rsidR="00D90BD2" w:rsidRDefault="00D90BD2" w:rsidP="00D90BD2">
                <w:pPr>
                  <w:ind w:leftChars="0" w:left="0"/>
                  <w:jc w:val="left"/>
                  <w:rPr>
                    <w:sz w:val="18"/>
                    <w:szCs w:val="18"/>
                  </w:rPr>
                </w:pPr>
                <w:r>
                  <w:rPr>
                    <w:rFonts w:hint="eastAsia"/>
                    <w:sz w:val="18"/>
                    <w:szCs w:val="18"/>
                  </w:rPr>
                  <w:t>・権限</w:t>
                </w:r>
              </w:p>
            </w:tc>
            <w:tc>
              <w:tcPr>
                <w:tcW w:w="2268" w:type="dxa"/>
                <w:vMerge w:val="restart"/>
                <w:shd w:val="clear" w:color="auto" w:fill="EEECE1" w:themeFill="background2"/>
              </w:tcPr>
              <w:p w14:paraId="0877115A" w14:textId="77777777" w:rsidR="00D90BD2" w:rsidRDefault="00D90BD2" w:rsidP="00D90BD2">
                <w:pPr>
                  <w:ind w:leftChars="0" w:left="0"/>
                  <w:rPr>
                    <w:sz w:val="18"/>
                    <w:szCs w:val="18"/>
                  </w:rPr>
                </w:pPr>
                <w:r>
                  <w:rPr>
                    <w:rFonts w:hint="eastAsia"/>
                    <w:sz w:val="18"/>
                    <w:szCs w:val="18"/>
                  </w:rPr>
                  <w:t>・削除(ボタン)</w:t>
                </w:r>
              </w:p>
              <w:p w14:paraId="5AE15766" w14:textId="77777777" w:rsidR="00D90BD2" w:rsidRDefault="00D90BD2" w:rsidP="00D90BD2">
                <w:pPr>
                  <w:ind w:leftChars="0" w:left="0"/>
                  <w:jc w:val="left"/>
                  <w:rPr>
                    <w:sz w:val="18"/>
                    <w:szCs w:val="18"/>
                  </w:rPr>
                </w:pPr>
                <w:r>
                  <w:rPr>
                    <w:rFonts w:hint="eastAsia"/>
                    <w:sz w:val="18"/>
                    <w:szCs w:val="18"/>
                  </w:rPr>
                  <w:t>・戻る(ボタン)</w:t>
                </w:r>
              </w:p>
            </w:tc>
          </w:tr>
          <w:tr w:rsidR="00D90BD2" w:rsidRPr="00997930" w14:paraId="20BE5EAA" w14:textId="77777777" w:rsidTr="009D668D">
            <w:trPr>
              <w:trHeight w:val="960"/>
            </w:trPr>
            <w:tc>
              <w:tcPr>
                <w:tcW w:w="988" w:type="dxa"/>
                <w:shd w:val="clear" w:color="auto" w:fill="EEECE1" w:themeFill="background2"/>
              </w:tcPr>
              <w:p w14:paraId="473656D7"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AAE4DDA"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5BED4C35"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shd w:val="clear" w:color="auto" w:fill="EEECE1" w:themeFill="background2"/>
              </w:tcPr>
              <w:p w14:paraId="399166F2" w14:textId="77777777" w:rsidR="00D90BD2" w:rsidRDefault="00D90BD2" w:rsidP="00D90BD2">
                <w:pPr>
                  <w:ind w:leftChars="0" w:left="0"/>
                  <w:rPr>
                    <w:sz w:val="18"/>
                    <w:szCs w:val="18"/>
                  </w:rPr>
                </w:pPr>
              </w:p>
            </w:tc>
            <w:tc>
              <w:tcPr>
                <w:tcW w:w="2126" w:type="dxa"/>
                <w:vMerge/>
                <w:shd w:val="clear" w:color="auto" w:fill="EEECE1" w:themeFill="background2"/>
              </w:tcPr>
              <w:p w14:paraId="1A2715A7" w14:textId="77777777" w:rsidR="00D90BD2" w:rsidRDefault="00D90BD2" w:rsidP="00D90BD2">
                <w:pPr>
                  <w:ind w:leftChars="0" w:left="0"/>
                  <w:rPr>
                    <w:sz w:val="18"/>
                    <w:szCs w:val="18"/>
                  </w:rPr>
                </w:pPr>
              </w:p>
            </w:tc>
            <w:tc>
              <w:tcPr>
                <w:tcW w:w="2268" w:type="dxa"/>
                <w:vMerge/>
                <w:shd w:val="clear" w:color="auto" w:fill="EEECE1" w:themeFill="background2"/>
              </w:tcPr>
              <w:p w14:paraId="687662EF" w14:textId="77777777" w:rsidR="00D90BD2" w:rsidRDefault="00D90BD2" w:rsidP="00D90BD2">
                <w:pPr>
                  <w:ind w:leftChars="0" w:left="0"/>
                  <w:jc w:val="left"/>
                  <w:rPr>
                    <w:sz w:val="18"/>
                    <w:szCs w:val="18"/>
                  </w:rPr>
                </w:pPr>
              </w:p>
            </w:tc>
          </w:tr>
          <w:tr w:rsidR="00D90BD2" w:rsidRPr="00997930" w14:paraId="0DFBA9AC" w14:textId="77777777" w:rsidTr="009D668D">
            <w:trPr>
              <w:trHeight w:val="480"/>
            </w:trPr>
            <w:tc>
              <w:tcPr>
                <w:tcW w:w="988" w:type="dxa"/>
                <w:shd w:val="clear" w:color="auto" w:fill="EEECE1" w:themeFill="background2"/>
              </w:tcPr>
              <w:p w14:paraId="4242728E"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2" w:type="dxa"/>
                <w:vMerge w:val="restart"/>
                <w:shd w:val="clear" w:color="auto" w:fill="EEECE1" w:themeFill="background2"/>
              </w:tcPr>
              <w:p w14:paraId="0A31806A" w14:textId="77777777" w:rsidR="00D90BD2" w:rsidRDefault="00D90BD2" w:rsidP="00D90BD2">
                <w:pPr>
                  <w:ind w:leftChars="0" w:left="0"/>
                  <w:jc w:val="left"/>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1559" w:type="dxa"/>
                <w:shd w:val="clear" w:color="auto" w:fill="EEECE1" w:themeFill="background2"/>
              </w:tcPr>
              <w:p w14:paraId="28181948" w14:textId="77777777" w:rsidR="00D90BD2" w:rsidRDefault="00D90BD2" w:rsidP="00D90BD2">
                <w:pPr>
                  <w:ind w:leftChars="0" w:left="0"/>
                  <w:jc w:val="left"/>
                  <w:rPr>
                    <w:sz w:val="18"/>
                    <w:szCs w:val="18"/>
                  </w:rPr>
                </w:pPr>
                <w:r>
                  <w:rPr>
                    <w:rFonts w:hint="eastAsia"/>
                    <w:sz w:val="18"/>
                    <w:szCs w:val="18"/>
                  </w:rPr>
                  <w:t>運用管理者</w:t>
                </w:r>
              </w:p>
            </w:tc>
            <w:tc>
              <w:tcPr>
                <w:tcW w:w="2268" w:type="dxa"/>
                <w:vMerge w:val="restart"/>
                <w:shd w:val="clear" w:color="auto" w:fill="EEECE1" w:themeFill="background2"/>
              </w:tcPr>
              <w:p w14:paraId="3F8EB087" w14:textId="77777777" w:rsidR="00D90BD2" w:rsidRDefault="002F576E" w:rsidP="00D90BD2">
                <w:pPr>
                  <w:ind w:leftChars="0" w:left="0"/>
                  <w:rPr>
                    <w:sz w:val="18"/>
                    <w:szCs w:val="18"/>
                  </w:rPr>
                </w:pPr>
                <w:r>
                  <w:rPr>
                    <w:rFonts w:hint="eastAsia"/>
                    <w:sz w:val="18"/>
                    <w:szCs w:val="18"/>
                  </w:rPr>
                  <w:t>-</w:t>
                </w:r>
              </w:p>
            </w:tc>
            <w:tc>
              <w:tcPr>
                <w:tcW w:w="2126" w:type="dxa"/>
                <w:vMerge w:val="restart"/>
                <w:shd w:val="clear" w:color="auto" w:fill="EEECE1" w:themeFill="background2"/>
              </w:tcPr>
              <w:p w14:paraId="60170EEC" w14:textId="77777777" w:rsidR="00D90BD2" w:rsidRDefault="00D90BD2" w:rsidP="00D90BD2">
                <w:pPr>
                  <w:ind w:leftChars="0" w:left="0"/>
                  <w:rPr>
                    <w:sz w:val="18"/>
                    <w:szCs w:val="18"/>
                  </w:rPr>
                </w:pPr>
                <w:r>
                  <w:rPr>
                    <w:rFonts w:hint="eastAsia"/>
                    <w:sz w:val="18"/>
                    <w:szCs w:val="18"/>
                  </w:rPr>
                  <w:t>・完了</w:t>
                </w:r>
                <w:r w:rsidR="005A247D">
                  <w:rPr>
                    <w:rFonts w:hint="eastAsia"/>
                    <w:sz w:val="18"/>
                    <w:szCs w:val="18"/>
                  </w:rPr>
                  <w:t>メッセージ</w:t>
                </w:r>
              </w:p>
            </w:tc>
            <w:tc>
              <w:tcPr>
                <w:tcW w:w="2268" w:type="dxa"/>
                <w:vMerge w:val="restart"/>
                <w:shd w:val="clear" w:color="auto" w:fill="EEECE1" w:themeFill="background2"/>
              </w:tcPr>
              <w:p w14:paraId="6FA45271" w14:textId="77777777" w:rsidR="00D90BD2" w:rsidRDefault="00D90BD2" w:rsidP="00D90BD2">
                <w:pPr>
                  <w:ind w:leftChars="0" w:left="0"/>
                  <w:jc w:val="left"/>
                  <w:rPr>
                    <w:sz w:val="18"/>
                    <w:szCs w:val="18"/>
                  </w:rPr>
                </w:pPr>
                <w:r>
                  <w:rPr>
                    <w:rFonts w:hint="eastAsia"/>
                    <w:sz w:val="18"/>
                    <w:szCs w:val="18"/>
                  </w:rPr>
                  <w:t>・会員一覧へ戻る(リンク)</w:t>
                </w:r>
              </w:p>
            </w:tc>
          </w:tr>
          <w:tr w:rsidR="00D90BD2" w:rsidRPr="00997930" w14:paraId="3599AEE3" w14:textId="77777777" w:rsidTr="009D668D">
            <w:trPr>
              <w:trHeight w:val="480"/>
            </w:trPr>
            <w:tc>
              <w:tcPr>
                <w:tcW w:w="988" w:type="dxa"/>
                <w:shd w:val="clear" w:color="auto" w:fill="EEECE1" w:themeFill="background2"/>
              </w:tcPr>
              <w:p w14:paraId="0AA8DF43" w14:textId="77777777" w:rsidR="00D90BD2" w:rsidRDefault="00D90BD2" w:rsidP="00D90BD2">
                <w:pPr>
                  <w:ind w:leftChars="0" w:left="0"/>
                  <w:jc w:val="center"/>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vMerge/>
                <w:shd w:val="clear" w:color="auto" w:fill="EEECE1" w:themeFill="background2"/>
              </w:tcPr>
              <w:p w14:paraId="0B89D486" w14:textId="77777777" w:rsidR="00D90BD2" w:rsidRDefault="00D90BD2" w:rsidP="00D90BD2">
                <w:pPr>
                  <w:ind w:leftChars="0" w:left="0"/>
                  <w:jc w:val="left"/>
                  <w:rPr>
                    <w:rFonts w:ascii="メイリオ" w:eastAsia="メイリオ" w:hAnsi="メイリオ" w:cs="メイリオ"/>
                    <w:sz w:val="18"/>
                    <w:szCs w:val="18"/>
                  </w:rPr>
                </w:pPr>
              </w:p>
            </w:tc>
            <w:tc>
              <w:tcPr>
                <w:tcW w:w="1559" w:type="dxa"/>
                <w:shd w:val="clear" w:color="auto" w:fill="EEECE1" w:themeFill="background2"/>
              </w:tcPr>
              <w:p w14:paraId="41AAE196" w14:textId="77777777" w:rsidR="00D90BD2" w:rsidRDefault="00D90BD2" w:rsidP="00D90BD2">
                <w:pPr>
                  <w:ind w:leftChars="0" w:left="0"/>
                  <w:jc w:val="left"/>
                  <w:rPr>
                    <w:sz w:val="18"/>
                    <w:szCs w:val="18"/>
                  </w:rPr>
                </w:pPr>
                <w:r>
                  <w:rPr>
                    <w:rFonts w:hint="eastAsia"/>
                    <w:sz w:val="18"/>
                    <w:szCs w:val="18"/>
                  </w:rPr>
                  <w:t>システム管理者</w:t>
                </w:r>
              </w:p>
            </w:tc>
            <w:tc>
              <w:tcPr>
                <w:tcW w:w="2268" w:type="dxa"/>
                <w:vMerge/>
              </w:tcPr>
              <w:p w14:paraId="539D0737" w14:textId="77777777" w:rsidR="00D90BD2" w:rsidRDefault="00D90BD2" w:rsidP="00D90BD2">
                <w:pPr>
                  <w:ind w:leftChars="0" w:left="0"/>
                  <w:rPr>
                    <w:sz w:val="18"/>
                    <w:szCs w:val="18"/>
                  </w:rPr>
                </w:pPr>
              </w:p>
            </w:tc>
            <w:tc>
              <w:tcPr>
                <w:tcW w:w="2126" w:type="dxa"/>
                <w:vMerge/>
              </w:tcPr>
              <w:p w14:paraId="4A2AAD02" w14:textId="77777777" w:rsidR="00D90BD2" w:rsidRDefault="00D90BD2" w:rsidP="00D90BD2">
                <w:pPr>
                  <w:ind w:leftChars="0" w:left="0"/>
                  <w:rPr>
                    <w:sz w:val="18"/>
                    <w:szCs w:val="18"/>
                  </w:rPr>
                </w:pPr>
              </w:p>
            </w:tc>
            <w:tc>
              <w:tcPr>
                <w:tcW w:w="2268" w:type="dxa"/>
                <w:vMerge/>
              </w:tcPr>
              <w:p w14:paraId="623C125F" w14:textId="77777777" w:rsidR="00D90BD2" w:rsidRDefault="00D90BD2" w:rsidP="00D90BD2">
                <w:pPr>
                  <w:ind w:leftChars="0" w:left="0"/>
                  <w:jc w:val="left"/>
                  <w:rPr>
                    <w:sz w:val="18"/>
                    <w:szCs w:val="18"/>
                  </w:rPr>
                </w:pPr>
              </w:p>
            </w:tc>
          </w:tr>
          <w:tr w:rsidR="00A723A8" w14:paraId="4F0D95F2" w14:textId="77777777" w:rsidTr="00A723A8">
            <w:tblPrEx>
              <w:tblLook w:val="04A0" w:firstRow="1" w:lastRow="0" w:firstColumn="1" w:lastColumn="0" w:noHBand="0" w:noVBand="1"/>
            </w:tblPrEx>
            <w:trPr>
              <w:trHeight w:val="37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3C57A02" w14:textId="5574118A" w:rsidR="00A723A8" w:rsidRDefault="00C63BAE" w:rsidP="009663C5">
                <w:pPr>
                  <w:ind w:leftChars="0" w:left="0"/>
                  <w:jc w:val="center"/>
                  <w:rPr>
                    <w:rFonts w:ascii="メイリオ" w:eastAsia="メイリオ" w:hAnsi="メイリオ" w:cs="メイリオ"/>
                    <w:sz w:val="18"/>
                    <w:szCs w:val="18"/>
                  </w:rPr>
                </w:pPr>
                <w:r w:rsidRPr="00D347CD">
                  <w:rPr>
                    <w:rFonts w:ascii="メイリオ" w:eastAsia="メイリオ" w:hAnsi="メイリオ" w:cs="メイリオ"/>
                    <w:b w:val="0"/>
                    <w:sz w:val="18"/>
                    <w:szCs w:val="18"/>
                  </w:rPr>
                  <w:t>2-1-1-2</w:t>
                </w:r>
              </w:p>
            </w:tc>
            <w:tc>
              <w:tcPr>
                <w:tcW w:w="992" w:type="dxa"/>
                <w:shd w:val="clear" w:color="auto" w:fill="4BACC6" w:themeFill="accent5"/>
              </w:tcPr>
              <w:p w14:paraId="79E68C91" w14:textId="3BCE6CAF"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トップ画面</w:t>
                </w:r>
              </w:p>
            </w:tc>
            <w:tc>
              <w:tcPr>
                <w:tcW w:w="1559" w:type="dxa"/>
                <w:shd w:val="clear" w:color="auto" w:fill="4BACC6" w:themeFill="accent5"/>
              </w:tcPr>
              <w:p w14:paraId="1CABA1F8" w14:textId="4D5FB518"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7F717457" w14:textId="77777777" w:rsidR="00A723A8" w:rsidRDefault="00A723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3E893839" w14:textId="22BAAAD3" w:rsidR="00A723A8" w:rsidRPr="009055A8" w:rsidRDefault="00CC3684"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ナビゲーションバーに「お気に入り一覧」　追加</w:t>
                </w:r>
              </w:p>
            </w:tc>
            <w:tc>
              <w:tcPr>
                <w:tcW w:w="2268" w:type="dxa"/>
                <w:shd w:val="clear" w:color="auto" w:fill="4BACC6" w:themeFill="accent5"/>
              </w:tcPr>
              <w:p w14:paraId="313EBE0C" w14:textId="77777777" w:rsidR="00A723A8" w:rsidRDefault="00A723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9055A8" w14:paraId="1B4A61CA" w14:textId="77777777" w:rsidTr="00CC3684">
            <w:tblPrEx>
              <w:tblLook w:val="04A0" w:firstRow="1" w:lastRow="0" w:firstColumn="1" w:lastColumn="0" w:noHBand="0" w:noVBand="1"/>
            </w:tblPrEx>
            <w:trPr>
              <w:trHeight w:val="281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7E3BF2FD" w14:textId="39A6C9E0" w:rsidR="009055A8"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2-6-1-2</w:t>
                </w:r>
              </w:p>
            </w:tc>
            <w:tc>
              <w:tcPr>
                <w:tcW w:w="992" w:type="dxa"/>
                <w:shd w:val="clear" w:color="auto" w:fill="4BACC6" w:themeFill="accent5"/>
              </w:tcPr>
              <w:p w14:paraId="5CE5E1E6" w14:textId="17421EBA"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w:t>
                </w:r>
              </w:p>
            </w:tc>
            <w:tc>
              <w:tcPr>
                <w:tcW w:w="1559" w:type="dxa"/>
                <w:shd w:val="clear" w:color="auto" w:fill="4BACC6" w:themeFill="accent5"/>
              </w:tcPr>
              <w:p w14:paraId="7A18167C" w14:textId="0C6ED7B1"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09237C66"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2126" w:type="dxa"/>
                <w:shd w:val="clear" w:color="auto" w:fill="4BACC6" w:themeFill="accent5"/>
              </w:tcPr>
              <w:p w14:paraId="4EBCE59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・商品画像</w:t>
                </w:r>
                <w:r w:rsidRPr="009055A8">
                  <w:rPr>
                    <w:sz w:val="18"/>
                    <w:szCs w:val="18"/>
                  </w:rPr>
                  <w:t xml:space="preserve"> </w:t>
                </w:r>
              </w:p>
              <w:p w14:paraId="3FC13005"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・商品名</w:t>
                </w:r>
                <w:r w:rsidRPr="009055A8">
                  <w:rPr>
                    <w:sz w:val="18"/>
                    <w:szCs w:val="18"/>
                  </w:rPr>
                  <w:t xml:space="preserve"> </w:t>
                </w:r>
              </w:p>
              <w:p w14:paraId="715BF8F2"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・価格</w:t>
                </w:r>
                <w:r w:rsidRPr="009055A8">
                  <w:rPr>
                    <w:sz w:val="18"/>
                    <w:szCs w:val="18"/>
                  </w:rPr>
                  <w:t xml:space="preserve"> </w:t>
                </w:r>
              </w:p>
              <w:p w14:paraId="706A408A"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・在庫</w:t>
                </w:r>
                <w:r w:rsidRPr="009055A8">
                  <w:rPr>
                    <w:sz w:val="18"/>
                    <w:szCs w:val="18"/>
                  </w:rPr>
                  <w:t xml:space="preserve"> </w:t>
                </w:r>
              </w:p>
              <w:p w14:paraId="373AEC3D" w14:textId="77777777" w:rsidR="009055A8" w:rsidRP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・カテゴリ</w:t>
                </w:r>
                <w:r w:rsidRPr="009055A8">
                  <w:rPr>
                    <w:sz w:val="18"/>
                    <w:szCs w:val="18"/>
                  </w:rPr>
                  <w:t xml:space="preserve"> </w:t>
                </w:r>
              </w:p>
              <w:p w14:paraId="31681784" w14:textId="6A85AE9C" w:rsidR="009055A8" w:rsidRDefault="009055A8" w:rsidP="009055A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9055A8">
                  <w:rPr>
                    <w:rFonts w:hint="eastAsia"/>
                    <w:sz w:val="18"/>
                    <w:szCs w:val="18"/>
                  </w:rPr>
                  <w:t>・説明</w:t>
                </w:r>
              </w:p>
            </w:tc>
            <w:tc>
              <w:tcPr>
                <w:tcW w:w="2268" w:type="dxa"/>
                <w:shd w:val="clear" w:color="auto" w:fill="4BACC6" w:themeFill="accent5"/>
              </w:tcPr>
              <w:p w14:paraId="4E9B7575" w14:textId="3A0B6CA3" w:rsidR="009055A8"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00A723A8">
                  <w:rPr>
                    <w:rFonts w:hint="eastAsia"/>
                    <w:sz w:val="18"/>
                    <w:szCs w:val="18"/>
                  </w:rPr>
                  <w:t>お気に入り</w:t>
                </w:r>
                <w:r w:rsidR="009055A8">
                  <w:rPr>
                    <w:rFonts w:hint="eastAsia"/>
                    <w:sz w:val="18"/>
                    <w:szCs w:val="18"/>
                  </w:rPr>
                  <w:t>登録</w:t>
                </w:r>
                <w:r w:rsidR="009055A8">
                  <w:rPr>
                    <w:sz w:val="18"/>
                    <w:szCs w:val="18"/>
                  </w:rPr>
                  <w:t>(ボタン</w:t>
                </w:r>
                <w:r w:rsidR="009055A8">
                  <w:rPr>
                    <w:rFonts w:hint="eastAsia"/>
                    <w:sz w:val="18"/>
                    <w:szCs w:val="18"/>
                  </w:rPr>
                  <w:t>)</w:t>
                </w:r>
              </w:p>
              <w:p w14:paraId="015B0138" w14:textId="412F425C" w:rsidR="00F42512"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A4115">
                  <w:rPr>
                    <w:sz w:val="18"/>
                    <w:szCs w:val="18"/>
                  </w:rPr>
                  <w:t>商品一覧に</w:t>
                </w:r>
                <w:r w:rsidR="00F42512">
                  <w:rPr>
                    <w:sz w:val="18"/>
                    <w:szCs w:val="18"/>
                  </w:rPr>
                  <w:t>戻る（ボタン）（商品一覧画面に）</w:t>
                </w:r>
              </w:p>
            </w:tc>
          </w:tr>
          <w:tr w:rsidR="00CC3684" w:rsidRPr="00997930" w14:paraId="43AE0DFE" w14:textId="77777777" w:rsidTr="005B7A03">
            <w:tc>
              <w:tcPr>
                <w:tcW w:w="1980" w:type="dxa"/>
                <w:gridSpan w:val="2"/>
              </w:tcPr>
              <w:p w14:paraId="2CBAB22F" w14:textId="77777777" w:rsidR="00CC3684" w:rsidRPr="00997930" w:rsidRDefault="00CC3684" w:rsidP="005B7A03">
                <w:pPr>
                  <w:ind w:leftChars="0" w:left="0"/>
                  <w:jc w:val="center"/>
                  <w:rPr>
                    <w:b/>
                    <w:sz w:val="18"/>
                    <w:szCs w:val="18"/>
                  </w:rPr>
                </w:pPr>
                <w:r w:rsidRPr="00997930">
                  <w:rPr>
                    <w:rFonts w:hint="eastAsia"/>
                    <w:b/>
                    <w:sz w:val="18"/>
                    <w:szCs w:val="18"/>
                  </w:rPr>
                  <w:lastRenderedPageBreak/>
                  <w:t>画面名</w:t>
                </w:r>
              </w:p>
            </w:tc>
            <w:tc>
              <w:tcPr>
                <w:tcW w:w="1559" w:type="dxa"/>
                <w:vMerge w:val="restart"/>
                <w:vAlign w:val="center"/>
              </w:tcPr>
              <w:p w14:paraId="1152754A" w14:textId="77777777" w:rsidR="00CC3684" w:rsidRPr="00997930" w:rsidRDefault="00CC3684" w:rsidP="005B7A03">
                <w:pPr>
                  <w:ind w:leftChars="0" w:left="0"/>
                  <w:jc w:val="center"/>
                  <w:rPr>
                    <w:b/>
                    <w:sz w:val="18"/>
                    <w:szCs w:val="18"/>
                  </w:rPr>
                </w:pPr>
                <w:r>
                  <w:rPr>
                    <w:rFonts w:hint="eastAsia"/>
                    <w:b/>
                    <w:sz w:val="18"/>
                    <w:szCs w:val="18"/>
                  </w:rPr>
                  <w:t>利用者</w:t>
                </w:r>
              </w:p>
            </w:tc>
            <w:tc>
              <w:tcPr>
                <w:tcW w:w="6662" w:type="dxa"/>
                <w:gridSpan w:val="3"/>
                <w:vAlign w:val="center"/>
              </w:tcPr>
              <w:p w14:paraId="236A64E9" w14:textId="77777777" w:rsidR="00CC3684" w:rsidRPr="00997930" w:rsidRDefault="00CC3684" w:rsidP="005B7A03">
                <w:pPr>
                  <w:ind w:leftChars="0" w:left="0"/>
                  <w:jc w:val="center"/>
                  <w:rPr>
                    <w:b/>
                    <w:sz w:val="18"/>
                    <w:szCs w:val="18"/>
                  </w:rPr>
                </w:pPr>
                <w:r w:rsidRPr="00997930">
                  <w:rPr>
                    <w:rFonts w:hint="eastAsia"/>
                    <w:b/>
                    <w:sz w:val="18"/>
                    <w:szCs w:val="18"/>
                  </w:rPr>
                  <w:t>項目名</w:t>
                </w:r>
              </w:p>
            </w:tc>
          </w:tr>
          <w:tr w:rsidR="00CC3684" w:rsidRPr="00997930" w14:paraId="2E33E258" w14:textId="77777777" w:rsidTr="005B7A03">
            <w:tc>
              <w:tcPr>
                <w:tcW w:w="988" w:type="dxa"/>
              </w:tcPr>
              <w:p w14:paraId="075BB0D4" w14:textId="77777777" w:rsidR="00CC3684" w:rsidRPr="00997930" w:rsidRDefault="00CC3684" w:rsidP="005B7A03">
                <w:pPr>
                  <w:ind w:leftChars="0" w:left="0"/>
                  <w:jc w:val="center"/>
                  <w:rPr>
                    <w:b/>
                    <w:sz w:val="18"/>
                    <w:szCs w:val="18"/>
                  </w:rPr>
                </w:pPr>
                <w:r w:rsidRPr="00997930">
                  <w:rPr>
                    <w:rFonts w:hint="eastAsia"/>
                    <w:b/>
                    <w:sz w:val="18"/>
                    <w:szCs w:val="18"/>
                  </w:rPr>
                  <w:t>画面ID</w:t>
                </w:r>
              </w:p>
            </w:tc>
            <w:tc>
              <w:tcPr>
                <w:tcW w:w="992" w:type="dxa"/>
              </w:tcPr>
              <w:p w14:paraId="639B698A" w14:textId="77777777" w:rsidR="00CC3684" w:rsidRPr="00997930" w:rsidRDefault="00CC3684" w:rsidP="005B7A03">
                <w:pPr>
                  <w:ind w:leftChars="0" w:left="0"/>
                  <w:jc w:val="center"/>
                  <w:rPr>
                    <w:b/>
                    <w:sz w:val="18"/>
                    <w:szCs w:val="18"/>
                  </w:rPr>
                </w:pPr>
                <w:r w:rsidRPr="00997930">
                  <w:rPr>
                    <w:rFonts w:hint="eastAsia"/>
                    <w:b/>
                    <w:sz w:val="18"/>
                    <w:szCs w:val="18"/>
                  </w:rPr>
                  <w:t>画面名称</w:t>
                </w:r>
              </w:p>
            </w:tc>
            <w:tc>
              <w:tcPr>
                <w:tcW w:w="1559" w:type="dxa"/>
                <w:vMerge/>
              </w:tcPr>
              <w:p w14:paraId="5C2CB9A2" w14:textId="77777777" w:rsidR="00CC3684" w:rsidRPr="00997930" w:rsidRDefault="00CC3684" w:rsidP="005B7A03">
                <w:pPr>
                  <w:ind w:leftChars="0" w:left="0"/>
                  <w:jc w:val="center"/>
                  <w:rPr>
                    <w:b/>
                    <w:sz w:val="18"/>
                    <w:szCs w:val="18"/>
                  </w:rPr>
                </w:pPr>
              </w:p>
            </w:tc>
            <w:tc>
              <w:tcPr>
                <w:tcW w:w="2268" w:type="dxa"/>
              </w:tcPr>
              <w:p w14:paraId="3ADA6846" w14:textId="77777777" w:rsidR="00CC3684" w:rsidRPr="00997930" w:rsidRDefault="00CC3684" w:rsidP="005B7A03">
                <w:pPr>
                  <w:ind w:leftChars="0" w:left="0"/>
                  <w:jc w:val="center"/>
                  <w:rPr>
                    <w:b/>
                    <w:sz w:val="18"/>
                    <w:szCs w:val="18"/>
                  </w:rPr>
                </w:pPr>
                <w:r w:rsidRPr="00997930">
                  <w:rPr>
                    <w:rFonts w:hint="eastAsia"/>
                    <w:b/>
                    <w:sz w:val="18"/>
                    <w:szCs w:val="18"/>
                  </w:rPr>
                  <w:t>入力</w:t>
                </w:r>
              </w:p>
            </w:tc>
            <w:tc>
              <w:tcPr>
                <w:tcW w:w="2126" w:type="dxa"/>
              </w:tcPr>
              <w:p w14:paraId="67DF18E6" w14:textId="77777777" w:rsidR="00CC3684" w:rsidRPr="00997930" w:rsidRDefault="00CC3684" w:rsidP="005B7A03">
                <w:pPr>
                  <w:ind w:leftChars="0" w:left="0"/>
                  <w:jc w:val="center"/>
                  <w:rPr>
                    <w:b/>
                    <w:sz w:val="18"/>
                    <w:szCs w:val="18"/>
                  </w:rPr>
                </w:pPr>
                <w:r w:rsidRPr="00997930">
                  <w:rPr>
                    <w:rFonts w:hint="eastAsia"/>
                    <w:b/>
                    <w:sz w:val="18"/>
                    <w:szCs w:val="18"/>
                  </w:rPr>
                  <w:t>出力</w:t>
                </w:r>
              </w:p>
            </w:tc>
            <w:tc>
              <w:tcPr>
                <w:tcW w:w="2268" w:type="dxa"/>
              </w:tcPr>
              <w:p w14:paraId="74CB16BA" w14:textId="77777777" w:rsidR="00CC3684" w:rsidRPr="00997930" w:rsidRDefault="00CC3684" w:rsidP="005B7A03">
                <w:pPr>
                  <w:ind w:leftChars="0" w:left="0"/>
                  <w:jc w:val="center"/>
                  <w:rPr>
                    <w:b/>
                    <w:sz w:val="18"/>
                    <w:szCs w:val="18"/>
                  </w:rPr>
                </w:pPr>
                <w:r>
                  <w:rPr>
                    <w:rFonts w:hint="eastAsia"/>
                    <w:b/>
                    <w:sz w:val="18"/>
                    <w:szCs w:val="18"/>
                  </w:rPr>
                  <w:t>操作</w:t>
                </w:r>
              </w:p>
            </w:tc>
          </w:tr>
          <w:tr w:rsidR="009055A8" w14:paraId="65141838" w14:textId="77777777" w:rsidTr="00D145E6">
            <w:tblPrEx>
              <w:tblLook w:val="04A0" w:firstRow="1" w:lastRow="0" w:firstColumn="1" w:lastColumn="0" w:noHBand="0" w:noVBand="1"/>
            </w:tblPrEx>
            <w:trPr>
              <w:trHeight w:val="2126"/>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E383625" w14:textId="77777777" w:rsidR="009055A8" w:rsidRDefault="009055A8" w:rsidP="009663C5">
                <w:pPr>
                  <w:ind w:leftChars="0" w:left="0"/>
                  <w:jc w:val="center"/>
                  <w:rPr>
                    <w:rFonts w:ascii="メイリオ" w:eastAsia="メイリオ" w:hAnsi="メイリオ" w:cs="メイリオ"/>
                    <w:sz w:val="18"/>
                    <w:szCs w:val="18"/>
                  </w:rPr>
                </w:pPr>
              </w:p>
              <w:p w14:paraId="36B3529B" w14:textId="2E1DB9CF" w:rsidR="00CC3684" w:rsidRPr="00D347CD" w:rsidRDefault="006C7AE8" w:rsidP="00CC3684">
                <w:pPr>
                  <w:ind w:leftChars="0" w:left="0"/>
                  <w:rPr>
                    <w:rFonts w:ascii="メイリオ" w:eastAsia="メイリオ" w:hAnsi="メイリオ" w:cs="メイリオ"/>
                    <w:b w:val="0"/>
                    <w:sz w:val="18"/>
                    <w:szCs w:val="18"/>
                  </w:rPr>
                </w:pPr>
                <w:r w:rsidRPr="00D347CD">
                  <w:rPr>
                    <w:rFonts w:ascii="メイリオ" w:eastAsia="メイリオ" w:hAnsi="メイリオ" w:cs="メイリオ" w:hint="eastAsia"/>
                    <w:b w:val="0"/>
                    <w:sz w:val="18"/>
                    <w:szCs w:val="18"/>
                  </w:rPr>
                  <w:t>7-1-1-1</w:t>
                </w:r>
              </w:p>
            </w:tc>
            <w:tc>
              <w:tcPr>
                <w:tcW w:w="992" w:type="dxa"/>
                <w:shd w:val="clear" w:color="auto" w:fill="4BACC6" w:themeFill="accent5"/>
              </w:tcPr>
              <w:p w14:paraId="1874C9FF" w14:textId="4A97C3F0"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お気に入り</w:t>
                </w:r>
                <w:r w:rsidR="00A723A8">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w:t>
                </w:r>
              </w:p>
            </w:tc>
            <w:tc>
              <w:tcPr>
                <w:tcW w:w="1559" w:type="dxa"/>
                <w:shd w:val="clear" w:color="auto" w:fill="4BACC6" w:themeFill="accent5"/>
              </w:tcPr>
              <w:p w14:paraId="5375EC44" w14:textId="0FDCCFA4" w:rsidR="009055A8" w:rsidRDefault="009055A8"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一般会員</w:t>
                </w:r>
              </w:p>
            </w:tc>
            <w:tc>
              <w:tcPr>
                <w:tcW w:w="2268" w:type="dxa"/>
                <w:shd w:val="clear" w:color="auto" w:fill="4BACC6" w:themeFill="accent5"/>
              </w:tcPr>
              <w:p w14:paraId="6DF5C21E" w14:textId="77777777" w:rsidR="009055A8" w:rsidRDefault="009055A8"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76B5D71"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・商品画像</w:t>
                </w:r>
                <w:r w:rsidRPr="00A2562E">
                  <w:rPr>
                    <w:sz w:val="18"/>
                    <w:szCs w:val="18"/>
                  </w:rPr>
                  <w:t xml:space="preserve"> </w:t>
                </w:r>
              </w:p>
              <w:p w14:paraId="7CEC9DF3"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 xml:space="preserve"> </w:t>
                </w:r>
              </w:p>
              <w:p w14:paraId="1C7474AE" w14:textId="77777777" w:rsidR="00A2562E" w:rsidRPr="00A2562E"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・価格</w:t>
                </w:r>
                <w:r w:rsidRPr="00A2562E">
                  <w:rPr>
                    <w:sz w:val="18"/>
                    <w:szCs w:val="18"/>
                  </w:rPr>
                  <w:t xml:space="preserve"> </w:t>
                </w:r>
              </w:p>
              <w:p w14:paraId="0824FBCD" w14:textId="3AAD055D" w:rsidR="009055A8" w:rsidRDefault="00A2562E" w:rsidP="00A2562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・カテゴリ</w:t>
                </w:r>
              </w:p>
            </w:tc>
            <w:tc>
              <w:tcPr>
                <w:tcW w:w="2268" w:type="dxa"/>
                <w:shd w:val="clear" w:color="auto" w:fill="4BACC6" w:themeFill="accent5"/>
              </w:tcPr>
              <w:p w14:paraId="5FBB40EB" w14:textId="150122AB" w:rsidR="00A2562E"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sidRPr="00A2562E">
                  <w:rPr>
                    <w:rFonts w:hint="eastAsia"/>
                    <w:sz w:val="18"/>
                    <w:szCs w:val="18"/>
                  </w:rPr>
                  <w:t>・商品名</w:t>
                </w:r>
                <w:r w:rsidRPr="00A2562E">
                  <w:rPr>
                    <w:sz w:val="18"/>
                    <w:szCs w:val="18"/>
                  </w:rPr>
                  <w:t>(リンク)</w:t>
                </w:r>
                <w:r w:rsidR="00CF5457">
                  <w:rPr>
                    <w:sz w:val="18"/>
                    <w:szCs w:val="18"/>
                  </w:rPr>
                  <w:t>（商品詳細画面へ）</w:t>
                </w:r>
              </w:p>
              <w:p w14:paraId="1589E456" w14:textId="2DB66657"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買い物かごへ入れる</w:t>
                </w:r>
                <w:r w:rsidR="009055A8">
                  <w:rPr>
                    <w:rFonts w:hint="eastAsia"/>
                    <w:sz w:val="18"/>
                    <w:szCs w:val="18"/>
                  </w:rPr>
                  <w:t>(ボタン</w:t>
                </w:r>
                <w:r w:rsidR="009055A8">
                  <w:rPr>
                    <w:sz w:val="18"/>
                    <w:szCs w:val="18"/>
                  </w:rPr>
                  <w:t>)</w:t>
                </w:r>
              </w:p>
              <w:p w14:paraId="477BCF01" w14:textId="3A626731" w:rsidR="009055A8"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C63BAE">
                  <w:rPr>
                    <w:sz w:val="18"/>
                    <w:szCs w:val="18"/>
                  </w:rPr>
                  <w:t>お気に入り</w:t>
                </w:r>
                <w:r w:rsidR="009055A8">
                  <w:rPr>
                    <w:sz w:val="18"/>
                    <w:szCs w:val="18"/>
                  </w:rPr>
                  <w:t>削除</w:t>
                </w:r>
                <w:r w:rsidR="009055A8">
                  <w:rPr>
                    <w:rFonts w:hint="eastAsia"/>
                    <w:sz w:val="18"/>
                    <w:szCs w:val="18"/>
                  </w:rPr>
                  <w:t>(ボタン</w:t>
                </w:r>
                <w:r w:rsidR="009055A8">
                  <w:rPr>
                    <w:sz w:val="18"/>
                    <w:szCs w:val="18"/>
                  </w:rPr>
                  <w:t>)</w:t>
                </w:r>
              </w:p>
              <w:p w14:paraId="0DDCA78A" w14:textId="5E455800" w:rsidR="009055A8" w:rsidRPr="005F66E7" w:rsidRDefault="00A2562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055A8">
                  <w:rPr>
                    <w:sz w:val="18"/>
                    <w:szCs w:val="18"/>
                  </w:rPr>
                  <w:t>戻る</w:t>
                </w:r>
                <w:r w:rsidR="009055A8">
                  <w:rPr>
                    <w:rFonts w:hint="eastAsia"/>
                    <w:sz w:val="18"/>
                    <w:szCs w:val="18"/>
                  </w:rPr>
                  <w:t>(ボタン</w:t>
                </w:r>
                <w:r w:rsidR="009055A8">
                  <w:rPr>
                    <w:sz w:val="18"/>
                    <w:szCs w:val="18"/>
                  </w:rPr>
                  <w:t>)</w:t>
                </w:r>
                <w:r w:rsidR="005F66E7">
                  <w:rPr>
                    <w:rFonts w:hint="eastAsia"/>
                    <w:sz w:val="18"/>
                    <w:szCs w:val="18"/>
                  </w:rPr>
                  <w:t xml:space="preserve"> </w:t>
                </w:r>
                <w:r w:rsidR="005F66E7">
                  <w:rPr>
                    <w:sz w:val="18"/>
                    <w:szCs w:val="18"/>
                  </w:rPr>
                  <w:t>(</w:t>
                </w:r>
                <w:r w:rsidR="00CF5457">
                  <w:rPr>
                    <w:sz w:val="18"/>
                    <w:szCs w:val="18"/>
                  </w:rPr>
                  <w:t>トップ画面</w:t>
                </w:r>
                <w:r w:rsidR="005F66E7">
                  <w:rPr>
                    <w:sz w:val="18"/>
                    <w:szCs w:val="18"/>
                  </w:rPr>
                  <w:t>に遷移</w:t>
                </w:r>
                <w:r w:rsidR="005F66E7">
                  <w:rPr>
                    <w:rFonts w:hint="eastAsia"/>
                    <w:sz w:val="18"/>
                    <w:szCs w:val="18"/>
                  </w:rPr>
                  <w:t>)</w:t>
                </w:r>
              </w:p>
            </w:tc>
          </w:tr>
          <w:tr w:rsidR="00801D1E" w14:paraId="608AA033" w14:textId="77777777" w:rsidTr="00934ADD">
            <w:tblPrEx>
              <w:tblLook w:val="04A0" w:firstRow="1" w:lastRow="0" w:firstColumn="1" w:lastColumn="0" w:noHBand="0" w:noVBand="1"/>
            </w:tblPrEx>
            <w:trPr>
              <w:trHeight w:val="1267"/>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16D6613D" w14:textId="2EE2A312" w:rsidR="00801D1E" w:rsidRPr="00D347CD" w:rsidRDefault="00801D1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8-1-1-1</w:t>
                </w:r>
              </w:p>
            </w:tc>
            <w:tc>
              <w:tcPr>
                <w:tcW w:w="992" w:type="dxa"/>
                <w:shd w:val="clear" w:color="auto" w:fill="4BACC6" w:themeFill="accent5"/>
              </w:tcPr>
              <w:p w14:paraId="395D2738" w14:textId="72F19273"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お問い合わせ画面</w:t>
                </w:r>
              </w:p>
            </w:tc>
            <w:tc>
              <w:tcPr>
                <w:tcW w:w="1559" w:type="dxa"/>
                <w:shd w:val="clear" w:color="auto" w:fill="4BACC6" w:themeFill="accent5"/>
              </w:tcPr>
              <w:p w14:paraId="45B662D0" w14:textId="282B9E7E"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6A74000A" w14:textId="7C5CC37F"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・お問い合わせ内容の種類</w:t>
                </w:r>
              </w:p>
              <w:p w14:paraId="05F8CA0A" w14:textId="6C2C07B4"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00F9ACBE" w14:textId="03B75D4F"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564AD13"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679BA6ED" w14:textId="1FEDCFEC"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確認（ボタン）</w:t>
                </w:r>
              </w:p>
              <w:p w14:paraId="0250604A" w14:textId="4604DE57"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戻る（ボタン）（トップ画面へ）</w:t>
                </w:r>
              </w:p>
            </w:tc>
          </w:tr>
          <w:tr w:rsidR="00801D1E" w14:paraId="6B19B7A5" w14:textId="77777777" w:rsidTr="00934ADD">
            <w:tblPrEx>
              <w:tblLook w:val="04A0" w:firstRow="1" w:lastRow="0" w:firstColumn="1" w:lastColumn="0" w:noHBand="0" w:noVBand="1"/>
            </w:tblPrEx>
            <w:trPr>
              <w:trHeight w:val="124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A1FEB8D" w14:textId="5FDA5933" w:rsidR="00801D1E" w:rsidRDefault="00801D1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8-1-1-2</w:t>
                </w:r>
              </w:p>
            </w:tc>
            <w:tc>
              <w:tcPr>
                <w:tcW w:w="992" w:type="dxa"/>
                <w:shd w:val="clear" w:color="auto" w:fill="4BACC6" w:themeFill="accent5"/>
              </w:tcPr>
              <w:p w14:paraId="659C78A1" w14:textId="48C01EEE"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お問い合わせ確認画面</w:t>
                </w:r>
              </w:p>
            </w:tc>
            <w:tc>
              <w:tcPr>
                <w:tcW w:w="1559" w:type="dxa"/>
                <w:shd w:val="clear" w:color="auto" w:fill="4BACC6" w:themeFill="accent5"/>
              </w:tcPr>
              <w:p w14:paraId="3ECCB4B8" w14:textId="72EF6526"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4E3DD6D4"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A42B860" w14:textId="4F20BD15" w:rsidR="00801D1E" w:rsidRDefault="00934ADD"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r w:rsidR="00801D1E">
                  <w:rPr>
                    <w:sz w:val="18"/>
                    <w:szCs w:val="18"/>
                  </w:rPr>
                  <w:t>種類</w:t>
                </w:r>
              </w:p>
              <w:p w14:paraId="356750A4" w14:textId="013BE882" w:rsidR="00801D1E" w:rsidRDefault="00801D1E" w:rsidP="006B614E">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tc>
            <w:tc>
              <w:tcPr>
                <w:tcW w:w="2268" w:type="dxa"/>
                <w:shd w:val="clear" w:color="auto" w:fill="4BACC6" w:themeFill="accent5"/>
              </w:tcPr>
              <w:p w14:paraId="78D17693" w14:textId="77777777"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送信（ボタン）</w:t>
                </w:r>
              </w:p>
              <w:p w14:paraId="578D844F" w14:textId="3957C03F"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戻る（ボタン）（お問い合わせ画面に）</w:t>
                </w:r>
              </w:p>
            </w:tc>
          </w:tr>
          <w:tr w:rsidR="00801D1E" w14:paraId="0BF87A55" w14:textId="77777777" w:rsidTr="00934ADD">
            <w:tblPrEx>
              <w:tblLook w:val="04A0" w:firstRow="1" w:lastRow="0" w:firstColumn="1" w:lastColumn="0" w:noHBand="0" w:noVBand="1"/>
            </w:tblPrEx>
            <w:trPr>
              <w:trHeight w:val="1125"/>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639C46B3" w14:textId="4A653263" w:rsidR="00801D1E" w:rsidRPr="00D347CD" w:rsidRDefault="00801D1E"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8-1-1-3</w:t>
                </w:r>
              </w:p>
            </w:tc>
            <w:tc>
              <w:tcPr>
                <w:tcW w:w="992" w:type="dxa"/>
                <w:shd w:val="clear" w:color="auto" w:fill="4BACC6" w:themeFill="accent5"/>
              </w:tcPr>
              <w:p w14:paraId="7D51359D" w14:textId="49A10BA4" w:rsidR="00801D1E" w:rsidRPr="00C63BA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お問い合わせ完了画面</w:t>
                </w:r>
              </w:p>
            </w:tc>
            <w:tc>
              <w:tcPr>
                <w:tcW w:w="1559" w:type="dxa"/>
                <w:shd w:val="clear" w:color="auto" w:fill="4BACC6" w:themeFill="accent5"/>
              </w:tcPr>
              <w:p w14:paraId="2F82BA27" w14:textId="4503741B" w:rsidR="00801D1E" w:rsidRDefault="00801D1E" w:rsidP="00801D1E">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非会員</w:t>
                </w:r>
              </w:p>
            </w:tc>
            <w:tc>
              <w:tcPr>
                <w:tcW w:w="2268" w:type="dxa"/>
                <w:shd w:val="clear" w:color="auto" w:fill="4BACC6" w:themeFill="accent5"/>
              </w:tcPr>
              <w:p w14:paraId="452C3638" w14:textId="77777777"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4C28EA32" w14:textId="16D5DB56" w:rsidR="00801D1E" w:rsidRDefault="00801D1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完了メッセージ</w:t>
                </w:r>
              </w:p>
            </w:tc>
            <w:tc>
              <w:tcPr>
                <w:tcW w:w="2268" w:type="dxa"/>
                <w:shd w:val="clear" w:color="auto" w:fill="4BACC6" w:themeFill="accent5"/>
              </w:tcPr>
              <w:p w14:paraId="58AD5090" w14:textId="561234FA" w:rsidR="00801D1E" w:rsidRDefault="00801D1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トップ画面に戻る（リンク）</w:t>
                </w:r>
              </w:p>
            </w:tc>
          </w:tr>
          <w:tr w:rsidR="00C63BAE" w14:paraId="78EDCA14"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6287AC7" w14:textId="0EB87B8D" w:rsidR="00C63BAE" w:rsidRPr="00D347CD" w:rsidRDefault="00C63BAE"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1-3-1-3</w:t>
                </w:r>
              </w:p>
            </w:tc>
            <w:tc>
              <w:tcPr>
                <w:tcW w:w="992" w:type="dxa"/>
                <w:shd w:val="clear" w:color="auto" w:fill="4BACC6" w:themeFill="accent5"/>
              </w:tcPr>
              <w:p w14:paraId="49FAF4D7" w14:textId="6626D8BF"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C63BAE">
                  <w:rPr>
                    <w:rFonts w:ascii="メイリオ" w:eastAsia="メイリオ" w:hAnsi="メイリオ" w:cs="メイリオ" w:hint="eastAsia"/>
                    <w:sz w:val="18"/>
                    <w:szCs w:val="18"/>
                  </w:rPr>
                  <w:t>管理者用メニュー画面</w:t>
                </w:r>
              </w:p>
            </w:tc>
            <w:tc>
              <w:tcPr>
                <w:tcW w:w="1559" w:type="dxa"/>
                <w:shd w:val="clear" w:color="auto" w:fill="4BACC6" w:themeFill="accent5"/>
              </w:tcPr>
              <w:p w14:paraId="3B8FC00F" w14:textId="35625DF6"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4C7E521" w14:textId="12ECCE60"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53ADE91F" w14:textId="1A2CCAD6" w:rsidR="00C63BAE" w:rsidRDefault="00C63BAE"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w:t>
                </w:r>
              </w:p>
            </w:tc>
            <w:tc>
              <w:tcPr>
                <w:tcW w:w="2268" w:type="dxa"/>
                <w:shd w:val="clear" w:color="auto" w:fill="4BACC6" w:themeFill="accent5"/>
              </w:tcPr>
              <w:p w14:paraId="51D524B3" w14:textId="0FB1793C" w:rsidR="00C63BAE" w:rsidRDefault="00C63B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お問い合わせ一覧表示（リンク）</w:t>
                </w:r>
              </w:p>
            </w:tc>
          </w:tr>
          <w:tr w:rsidR="007C0E0B" w14:paraId="0D017178" w14:textId="77777777" w:rsidTr="00D145E6">
            <w:tblPrEx>
              <w:tblLook w:val="04A0" w:firstRow="1" w:lastRow="0" w:firstColumn="1" w:lastColumn="0" w:noHBand="0" w:noVBand="1"/>
            </w:tblPrEx>
            <w:trPr>
              <w:trHeight w:val="954"/>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BE0F1D" w14:textId="36710C33"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4</w:t>
                </w:r>
              </w:p>
            </w:tc>
            <w:tc>
              <w:tcPr>
                <w:tcW w:w="992" w:type="dxa"/>
                <w:shd w:val="clear" w:color="auto" w:fill="4BACC6" w:themeFill="accent5"/>
              </w:tcPr>
              <w:p w14:paraId="0E56AE85" w14:textId="26CBF1C1"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1559" w:type="dxa"/>
                <w:shd w:val="clear" w:color="auto" w:fill="4BACC6" w:themeFill="accent5"/>
              </w:tcPr>
              <w:p w14:paraId="2E71D5C5" w14:textId="0082FBA4" w:rsidR="007C0E0B" w:rsidRDefault="007C0E0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6022BBE8" w14:textId="32CDFE9B" w:rsidR="00734FE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0D399A93" w14:textId="02DC749B" w:rsidR="007C0E0B"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w:t>
                </w:r>
                <w:r w:rsidR="00AC730F">
                  <w:rPr>
                    <w:sz w:val="18"/>
                    <w:szCs w:val="18"/>
                  </w:rPr>
                  <w:t>I</w:t>
                </w:r>
                <w:r w:rsidR="00AC730F">
                  <w:rPr>
                    <w:rFonts w:hint="eastAsia"/>
                    <w:sz w:val="18"/>
                    <w:szCs w:val="18"/>
                  </w:rPr>
                  <w:t>d</w:t>
                </w:r>
              </w:p>
              <w:p w14:paraId="5E7EBA0A" w14:textId="7654BA1A" w:rsidR="00D5260F" w:rsidRDefault="00D5260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お問い合わせの種類</w:t>
                </w:r>
              </w:p>
              <w:p w14:paraId="76B330F1" w14:textId="72E31D22" w:rsidR="00A0523F" w:rsidRDefault="00A0523F"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日時</w:t>
                </w:r>
              </w:p>
              <w:p w14:paraId="2F8FAF37" w14:textId="1D6E5873"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095242C3" w14:textId="77777777" w:rsidR="004440AE" w:rsidRDefault="004440AE"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戻る（ボタン）（トップ画面に）</w:t>
                </w:r>
              </w:p>
              <w:p w14:paraId="36419517" w14:textId="1F4E5CEC" w:rsidR="009817BE" w:rsidRDefault="00D5260F"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お問い合わせId</w:t>
                </w:r>
                <w:r w:rsidR="009701E0">
                  <w:rPr>
                    <w:rFonts w:hint="eastAsia"/>
                    <w:sz w:val="18"/>
                    <w:szCs w:val="18"/>
                  </w:rPr>
                  <w:t>（リンク）</w:t>
                </w:r>
              </w:p>
            </w:tc>
          </w:tr>
          <w:tr w:rsidR="007C0E0B" w14:paraId="4CB5112A" w14:textId="77777777" w:rsidTr="00BE2D94">
            <w:tblPrEx>
              <w:tblLook w:val="04A0" w:firstRow="1" w:lastRow="0" w:firstColumn="1" w:lastColumn="0" w:noHBand="0" w:noVBand="1"/>
            </w:tblPrEx>
            <w:trPr>
              <w:trHeight w:val="106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3B5F7E60" w14:textId="5154E688" w:rsidR="007C0E0B" w:rsidRPr="00D347CD" w:rsidRDefault="000F0580" w:rsidP="009663C5">
                <w:pPr>
                  <w:ind w:leftChars="0" w:left="0"/>
                  <w:jc w:val="center"/>
                  <w:rPr>
                    <w:rFonts w:ascii="メイリオ" w:eastAsia="メイリオ" w:hAnsi="メイリオ" w:cs="メイリオ"/>
                    <w:b w:val="0"/>
                    <w:sz w:val="18"/>
                    <w:szCs w:val="18"/>
                  </w:rPr>
                </w:pPr>
                <w:r>
                  <w:rPr>
                    <w:rFonts w:ascii="メイリオ" w:eastAsia="メイリオ" w:hAnsi="メイリオ" w:cs="メイリオ"/>
                    <w:b w:val="0"/>
                    <w:sz w:val="18"/>
                    <w:szCs w:val="18"/>
                  </w:rPr>
                  <w:t>8-1-1-</w:t>
                </w:r>
                <w:r w:rsidR="006B614E">
                  <w:rPr>
                    <w:rFonts w:ascii="メイリオ" w:eastAsia="メイリオ" w:hAnsi="メイリオ" w:cs="メイリオ"/>
                    <w:b w:val="0"/>
                    <w:sz w:val="18"/>
                    <w:szCs w:val="18"/>
                  </w:rPr>
                  <w:t>5</w:t>
                </w:r>
              </w:p>
            </w:tc>
            <w:tc>
              <w:tcPr>
                <w:tcW w:w="992" w:type="dxa"/>
                <w:shd w:val="clear" w:color="auto" w:fill="4BACC6" w:themeFill="accent5"/>
              </w:tcPr>
              <w:p w14:paraId="597FFA2C" w14:textId="34727A31"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お問い合わせ詳細画面</w:t>
                </w:r>
              </w:p>
            </w:tc>
            <w:tc>
              <w:tcPr>
                <w:tcW w:w="1559" w:type="dxa"/>
                <w:shd w:val="clear" w:color="auto" w:fill="4BACC6" w:themeFill="accent5"/>
              </w:tcPr>
              <w:p w14:paraId="1DAD46E6" w14:textId="50D22AC2"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tc>
            <w:tc>
              <w:tcPr>
                <w:tcW w:w="2268" w:type="dxa"/>
                <w:shd w:val="clear" w:color="auto" w:fill="4BACC6" w:themeFill="accent5"/>
              </w:tcPr>
              <w:p w14:paraId="1B85A206" w14:textId="1C4F9830" w:rsidR="007C0E0B" w:rsidRDefault="007C0E0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shd w:val="clear" w:color="auto" w:fill="4BACC6" w:themeFill="accent5"/>
              </w:tcPr>
              <w:p w14:paraId="7C5B7C2A" w14:textId="77777777"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お問い合わせ種類</w:t>
                </w:r>
              </w:p>
              <w:p w14:paraId="4937DA34" w14:textId="5CB75DD4" w:rsidR="007C0E0B" w:rsidRDefault="00734FEB"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お問い合わせ内容</w:t>
                </w:r>
              </w:p>
              <w:p w14:paraId="70A58A0E" w14:textId="0BBA790F" w:rsidR="00D858A0" w:rsidRDefault="00D858A0"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shd w:val="clear" w:color="auto" w:fill="4BACC6" w:themeFill="accent5"/>
              </w:tcPr>
              <w:p w14:paraId="27C2E421" w14:textId="77777777" w:rsidR="007C0E0B" w:rsidRDefault="00734FEB"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戻る</w:t>
                </w:r>
                <w:r w:rsidR="004440AE">
                  <w:rPr>
                    <w:sz w:val="18"/>
                    <w:szCs w:val="18"/>
                  </w:rPr>
                  <w:t>（ボタン）（一覧画面に）</w:t>
                </w:r>
              </w:p>
              <w:p w14:paraId="19AE3F0A" w14:textId="29A35903" w:rsidR="00B6462D" w:rsidRDefault="00B6462D"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483D28" w14:paraId="3F05D539" w14:textId="77777777" w:rsidTr="00F42512">
            <w:tblPrEx>
              <w:tblLook w:val="04A0" w:firstRow="1" w:lastRow="0" w:firstColumn="1" w:lastColumn="0" w:noHBand="0" w:noVBand="1"/>
            </w:tblPrEx>
            <w:trPr>
              <w:trHeight w:val="609"/>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86493F6" w14:textId="55980BDE" w:rsidR="00483D28" w:rsidRPr="00D347CD" w:rsidRDefault="00483D28" w:rsidP="00483D28">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6-1-1-3</w:t>
                </w:r>
              </w:p>
            </w:tc>
            <w:tc>
              <w:tcPr>
                <w:tcW w:w="992" w:type="dxa"/>
                <w:vMerge w:val="restart"/>
                <w:shd w:val="clear" w:color="auto" w:fill="4BACC6" w:themeFill="accent5"/>
              </w:tcPr>
              <w:p w14:paraId="258D1C7C" w14:textId="32F9D638"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1559" w:type="dxa"/>
                <w:shd w:val="clear" w:color="auto" w:fill="4BACC6" w:themeFill="accent5"/>
              </w:tcPr>
              <w:p w14:paraId="4F39DD45"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運用管理者</w:t>
                </w:r>
              </w:p>
              <w:p w14:paraId="318A8BE7" w14:textId="3B2E1EEC"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val="restart"/>
                <w:shd w:val="clear" w:color="auto" w:fill="4BACC6" w:themeFill="accent5"/>
              </w:tcPr>
              <w:p w14:paraId="429B3BD1"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59F5AAF0" w14:textId="1B61C783" w:rsidR="00483D28" w:rsidRDefault="009B2BBF"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会員</w:t>
                </w:r>
                <w:r w:rsidR="00483D28">
                  <w:rPr>
                    <w:sz w:val="18"/>
                    <w:szCs w:val="18"/>
                  </w:rPr>
                  <w:t>氏名</w:t>
                </w:r>
              </w:p>
              <w:p w14:paraId="2B25E201" w14:textId="1E8DED50"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電話番号</w:t>
                </w:r>
              </w:p>
            </w:tc>
            <w:tc>
              <w:tcPr>
                <w:tcW w:w="2126" w:type="dxa"/>
                <w:vMerge w:val="restart"/>
                <w:shd w:val="clear" w:color="auto" w:fill="4BACC6" w:themeFill="accent5"/>
              </w:tcPr>
              <w:p w14:paraId="3409B5D0" w14:textId="77777777" w:rsidR="00483D28" w:rsidRDefault="00483D28" w:rsidP="00483D28">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・会員氏名</w:t>
                </w:r>
              </w:p>
              <w:p w14:paraId="7390BDDB" w14:textId="77777777"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・メールアドレス</w:t>
                </w:r>
              </w:p>
              <w:p w14:paraId="675C05F8" w14:textId="12D07DD6" w:rsidR="00483D28" w:rsidRDefault="00483D28" w:rsidP="00483D28">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・ページ番号</w:t>
                </w:r>
              </w:p>
            </w:tc>
            <w:tc>
              <w:tcPr>
                <w:tcW w:w="2268" w:type="dxa"/>
                <w:vMerge w:val="restart"/>
                <w:shd w:val="clear" w:color="auto" w:fill="4BACC6" w:themeFill="accent5"/>
              </w:tcPr>
              <w:p w14:paraId="505DF17B" w14:textId="25566566" w:rsidR="00483D28" w:rsidRPr="00483D28" w:rsidRDefault="00483D28" w:rsidP="009701E0">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・検索（ボタン）</w:t>
                </w:r>
                <w:r w:rsidR="00C63BAE">
                  <w:rPr>
                    <w:sz w:val="18"/>
                    <w:szCs w:val="18"/>
                  </w:rPr>
                  <w:t xml:space="preserve">　</w:t>
                </w:r>
              </w:p>
            </w:tc>
          </w:tr>
          <w:tr w:rsidR="00F42512" w14:paraId="35700E0D" w14:textId="77777777" w:rsidTr="00BE2D94">
            <w:tblPrEx>
              <w:tblLook w:val="04A0" w:firstRow="1" w:lastRow="0" w:firstColumn="1" w:lastColumn="0" w:noHBand="0" w:noVBand="1"/>
            </w:tblPrEx>
            <w:trPr>
              <w:trHeight w:val="608"/>
            </w:trPr>
            <w:tc>
              <w:tcPr>
                <w:cnfStyle w:val="001000000000" w:firstRow="0" w:lastRow="0" w:firstColumn="1" w:lastColumn="0" w:oddVBand="0" w:evenVBand="0" w:oddHBand="0" w:evenHBand="0" w:firstRowFirstColumn="0" w:firstRowLastColumn="0" w:lastRowFirstColumn="0" w:lastRowLastColumn="0"/>
                <w:tcW w:w="988" w:type="dxa"/>
                <w:shd w:val="clear" w:color="auto" w:fill="4BACC6" w:themeFill="accent5"/>
              </w:tcPr>
              <w:p w14:paraId="54C8DB20" w14:textId="0D095C7F" w:rsidR="00F42512" w:rsidRPr="00D347CD" w:rsidRDefault="00F42512" w:rsidP="009663C5">
                <w:pPr>
                  <w:ind w:leftChars="0" w:left="0"/>
                  <w:jc w:val="center"/>
                  <w:rPr>
                    <w:rFonts w:ascii="メイリオ" w:eastAsia="メイリオ" w:hAnsi="メイリオ" w:cs="メイリオ"/>
                    <w:b w:val="0"/>
                    <w:sz w:val="18"/>
                    <w:szCs w:val="18"/>
                  </w:rPr>
                </w:pPr>
                <w:r w:rsidRPr="00D347CD">
                  <w:rPr>
                    <w:rFonts w:ascii="メイリオ" w:eastAsia="メイリオ" w:hAnsi="メイリオ" w:cs="メイリオ"/>
                    <w:b w:val="0"/>
                    <w:sz w:val="18"/>
                    <w:szCs w:val="18"/>
                  </w:rPr>
                  <w:t>6-1-1-4</w:t>
                </w:r>
              </w:p>
            </w:tc>
            <w:tc>
              <w:tcPr>
                <w:tcW w:w="992" w:type="dxa"/>
                <w:vMerge/>
                <w:shd w:val="clear" w:color="auto" w:fill="4BACC6" w:themeFill="accent5"/>
              </w:tcPr>
              <w:p w14:paraId="388B355D"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1559" w:type="dxa"/>
                <w:shd w:val="clear" w:color="auto" w:fill="4BACC6" w:themeFill="accent5"/>
              </w:tcPr>
              <w:p w14:paraId="4F8B095A" w14:textId="1880B371"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システム管理者</w:t>
                </w:r>
              </w:p>
            </w:tc>
            <w:tc>
              <w:tcPr>
                <w:tcW w:w="2268" w:type="dxa"/>
                <w:vMerge/>
                <w:shd w:val="clear" w:color="auto" w:fill="4BACC6" w:themeFill="accent5"/>
              </w:tcPr>
              <w:p w14:paraId="23F28FFF"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126" w:type="dxa"/>
                <w:vMerge/>
                <w:shd w:val="clear" w:color="auto" w:fill="4BACC6" w:themeFill="accent5"/>
              </w:tcPr>
              <w:p w14:paraId="2B8AFC5C" w14:textId="77777777" w:rsidR="00F42512" w:rsidRDefault="00F42512" w:rsidP="009663C5">
                <w:pPr>
                  <w:ind w:leftChars="0" w:left="0"/>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vMerge/>
                <w:shd w:val="clear" w:color="auto" w:fill="4BACC6" w:themeFill="accent5"/>
              </w:tcPr>
              <w:p w14:paraId="0E001D48" w14:textId="77777777" w:rsidR="00F42512" w:rsidRDefault="00F42512" w:rsidP="009663C5">
                <w:pPr>
                  <w:ind w:leftChars="0" w:left="0"/>
                  <w:jc w:val="left"/>
                  <w:cnfStyle w:val="000000000000" w:firstRow="0" w:lastRow="0" w:firstColumn="0" w:lastColumn="0" w:oddVBand="0" w:evenVBand="0" w:oddHBand="0" w:evenHBand="0" w:firstRowFirstColumn="0" w:firstRowLastColumn="0" w:lastRowFirstColumn="0" w:lastRowLastColumn="0"/>
                  <w:rPr>
                    <w:sz w:val="18"/>
                    <w:szCs w:val="18"/>
                  </w:rPr>
                </w:pPr>
              </w:p>
            </w:tc>
          </w:tr>
        </w:tbl>
        <w:p w14:paraId="63D71547" w14:textId="6F56C0D3" w:rsidR="00A85453" w:rsidRDefault="00805FAE" w:rsidP="00A85453">
          <w:pPr>
            <w:widowControl/>
            <w:spacing w:line="240" w:lineRule="auto"/>
            <w:ind w:leftChars="0" w:left="0"/>
            <w:jc w:val="left"/>
          </w:pPr>
          <w:r>
            <w:rPr>
              <w:rFonts w:hint="eastAsia"/>
            </w:rPr>
            <w:t>※▲オリジナル機能の追記すること</w:t>
          </w:r>
          <w:r w:rsidR="00A85453">
            <w:br w:type="page"/>
          </w:r>
        </w:p>
        <w:p w14:paraId="4D582453" w14:textId="77777777" w:rsidR="008A56E0" w:rsidRDefault="00E1466E" w:rsidP="007E16E5">
          <w:pPr>
            <w:pStyle w:val="1"/>
            <w:spacing w:after="180"/>
          </w:pPr>
          <w:bookmarkStart w:id="11" w:name="_Toc33809860"/>
          <w:r>
            <w:rPr>
              <w:rFonts w:hint="eastAsia"/>
            </w:rPr>
            <w:lastRenderedPageBreak/>
            <w:t>通販システムの機能概要</w:t>
          </w:r>
          <w:bookmarkEnd w:id="11"/>
        </w:p>
        <w:p w14:paraId="497674B2" w14:textId="77777777" w:rsidR="00DD469E" w:rsidRDefault="00E1466E" w:rsidP="007E16E5">
          <w:pPr>
            <w:pStyle w:val="2"/>
            <w:spacing w:after="180"/>
          </w:pPr>
          <w:bookmarkStart w:id="12" w:name="_Toc33809861"/>
          <w:r>
            <w:rPr>
              <w:rFonts w:hint="eastAsia"/>
            </w:rPr>
            <w:t>機能概要</w:t>
          </w:r>
          <w:r w:rsidR="0077424B">
            <w:rPr>
              <w:rFonts w:hint="eastAsia"/>
            </w:rPr>
            <w:t>の記載内容</w:t>
          </w:r>
          <w:bookmarkEnd w:id="12"/>
        </w:p>
        <w:p w14:paraId="6067A3C2" w14:textId="77777777" w:rsidR="00680196" w:rsidRDefault="00680196" w:rsidP="00680196">
          <w:pPr>
            <w:ind w:leftChars="203" w:left="840" w:hangingChars="197" w:hanging="414"/>
          </w:pPr>
          <w:r>
            <w:rPr>
              <w:rFonts w:hint="eastAsia"/>
            </w:rPr>
            <w:t>・以下の内容を機能概要に記載する。</w:t>
          </w:r>
        </w:p>
        <w:p w14:paraId="0302342E" w14:textId="77777777" w:rsidR="00680196" w:rsidRDefault="00680196" w:rsidP="00680196">
          <w:pPr>
            <w:ind w:left="840"/>
          </w:pPr>
          <w:r>
            <w:rPr>
              <w:rFonts w:hint="eastAsia"/>
            </w:rPr>
            <w:t>機能名：要件定義書 3</w:t>
          </w:r>
          <w:r w:rsidR="002F576E">
            <w:rPr>
              <w:rFonts w:hint="eastAsia"/>
            </w:rPr>
            <w:t>-</w:t>
          </w:r>
          <w:r>
            <w:rPr>
              <w:rFonts w:hint="eastAsia"/>
            </w:rPr>
            <w:t>2機能一覧に記載した名称</w:t>
          </w:r>
        </w:p>
        <w:p w14:paraId="06986F01" w14:textId="77777777" w:rsidR="00680196" w:rsidRDefault="00680196" w:rsidP="00680196">
          <w:pPr>
            <w:ind w:left="840"/>
          </w:pPr>
          <w:r>
            <w:rPr>
              <w:rFonts w:hint="eastAsia"/>
            </w:rPr>
            <w:t>内容：機能を実現するために必要なことを示す</w:t>
          </w:r>
        </w:p>
        <w:p w14:paraId="20E725E0" w14:textId="77777777" w:rsidR="00680196" w:rsidRDefault="00680196" w:rsidP="00680196">
          <w:pPr>
            <w:ind w:left="840"/>
          </w:pPr>
          <w:r>
            <w:rPr>
              <w:rFonts w:hint="eastAsia"/>
            </w:rPr>
            <w:t>画面名：機能に関連する画面IDと画面名</w:t>
          </w:r>
        </w:p>
        <w:p w14:paraId="5EA4C8CC" w14:textId="77777777" w:rsidR="00680196" w:rsidRDefault="00680196" w:rsidP="00680196">
          <w:pPr>
            <w:ind w:left="840"/>
          </w:pPr>
          <w:r>
            <w:rPr>
              <w:rFonts w:hint="eastAsia"/>
            </w:rPr>
            <w:t>利用者：機能を利用できる利用者</w:t>
          </w:r>
        </w:p>
        <w:p w14:paraId="72B8212C"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・内容については、下記の点を記載する</w:t>
          </w:r>
          <w:r w:rsidR="009A46DC">
            <w:rPr>
              <w:rFonts w:ascii="メイリオ" w:eastAsia="メイリオ" w:hAnsi="メイリオ" w:cs="メイリオ" w:hint="eastAsia"/>
            </w:rPr>
            <w:t>。</w:t>
          </w:r>
        </w:p>
        <w:p w14:paraId="1CDD7C17"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w:t>
          </w:r>
          <w:r w:rsidR="009D668D">
            <w:rPr>
              <w:rFonts w:ascii="メイリオ" w:eastAsia="メイリオ" w:hAnsi="メイリオ" w:cs="メイリオ" w:hint="eastAsia"/>
            </w:rPr>
            <w:t>利用タイミング</w:t>
          </w:r>
          <w:r>
            <w:rPr>
              <w:rFonts w:ascii="メイリオ" w:eastAsia="メイリオ" w:hAnsi="メイリオ" w:cs="メイリオ" w:hint="eastAsia"/>
            </w:rPr>
            <w:t>＞機能が動作するきっかけとなる利用者の操作</w:t>
          </w:r>
        </w:p>
        <w:p w14:paraId="77EE2F6E" w14:textId="77777777" w:rsidR="00680196" w:rsidRDefault="00680196"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 xml:space="preserve">   ＜処理内容＞システム内の処理と条件</w:t>
          </w:r>
          <w:r w:rsidR="00DB1815">
            <w:rPr>
              <w:rFonts w:ascii="メイリオ" w:eastAsia="メイリオ" w:hAnsi="メイリオ" w:cs="メイリオ" w:hint="eastAsia"/>
            </w:rPr>
            <w:t>、処理に必要な利用者の操作</w:t>
          </w:r>
        </w:p>
        <w:p w14:paraId="079E8E31" w14:textId="77777777" w:rsidR="009D668D" w:rsidRDefault="00FD0B31" w:rsidP="00680196">
          <w:pPr>
            <w:ind w:leftChars="250" w:left="840" w:hangingChars="150" w:hanging="315"/>
            <w:rPr>
              <w:rFonts w:ascii="メイリオ" w:eastAsia="メイリオ" w:hAnsi="メイリオ" w:cs="メイリオ"/>
            </w:rPr>
          </w:pPr>
          <w:r>
            <w:rPr>
              <w:rFonts w:ascii="メイリオ" w:eastAsia="メイリオ" w:hAnsi="メイリオ" w:cs="メイリオ" w:hint="eastAsia"/>
            </w:rPr>
            <w:t>・機能一覧内の「メッセージを表示する」に該当する内容は、メッセージ一覧に記載する</w:t>
          </w:r>
          <w:r w:rsidR="00DC0D98">
            <w:rPr>
              <w:rFonts w:ascii="メイリオ" w:eastAsia="メイリオ" w:hAnsi="メイリオ" w:cs="メイリオ" w:hint="eastAsia"/>
            </w:rPr>
            <w:t>。</w:t>
          </w:r>
        </w:p>
        <w:p w14:paraId="68C1B1C2" w14:textId="77777777" w:rsidR="00FD0B31" w:rsidRPr="00FD0B31" w:rsidRDefault="00FD0B31" w:rsidP="00680196">
          <w:pPr>
            <w:ind w:leftChars="250" w:left="840" w:hangingChars="150" w:hanging="315"/>
            <w:rPr>
              <w:rFonts w:ascii="メイリオ" w:eastAsia="メイリオ" w:hAnsi="メイリオ" w:cs="メイリオ"/>
            </w:rPr>
          </w:pPr>
        </w:p>
        <w:p w14:paraId="69CD5603" w14:textId="59F3ACA0" w:rsidR="00D00518" w:rsidRDefault="00D00518" w:rsidP="007E16E5">
          <w:pPr>
            <w:pStyle w:val="2"/>
            <w:spacing w:after="180"/>
          </w:pPr>
          <w:bookmarkStart w:id="13" w:name="_Toc33809862"/>
          <w:r>
            <w:rPr>
              <w:rFonts w:hint="eastAsia"/>
            </w:rPr>
            <w:t>機能</w:t>
          </w:r>
          <w:r w:rsidR="0077424B">
            <w:rPr>
              <w:rFonts w:hint="eastAsia"/>
            </w:rPr>
            <w:t>一覧</w:t>
          </w:r>
          <w:r w:rsidR="00032057">
            <w:rPr>
              <w:rFonts w:hint="eastAsia"/>
            </w:rPr>
            <w:t xml:space="preserve"> ★</w:t>
          </w:r>
          <w:bookmarkEnd w:id="13"/>
          <w:r w:rsidR="000738F3">
            <w:rPr>
              <w:rFonts w:hint="eastAsia"/>
            </w:rPr>
            <w:t>（※水色の欄には追記が必要）</w:t>
          </w:r>
        </w:p>
        <w:tbl>
          <w:tblPr>
            <w:tblStyle w:val="1-51"/>
            <w:tblW w:w="10485" w:type="dxa"/>
            <w:tblLayout w:type="fixed"/>
            <w:tblLook w:val="0680" w:firstRow="0" w:lastRow="0" w:firstColumn="1" w:lastColumn="0" w:noHBand="1" w:noVBand="1"/>
          </w:tblPr>
          <w:tblGrid>
            <w:gridCol w:w="361"/>
            <w:gridCol w:w="485"/>
            <w:gridCol w:w="283"/>
            <w:gridCol w:w="567"/>
            <w:gridCol w:w="5812"/>
            <w:gridCol w:w="992"/>
            <w:gridCol w:w="993"/>
            <w:gridCol w:w="992"/>
          </w:tblGrid>
          <w:tr w:rsidR="00967CED" w:rsidRPr="00B10868" w14:paraId="5D7D9A29"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5699892" w14:textId="77777777" w:rsidR="00967CED" w:rsidRPr="00B10868" w:rsidRDefault="00967CED" w:rsidP="00E371E7">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3F0EC699" w14:textId="77777777" w:rsidR="00967CED" w:rsidRPr="00B10868" w:rsidRDefault="0077424B"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4E59FD8"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831E726" w14:textId="77777777" w:rsidR="00967CED" w:rsidRPr="00B10868" w:rsidRDefault="00967CED" w:rsidP="0007564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967CED" w:rsidRPr="00B10868" w14:paraId="775E017D" w14:textId="77777777" w:rsidTr="004A587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68FEC50" w14:textId="77777777" w:rsidR="00967CED" w:rsidRPr="00B10868" w:rsidRDefault="00967CED" w:rsidP="00597E61">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699599" w14:textId="77777777" w:rsidR="00967CED" w:rsidRPr="00B10868" w:rsidRDefault="00967CED" w:rsidP="00597E6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F9CF4E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36D534F"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2421D96A"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419E7792" w14:textId="77777777" w:rsidR="00967CED" w:rsidRPr="00B10868" w:rsidRDefault="00967CED" w:rsidP="00E371E7">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518BF" w:rsidRPr="00B10868" w14:paraId="2A0446EB" w14:textId="77777777" w:rsidTr="004A587D">
            <w:trPr>
              <w:cantSplit/>
              <w:trHeight w:val="1881"/>
            </w:trPr>
            <w:tc>
              <w:tcPr>
                <w:cnfStyle w:val="001000000000" w:firstRow="0" w:lastRow="0" w:firstColumn="1" w:lastColumn="0" w:oddVBand="0" w:evenVBand="0" w:oddHBand="0" w:evenHBand="0" w:firstRowFirstColumn="0" w:firstRowLastColumn="0" w:lastRowFirstColumn="0" w:lastRowLastColumn="0"/>
                <w:tcW w:w="361" w:type="dxa"/>
                <w:tcBorders>
                  <w:top w:val="single" w:sz="4" w:space="0" w:color="B6DDE8" w:themeColor="accent5" w:themeTint="66"/>
                </w:tcBorders>
              </w:tcPr>
              <w:p w14:paraId="6C6C165D" w14:textId="77777777" w:rsidR="002518BF" w:rsidRPr="00B10868" w:rsidRDefault="002518BF" w:rsidP="00E371E7">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1</w:t>
                </w:r>
              </w:p>
              <w:p w14:paraId="09A2D4AA" w14:textId="77777777" w:rsidR="002518BF" w:rsidRPr="00B10868" w:rsidRDefault="002518BF" w:rsidP="006A7029">
                <w:pPr>
                  <w:ind w:left="84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485" w:type="dxa"/>
                <w:tcBorders>
                  <w:top w:val="single" w:sz="4" w:space="0" w:color="B6DDE8" w:themeColor="accent5" w:themeTint="66"/>
                </w:tcBorders>
                <w:textDirection w:val="tbRlV"/>
              </w:tcPr>
              <w:p w14:paraId="46C5405E"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p w14:paraId="18434259" w14:textId="77777777" w:rsidR="002518BF" w:rsidRPr="00B10868" w:rsidRDefault="002518BF" w:rsidP="00F8083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汎用</w:t>
                </w:r>
              </w:p>
            </w:tc>
            <w:tc>
              <w:tcPr>
                <w:tcW w:w="283" w:type="dxa"/>
                <w:tcBorders>
                  <w:top w:val="single" w:sz="4" w:space="0" w:color="B6DDE8" w:themeColor="accent5" w:themeTint="66"/>
                  <w:bottom w:val="single" w:sz="4" w:space="0" w:color="B6DDE8" w:themeColor="accent5" w:themeTint="66"/>
                </w:tcBorders>
              </w:tcPr>
              <w:p w14:paraId="67550EE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tcBorders>
                  <w:top w:val="single" w:sz="4" w:space="0" w:color="B6DDE8" w:themeColor="accent5" w:themeTint="66"/>
                  <w:bottom w:val="single" w:sz="4" w:space="0" w:color="B6DDE8" w:themeColor="accent5" w:themeTint="66"/>
                </w:tcBorders>
                <w:textDirection w:val="tbRlV"/>
              </w:tcPr>
              <w:p w14:paraId="45295ABB" w14:textId="77777777" w:rsidR="002518BF" w:rsidRPr="00B10868" w:rsidRDefault="002518BF" w:rsidP="00F8083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w:t>
                </w:r>
              </w:p>
            </w:tc>
            <w:tc>
              <w:tcPr>
                <w:tcW w:w="5812" w:type="dxa"/>
                <w:tcBorders>
                  <w:top w:val="single" w:sz="4" w:space="0" w:color="B6DDE8" w:themeColor="accent5" w:themeTint="66"/>
                  <w:bottom w:val="single" w:sz="4" w:space="0" w:color="B6DDE8" w:themeColor="accent5" w:themeTint="66"/>
                </w:tcBorders>
              </w:tcPr>
              <w:p w14:paraId="5E8A953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058B64A8" w14:textId="77777777" w:rsidR="00170266" w:rsidRPr="00B10868" w:rsidRDefault="00170266" w:rsidP="0017026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・ヘッダ「ログイン」クリック時</w:t>
                </w:r>
              </w:p>
              <w:p w14:paraId="4FA1364E" w14:textId="77777777" w:rsidR="002518BF"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76AD2DCB" w14:textId="77777777" w:rsidR="007F6820" w:rsidRPr="00B10868" w:rsidRDefault="00DB1815"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・画面表示→利用者の操作→システム内の処理→画面表示</w:t>
                </w:r>
                <w:r w:rsidR="007F6820">
                  <w:rPr>
                    <w:rFonts w:ascii="メイリオ" w:eastAsia="メイリオ" w:hAnsi="メイリオ" w:cs="メイリオ" w:hint="eastAsia"/>
                    <w:sz w:val="18"/>
                    <w:szCs w:val="18"/>
                  </w:rPr>
                  <w:t>という順で</w:t>
                </w:r>
                <w:r w:rsidR="007B70A6">
                  <w:rPr>
                    <w:rFonts w:ascii="メイリオ" w:eastAsia="メイリオ" w:hAnsi="メイリオ" w:cs="メイリオ" w:hint="eastAsia"/>
                    <w:sz w:val="18"/>
                    <w:szCs w:val="18"/>
                  </w:rPr>
                  <w:t>行う</w:t>
                </w:r>
              </w:p>
              <w:p w14:paraId="6CC2AE51"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 xml:space="preserve"> </w:t>
                </w:r>
              </w:p>
              <w:p w14:paraId="03A65716" w14:textId="77777777" w:rsidR="002518BF"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F6820">
                  <w:rPr>
                    <w:rFonts w:ascii="メイリオ" w:eastAsia="メイリオ" w:hAnsi="メイリオ" w:cs="メイリオ" w:hint="eastAsia"/>
                    <w:sz w:val="18"/>
                    <w:szCs w:val="18"/>
                  </w:rPr>
                  <w:t>・</w:t>
                </w:r>
                <w:r w:rsidR="002518BF" w:rsidRPr="007F6820">
                  <w:rPr>
                    <w:rFonts w:ascii="メイリオ" w:eastAsia="メイリオ" w:hAnsi="メイリオ" w:cs="メイリオ" w:hint="eastAsia"/>
                    <w:sz w:val="18"/>
                    <w:szCs w:val="18"/>
                  </w:rPr>
                  <w:t>ログイン画面の表示</w:t>
                </w:r>
              </w:p>
              <w:p w14:paraId="1F678BA2" w14:textId="77777777" w:rsidR="00DB1815" w:rsidRPr="00B10868" w:rsidRDefault="002F576E"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26498DF" w14:textId="77777777" w:rsidR="00DB1815" w:rsidRPr="007F6820" w:rsidRDefault="00DB1815" w:rsidP="00DB181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メールアドレス</w:t>
                </w:r>
                <w:r w:rsidRPr="00B10868">
                  <w:rPr>
                    <w:rFonts w:ascii="メイリオ" w:eastAsia="メイリオ" w:hAnsi="メイリオ" w:cs="メイリオ" w:hint="eastAsia"/>
                    <w:sz w:val="18"/>
                    <w:szCs w:val="18"/>
                  </w:rPr>
                  <w:t>および</w:t>
                </w:r>
                <w:r w:rsidR="00C666B6">
                  <w:rPr>
                    <w:rFonts w:ascii="メイリオ" w:eastAsia="メイリオ" w:hAnsi="メイリオ" w:cs="メイリオ" w:hint="eastAsia"/>
                    <w:sz w:val="18"/>
                    <w:szCs w:val="18"/>
                  </w:rPr>
                  <w:t>パスワード</w:t>
                </w:r>
                <w:r w:rsidRPr="00B10868">
                  <w:rPr>
                    <w:rFonts w:ascii="メイリオ" w:eastAsia="メイリオ" w:hAnsi="メイリオ" w:cs="メイリオ" w:hint="eastAsia"/>
                    <w:sz w:val="18"/>
                    <w:szCs w:val="18"/>
                  </w:rPr>
                  <w:t>を入力し、「ログイン」ボタンをクリック</w:t>
                </w:r>
              </w:p>
              <w:p w14:paraId="484986BE" w14:textId="77777777" w:rsidR="007F6820" w:rsidRDefault="002F576E"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7C2F7CC" w14:textId="77777777" w:rsidR="002518BF" w:rsidRPr="00B10868" w:rsidRDefault="0084752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・利用者の操作により入力された値の受け取り</w:t>
                </w:r>
              </w:p>
              <w:p w14:paraId="1DA91F9C"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・入力された値の形式チェック</w:t>
                </w:r>
              </w:p>
              <w:p w14:paraId="7C2E569F"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・ログイン認証処理の実施</w:t>
                </w:r>
              </w:p>
              <w:p w14:paraId="18BDFF62" w14:textId="77777777" w:rsidR="002518BF" w:rsidRPr="00B10868" w:rsidRDefault="002518BF" w:rsidP="007B70A6">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・ログイン認証処理：あらかじめ登録された利用者情報との一致確認</w:t>
                </w:r>
              </w:p>
              <w:p w14:paraId="4BFB228D" w14:textId="77777777" w:rsidR="002518BF" w:rsidRDefault="002518BF" w:rsidP="00967CED">
                <w:pPr>
                  <w:pStyle w:val="ab"/>
                  <w:ind w:leftChars="-2" w:left="-4" w:firstLineChars="201" w:firstLine="3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一致した場合：成功 </w:t>
                </w:r>
                <w:r w:rsidR="007B70A6">
                  <w:rPr>
                    <w:rFonts w:ascii="メイリオ" w:eastAsia="メイリオ" w:hAnsi="メイリオ" w:cs="メイリオ" w:hint="eastAsia"/>
                    <w:sz w:val="18"/>
                    <w:szCs w:val="18"/>
                  </w:rPr>
                  <w:t xml:space="preserve">  </w:t>
                </w:r>
                <w:r w:rsidRPr="00B10868">
                  <w:rPr>
                    <w:rFonts w:ascii="メイリオ" w:eastAsia="メイリオ" w:hAnsi="メイリオ" w:cs="メイリオ" w:hint="eastAsia"/>
                    <w:sz w:val="18"/>
                    <w:szCs w:val="18"/>
                  </w:rPr>
                  <w:t>一致しなかった場合：失敗</w:t>
                </w:r>
              </w:p>
              <w:p w14:paraId="7C694DCA" w14:textId="77777777" w:rsidR="007F6820" w:rsidRPr="007F6820"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EDA4507" w14:textId="77777777" w:rsidR="002518BF" w:rsidRPr="00B10868" w:rsidRDefault="002518BF" w:rsidP="00967CE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・ログイン認証処理の結果に</w:t>
                </w:r>
                <w:r w:rsidR="00DB1815">
                  <w:rPr>
                    <w:rFonts w:ascii="メイリオ" w:eastAsia="メイリオ" w:hAnsi="メイリオ" w:cs="メイリオ" w:hint="eastAsia"/>
                    <w:sz w:val="18"/>
                    <w:szCs w:val="18"/>
                  </w:rPr>
                  <w:t>応じて</w:t>
                </w: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メインコンテンツに表示</w:t>
                </w:r>
              </w:p>
              <w:p w14:paraId="4697071E" w14:textId="77777777" w:rsidR="002518BF" w:rsidRPr="007B70A6"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成功時：</w:t>
                </w:r>
                <w:r w:rsidR="007F6820" w:rsidRP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利用者の種別に応じた画面へ遷移する</w:t>
                </w:r>
              </w:p>
              <w:p w14:paraId="2AF8E131" w14:textId="77777777" w:rsidR="007B70A6" w:rsidRDefault="007B70A6" w:rsidP="007B70A6">
                <w:pPr>
                  <w:pStyle w:val="ab"/>
                  <w:ind w:leftChars="-2" w:left="-4" w:firstLineChars="301" w:firstLine="54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一般会員：トップ画面</w:t>
                </w:r>
              </w:p>
              <w:p w14:paraId="28E3DFBB" w14:textId="77777777" w:rsidR="007B70A6" w:rsidRPr="007B70A6" w:rsidRDefault="007B70A6" w:rsidP="007B70A6">
                <w:pPr>
                  <w:pStyle w:val="ab"/>
                  <w:ind w:leftChars="-2" w:left="-4" w:firstLineChars="701" w:firstLine="126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運用管理者・システム管理者：管理者</w:t>
                </w:r>
                <w:r w:rsidR="005A247D">
                  <w:rPr>
                    <w:rFonts w:ascii="メイリオ" w:eastAsia="メイリオ" w:hAnsi="メイリオ" w:cs="メイリオ" w:hint="eastAsia"/>
                    <w:sz w:val="18"/>
                    <w:szCs w:val="18"/>
                  </w:rPr>
                  <w:t>メニュー</w:t>
                </w:r>
              </w:p>
              <w:p w14:paraId="490AD4FC" w14:textId="77777777" w:rsidR="007F6820" w:rsidRPr="00B10868" w:rsidRDefault="007F6820"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・認証した利用者の情報を</w:t>
                </w:r>
                <w:r>
                  <w:rPr>
                    <w:rFonts w:ascii="メイリオ" w:eastAsia="メイリオ" w:hAnsi="メイリオ" w:cs="メイリオ" w:hint="eastAsia"/>
                    <w:sz w:val="18"/>
                    <w:szCs w:val="18"/>
                  </w:rPr>
                  <w:t>システム内で</w:t>
                </w:r>
                <w:r w:rsidRPr="00B10868">
                  <w:rPr>
                    <w:rFonts w:ascii="メイリオ" w:eastAsia="メイリオ" w:hAnsi="メイリオ" w:cs="メイリオ" w:hint="eastAsia"/>
                    <w:sz w:val="18"/>
                    <w:szCs w:val="18"/>
                  </w:rPr>
                  <w:t>保持</w:t>
                </w:r>
              </w:p>
              <w:p w14:paraId="3F99AF66" w14:textId="77777777" w:rsidR="007F6820" w:rsidRPr="00B10868" w:rsidRDefault="007B70A6" w:rsidP="007B70A6">
                <w:pPr>
                  <w:ind w:leftChars="0" w:left="0" w:firstLineChars="500" w:firstLine="90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・ヘッダ部分をログイン状態に</w:t>
                </w:r>
                <w:r w:rsidR="007F6820" w:rsidRPr="00B10868">
                  <w:rPr>
                    <w:rFonts w:ascii="メイリオ" w:eastAsia="メイリオ" w:hAnsi="メイリオ" w:cs="メイリオ" w:hint="eastAsia"/>
                    <w:sz w:val="18"/>
                    <w:szCs w:val="18"/>
                  </w:rPr>
                  <w:t>変更(利用者氏名を表示)</w:t>
                </w:r>
              </w:p>
              <w:p w14:paraId="05EAAC75" w14:textId="77777777" w:rsidR="002518BF" w:rsidRDefault="002518BF" w:rsidP="007B70A6">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7B70A6">
                  <w:rPr>
                    <w:rFonts w:ascii="メイリオ" w:eastAsia="メイリオ" w:hAnsi="メイリオ" w:cs="メイリオ" w:hint="eastAsia"/>
                    <w:sz w:val="18"/>
                    <w:szCs w:val="18"/>
                  </w:rPr>
                  <w:t>失敗時：</w:t>
                </w:r>
                <w:r w:rsidR="007B70A6">
                  <w:rPr>
                    <w:rFonts w:ascii="メイリオ" w:eastAsia="メイリオ" w:hAnsi="メイリオ" w:cs="メイリオ" w:hint="eastAsia"/>
                    <w:sz w:val="18"/>
                    <w:szCs w:val="18"/>
                  </w:rPr>
                  <w:t>・</w:t>
                </w:r>
                <w:r w:rsidRPr="007B70A6">
                  <w:rPr>
                    <w:rFonts w:ascii="メイリオ" w:eastAsia="メイリオ" w:hAnsi="メイリオ" w:cs="メイリオ" w:hint="eastAsia"/>
                    <w:sz w:val="18"/>
                    <w:szCs w:val="18"/>
                  </w:rPr>
                  <w:t>ログイン画面に</w:t>
                </w:r>
                <w:r w:rsidR="005A247D">
                  <w:rPr>
                    <w:rFonts w:ascii="メイリオ" w:eastAsia="メイリオ" w:hAnsi="メイリオ" w:cs="メイリオ" w:hint="eastAsia"/>
                    <w:sz w:val="18"/>
                    <w:szCs w:val="18"/>
                  </w:rPr>
                  <w:t>メッセージ</w:t>
                </w:r>
                <w:r w:rsidRPr="007B70A6">
                  <w:rPr>
                    <w:rFonts w:ascii="メイリオ" w:eastAsia="メイリオ" w:hAnsi="メイリオ" w:cs="メイリオ" w:hint="eastAsia"/>
                    <w:sz w:val="18"/>
                    <w:szCs w:val="18"/>
                  </w:rPr>
                  <w:t>を表示</w:t>
                </w:r>
              </w:p>
              <w:p w14:paraId="16E6B429" w14:textId="77777777" w:rsidR="002518BF" w:rsidRPr="005A247D" w:rsidRDefault="009C7004" w:rsidP="006A702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・メールアドレス欄は、入力値を保持</w:t>
                </w:r>
              </w:p>
            </w:tc>
            <w:tc>
              <w:tcPr>
                <w:tcW w:w="992" w:type="dxa"/>
                <w:tcBorders>
                  <w:top w:val="single" w:sz="4" w:space="0" w:color="B6DDE8" w:themeColor="accent5" w:themeTint="66"/>
                  <w:bottom w:val="single" w:sz="4" w:space="0" w:color="B6DDE8" w:themeColor="accent5" w:themeTint="66"/>
                </w:tcBorders>
              </w:tcPr>
              <w:p w14:paraId="2B9A5074"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tc>
            <w:tc>
              <w:tcPr>
                <w:tcW w:w="993" w:type="dxa"/>
                <w:tcBorders>
                  <w:top w:val="single" w:sz="4" w:space="0" w:color="B6DDE8" w:themeColor="accent5" w:themeTint="66"/>
                  <w:bottom w:val="single" w:sz="4" w:space="0" w:color="B6DDE8" w:themeColor="accent5" w:themeTint="66"/>
                </w:tcBorders>
              </w:tcPr>
              <w:p w14:paraId="5A0D3786"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ログイン画面</w:t>
                </w:r>
              </w:p>
            </w:tc>
            <w:tc>
              <w:tcPr>
                <w:tcW w:w="992" w:type="dxa"/>
                <w:tcBorders>
                  <w:top w:val="single" w:sz="4" w:space="0" w:color="B6DDE8" w:themeColor="accent5" w:themeTint="66"/>
                  <w:bottom w:val="single" w:sz="4" w:space="0" w:color="B6DDE8" w:themeColor="accent5" w:themeTint="66"/>
                </w:tcBorders>
              </w:tcPr>
              <w:p w14:paraId="4817F129"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98B97CC"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5B4B4825" w14:textId="77777777" w:rsidR="002518BF" w:rsidRPr="00B10868" w:rsidRDefault="002518BF" w:rsidP="00E371E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721BA7E1" w14:textId="77777777" w:rsidR="002518BF" w:rsidRPr="00B10868" w:rsidRDefault="002518BF" w:rsidP="00597E6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bl>
        <w:p w14:paraId="012179AB" w14:textId="77777777" w:rsidR="00E371E7" w:rsidRDefault="00E371E7">
          <w:pPr>
            <w:widowControl/>
            <w:spacing w:line="240" w:lineRule="auto"/>
            <w:ind w:leftChars="0" w:left="0"/>
            <w:jc w:val="left"/>
          </w:pPr>
          <w:r>
            <w:br w:type="page"/>
          </w:r>
        </w:p>
        <w:p w14:paraId="7C4555DB" w14:textId="5B48A0E9" w:rsidR="001A5229" w:rsidRPr="00D2716E" w:rsidRDefault="00DA4115" w:rsidP="00CB00D3">
          <w:pPr>
            <w:widowControl/>
            <w:wordWrap w:val="0"/>
            <w:spacing w:line="240" w:lineRule="auto"/>
            <w:ind w:leftChars="0" w:left="0" w:rightChars="-175" w:right="-368"/>
            <w:jc w:val="right"/>
            <w:rPr>
              <w:sz w:val="20"/>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r w:rsidR="00D2716E" w:rsidRPr="00D2716E">
            <w:rPr>
              <w:rFonts w:hint="eastAsia"/>
              <w:sz w:val="20"/>
            </w:rPr>
            <w:t xml:space="preserve"> </w:t>
          </w:r>
        </w:p>
        <w:tbl>
          <w:tblPr>
            <w:tblStyle w:val="1-51"/>
            <w:tblW w:w="10490" w:type="dxa"/>
            <w:tblInd w:w="-5" w:type="dxa"/>
            <w:tblLayout w:type="fixed"/>
            <w:tblLook w:val="0680" w:firstRow="0" w:lastRow="0" w:firstColumn="1" w:lastColumn="0" w:noHBand="1" w:noVBand="1"/>
          </w:tblPr>
          <w:tblGrid>
            <w:gridCol w:w="284"/>
            <w:gridCol w:w="567"/>
            <w:gridCol w:w="283"/>
            <w:gridCol w:w="567"/>
            <w:gridCol w:w="5812"/>
            <w:gridCol w:w="992"/>
            <w:gridCol w:w="993"/>
            <w:gridCol w:w="973"/>
            <w:gridCol w:w="19"/>
          </w:tblGrid>
          <w:tr w:rsidR="0006404A" w:rsidRPr="00B10868" w14:paraId="09B75886"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FBB05E" w14:textId="77777777" w:rsidR="0006404A" w:rsidRPr="00B10868" w:rsidRDefault="0006404A" w:rsidP="00DB3DA6">
                <w:pPr>
                  <w:ind w:leftChars="0" w:left="0"/>
                  <w:jc w:val="center"/>
                  <w:rPr>
                    <w:sz w:val="18"/>
                    <w:szCs w:val="18"/>
                  </w:rPr>
                </w:pPr>
                <w:r w:rsidRPr="00B10868">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4A9C443"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概要</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DB2E6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w:t>
                </w:r>
              </w:p>
            </w:tc>
            <w:tc>
              <w:tcPr>
                <w:tcW w:w="973"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69127FA" w14:textId="77777777" w:rsidR="0006404A" w:rsidRPr="00B10868" w:rsidRDefault="0006404A" w:rsidP="0006404A">
                <w:pPr>
                  <w:ind w:leftChars="16" w:left="421" w:hangingChars="215" w:hanging="387"/>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利用者</w:t>
                </w:r>
              </w:p>
            </w:tc>
          </w:tr>
          <w:tr w:rsidR="0006404A" w:rsidRPr="00B10868" w14:paraId="2A3AFC9D" w14:textId="77777777" w:rsidTr="004A587D">
            <w:trPr>
              <w:gridAfter w:val="1"/>
              <w:wAfter w:w="19" w:type="dxa"/>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CBB0B8" w14:textId="77777777" w:rsidR="0006404A" w:rsidRPr="00B10868" w:rsidRDefault="0006404A" w:rsidP="00DB3DA6">
                <w:pPr>
                  <w:ind w:leftChars="0" w:left="0"/>
                  <w:jc w:val="center"/>
                  <w:rPr>
                    <w:rFonts w:ascii="メイリオ" w:eastAsia="メイリオ" w:hAnsi="メイリオ" w:cs="メイリオ"/>
                    <w:sz w:val="18"/>
                    <w:szCs w:val="18"/>
                  </w:rPr>
                </w:pPr>
                <w:r w:rsidRPr="00B10868">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6476AD7"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2CDABECE"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tcPr>
              <w:p w14:paraId="5ED6B2AF"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画面ID</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tcPr>
              <w:p w14:paraId="6D91D936"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b/>
                    <w:sz w:val="18"/>
                    <w:szCs w:val="18"/>
                  </w:rPr>
                  <w:t>画面名称</w:t>
                </w:r>
              </w:p>
            </w:tc>
            <w:tc>
              <w:tcPr>
                <w:tcW w:w="97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0F46CD34" w14:textId="77777777" w:rsidR="0006404A" w:rsidRPr="00B10868" w:rsidRDefault="0006404A" w:rsidP="00DB3DA6">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7F6820" w:rsidRPr="00B10868" w14:paraId="35FE435E" w14:textId="77777777" w:rsidTr="007F6820">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3F9D9C5" w14:textId="77777777" w:rsidR="007F6820" w:rsidRPr="00B10868" w:rsidRDefault="007F6820" w:rsidP="007F6820">
                <w:pPr>
                  <w:ind w:leftChars="0" w:left="0"/>
                  <w:jc w:val="center"/>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1</w:t>
                </w:r>
              </w:p>
              <w:p w14:paraId="13242007" w14:textId="77777777" w:rsidR="007F6820" w:rsidRPr="00B10868" w:rsidRDefault="007F6820" w:rsidP="007F6820">
                <w:pPr>
                  <w:ind w:left="840"/>
                  <w:jc w:val="center"/>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6BED6EA1"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汎用</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0EB9F846"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F764A8F"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w:t>
                </w:r>
              </w:p>
            </w:tc>
            <w:tc>
              <w:tcPr>
                <w:tcW w:w="5812" w:type="dxa"/>
                <w:tcBorders>
                  <w:left w:val="single" w:sz="4" w:space="0" w:color="B6DDE8" w:themeColor="accent5" w:themeTint="66"/>
                  <w:right w:val="single" w:sz="4" w:space="0" w:color="B6DDE8" w:themeColor="accent5" w:themeTint="66"/>
                </w:tcBorders>
                <w:shd w:val="clear" w:color="auto" w:fill="auto"/>
              </w:tcPr>
              <w:p w14:paraId="4816FB1C"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34AC2CA0"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・ヘッダ「ログアウト」クリック時</w:t>
                </w:r>
              </w:p>
              <w:p w14:paraId="4C38CC98"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3A0DAE39" w14:textId="77777777" w:rsidR="007F6820" w:rsidRDefault="00DB1815"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w:t>
                </w:r>
                <w:r w:rsidR="007F6820">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7B70A6">
                  <w:rPr>
                    <w:rFonts w:ascii="メイリオ" w:eastAsia="メイリオ" w:hAnsi="メイリオ" w:cs="メイリオ" w:hint="eastAsia"/>
                    <w:sz w:val="18"/>
                    <w:szCs w:val="18"/>
                  </w:rPr>
                  <w:t>の順で行う</w:t>
                </w:r>
              </w:p>
              <w:p w14:paraId="39E193BA"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B70A6">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1DED2A4D" w14:textId="77777777" w:rsidR="007F6820" w:rsidRPr="00B10868"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・認証した利用者の情報の破棄</w:t>
                </w:r>
              </w:p>
              <w:p w14:paraId="2E7C9CBF" w14:textId="77777777" w:rsidR="007F6820" w:rsidRDefault="007F6820"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・一般会員の場合、買い物かごに関する情報の破棄</w:t>
                </w:r>
              </w:p>
              <w:p w14:paraId="7D961DE1" w14:textId="77777777" w:rsidR="007B70A6" w:rsidRPr="00B10868" w:rsidRDefault="002F576E" w:rsidP="007F6820">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305406C"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DB1815">
                  <w:rPr>
                    <w:rFonts w:ascii="メイリオ" w:eastAsia="メイリオ" w:hAnsi="メイリオ" w:cs="メイリオ" w:hint="eastAsia"/>
                    <w:sz w:val="18"/>
                    <w:szCs w:val="18"/>
                  </w:rPr>
                  <w:t>トップ画面を表示</w:t>
                </w:r>
              </w:p>
              <w:p w14:paraId="7B851020" w14:textId="77777777" w:rsidR="007B70A6" w:rsidRPr="00B10868" w:rsidRDefault="007B70A6"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・ヘッダの表示を未ログイン状態に変更</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AC891DD" w14:textId="77777777" w:rsidR="007F6820" w:rsidRPr="00B10868" w:rsidRDefault="002F576E"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3B90ADF7"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ヘッダ</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386EBF0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A3A2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p w14:paraId="1F8E6D27"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tc>
          </w:tr>
          <w:tr w:rsidR="007F6820" w:rsidRPr="00B10868" w14:paraId="08F18DB3" w14:textId="77777777" w:rsidTr="003C3C4D">
            <w:trPr>
              <w:gridAfter w:val="1"/>
              <w:wAfter w:w="19" w:type="dxa"/>
              <w:trHeight w:val="1440"/>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66B2A96"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84DBA9A"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8FC4E0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3</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724A6990" w14:textId="77777777" w:rsidR="007F6820" w:rsidRPr="00B10868" w:rsidRDefault="007F6820" w:rsidP="007F682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w:t>
                </w:r>
                <w:r w:rsidR="005A247D">
                  <w:rPr>
                    <w:rFonts w:ascii="メイリオ" w:eastAsia="メイリオ" w:hAnsi="メイリオ" w:cs="メイリオ" w:hint="eastAsia"/>
                    <w:sz w:val="18"/>
                    <w:szCs w:val="18"/>
                  </w:rPr>
                  <w:t>メニュー</w:t>
                </w:r>
              </w:p>
            </w:tc>
            <w:tc>
              <w:tcPr>
                <w:tcW w:w="5812"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2BC09F4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&lt;利用タイミング＞</w:t>
                </w:r>
              </w:p>
              <w:p w14:paraId="17ABBBF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・運用管理者、システム管理者でのログイン時</w:t>
                </w:r>
              </w:p>
              <w:p w14:paraId="3256C3A7"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59CBE1A"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・運用管理者、システム管理者を識別し、利用者に応じた</w:t>
                </w:r>
                <w:r w:rsidR="005A247D">
                  <w:rPr>
                    <w:rFonts w:ascii="メイリオ" w:eastAsia="メイリオ" w:hAnsi="メイリオ" w:cs="メイリオ" w:hint="eastAsia"/>
                    <w:sz w:val="18"/>
                    <w:szCs w:val="18"/>
                  </w:rPr>
                  <w:t>メニュー</w:t>
                </w:r>
                <w:r w:rsidR="00DB1815">
                  <w:rPr>
                    <w:rFonts w:ascii="メイリオ" w:eastAsia="メイリオ" w:hAnsi="メイリオ" w:cs="メイリオ" w:hint="eastAsia"/>
                    <w:sz w:val="18"/>
                    <w:szCs w:val="18"/>
                  </w:rPr>
                  <w:t>画面</w:t>
                </w:r>
                <w:r w:rsidRPr="00B10868">
                  <w:rPr>
                    <w:rFonts w:ascii="メイリオ" w:eastAsia="メイリオ" w:hAnsi="メイリオ" w:cs="メイリオ" w:hint="eastAsia"/>
                    <w:sz w:val="18"/>
                    <w:szCs w:val="18"/>
                  </w:rPr>
                  <w:t>の表示</w:t>
                </w:r>
              </w:p>
              <w:p w14:paraId="2935BC8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0D8E025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商品一覧、カテゴリ一覧、注文一覧、会員一覧</w:t>
                </w:r>
              </w:p>
              <w:p w14:paraId="1BFBF2F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・システム管理者の</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w:t>
                </w:r>
              </w:p>
              <w:p w14:paraId="2BA5764E"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 xml:space="preserve">   会員一覧</w:t>
                </w: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5B85020"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p>
              <w:p w14:paraId="0AE6A189"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CCFCA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A90DB64"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B10868">
                  <w:rPr>
                    <w:rFonts w:ascii="メイリオ" w:eastAsia="メイリオ" w:hAnsi="メイリオ" w:cs="メイリオ" w:hint="eastAsia"/>
                    <w:sz w:val="18"/>
                    <w:szCs w:val="18"/>
                  </w:rPr>
                  <w:t>運用管理者</w:t>
                </w:r>
              </w:p>
              <w:p w14:paraId="023D68FE"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2CC9FD2F" w14:textId="77777777" w:rsidTr="004A587D">
            <w:trPr>
              <w:gridAfter w:val="1"/>
              <w:wAfter w:w="19" w:type="dxa"/>
              <w:trHeight w:val="110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35D5D310" w14:textId="77777777" w:rsidR="007F6820" w:rsidRPr="00B10868" w:rsidRDefault="007F6820" w:rsidP="007F6820">
                <w:pPr>
                  <w:ind w:leftChars="0" w:left="0"/>
                  <w:jc w:val="center"/>
                  <w:rPr>
                    <w:rFonts w:ascii="メイリオ" w:eastAsia="メイリオ" w:hAnsi="メイリオ" w:cs="メイリオ"/>
                    <w:b w:val="0"/>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auto"/>
                <w:textDirection w:val="tbRlV"/>
              </w:tcPr>
              <w:p w14:paraId="670EDEC6"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408537E8"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extDirection w:val="tbRlV"/>
              </w:tcPr>
              <w:p w14:paraId="51BEA149" w14:textId="77777777" w:rsidR="007F6820" w:rsidRPr="00B10868" w:rsidRDefault="007F6820" w:rsidP="007F6820">
                <w:pPr>
                  <w:ind w:leftChars="0" w:left="113" w:right="113"/>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vMerge/>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193E5DD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08A2BF4D"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4</w:t>
                </w:r>
              </w:p>
            </w:tc>
            <w:tc>
              <w:tcPr>
                <w:tcW w:w="99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691974E" w14:textId="77777777" w:rsidR="007F6820" w:rsidRPr="00B10868" w:rsidRDefault="007F6820" w:rsidP="007F682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管理者用</w:t>
                </w:r>
                <w:r w:rsidR="005A247D">
                  <w:rPr>
                    <w:rFonts w:ascii="メイリオ" w:eastAsia="メイリオ" w:hAnsi="メイリオ" w:cs="メイリオ" w:hint="eastAsia"/>
                    <w:sz w:val="18"/>
                    <w:szCs w:val="18"/>
                  </w:rPr>
                  <w:t>メニュー</w:t>
                </w:r>
                <w:r w:rsidRPr="00B10868">
                  <w:rPr>
                    <w:rFonts w:ascii="メイリオ" w:eastAsia="メイリオ" w:hAnsi="メイリオ" w:cs="メイリオ" w:hint="eastAsia"/>
                    <w:sz w:val="18"/>
                    <w:szCs w:val="18"/>
                  </w:rPr>
                  <w:t>画面</w:t>
                </w:r>
              </w:p>
            </w:tc>
            <w:tc>
              <w:tcPr>
                <w:tcW w:w="973" w:type="dxa"/>
                <w:tcBorders>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7A667D39" w14:textId="77777777" w:rsidR="007F6820" w:rsidRPr="00B10868" w:rsidRDefault="007F6820" w:rsidP="007F6820">
                <w:pPr>
                  <w:ind w:leftChars="0" w:left="32" w:hangingChars="18" w:hanging="3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システム管理者</w:t>
                </w:r>
              </w:p>
              <w:p w14:paraId="48DEF781" w14:textId="77777777" w:rsidR="007F6820" w:rsidRPr="00B10868" w:rsidRDefault="007F6820" w:rsidP="007F6820">
                <w:pPr>
                  <w:tabs>
                    <w:tab w:val="left" w:pos="1183"/>
                  </w:tabs>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7F6820" w:rsidRPr="00B10868" w14:paraId="6C38DEF2" w14:textId="77777777" w:rsidTr="004A587D">
            <w:trPr>
              <w:trHeight w:val="1277"/>
            </w:trPr>
            <w:tc>
              <w:tcPr>
                <w:cnfStyle w:val="001000000000" w:firstRow="0" w:lastRow="0" w:firstColumn="1" w:lastColumn="0" w:oddVBand="0" w:evenVBand="0" w:oddHBand="0" w:evenHBand="0" w:firstRowFirstColumn="0" w:firstRowLastColumn="0" w:lastRowFirstColumn="0" w:lastRowLastColumn="0"/>
                <w:tcW w:w="284" w:type="dxa"/>
                <w:vMerge w:val="restart"/>
              </w:tcPr>
              <w:p w14:paraId="5C02CE70" w14:textId="77777777" w:rsidR="007F6820" w:rsidRPr="00B10868" w:rsidRDefault="007F6820" w:rsidP="007F6820">
                <w:pPr>
                  <w:ind w:leftChars="0" w:left="0"/>
                  <w:rPr>
                    <w:rFonts w:ascii="メイリオ" w:eastAsia="メイリオ" w:hAnsi="メイリオ" w:cs="メイリオ"/>
                    <w:bCs w:val="0"/>
                    <w:sz w:val="18"/>
                    <w:szCs w:val="18"/>
                  </w:rPr>
                </w:pPr>
                <w:r w:rsidRPr="00B10868">
                  <w:rPr>
                    <w:rFonts w:ascii="メイリオ" w:eastAsia="メイリオ" w:hAnsi="メイリオ" w:cs="メイリオ" w:hint="eastAsia"/>
                    <w:b w:val="0"/>
                    <w:sz w:val="18"/>
                    <w:szCs w:val="18"/>
                  </w:rPr>
                  <w:t>2</w:t>
                </w:r>
              </w:p>
              <w:p w14:paraId="72B67AC6" w14:textId="77777777" w:rsidR="007F6820" w:rsidRPr="00B10868" w:rsidRDefault="007F6820" w:rsidP="007F6820">
                <w:pPr>
                  <w:ind w:leftChars="0" w:left="0"/>
                  <w:rPr>
                    <w:rFonts w:ascii="メイリオ" w:eastAsia="メイリオ" w:hAnsi="メイリオ" w:cs="メイリオ"/>
                    <w:b w:val="0"/>
                    <w:sz w:val="18"/>
                    <w:szCs w:val="18"/>
                  </w:rPr>
                </w:pPr>
              </w:p>
            </w:tc>
            <w:tc>
              <w:tcPr>
                <w:tcW w:w="567" w:type="dxa"/>
                <w:vMerge w:val="restart"/>
                <w:textDirection w:val="tbRlV"/>
              </w:tcPr>
              <w:p w14:paraId="5D90E0D5"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Pr>
              <w:p w14:paraId="1A0E429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extDirection w:val="tbRlV"/>
              </w:tcPr>
              <w:p w14:paraId="301D745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812" w:type="dxa"/>
              </w:tcPr>
              <w:p w14:paraId="750442FB" w14:textId="77777777" w:rsidR="00541DDA"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3F8A852E" w14:textId="77777777" w:rsidR="007F6820" w:rsidRPr="00B10868" w:rsidRDefault="00541DDA" w:rsidP="00541DD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F6820" w:rsidRPr="00B10868">
                  <w:rPr>
                    <w:rFonts w:ascii="メイリオ" w:eastAsia="メイリオ" w:hAnsi="メイリオ" w:cs="メイリオ" w:hint="eastAsia"/>
                    <w:sz w:val="18"/>
                    <w:szCs w:val="18"/>
                  </w:rPr>
                  <w:t>利用者の種別・利用タイミングにより、表示内容・画面が異なる</w:t>
                </w:r>
                <w:r>
                  <w:rPr>
                    <w:rFonts w:ascii="メイリオ" w:eastAsia="メイリオ" w:hAnsi="メイリオ" w:cs="メイリオ" w:hint="eastAsia"/>
                    <w:sz w:val="18"/>
                    <w:szCs w:val="18"/>
                  </w:rPr>
                  <w:t>点については、</w:t>
                </w:r>
                <w:r w:rsidR="007F6820" w:rsidRPr="00B10868">
                  <w:rPr>
                    <w:rFonts w:ascii="メイリオ" w:eastAsia="メイリオ" w:hAnsi="メイリオ" w:cs="メイリオ" w:hint="eastAsia"/>
                    <w:sz w:val="18"/>
                    <w:szCs w:val="18"/>
                  </w:rPr>
                  <w:t>画面毎に記載</w:t>
                </w:r>
              </w:p>
              <w:p w14:paraId="4024021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406FFD2C" w14:textId="77777777" w:rsidR="00B020D7" w:rsidRDefault="007F6820" w:rsidP="00B020D7">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・商品の一覧を条件に合わせて取得</w:t>
                </w:r>
                <w:r w:rsidR="00B020D7">
                  <w:rPr>
                    <w:rFonts w:ascii="メイリオ" w:eastAsia="メイリオ" w:hAnsi="メイリオ" w:cs="メイリオ" w:hint="eastAsia"/>
                    <w:sz w:val="18"/>
                    <w:szCs w:val="18"/>
                  </w:rPr>
                  <w:t>(条件は各画面の処理内容に記載)</w:t>
                </w:r>
              </w:p>
              <w:p w14:paraId="23506743"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・商品一覧の表示</w:t>
                </w:r>
              </w:p>
              <w:p w14:paraId="5E964CDB" w14:textId="77777777" w:rsidR="00541DDA" w:rsidRPr="00B10868" w:rsidRDefault="00541DDA"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・表示する情報がない場合は、</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2" w:type="dxa"/>
              </w:tcPr>
              <w:p w14:paraId="470F4D64"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Pr>
              <w:p w14:paraId="3118DB62" w14:textId="77777777" w:rsidR="007F6820" w:rsidRPr="00B10868" w:rsidRDefault="002F576E"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gridSpan w:val="2"/>
              </w:tcPr>
              <w:p w14:paraId="21A5013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522C60D0"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0B8AF07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運用管理者</w:t>
                </w:r>
              </w:p>
            </w:tc>
          </w:tr>
          <w:tr w:rsidR="007F6820" w:rsidRPr="00B10868" w14:paraId="029338A0" w14:textId="77777777" w:rsidTr="00E47827">
            <w:trPr>
              <w:trHeight w:val="2645"/>
            </w:trPr>
            <w:tc>
              <w:tcPr>
                <w:cnfStyle w:val="001000000000" w:firstRow="0" w:lastRow="0" w:firstColumn="1" w:lastColumn="0" w:oddVBand="0" w:evenVBand="0" w:oddHBand="0" w:evenHBand="0" w:firstRowFirstColumn="0" w:firstRowLastColumn="0" w:lastRowFirstColumn="0" w:lastRowLastColumn="0"/>
                <w:tcW w:w="284" w:type="dxa"/>
                <w:vMerge/>
              </w:tcPr>
              <w:p w14:paraId="5CCDED90" w14:textId="77777777" w:rsidR="007F6820" w:rsidRPr="00B10868" w:rsidRDefault="007F6820" w:rsidP="007F6820">
                <w:pPr>
                  <w:ind w:leftChars="0" w:left="0"/>
                  <w:rPr>
                    <w:rFonts w:ascii="メイリオ" w:eastAsia="メイリオ" w:hAnsi="メイリオ" w:cs="メイリオ"/>
                    <w:sz w:val="18"/>
                    <w:szCs w:val="18"/>
                  </w:rPr>
                </w:pPr>
              </w:p>
            </w:tc>
            <w:tc>
              <w:tcPr>
                <w:tcW w:w="567" w:type="dxa"/>
                <w:vMerge/>
                <w:textDirection w:val="tbRlV"/>
              </w:tcPr>
              <w:p w14:paraId="631F8CB2"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Pr>
              <w:p w14:paraId="4C656B4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extDirection w:val="tbRlV"/>
              </w:tcPr>
              <w:p w14:paraId="69D11167" w14:textId="77777777" w:rsidR="007F6820" w:rsidRPr="00B10868" w:rsidRDefault="007F6820" w:rsidP="007F682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Pr>
              <w:p w14:paraId="1495865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＜利用タイミング＞</w:t>
                </w:r>
              </w:p>
              <w:p w14:paraId="475097D8"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・通販システムのURLにアクセスした時</w:t>
                </w:r>
              </w:p>
              <w:p w14:paraId="79DE0F2F"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DC0D98">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DC0D98">
                  <w:rPr>
                    <w:rFonts w:ascii="メイリオ" w:eastAsia="メイリオ" w:hAnsi="メイリオ" w:cs="メイリオ" w:hint="eastAsia"/>
                    <w:sz w:val="18"/>
                    <w:szCs w:val="18"/>
                  </w:rPr>
                  <w:t>ー</w:t>
                </w:r>
                <w:r w:rsidRPr="00B10868">
                  <w:rPr>
                    <w:rFonts w:ascii="メイリオ" w:eastAsia="メイリオ" w:hAnsi="メイリオ" w:cs="メイリオ" w:hint="eastAsia"/>
                    <w:sz w:val="18"/>
                    <w:szCs w:val="18"/>
                  </w:rPr>
                  <w:t>「トップ」クリック時</w:t>
                </w:r>
              </w:p>
              <w:p w14:paraId="56F9767C"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会員登録入力画面</w:t>
                </w:r>
                <w:r w:rsidR="00020AA3">
                  <w:rPr>
                    <w:rFonts w:ascii="メイリオ" w:eastAsia="メイリオ" w:hAnsi="メイリオ" w:cs="メイリオ" w:hint="eastAsia"/>
                    <w:sz w:val="18"/>
                    <w:szCs w:val="18"/>
                  </w:rPr>
                  <w:t>」で</w:t>
                </w:r>
                <w:r w:rsidRPr="00B10868">
                  <w:rPr>
                    <w:rFonts w:ascii="メイリオ" w:eastAsia="メイリオ" w:hAnsi="メイリオ" w:cs="メイリオ" w:hint="eastAsia"/>
                    <w:sz w:val="18"/>
                    <w:szCs w:val="18"/>
                  </w:rPr>
                  <w:t>「戻る」クリック時</w:t>
                </w:r>
              </w:p>
              <w:p w14:paraId="3B4348FE" w14:textId="77777777" w:rsidR="007F6820"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・ログアウト時</w:t>
                </w:r>
              </w:p>
              <w:p w14:paraId="1F53F8DD"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＜処理内容＞</w:t>
                </w:r>
              </w:p>
              <w:p w14:paraId="6A27C97D" w14:textId="0CFFF9C9"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842A5">
                  <w:rPr>
                    <w:rFonts w:ascii="メイリオ" w:eastAsia="メイリオ" w:hAnsi="メイリオ" w:cs="メイリオ" w:hint="eastAsia"/>
                    <w:sz w:val="18"/>
                    <w:szCs w:val="18"/>
                  </w:rPr>
                  <w:t>・</w:t>
                </w:r>
                <w:r w:rsidR="006E09D0" w:rsidRPr="00A842A5">
                  <w:rPr>
                    <w:rFonts w:ascii="メイリオ" w:eastAsia="メイリオ" w:hAnsi="メイリオ" w:cs="メイリオ" w:hint="eastAsia"/>
                    <w:sz w:val="18"/>
                    <w:szCs w:val="18"/>
                  </w:rPr>
                  <w:t>商品情報を</w:t>
                </w:r>
                <w:r w:rsidR="00B020D7" w:rsidRPr="00A842A5">
                  <w:rPr>
                    <w:rFonts w:ascii="メイリオ" w:eastAsia="メイリオ" w:hAnsi="メイリオ" w:cs="メイリオ" w:hint="eastAsia"/>
                    <w:sz w:val="18"/>
                    <w:szCs w:val="18"/>
                  </w:rPr>
                  <w:t>通販システム全体で</w:t>
                </w:r>
                <w:r w:rsidRPr="00A842A5">
                  <w:rPr>
                    <w:rFonts w:ascii="メイリオ" w:eastAsia="メイリオ" w:hAnsi="メイリオ" w:cs="メイリオ" w:hint="eastAsia"/>
                    <w:sz w:val="18"/>
                    <w:szCs w:val="18"/>
                  </w:rPr>
                  <w:t>注文件数の多い順</w:t>
                </w:r>
                <w:r w:rsidR="00400D70" w:rsidRPr="00A842A5">
                  <w:rPr>
                    <w:rFonts w:ascii="メイリオ" w:eastAsia="メイリオ" w:hAnsi="メイリオ" w:cs="メイリオ" w:hint="eastAsia"/>
                    <w:sz w:val="18"/>
                    <w:szCs w:val="18"/>
                  </w:rPr>
                  <w:t>で表示</w:t>
                </w:r>
              </w:p>
            </w:tc>
            <w:tc>
              <w:tcPr>
                <w:tcW w:w="992" w:type="dxa"/>
              </w:tcPr>
              <w:p w14:paraId="1369A9D6"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57A54005"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3" w:type="dxa"/>
              </w:tcPr>
              <w:p w14:paraId="7995F261"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トップ画面</w:t>
                </w:r>
              </w:p>
            </w:tc>
            <w:tc>
              <w:tcPr>
                <w:tcW w:w="992" w:type="dxa"/>
                <w:gridSpan w:val="2"/>
              </w:tcPr>
              <w:p w14:paraId="08806907"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4149F9B3"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p w14:paraId="4DFD1ECB" w14:textId="77777777" w:rsidR="007F6820" w:rsidRPr="00B10868" w:rsidRDefault="007F6820" w:rsidP="007F682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4F014A9" w14:textId="77777777" w:rsidR="005145AF" w:rsidRDefault="005145AF">
          <w:pPr>
            <w:widowControl/>
            <w:spacing w:line="240" w:lineRule="auto"/>
            <w:ind w:leftChars="0" w:left="0"/>
            <w:jc w:val="left"/>
          </w:pPr>
          <w:r>
            <w:br w:type="page"/>
          </w:r>
        </w:p>
        <w:p w14:paraId="69557C9F" w14:textId="45FAE24D" w:rsidR="001F482F" w:rsidRPr="00D2716E"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0C5F0B" w:rsidRPr="00927C9A" w14:paraId="42FFD9C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F9ADFD1" w14:textId="77777777" w:rsidR="000C5F0B" w:rsidRPr="00927C9A" w:rsidRDefault="000C5F0B" w:rsidP="00215E40">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918A9" w14:textId="77777777" w:rsidR="000C5F0B" w:rsidRPr="00927C9A" w:rsidRDefault="000C5F0B" w:rsidP="000C5F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83ED06"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928F305"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0C5F0B" w:rsidRPr="00927C9A" w14:paraId="184025A2"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C51EA99" w14:textId="77777777" w:rsidR="000C5F0B" w:rsidRPr="00927C9A" w:rsidRDefault="000C5F0B" w:rsidP="00215E40">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DA1EAD7"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7BB0C4D"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DD3C9C8"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0F0AF0A"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C77BAA4" w14:textId="77777777" w:rsidR="000C5F0B" w:rsidRPr="00927C9A" w:rsidRDefault="000C5F0B" w:rsidP="00215E40">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608504A2" w14:textId="77777777" w:rsidTr="009663C5">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606DCFB0" w14:textId="77777777" w:rsidR="00C51222" w:rsidRPr="00927C9A" w:rsidRDefault="00C51222" w:rsidP="00C51222">
                <w:pPr>
                  <w:ind w:leftChars="0" w:left="0"/>
                  <w:rPr>
                    <w:rFonts w:ascii="メイリオ" w:eastAsia="メイリオ" w:hAnsi="メイリオ" w:cs="メイリオ"/>
                    <w:b w:val="0"/>
                    <w:sz w:val="18"/>
                    <w:szCs w:val="18"/>
                  </w:rPr>
                </w:pPr>
                <w:r w:rsidRPr="00B10868">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FC5728B"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04C83603"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1</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FCCB9C7"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商品一覧表示</w:t>
                </w:r>
              </w:p>
            </w:tc>
            <w:tc>
              <w:tcPr>
                <w:tcW w:w="5529" w:type="dxa"/>
                <w:tcBorders>
                  <w:left w:val="single" w:sz="4" w:space="0" w:color="B6DDE8" w:themeColor="accent5" w:themeTint="66"/>
                  <w:right w:val="single" w:sz="4" w:space="0" w:color="B6DDE8" w:themeColor="accent5" w:themeTint="66"/>
                </w:tcBorders>
                <w:shd w:val="clear" w:color="auto" w:fill="auto"/>
              </w:tcPr>
              <w:p w14:paraId="1A342482"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5D695D2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・ナビゲーションバー「新着一覧」クリック時</w:t>
                </w:r>
                <w:r w:rsidRPr="009663C5">
                  <w:rPr>
                    <w:rFonts w:ascii="メイリオ" w:eastAsia="メイリオ" w:hAnsi="メイリオ" w:cs="メイリオ"/>
                    <w:sz w:val="18"/>
                    <w:szCs w:val="18"/>
                  </w:rPr>
                  <w:t xml:space="preserve"> </w:t>
                </w:r>
              </w:p>
              <w:p w14:paraId="3B1CD39B" w14:textId="0C57C982"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・サイドバー「カテゴリ別検索」クリック時</w:t>
                </w:r>
                <w:r w:rsidRPr="009663C5">
                  <w:rPr>
                    <w:rFonts w:ascii="メイリオ" w:eastAsia="メイリオ" w:hAnsi="メイリオ" w:cs="メイリオ"/>
                    <w:sz w:val="18"/>
                    <w:szCs w:val="18"/>
                  </w:rPr>
                  <w:t xml:space="preserve">  </w:t>
                </w:r>
              </w:p>
              <w:p w14:paraId="5BEEC0B1"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・「新着順」「売れ筋順」クリック時</w:t>
                </w:r>
                <w:r w:rsidRPr="009663C5">
                  <w:rPr>
                    <w:rFonts w:ascii="メイリオ" w:eastAsia="メイリオ" w:hAnsi="メイリオ" w:cs="メイリオ"/>
                    <w:sz w:val="18"/>
                    <w:szCs w:val="18"/>
                  </w:rPr>
                  <w:t xml:space="preserve"> </w:t>
                </w:r>
              </w:p>
              <w:p w14:paraId="716328E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・「商品詳細画面」で「戻る」ボタンクリック時</w:t>
                </w:r>
                <w:r w:rsidRPr="009663C5">
                  <w:rPr>
                    <w:rFonts w:ascii="メイリオ" w:eastAsia="メイリオ" w:hAnsi="メイリオ" w:cs="メイリオ"/>
                    <w:sz w:val="18"/>
                    <w:szCs w:val="18"/>
                  </w:rPr>
                  <w:t xml:space="preserve"> </w:t>
                </w:r>
              </w:p>
              <w:p w14:paraId="0425279F"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206DC26D"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・表示内容の取得については、表示順変更</w:t>
                </w:r>
                <w:r w:rsidRPr="009663C5">
                  <w:rPr>
                    <w:rFonts w:ascii="メイリオ" w:eastAsia="メイリオ" w:hAnsi="メイリオ" w:cs="メイリオ"/>
                    <w:sz w:val="18"/>
                    <w:szCs w:val="18"/>
                  </w:rPr>
                  <w:t>(新着順)、表示順変更(売</w:t>
                </w:r>
              </w:p>
              <w:p w14:paraId="2DC883E6" w14:textId="32E1BEDE"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れ筋順</w:t>
                </w:r>
                <w:r w:rsidRPr="009663C5">
                  <w:rPr>
                    <w:rFonts w:ascii="メイリオ" w:eastAsia="メイリオ" w:hAnsi="メイリオ" w:cs="メイリオ"/>
                    <w:sz w:val="18"/>
                    <w:szCs w:val="18"/>
                  </w:rPr>
                  <w:t xml:space="preserve">)、カテゴリ別検索の機能説明に記載 </w:t>
                </w:r>
              </w:p>
              <w:p w14:paraId="0078E028"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・検索条件、表示順に合わせた一覧表示</w:t>
                </w:r>
                <w:r w:rsidRPr="009663C5">
                  <w:rPr>
                    <w:rFonts w:ascii="メイリオ" w:eastAsia="メイリオ" w:hAnsi="メイリオ" w:cs="メイリオ"/>
                    <w:sz w:val="18"/>
                    <w:szCs w:val="18"/>
                  </w:rPr>
                  <w:t xml:space="preserve"> </w:t>
                </w:r>
              </w:p>
              <w:p w14:paraId="383C0A97" w14:textId="77777777" w:rsidR="009663C5" w:rsidRPr="009663C5" w:rsidRDefault="009663C5" w:rsidP="009663C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・検索条件、表示順の指定がない場合は、すべての商品を「新着順」</w:t>
                </w:r>
              </w:p>
              <w:p w14:paraId="54022A6D" w14:textId="6456529D" w:rsidR="00C51222" w:rsidRPr="00927C9A" w:rsidRDefault="009663C5" w:rsidP="0079019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で取得し表示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7222872A"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p>
              <w:p w14:paraId="31A841D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1EF3421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auto"/>
              </w:tcPr>
              <w:p w14:paraId="753BCD96" w14:textId="77777777" w:rsidR="00C51222" w:rsidRPr="00B10868"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非会員</w:t>
                </w:r>
              </w:p>
              <w:p w14:paraId="124AF4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10868">
                  <w:rPr>
                    <w:rFonts w:ascii="メイリオ" w:eastAsia="メイリオ" w:hAnsi="メイリオ" w:cs="メイリオ" w:hint="eastAsia"/>
                    <w:sz w:val="18"/>
                    <w:szCs w:val="18"/>
                  </w:rPr>
                  <w:t>一般会員</w:t>
                </w:r>
              </w:p>
            </w:tc>
          </w:tr>
          <w:tr w:rsidR="00C51222" w:rsidRPr="00927C9A" w14:paraId="5D149CDD"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6A0FA8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75CD592E"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61E33D6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65B8B1C0" w14:textId="77777777"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7987F83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049BA7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管理者</w:t>
                </w:r>
                <w:r>
                  <w:rPr>
                    <w:rFonts w:ascii="メイリオ" w:eastAsia="メイリオ" w:hAnsi="メイリオ" w:cs="メイリオ" w:hint="eastAsia"/>
                    <w:sz w:val="18"/>
                    <w:szCs w:val="18"/>
                  </w:rPr>
                  <w:t>用メニュー画面」で</w:t>
                </w:r>
                <w:r w:rsidRPr="00927C9A">
                  <w:rPr>
                    <w:rFonts w:ascii="メイリオ" w:eastAsia="メイリオ" w:hAnsi="メイリオ" w:cs="メイリオ" w:hint="eastAsia"/>
                    <w:sz w:val="18"/>
                    <w:szCs w:val="18"/>
                  </w:rPr>
                  <w:t>「商品一覧」クリック時</w:t>
                </w:r>
              </w:p>
              <w:p w14:paraId="5783E78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・サイドバー「商品一覧」クリック時</w:t>
                </w:r>
              </w:p>
              <w:p w14:paraId="7A5741EC"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商品詳細画面</w:t>
                </w:r>
                <w:r>
                  <w:rPr>
                    <w:rFonts w:ascii="メイリオ" w:eastAsia="メイリオ" w:hAnsi="メイリオ" w:cs="メイリオ" w:hint="eastAsia"/>
                    <w:sz w:val="18"/>
                    <w:szCs w:val="18"/>
                  </w:rPr>
                  <w:t>」で</w:t>
                </w:r>
                <w:r w:rsidRPr="00927C9A">
                  <w:rPr>
                    <w:rFonts w:ascii="メイリオ" w:eastAsia="メイリオ" w:hAnsi="メイリオ" w:cs="メイリオ" w:hint="eastAsia"/>
                    <w:sz w:val="18"/>
                    <w:szCs w:val="18"/>
                  </w:rPr>
                  <w:t>「戻る」ボタンクリック時</w:t>
                </w:r>
              </w:p>
              <w:p w14:paraId="0088E6EF"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・「商品登録完了画面」で「商品一覧へ戻る」クリック時</w:t>
                </w:r>
              </w:p>
              <w:p w14:paraId="1F101D64" w14:textId="2D5327FA"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・「商品削除完了画面」で「商品一覧へ戻る」クリック時</w:t>
                </w:r>
              </w:p>
              <w:p w14:paraId="6A317464"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8445281"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01E07A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・商品情報を取得</w:t>
                </w:r>
              </w:p>
              <w:p w14:paraId="1B18594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・商品の一覧を表示(検索や表示順の変更不可) </w:t>
                </w:r>
              </w:p>
              <w:p w14:paraId="1026AB5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w:t>
                </w:r>
                <w:r w:rsidRPr="00927C9A">
                  <w:rPr>
                    <w:rFonts w:ascii="メイリオ" w:eastAsia="メイリオ" w:hAnsi="メイリオ" w:cs="メイリオ" w:hint="eastAsia"/>
                    <w:sz w:val="18"/>
                    <w:szCs w:val="18"/>
                  </w:rPr>
                  <w:t>新規登録</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削除</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ボタンを表示</w:t>
                </w:r>
              </w:p>
              <w:p w14:paraId="36877AE6" w14:textId="205D88EF"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・ページ番号とページ遷移リンク</w:t>
                </w:r>
                <w:r w:rsidRPr="00927C9A">
                  <w:rPr>
                    <w:rFonts w:ascii="メイリオ" w:eastAsia="メイリオ" w:hAnsi="メイリオ" w:cs="メイリオ" w:hint="eastAsia"/>
                    <w:sz w:val="18"/>
                    <w:szCs w:val="18"/>
                  </w:rPr>
                  <w:t>の表示</w:t>
                </w:r>
                <w:r w:rsidR="00F33486">
                  <w:rPr>
                    <w:rFonts w:ascii="メイリオ" w:eastAsia="メイリオ" w:hAnsi="メイリオ" w:cs="メイリオ" w:hint="eastAsia"/>
                    <w:sz w:val="18"/>
                    <w:szCs w:val="18"/>
                  </w:rPr>
                  <w:t xml:space="preserve">　</w:t>
                </w:r>
                <w:r w:rsidR="00F33486" w:rsidRPr="00F33486">
                  <w:rPr>
                    <w:rFonts w:ascii="メイリオ" w:eastAsia="メイリオ" w:hAnsi="メイリオ" w:cs="メイリオ" w:hint="eastAsia"/>
                    <w:b/>
                    <w:bCs/>
                    <w:sz w:val="18"/>
                    <w:szCs w:val="18"/>
                  </w:rPr>
                  <w:t>※</w:t>
                </w:r>
                <w:r w:rsidRPr="00F33486">
                  <w:rPr>
                    <w:rFonts w:ascii="メイリオ" w:eastAsia="メイリオ" w:hAnsi="メイリオ" w:cs="メイリオ" w:hint="eastAsia"/>
                    <w:b/>
                    <w:bCs/>
                    <w:sz w:val="18"/>
                    <w:szCs w:val="18"/>
                  </w:rPr>
                  <w:t>追加</w:t>
                </w:r>
                <w:r w:rsidR="00B365DE" w:rsidRPr="00F33486">
                  <w:rPr>
                    <w:rFonts w:ascii="メイリオ" w:eastAsia="メイリオ" w:hAnsi="メイリオ" w:cs="メイリオ" w:hint="eastAsia"/>
                    <w:b/>
                    <w:bCs/>
                    <w:sz w:val="18"/>
                    <w:szCs w:val="18"/>
                  </w:rPr>
                  <w:t>機能</w:t>
                </w:r>
              </w:p>
              <w:p w14:paraId="0682AB0A"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の表示数は10</w:t>
                </w:r>
                <w:r>
                  <w:rPr>
                    <w:rFonts w:ascii="メイリオ" w:eastAsia="メイリオ" w:hAnsi="メイリオ" w:cs="メイリオ" w:hint="eastAsia"/>
                    <w:sz w:val="18"/>
                    <w:szCs w:val="18"/>
                  </w:rPr>
                  <w:t>件で固定</w:t>
                </w:r>
              </w:p>
              <w:p w14:paraId="5DE85E2C"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表示する商品数が11件以上：</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番号と</w:t>
                </w:r>
                <w:r>
                  <w:rPr>
                    <w:rFonts w:ascii="メイリオ" w:eastAsia="メイリオ" w:hAnsi="メイリオ" w:cs="メイリオ" w:hint="eastAsia"/>
                    <w:sz w:val="18"/>
                    <w:szCs w:val="18"/>
                  </w:rPr>
                  <w:t>ページ遷移リンク</w:t>
                </w:r>
              </w:p>
              <w:p w14:paraId="36719906"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表示する商品数が10件以下：</w:t>
                </w:r>
                <w:r>
                  <w:rPr>
                    <w:rFonts w:ascii="メイリオ" w:eastAsia="メイリオ" w:hAnsi="メイリオ" w:cs="メイリオ" w:hint="eastAsia"/>
                    <w:sz w:val="18"/>
                    <w:szCs w:val="18"/>
                  </w:rPr>
                  <w:t>ページ</w:t>
                </w:r>
                <w:r w:rsidRPr="00927C9A">
                  <w:rPr>
                    <w:rFonts w:ascii="メイリオ" w:eastAsia="メイリオ" w:hAnsi="メイリオ" w:cs="メイリオ" w:hint="eastAsia"/>
                    <w:sz w:val="18"/>
                    <w:szCs w:val="18"/>
                  </w:rPr>
                  <w:t>番号のみ</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F084941"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BEF26C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shd w:val="clear" w:color="auto" w:fill="EEECE1" w:themeFill="background2"/>
              </w:tcPr>
              <w:p w14:paraId="60B00DF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C51222" w:rsidRPr="00927C9A" w14:paraId="411E9342"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7AD2A5D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cPr>
              <w:p w14:paraId="7E314E52" w14:textId="77777777" w:rsidR="00C51222" w:rsidRPr="00927C9A" w:rsidRDefault="00C51222" w:rsidP="00C51222">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4968D8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5EC184D5" w14:textId="51C81C7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(新着順)</w:t>
                </w:r>
                <w:r w:rsidR="00F33486" w:rsidRPr="00F33486">
                  <w:rPr>
                    <w:rFonts w:ascii="メイリオ" w:eastAsia="メイリオ" w:hAnsi="メイリオ" w:cs="メイリオ"/>
                    <w:b/>
                    <w:bCs/>
                    <w:sz w:val="18"/>
                    <w:szCs w:val="18"/>
                  </w:rPr>
                  <w:t xml:space="preserve"> </w:t>
                </w:r>
              </w:p>
            </w:tc>
            <w:tc>
              <w:tcPr>
                <w:tcW w:w="5529" w:type="dxa"/>
                <w:tcBorders>
                  <w:left w:val="single" w:sz="4" w:space="0" w:color="B6DDE8" w:themeColor="accent5" w:themeTint="66"/>
                  <w:right w:val="single" w:sz="4" w:space="0" w:color="B6DDE8" w:themeColor="accent5" w:themeTint="66"/>
                </w:tcBorders>
              </w:tcPr>
              <w:p w14:paraId="4111D0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6368239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・「商品一覧画面」で「新着順」クリック時</w:t>
                </w:r>
              </w:p>
              <w:p w14:paraId="2D297A7F" w14:textId="0F055414"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ナビゲーションバー</w:t>
                </w:r>
                <w:r w:rsidRPr="00927C9A">
                  <w:rPr>
                    <w:rFonts w:ascii="メイリオ" w:eastAsia="メイリオ" w:hAnsi="メイリオ" w:cs="メイリオ" w:hint="eastAsia"/>
                    <w:sz w:val="18"/>
                    <w:szCs w:val="18"/>
                  </w:rPr>
                  <w:t>「新着一覧」クリック時</w:t>
                </w:r>
              </w:p>
              <w:p w14:paraId="5A7749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B4D278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9F2A4F6"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・商品登録日付の新しい順に商品情報を取得</w:t>
                </w:r>
              </w:p>
              <w:p w14:paraId="7CAF444F"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・同一日付のものがある場合は、商品IDで降順</w:t>
                </w:r>
              </w:p>
              <w:p w14:paraId="6ADC8DD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2A39ACB3"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01A308CD"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「新着順」リンクを無効化</w:t>
                </w:r>
              </w:p>
              <w:p w14:paraId="669555AB"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「売れ筋順」リンクを有効化</w:t>
                </w:r>
              </w:p>
            </w:tc>
            <w:tc>
              <w:tcPr>
                <w:tcW w:w="992" w:type="dxa"/>
                <w:tcBorders>
                  <w:left w:val="single" w:sz="4" w:space="0" w:color="B6DDE8" w:themeColor="accent5" w:themeTint="66"/>
                  <w:right w:val="single" w:sz="4" w:space="0" w:color="B6DDE8" w:themeColor="accent5" w:themeTint="66"/>
                </w:tcBorders>
              </w:tcPr>
              <w:p w14:paraId="0A047FFB"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69AE6C9D"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6389B839"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356D3FD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B3712D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ADAA5F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7F3A6FFB" w14:textId="77777777" w:rsidR="008770F1" w:rsidRDefault="008770F1">
          <w:pPr>
            <w:widowControl/>
            <w:spacing w:line="240" w:lineRule="auto"/>
            <w:ind w:leftChars="0" w:left="0"/>
            <w:jc w:val="left"/>
          </w:pPr>
          <w:r>
            <w:br w:type="page"/>
          </w:r>
        </w:p>
        <w:p w14:paraId="7FE6DC27" w14:textId="2E935034" w:rsidR="00F23FDE"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147" w:type="dxa"/>
            <w:tblLayout w:type="fixed"/>
            <w:tblLook w:val="0680" w:firstRow="0" w:lastRow="0" w:firstColumn="1" w:lastColumn="0" w:noHBand="1" w:noVBand="1"/>
          </w:tblPr>
          <w:tblGrid>
            <w:gridCol w:w="313"/>
            <w:gridCol w:w="538"/>
            <w:gridCol w:w="312"/>
            <w:gridCol w:w="539"/>
            <w:gridCol w:w="5670"/>
            <w:gridCol w:w="992"/>
            <w:gridCol w:w="992"/>
            <w:gridCol w:w="992"/>
          </w:tblGrid>
          <w:tr w:rsidR="00F23FDE" w:rsidRPr="00927C9A" w14:paraId="130DCB91"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98BAA1" w14:textId="77777777" w:rsidR="00F23FDE" w:rsidRPr="00927C9A" w:rsidRDefault="00F23FDE"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C3C9312"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E2F88B"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065F8FC"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F23FDE" w:rsidRPr="00927C9A" w14:paraId="76BE4CE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347426F" w14:textId="77777777" w:rsidR="00F23FDE" w:rsidRPr="00927C9A" w:rsidRDefault="00F23FDE"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FCC5E1D"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E434471"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05A58EF4"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B69C955"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45D9F8A" w14:textId="77777777" w:rsidR="00F23FDE" w:rsidRPr="00927C9A" w:rsidRDefault="00F23FD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51222" w:rsidRPr="00927C9A" w14:paraId="0197F9BE"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16BCFABE" w14:textId="77777777" w:rsidR="00C51222" w:rsidRPr="00541DDA" w:rsidRDefault="00C51222" w:rsidP="00C51222">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tc>
            <w:tc>
              <w:tcPr>
                <w:tcW w:w="538"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6AEC12E1"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9D22FE"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3</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105461CA" w14:textId="5D8E9D8F"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表示順変更</w:t>
                </w:r>
                <w:r w:rsidRPr="00927C9A">
                  <w:rPr>
                    <w:rFonts w:ascii="メイリオ" w:eastAsia="メイリオ" w:hAnsi="メイリオ" w:cs="メイリオ"/>
                    <w:sz w:val="18"/>
                    <w:szCs w:val="18"/>
                  </w:rPr>
                  <w:t>(売れ筋順)</w:t>
                </w:r>
                <w:r w:rsidR="00B365DE">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0382B1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55D91D37" w14:textId="3E889F8B"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・「商品一覧画面」で「売れ筋順」クリック時</w:t>
                </w:r>
              </w:p>
              <w:p w14:paraId="1A5D795B"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0542B25B"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AC10BB2"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・注文商品情報を対象として注文件数の多い順に情報を取得</w:t>
                </w:r>
              </w:p>
              <w:p w14:paraId="0AEAA62D"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・同一件数のものがある場合は、商品ID</w:t>
                </w:r>
                <w:r w:rsidRPr="00A842A5">
                  <w:rPr>
                    <w:rFonts w:ascii="メイリオ" w:eastAsia="メイリオ" w:hAnsi="メイリオ" w:cs="メイリオ" w:hint="eastAsia"/>
                    <w:sz w:val="18"/>
                    <w:szCs w:val="18"/>
                  </w:rPr>
                  <w:t>で昇順</w:t>
                </w:r>
              </w:p>
              <w:p w14:paraId="66F5BF26"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CB2F47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・商品一覧画面の表示順変更のリンク切り替え</w:t>
                </w:r>
              </w:p>
              <w:p w14:paraId="785A378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「新着順」リンクを有効化</w:t>
                </w:r>
              </w:p>
              <w:p w14:paraId="381100E6" w14:textId="77777777" w:rsidR="00C51222" w:rsidRPr="00927C9A" w:rsidRDefault="00C51222" w:rsidP="00C51222">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「売れ筋順」リンクを無効化</w:t>
                </w:r>
              </w:p>
            </w:tc>
            <w:tc>
              <w:tcPr>
                <w:tcW w:w="992" w:type="dxa"/>
                <w:tcBorders>
                  <w:left w:val="single" w:sz="4" w:space="0" w:color="B6DDE8" w:themeColor="accent5" w:themeTint="66"/>
                  <w:right w:val="single" w:sz="4" w:space="0" w:color="B6DDE8" w:themeColor="accent5" w:themeTint="66"/>
                </w:tcBorders>
              </w:tcPr>
              <w:p w14:paraId="7F5C3CB6"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1092050F"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tcPr>
              <w:p w14:paraId="4CD8DC80"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90025A"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DB70718"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r w:rsidR="00C51222" w:rsidRPr="00927C9A" w14:paraId="4EE42599" w14:textId="77777777" w:rsidTr="00C51222">
            <w:trPr>
              <w:cantSplit/>
              <w:trHeight w:val="1134"/>
            </w:trPr>
            <w:tc>
              <w:tcPr>
                <w:cnfStyle w:val="001000000000" w:firstRow="0" w:lastRow="0" w:firstColumn="1" w:lastColumn="0" w:oddVBand="0" w:evenVBand="0" w:oddHBand="0" w:evenHBand="0" w:firstRowFirstColumn="0" w:firstRowLastColumn="0" w:lastRowFirstColumn="0" w:lastRowLastColumn="0"/>
                <w:tcW w:w="313" w:type="dxa"/>
                <w:vMerge/>
                <w:tcBorders>
                  <w:left w:val="single" w:sz="4" w:space="0" w:color="B6DDE8" w:themeColor="accent5" w:themeTint="66"/>
                  <w:right w:val="single" w:sz="4" w:space="0" w:color="B6DDE8" w:themeColor="accent5" w:themeTint="66"/>
                </w:tcBorders>
              </w:tcPr>
              <w:p w14:paraId="3E548F38" w14:textId="77777777" w:rsidR="00C51222" w:rsidRPr="00927C9A" w:rsidRDefault="00C51222" w:rsidP="00C51222">
                <w:pPr>
                  <w:ind w:leftChars="190" w:left="399"/>
                  <w:jc w:val="left"/>
                  <w:rPr>
                    <w:rFonts w:ascii="メイリオ" w:eastAsia="メイリオ" w:hAnsi="メイリオ" w:cs="メイリオ"/>
                    <w:b w:val="0"/>
                    <w:sz w:val="18"/>
                    <w:szCs w:val="18"/>
                  </w:rPr>
                </w:pPr>
              </w:p>
            </w:tc>
            <w:tc>
              <w:tcPr>
                <w:tcW w:w="538" w:type="dxa"/>
                <w:vMerge/>
                <w:tcBorders>
                  <w:left w:val="single" w:sz="4" w:space="0" w:color="B6DDE8" w:themeColor="accent5" w:themeTint="66"/>
                  <w:right w:val="single" w:sz="4" w:space="0" w:color="B6DDE8" w:themeColor="accent5" w:themeTint="66"/>
                </w:tcBorders>
                <w:textDirection w:val="tbRlV"/>
              </w:tcPr>
              <w:p w14:paraId="4D071CBA" w14:textId="77777777" w:rsidR="00C51222" w:rsidRPr="00927C9A" w:rsidRDefault="00C51222" w:rsidP="00C51222">
                <w:pPr>
                  <w:ind w:leftChars="53" w:left="111" w:rightChars="54"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1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E5F885"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4</w:t>
                </w:r>
              </w:p>
            </w:tc>
            <w:tc>
              <w:tcPr>
                <w:tcW w:w="539"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extDirection w:val="tbRlV"/>
              </w:tcPr>
              <w:p w14:paraId="257BBDD7" w14:textId="166FBF0C" w:rsidR="00C51222" w:rsidRPr="00927C9A" w:rsidRDefault="00C51222" w:rsidP="00C5122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カテゴリ別検索</w:t>
                </w:r>
                <w:r w:rsidR="00F33486">
                  <w:rPr>
                    <w:rFonts w:ascii="メイリオ" w:eastAsia="メイリオ" w:hAnsi="メイリオ" w:cs="メイリオ" w:hint="eastAsia"/>
                    <w:sz w:val="18"/>
                    <w:szCs w:val="18"/>
                  </w:rPr>
                  <w:t xml:space="preserve"> </w:t>
                </w:r>
              </w:p>
            </w:tc>
            <w:tc>
              <w:tcPr>
                <w:tcW w:w="5670" w:type="dxa"/>
                <w:tcBorders>
                  <w:left w:val="single" w:sz="4" w:space="0" w:color="B6DDE8" w:themeColor="accent5" w:themeTint="66"/>
                  <w:right w:val="single" w:sz="4" w:space="0" w:color="B6DDE8" w:themeColor="accent5" w:themeTint="66"/>
                </w:tcBorders>
              </w:tcPr>
              <w:p w14:paraId="172EAB7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7473A25A" w14:textId="46933DD5"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カテゴリ別検索」で、カテゴリ名のリストからカテゴリ名</w:t>
                </w:r>
                <w:r w:rsidRPr="00927C9A">
                  <w:rPr>
                    <w:rFonts w:ascii="メイリオ" w:eastAsia="メイリオ" w:hAnsi="メイリオ" w:cs="メイリオ" w:hint="eastAsia"/>
                    <w:sz w:val="18"/>
                    <w:szCs w:val="18"/>
                  </w:rPr>
                  <w:t>を選択後、「検索」ボタンクリック時</w:t>
                </w:r>
              </w:p>
              <w:p w14:paraId="19B7E2E8" w14:textId="77777777" w:rsidR="00C51222"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13285F84"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0EE5188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・選択されたカテゴリに該当する商品情報一覧の取得</w:t>
                </w:r>
              </w:p>
              <w:p w14:paraId="05E9E6A2"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・取得した情報を商品一覧画面に表示</w:t>
                </w:r>
              </w:p>
              <w:p w14:paraId="79417930"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・利用タイミングの画面の状態により</w:t>
                </w:r>
                <w:r w:rsidRPr="00927C9A">
                  <w:rPr>
                    <w:rFonts w:ascii="メイリオ" w:eastAsia="メイリオ" w:hAnsi="メイリオ" w:cs="メイリオ" w:hint="eastAsia"/>
                    <w:sz w:val="18"/>
                    <w:szCs w:val="18"/>
                  </w:rPr>
                  <w:t>、取得</w:t>
                </w:r>
                <w:r>
                  <w:rPr>
                    <w:rFonts w:ascii="メイリオ" w:eastAsia="メイリオ" w:hAnsi="メイリオ" w:cs="メイリオ" w:hint="eastAsia"/>
                    <w:sz w:val="18"/>
                    <w:szCs w:val="18"/>
                  </w:rPr>
                  <w:t>対象・表示順</w:t>
                </w:r>
                <w:r w:rsidRPr="00927C9A">
                  <w:rPr>
                    <w:rFonts w:ascii="メイリオ" w:eastAsia="メイリオ" w:hAnsi="メイリオ" w:cs="メイリオ" w:hint="eastAsia"/>
                    <w:sz w:val="18"/>
                    <w:szCs w:val="18"/>
                  </w:rPr>
                  <w:t>を変更</w:t>
                </w:r>
              </w:p>
              <w:p w14:paraId="5FD32A4F"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商品一覧画面以外</w:t>
                </w:r>
                <w:r>
                  <w:rPr>
                    <w:rFonts w:ascii="メイリオ" w:eastAsia="メイリオ" w:hAnsi="メイリオ" w:cs="メイリオ" w:hint="eastAsia"/>
                    <w:sz w:val="18"/>
                    <w:szCs w:val="18"/>
                  </w:rPr>
                  <w:t>を表示しているとき</w:t>
                </w:r>
              </w:p>
              <w:p w14:paraId="430B0CEA"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9FB3C49"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-「新着順」で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564476BD" w14:textId="77777777" w:rsidR="00C51222" w:rsidRDefault="00C51222" w:rsidP="00C51222">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取得対象：商品情報        表示順：新着順</w:t>
                </w:r>
              </w:p>
              <w:p w14:paraId="1B8C0FAC" w14:textId="77777777" w:rsidR="00C51222"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-「売れ筋順」で</w:t>
                </w:r>
                <w:r w:rsidRPr="00927C9A">
                  <w:rPr>
                    <w:rFonts w:ascii="メイリオ" w:eastAsia="メイリオ" w:hAnsi="メイリオ" w:cs="メイリオ" w:hint="eastAsia"/>
                    <w:sz w:val="18"/>
                    <w:szCs w:val="18"/>
                  </w:rPr>
                  <w:t>商品一覧画面</w:t>
                </w:r>
                <w:r>
                  <w:rPr>
                    <w:rFonts w:ascii="メイリオ" w:eastAsia="メイリオ" w:hAnsi="メイリオ" w:cs="メイリオ" w:hint="eastAsia"/>
                    <w:sz w:val="18"/>
                    <w:szCs w:val="18"/>
                  </w:rPr>
                  <w:t>を</w:t>
                </w:r>
                <w:r w:rsidRPr="00927C9A">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しているとき</w:t>
                </w:r>
              </w:p>
              <w:p w14:paraId="6741F93F" w14:textId="77777777" w:rsidR="00C51222" w:rsidRPr="00927C9A" w:rsidRDefault="00C51222" w:rsidP="00C51222">
                <w:pPr>
                  <w:ind w:leftChars="0" w:left="0" w:firstLineChars="97" w:firstLine="175"/>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取得対象：注文商品情報    表示順：売れ筋順</w:t>
                </w:r>
              </w:p>
            </w:tc>
            <w:tc>
              <w:tcPr>
                <w:tcW w:w="992" w:type="dxa"/>
                <w:tcBorders>
                  <w:left w:val="single" w:sz="4" w:space="0" w:color="B6DDE8" w:themeColor="accent5" w:themeTint="66"/>
                  <w:right w:val="single" w:sz="4" w:space="0" w:color="B6DDE8" w:themeColor="accent5" w:themeTint="66"/>
                </w:tcBorders>
              </w:tcPr>
              <w:p w14:paraId="6903D5D4"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サイドバー</w:t>
                </w:r>
              </w:p>
              <w:p w14:paraId="532F0E17"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tcPr>
              <w:p w14:paraId="4F3C6DA8" w14:textId="77777777" w:rsidR="00C51222" w:rsidRPr="00927C9A" w:rsidRDefault="00C51222" w:rsidP="00C5122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カテゴリ別検索</w:t>
                </w:r>
              </w:p>
            </w:tc>
            <w:tc>
              <w:tcPr>
                <w:tcW w:w="992"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C47B60C"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61FD967" w14:textId="77777777" w:rsidR="00C51222" w:rsidRPr="00927C9A" w:rsidRDefault="00C51222" w:rsidP="00C5122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tc>
          </w:tr>
        </w:tbl>
        <w:p w14:paraId="48A16FC8" w14:textId="77777777" w:rsidR="00154320" w:rsidRDefault="00154320" w:rsidP="008770F1">
          <w:pPr>
            <w:widowControl/>
            <w:spacing w:line="240" w:lineRule="auto"/>
            <w:ind w:leftChars="0" w:left="0"/>
            <w:jc w:val="right"/>
            <w:rPr>
              <w:sz w:val="18"/>
            </w:rPr>
          </w:pPr>
        </w:p>
        <w:p w14:paraId="744A1D66" w14:textId="77777777" w:rsidR="00154320" w:rsidRDefault="00154320">
          <w:pPr>
            <w:widowControl/>
            <w:spacing w:line="240" w:lineRule="auto"/>
            <w:ind w:leftChars="0" w:left="0"/>
            <w:jc w:val="left"/>
            <w:rPr>
              <w:sz w:val="18"/>
            </w:rPr>
          </w:pPr>
          <w:r>
            <w:rPr>
              <w:sz w:val="18"/>
            </w:rPr>
            <w:br w:type="page"/>
          </w:r>
        </w:p>
        <w:p w14:paraId="5A56D8C6" w14:textId="01933EDA" w:rsidR="001A30EE"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529"/>
            <w:gridCol w:w="992"/>
            <w:gridCol w:w="992"/>
            <w:gridCol w:w="992"/>
          </w:tblGrid>
          <w:tr w:rsidR="00154320" w:rsidRPr="00927C9A" w14:paraId="15038B2C"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C7148C" w14:textId="77777777" w:rsidR="00154320" w:rsidRPr="00927C9A" w:rsidRDefault="00154320" w:rsidP="001A30EE">
                <w:pPr>
                  <w:ind w:leftChars="0" w:left="0"/>
                  <w:jc w:val="center"/>
                  <w:rPr>
                    <w:sz w:val="18"/>
                    <w:szCs w:val="18"/>
                  </w:rPr>
                </w:pPr>
                <w:r w:rsidRPr="00927C9A">
                  <w:rPr>
                    <w:rFonts w:ascii="メイリオ" w:eastAsia="メイリオ" w:hAnsi="メイリオ" w:cs="メイリオ" w:hint="eastAsia"/>
                    <w:sz w:val="18"/>
                    <w:szCs w:val="18"/>
                  </w:rPr>
                  <w:t>機能名</w:t>
                </w:r>
              </w:p>
            </w:tc>
            <w:tc>
              <w:tcPr>
                <w:tcW w:w="552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06C18ED"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内容</w:t>
                </w:r>
              </w:p>
            </w:tc>
            <w:tc>
              <w:tcPr>
                <w:tcW w:w="1984"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E04FC50"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0505617"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利用者</w:t>
                </w:r>
              </w:p>
            </w:tc>
          </w:tr>
          <w:tr w:rsidR="00154320" w:rsidRPr="00927C9A" w14:paraId="15ABB983"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ED028" w14:textId="77777777" w:rsidR="00154320" w:rsidRPr="00927C9A" w:rsidRDefault="00154320" w:rsidP="001A30EE">
                <w:pPr>
                  <w:ind w:leftChars="0" w:left="0"/>
                  <w:jc w:val="center"/>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18458B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小分類</w:t>
                </w:r>
              </w:p>
            </w:tc>
            <w:tc>
              <w:tcPr>
                <w:tcW w:w="5529" w:type="dxa"/>
                <w:vMerge/>
                <w:tcBorders>
                  <w:left w:val="single" w:sz="4" w:space="0" w:color="B6DDE8" w:themeColor="accent5" w:themeTint="66"/>
                  <w:right w:val="single" w:sz="4" w:space="0" w:color="B6DDE8" w:themeColor="accent5" w:themeTint="66"/>
                </w:tcBorders>
              </w:tcPr>
              <w:p w14:paraId="6D4C1136"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1A3D2F51"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84D0314"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927C9A">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7BE922" w14:textId="77777777" w:rsidR="00154320" w:rsidRPr="00927C9A" w:rsidRDefault="00154320"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D01BE" w:rsidRPr="00927C9A" w14:paraId="1D5FDEDD" w14:textId="77777777" w:rsidTr="00057D0B">
            <w:trPr>
              <w:cantSplit/>
              <w:trHeight w:val="1492"/>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tcPr>
              <w:p w14:paraId="77F88950" w14:textId="77777777" w:rsidR="002D01BE" w:rsidRPr="00927C9A" w:rsidRDefault="002D01BE" w:rsidP="00C16B01">
                <w:pPr>
                  <w:ind w:leftChars="0" w:left="0"/>
                  <w:jc w:val="left"/>
                  <w:rPr>
                    <w:rFonts w:ascii="メイリオ" w:eastAsia="メイリオ" w:hAnsi="メイリオ" w:cs="メイリオ"/>
                    <w:bCs w:val="0"/>
                    <w:sz w:val="18"/>
                    <w:szCs w:val="18"/>
                  </w:rPr>
                </w:pPr>
                <w:r w:rsidRPr="00927C9A">
                  <w:rPr>
                    <w:rFonts w:ascii="メイリオ" w:eastAsia="メイリオ" w:hAnsi="メイリオ" w:cs="メイリオ" w:hint="eastAsia"/>
                    <w:b w:val="0"/>
                    <w:sz w:val="18"/>
                    <w:szCs w:val="18"/>
                  </w:rPr>
                  <w:t>2</w:t>
                </w:r>
              </w:p>
              <w:p w14:paraId="14B8C125" w14:textId="77777777" w:rsidR="002D01BE" w:rsidRPr="00927C9A" w:rsidRDefault="002D01BE" w:rsidP="00C16B01">
                <w:pPr>
                  <w:ind w:leftChars="190" w:left="399"/>
                  <w:jc w:val="left"/>
                  <w:rPr>
                    <w:rFonts w:ascii="メイリオ" w:eastAsia="メイリオ" w:hAnsi="メイリオ" w:cs="メイリオ"/>
                    <w:b w:val="0"/>
                    <w:sz w:val="18"/>
                    <w:szCs w:val="18"/>
                  </w:rPr>
                </w:pPr>
                <w:r w:rsidRPr="00927C9A">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textDirection w:val="tbRlV"/>
              </w:tcPr>
              <w:p w14:paraId="0ED65E51" w14:textId="77777777" w:rsidR="002D01BE" w:rsidRPr="00927C9A" w:rsidRDefault="002D01BE" w:rsidP="002D01B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50ED13E7" w14:textId="77777777" w:rsidR="002D01BE" w:rsidRPr="00927C9A" w:rsidRDefault="002D01B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6</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22173E3" w14:textId="77777777" w:rsidR="002D01BE" w:rsidRPr="00927C9A" w:rsidRDefault="002D01BE" w:rsidP="00684F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商品詳細表示</w:t>
                </w: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867A5AE" w14:textId="77777777" w:rsidR="004B55C0"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4B55C0">
                  <w:rPr>
                    <w:rFonts w:ascii="メイリオ" w:eastAsia="メイリオ" w:hAnsi="メイリオ" w:cs="メイリオ" w:hint="eastAsia"/>
                    <w:sz w:val="18"/>
                    <w:szCs w:val="18"/>
                  </w:rPr>
                  <w:t>共通の処理内容について記載</w:t>
                </w:r>
              </w:p>
              <w:p w14:paraId="4B4BD25C" w14:textId="77777777" w:rsidR="002D01BE" w:rsidRPr="00927C9A" w:rsidRDefault="005432A1" w:rsidP="005432A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D01BE" w:rsidRPr="00927C9A">
                  <w:rPr>
                    <w:rFonts w:ascii="メイリオ" w:eastAsia="メイリオ" w:hAnsi="メイリオ" w:cs="メイリオ" w:hint="eastAsia"/>
                    <w:sz w:val="18"/>
                    <w:szCs w:val="18"/>
                  </w:rPr>
                  <w:t>利用者種別により、</w:t>
                </w:r>
                <w:r w:rsidR="004B55C0">
                  <w:rPr>
                    <w:rFonts w:ascii="メイリオ" w:eastAsia="メイリオ" w:hAnsi="メイリオ" w:cs="メイリオ" w:hint="eastAsia"/>
                    <w:sz w:val="18"/>
                    <w:szCs w:val="18"/>
                  </w:rPr>
                  <w:t>利用タイミング、</w:t>
                </w:r>
                <w:r w:rsidR="002D01BE" w:rsidRPr="00927C9A">
                  <w:rPr>
                    <w:rFonts w:ascii="メイリオ" w:eastAsia="メイリオ" w:hAnsi="メイリオ" w:cs="メイリオ" w:hint="eastAsia"/>
                    <w:sz w:val="18"/>
                    <w:szCs w:val="18"/>
                  </w:rPr>
                  <w:t>表示内容が異なる</w:t>
                </w:r>
                <w:r w:rsidR="004B55C0">
                  <w:rPr>
                    <w:rFonts w:ascii="メイリオ" w:eastAsia="メイリオ" w:hAnsi="メイリオ" w:cs="メイリオ" w:hint="eastAsia"/>
                    <w:sz w:val="18"/>
                    <w:szCs w:val="18"/>
                  </w:rPr>
                  <w:t>部分は</w:t>
                </w:r>
                <w:r w:rsidR="002D01BE" w:rsidRPr="00927C9A">
                  <w:rPr>
                    <w:rFonts w:ascii="メイリオ" w:eastAsia="メイリオ" w:hAnsi="メイリオ" w:cs="メイリオ" w:hint="eastAsia"/>
                    <w:sz w:val="18"/>
                    <w:szCs w:val="18"/>
                  </w:rPr>
                  <w:t>画面毎に記載</w:t>
                </w:r>
              </w:p>
              <w:p w14:paraId="36D1FE92"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311FF72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・選択された商品情報の詳細を取得</w:t>
                </w:r>
              </w:p>
              <w:p w14:paraId="3258DA39"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・商品情報の詳細を表示</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15B894C0"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652F4DA2" w14:textId="77777777" w:rsidR="002D01BE" w:rsidRPr="00927C9A" w:rsidRDefault="002F576E" w:rsidP="00684F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FFFFFF" w:themeFill="background1"/>
              </w:tcPr>
              <w:p w14:paraId="62C22F6B"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4EA20778" w14:textId="77777777" w:rsidR="002D01BE" w:rsidRPr="00927C9A" w:rsidRDefault="002D01BE" w:rsidP="009D1B0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39055A24" w14:textId="77777777" w:rsidR="002D01BE" w:rsidRPr="00927C9A" w:rsidRDefault="002D01BE" w:rsidP="00684F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2D01BE" w:rsidRPr="00927C9A" w14:paraId="725AB91C" w14:textId="77777777" w:rsidTr="00057D0B">
            <w:trPr>
              <w:cantSplit/>
              <w:trHeight w:val="1762"/>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01F57837"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11184BC"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81E0753"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0BE2A2"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FFFFFF" w:themeFill="background1"/>
              </w:tcPr>
              <w:p w14:paraId="4A020E68"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4BEF966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トップ画面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で商品画像クリック時</w:t>
                </w:r>
              </w:p>
              <w:p w14:paraId="4169D977"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商品一覧画面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14C8813A"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買い物かご画面</w:t>
                </w:r>
                <w:r w:rsidR="00020AA3">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で商品名をクリック時</w:t>
                </w:r>
              </w:p>
              <w:p w14:paraId="6B123D1F"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5BFD12A"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sidR="002C729D">
                  <w:rPr>
                    <w:rFonts w:ascii="メイリオ" w:eastAsia="メイリオ" w:hAnsi="メイリオ" w:cs="メイリオ" w:hint="eastAsia"/>
                    <w:sz w:val="18"/>
                    <w:szCs w:val="18"/>
                  </w:rPr>
                  <w:t>在庫数が0でなければ、</w:t>
                </w:r>
                <w:r w:rsidRPr="00927C9A">
                  <w:rPr>
                    <w:rFonts w:ascii="メイリオ" w:eastAsia="メイリオ" w:hAnsi="メイリオ" w:cs="メイリオ" w:hint="eastAsia"/>
                    <w:sz w:val="18"/>
                    <w:szCs w:val="18"/>
                  </w:rPr>
                  <w:t>「買い物かごに入れる」ボタンを表示</w:t>
                </w:r>
              </w:p>
              <w:p w14:paraId="1AC7F853"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・利用者種別により、「買い物かごに入れる」ボタンクリック時の遷移先を変更</w:t>
                </w:r>
              </w:p>
              <w:p w14:paraId="048E473F"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非会員の場合(未ログイン)：ログイン画面</w:t>
                </w:r>
              </w:p>
              <w:p w14:paraId="614FED1D"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一般会員の場合：買い物かご画面</w:t>
                </w:r>
              </w:p>
              <w:p w14:paraId="52485856" w14:textId="77777777" w:rsidR="002D01BE" w:rsidRPr="00927C9A" w:rsidRDefault="002D01BE" w:rsidP="00B94C2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・在庫欄は、在庫数により表示内容を変更</w:t>
                </w:r>
              </w:p>
              <w:p w14:paraId="3C71BD2D"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 xml:space="preserve">        </w:t>
                </w:r>
                <w:r w:rsidRPr="00927C9A">
                  <w:rPr>
                    <w:rFonts w:ascii="メイリオ" w:eastAsia="メイリオ" w:hAnsi="メイリオ" w:cs="メイリオ"/>
                    <w:sz w:val="18"/>
                    <w:szCs w:val="18"/>
                  </w:rPr>
                  <w:t>在庫数が０の場合：在庫なし</w:t>
                </w:r>
              </w:p>
              <w:p w14:paraId="72732A55" w14:textId="77777777" w:rsidR="002D01BE" w:rsidRPr="00927C9A" w:rsidRDefault="002D01BE" w:rsidP="00C16B01">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在庫数が５以下の場合：</w:t>
                </w:r>
                <w:r w:rsidRPr="00927C9A">
                  <w:rPr>
                    <w:rFonts w:ascii="メイリオ" w:eastAsia="メイリオ" w:hAnsi="メイリオ" w:cs="メイリオ" w:hint="eastAsia"/>
                    <w:sz w:val="18"/>
                    <w:szCs w:val="18"/>
                  </w:rPr>
                  <w:t>在庫</w:t>
                </w:r>
                <w:r w:rsidRPr="00927C9A">
                  <w:rPr>
                    <w:rFonts w:ascii="メイリオ" w:eastAsia="メイリオ" w:hAnsi="メイリオ" w:cs="メイリオ"/>
                    <w:sz w:val="18"/>
                    <w:szCs w:val="18"/>
                  </w:rPr>
                  <w:t>数</w:t>
                </w:r>
              </w:p>
              <w:p w14:paraId="472BE78E" w14:textId="77777777" w:rsidR="002D01BE" w:rsidRPr="00927C9A" w:rsidRDefault="002D01BE" w:rsidP="004B55C0">
                <w:pPr>
                  <w:ind w:leftChars="0" w:left="0" w:firstLineChars="400" w:firstLine="72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sz w:val="18"/>
                    <w:szCs w:val="18"/>
                  </w:rPr>
                  <w:t>在庫数が6以上の場合：在庫あり</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A5F02FB"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p>
              <w:p w14:paraId="2A025391"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p>
              <w:p w14:paraId="364CA93C"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3605282E"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FFFFFF" w:themeFill="background1"/>
              </w:tcPr>
              <w:p w14:paraId="7EE34E30"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非会員</w:t>
                </w:r>
              </w:p>
              <w:p w14:paraId="713B93B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一般会員</w:t>
                </w:r>
              </w:p>
              <w:p w14:paraId="159E3B6E"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D01BE" w:rsidRPr="00927C9A" w14:paraId="20D748A6" w14:textId="77777777" w:rsidTr="00057D0B">
            <w:trPr>
              <w:cantSplit/>
              <w:trHeight w:val="207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tcPr>
              <w:p w14:paraId="1D7C5252" w14:textId="77777777" w:rsidR="002D01BE" w:rsidRPr="00927C9A" w:rsidRDefault="002D01BE" w:rsidP="00C16B01">
                <w:pPr>
                  <w:ind w:leftChars="190" w:left="399"/>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textDirection w:val="tbRlV"/>
              </w:tcPr>
              <w:p w14:paraId="456EE40A" w14:textId="77777777" w:rsidR="002D01BE" w:rsidRPr="00927C9A" w:rsidRDefault="002D01BE" w:rsidP="00C16B01">
                <w:pPr>
                  <w:ind w:left="840"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4A2F1BB7"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70B48" w14:textId="77777777" w:rsidR="002D01BE" w:rsidRPr="00927C9A" w:rsidRDefault="002D01BE" w:rsidP="00C16B01">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529" w:type="dxa"/>
                <w:tcBorders>
                  <w:left w:val="single" w:sz="4" w:space="0" w:color="B6DDE8" w:themeColor="accent5" w:themeTint="66"/>
                  <w:right w:val="single" w:sz="4" w:space="0" w:color="B6DDE8" w:themeColor="accent5" w:themeTint="66"/>
                </w:tcBorders>
                <w:shd w:val="clear" w:color="auto" w:fill="EEECE1" w:themeFill="background2"/>
              </w:tcPr>
              <w:p w14:paraId="1C888DCB" w14:textId="77777777" w:rsidR="004B55C0" w:rsidRPr="00927C9A"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DB466E9" w14:textId="77777777" w:rsidR="004B55C0" w:rsidRDefault="004B55C0"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・商品一覧画面で商品名をクリック時</w:t>
                </w:r>
              </w:p>
              <w:p w14:paraId="4CDCBB08" w14:textId="77777777" w:rsidR="002D01BE" w:rsidRPr="00927C9A" w:rsidRDefault="002D01B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4AFFF933"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・「買い物かごに入れる」ボタンを表示しない</w:t>
                </w:r>
              </w:p>
              <w:p w14:paraId="5907E474" w14:textId="77777777" w:rsidR="002D01BE" w:rsidRPr="00927C9A" w:rsidRDefault="002D01BE" w:rsidP="009D1B0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・「変更」「削除」ボタンを表示</w:t>
                </w:r>
              </w:p>
              <w:p w14:paraId="1ED4288F"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・在庫欄は、在庫数を表示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4B770"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79E1416" w14:textId="77777777" w:rsidR="002D01BE" w:rsidRPr="00927C9A" w:rsidRDefault="002D01BE" w:rsidP="00C16B0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6756603" w14:textId="77777777" w:rsidR="002D01BE" w:rsidRPr="00927C9A" w:rsidRDefault="002D01BE" w:rsidP="00C16B0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bl>
        <w:p w14:paraId="7E0ACDAF" w14:textId="77777777" w:rsidR="00F23FDE" w:rsidRDefault="00F23FDE" w:rsidP="008770F1">
          <w:pPr>
            <w:widowControl/>
            <w:spacing w:line="240" w:lineRule="auto"/>
            <w:ind w:leftChars="0" w:left="0"/>
            <w:jc w:val="right"/>
            <w:rPr>
              <w:sz w:val="18"/>
            </w:rPr>
          </w:pPr>
        </w:p>
        <w:p w14:paraId="7F81BA6A" w14:textId="77777777" w:rsidR="001A30EE" w:rsidRDefault="001A30EE">
          <w:pPr>
            <w:widowControl/>
            <w:spacing w:line="240" w:lineRule="auto"/>
            <w:ind w:leftChars="0" w:left="0"/>
            <w:jc w:val="left"/>
            <w:rPr>
              <w:sz w:val="18"/>
            </w:rPr>
          </w:pPr>
          <w:r>
            <w:rPr>
              <w:sz w:val="18"/>
            </w:rPr>
            <w:br w:type="page"/>
          </w:r>
        </w:p>
        <w:p w14:paraId="2ED980DA" w14:textId="67F13218" w:rsidR="00F23FDE"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1A30EE" w:rsidRPr="00C33B14" w14:paraId="4F6DD7B5"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930E6E9" w14:textId="77777777" w:rsidR="001A30EE" w:rsidRPr="00C33B14" w:rsidRDefault="001A30EE" w:rsidP="001A30E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4176FE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2DDDE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4A66B4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1A30EE" w:rsidRPr="00C33B14" w14:paraId="08F3771D" w14:textId="77777777" w:rsidTr="00D25F75">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F929F3" w14:textId="77777777" w:rsidR="001A30EE" w:rsidRPr="00C33B14" w:rsidRDefault="001A30EE" w:rsidP="001A30E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8CB1808"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3265D30F" w14:textId="77777777" w:rsidR="001A30EE"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075EAC5C"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6070AF4"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73C220F" w14:textId="77777777" w:rsidR="001A30EE" w:rsidRPr="00C33B14" w:rsidRDefault="001A30EE" w:rsidP="001A30E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5F75" w:rsidRPr="00C33B14" w14:paraId="239B76A8" w14:textId="77777777" w:rsidTr="00D25F75">
            <w:trPr>
              <w:cantSplit/>
              <w:trHeight w:val="2059"/>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F2D48F5" w14:textId="77777777" w:rsidR="00D25F75" w:rsidRDefault="00D25F75" w:rsidP="004B55C0">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0754CC67" w14:textId="77777777" w:rsidR="00D25F75" w:rsidRDefault="00D25F75" w:rsidP="004B55C0">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324663" w14:textId="77777777" w:rsidR="00D25F75" w:rsidRDefault="00D25F75"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7</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32C31BEF" w14:textId="77777777" w:rsidR="00D25F75" w:rsidRDefault="00D25F75" w:rsidP="004B55C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135CBF"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＜利用タイミング＞</w:t>
                </w:r>
              </w:p>
              <w:p w14:paraId="3BD9B25A" w14:textId="77777777" w:rsidR="00D25F75" w:rsidRPr="00927C9A"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・「商品一覧画面」で「商品新規登録」クリック時</w:t>
                </w:r>
              </w:p>
              <w:p w14:paraId="299BEB8F"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DA894A7"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・商品登録入力画面→商品登録確認画面→商品登録完了画面の順で遷移</w:t>
                </w:r>
              </w:p>
              <w:p w14:paraId="275BC45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w:t>
                </w:r>
                <w:r w:rsidR="003C3C4D">
                  <w:rPr>
                    <w:rFonts w:ascii="メイリオ" w:eastAsia="メイリオ" w:hAnsi="メイリオ" w:cs="メイリオ" w:hint="eastAsia"/>
                    <w:sz w:val="18"/>
                    <w:szCs w:val="18"/>
                  </w:rPr>
                  <w:t>処理内容、</w:t>
                </w:r>
                <w:r>
                  <w:rPr>
                    <w:rFonts w:ascii="メイリオ" w:eastAsia="メイリオ" w:hAnsi="メイリオ" w:cs="メイリオ" w:hint="eastAsia"/>
                    <w:sz w:val="18"/>
                    <w:szCs w:val="18"/>
                  </w:rPr>
                  <w:t>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68889F0"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F207C7A" w14:textId="77777777" w:rsidR="00D25F75" w:rsidRDefault="002F576E" w:rsidP="004B55C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C542850" w14:textId="77777777" w:rsidR="00D25F75" w:rsidRDefault="00D25F75" w:rsidP="004B55C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運用管理者</w:t>
                </w:r>
              </w:p>
            </w:tc>
          </w:tr>
          <w:tr w:rsidR="00D25F75" w:rsidRPr="00C33B14" w14:paraId="14CEAF5E" w14:textId="77777777" w:rsidTr="00D25F75">
            <w:trPr>
              <w:cantSplit/>
              <w:trHeight w:val="351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E23CC99"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E6CBA95"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0C3EDE64"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66A42" w14:textId="77777777" w:rsidR="00D25F75" w:rsidRPr="00927C9A"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3C874E3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DCFEDC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CE15FFB" w14:textId="77777777" w:rsidR="00D25F75" w:rsidRDefault="002F576E"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D2BE99E"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68AE062C" w14:textId="77777777" w:rsidR="00D25F75"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・「商品登録確認画面」で「戻る」ボタンクリックの場合は、入力値を表示</w:t>
                </w:r>
              </w:p>
              <w:p w14:paraId="772FB387"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C07314F"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・商品情報を入力し、「確認」をクリック</w:t>
                </w:r>
              </w:p>
              <w:p w14:paraId="3AFB99DD" w14:textId="77777777" w:rsidR="00D25F75" w:rsidRDefault="002F576E"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4A77FE" w14:textId="77777777" w:rsidR="00D25F75" w:rsidRPr="00B10868" w:rsidRDefault="00D25F75" w:rsidP="00D25F75">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0EA3AC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・入力された値の</w:t>
                </w:r>
                <w:r>
                  <w:rPr>
                    <w:rFonts w:ascii="メイリオ" w:eastAsia="メイリオ" w:hAnsi="メイリオ" w:cs="メイリオ" w:hint="eastAsia"/>
                    <w:sz w:val="18"/>
                    <w:szCs w:val="18"/>
                  </w:rPr>
                  <w:t>形式</w:t>
                </w:r>
                <w:r w:rsidRPr="00927C9A">
                  <w:rPr>
                    <w:rFonts w:ascii="メイリオ" w:eastAsia="メイリオ" w:hAnsi="メイリオ" w:cs="メイリオ" w:hint="eastAsia"/>
                    <w:sz w:val="18"/>
                    <w:szCs w:val="18"/>
                  </w:rPr>
                  <w:t>チェック</w:t>
                </w:r>
              </w:p>
              <w:p w14:paraId="34DD55D5"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w:t>
                </w:r>
                <w:r w:rsidR="00FB554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A32A40C" w14:textId="77777777" w:rsidR="00D25F75" w:rsidRPr="00D25F75" w:rsidRDefault="00FB554C"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・入力値の形式が正しい場合：「商品登録確認画面」を表示</w:t>
                </w:r>
              </w:p>
              <w:p w14:paraId="73CC334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7BD7A429" w14:textId="77777777" w:rsidR="00D25F75" w:rsidRPr="00D25F75" w:rsidRDefault="00D25F75"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C1A312"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99ABDB" w14:textId="77777777" w:rsidR="00D25F75" w:rsidRPr="00927C9A"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F629A85" w14:textId="77777777" w:rsidR="00D25F75" w:rsidRPr="00927C9A"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6D80DB0B"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582A74D3"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FD0AE06"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3B1012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8873C38"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71E0982"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65F9FEA"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D8685C3"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C654B1"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・「商品登録入力画面」で入力された値を表示</w:t>
                </w:r>
              </w:p>
              <w:p w14:paraId="6FABF5BF"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2FF8C5C" w14:textId="77777777" w:rsidR="00FB554C"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表示内容を確認し</w:t>
                </w:r>
                <w:r w:rsidRPr="00927C9A">
                  <w:rPr>
                    <w:rFonts w:ascii="メイリオ" w:eastAsia="メイリオ" w:hAnsi="メイリオ" w:cs="メイリオ" w:hint="eastAsia"/>
                    <w:sz w:val="18"/>
                    <w:szCs w:val="18"/>
                  </w:rPr>
                  <w:t>「登録」</w:t>
                </w:r>
                <w:r>
                  <w:rPr>
                    <w:rFonts w:ascii="メイリオ" w:eastAsia="メイリオ" w:hAnsi="メイリオ" w:cs="メイリオ" w:hint="eastAsia"/>
                    <w:sz w:val="18"/>
                    <w:szCs w:val="18"/>
                  </w:rPr>
                  <w:t>ボタン</w:t>
                </w:r>
                <w:r w:rsidRPr="00927C9A">
                  <w:rPr>
                    <w:rFonts w:ascii="メイリオ" w:eastAsia="メイリオ" w:hAnsi="メイリオ" w:cs="メイリオ" w:hint="eastAsia"/>
                    <w:sz w:val="18"/>
                    <w:szCs w:val="18"/>
                  </w:rPr>
                  <w:t>をクリック</w:t>
                </w:r>
              </w:p>
              <w:p w14:paraId="10B87586" w14:textId="77777777" w:rsidR="00D25F75"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F814FD4"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w:t>
                </w:r>
                <w:r w:rsidRPr="00927C9A">
                  <w:rPr>
                    <w:rFonts w:ascii="メイリオ" w:eastAsia="メイリオ" w:hAnsi="メイリオ" w:cs="メイリオ" w:hint="eastAsia"/>
                    <w:sz w:val="18"/>
                    <w:szCs w:val="18"/>
                  </w:rPr>
                  <w:t>商品情報</w:t>
                </w:r>
                <w:r>
                  <w:rPr>
                    <w:rFonts w:ascii="メイリオ" w:eastAsia="メイリオ" w:hAnsi="メイリオ" w:cs="メイリオ" w:hint="eastAsia"/>
                    <w:sz w:val="18"/>
                    <w:szCs w:val="18"/>
                  </w:rPr>
                  <w:t>に</w:t>
                </w:r>
                <w:r w:rsidRPr="00927C9A">
                  <w:rPr>
                    <w:rFonts w:ascii="メイリオ" w:eastAsia="メイリオ" w:hAnsi="メイリオ" w:cs="メイリオ" w:hint="eastAsia"/>
                    <w:sz w:val="18"/>
                    <w:szCs w:val="18"/>
                  </w:rPr>
                  <w:t>追加</w:t>
                </w:r>
              </w:p>
              <w:p w14:paraId="6EE029B1" w14:textId="77777777" w:rsidR="00D25F75" w:rsidRDefault="002F576E"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5F75">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28AC558D" w14:textId="77777777" w:rsidR="00D25F75" w:rsidRDefault="00FB554C"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5ACB93"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440BFF0"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131025A5"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D25F75" w:rsidRPr="00C33B14" w14:paraId="18ED52AF" w14:textId="77777777" w:rsidTr="00D25F75">
            <w:trPr>
              <w:cantSplit/>
              <w:trHeight w:val="39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0360265E" w14:textId="77777777" w:rsidR="00D25F75" w:rsidRDefault="00D25F75" w:rsidP="00D25F75">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AAC90E2" w14:textId="77777777" w:rsidR="00D25F75" w:rsidRDefault="00D25F75" w:rsidP="00D25F75">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693EF26F"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EE77F57" w14:textId="77777777" w:rsidR="00D25F75" w:rsidRDefault="00D25F75" w:rsidP="00D25F7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020CFF7B" w14:textId="77777777" w:rsidR="003C3C4D"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7B1C11D" w14:textId="77777777" w:rsidR="003C3C4D" w:rsidRDefault="003C3C4D"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94A4E8E"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7</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2B45FFA" w14:textId="77777777" w:rsidR="00D25F75" w:rsidRDefault="00D25F75" w:rsidP="00D25F7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商品登録完了画面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CD2AABF" w14:textId="77777777" w:rsidR="00D25F75" w:rsidRDefault="00D25F75" w:rsidP="00D25F7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6389C044" w14:textId="77777777" w:rsidR="00576BB9" w:rsidRDefault="00576BB9" w:rsidP="008770F1">
          <w:pPr>
            <w:widowControl/>
            <w:spacing w:line="240" w:lineRule="auto"/>
            <w:ind w:leftChars="0" w:left="0"/>
            <w:jc w:val="right"/>
            <w:rPr>
              <w:sz w:val="18"/>
            </w:rPr>
          </w:pPr>
        </w:p>
        <w:p w14:paraId="36A1CF7D" w14:textId="77777777" w:rsidR="00576BB9" w:rsidRDefault="00576BB9">
          <w:pPr>
            <w:widowControl/>
            <w:spacing w:line="240" w:lineRule="auto"/>
            <w:ind w:leftChars="0" w:left="0"/>
            <w:jc w:val="left"/>
            <w:rPr>
              <w:sz w:val="18"/>
            </w:rPr>
          </w:pPr>
          <w:r>
            <w:rPr>
              <w:sz w:val="18"/>
            </w:rPr>
            <w:br w:type="page"/>
          </w:r>
        </w:p>
        <w:p w14:paraId="78A1BFA1" w14:textId="23E0E3B0" w:rsidR="003C3C4D"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3C3C4D" w:rsidRPr="00C33B14" w14:paraId="2154041C"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0417FCB" w14:textId="77777777" w:rsidR="003C3C4D" w:rsidRPr="00C33B14" w:rsidRDefault="003C3C4D" w:rsidP="003C3C4D">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BD075C6"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742FD7B"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0031546"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C3C4D" w:rsidRPr="00C33B14" w14:paraId="70E3F9CE" w14:textId="77777777" w:rsidTr="003C3C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F2E6C4E" w14:textId="77777777" w:rsidR="003C3C4D" w:rsidRPr="00C33B14" w:rsidRDefault="003C3C4D" w:rsidP="003C3C4D">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2FDC6C7"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CBF7CFB" w14:textId="77777777" w:rsidR="003C3C4D"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592AAE54"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556EC42D"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68CF43" w14:textId="77777777" w:rsidR="003C3C4D" w:rsidRPr="00C33B14" w:rsidRDefault="003C3C4D" w:rsidP="003C3C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C3C4D" w:rsidRPr="00C33B14" w14:paraId="221527CA" w14:textId="77777777" w:rsidTr="003C3C4D">
            <w:trPr>
              <w:cantSplit/>
              <w:trHeight w:val="2078"/>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cPr>
              <w:p w14:paraId="74F34413" w14:textId="77777777" w:rsidR="003C3C4D" w:rsidRDefault="003C3C4D" w:rsidP="003C3C4D">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auto"/>
                <w:textDirection w:val="tbRlV"/>
              </w:tcPr>
              <w:p w14:paraId="33879101"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2D28FD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8</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2E4A8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917C9B6"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A22DDF"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・「商品一覧画面」で「変更」</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78C6AD48" w14:textId="77777777" w:rsidR="00D17ADB" w:rsidRDefault="00D17ADB"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・「商品詳細画面」で「変更」ボタンクリック時</w:t>
                </w:r>
              </w:p>
              <w:p w14:paraId="78F2AB39"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109FA485"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・商品変更入力画面→商品変更確認画面→商品変更完了画面の順で遷移</w:t>
                </w:r>
              </w:p>
              <w:p w14:paraId="57772AB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1AE1190"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p w14:paraId="5DE4707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FBA828F" w14:textId="77777777" w:rsidR="003C3C4D" w:rsidRDefault="002F576E"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12F63D1"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3C3C4D" w:rsidRPr="00C33B14" w14:paraId="221868BF" w14:textId="77777777" w:rsidTr="003C3C4D">
            <w:trPr>
              <w:cantSplit/>
              <w:trHeight w:val="2077"/>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0A42236"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3C14370"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8450704"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B2AEA70"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870973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264F7B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・画面表示→利用者の操作→システム内処理→画面遷移の順で行う</w:t>
                </w:r>
              </w:p>
              <w:p w14:paraId="1680C556"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51F2624"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・商品情報の入力欄を表示</w:t>
                </w:r>
              </w:p>
              <w:p w14:paraId="7707323A"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・変更対象の商品情報を初期値として入力欄に表示</w:t>
                </w:r>
              </w:p>
              <w:p w14:paraId="6A1EE4A3" w14:textId="77777777" w:rsidR="003C3C4D"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・「商品変更確認画面」で「戻る」ボタンクリックの場合は、入力値を表示</w:t>
                </w:r>
              </w:p>
              <w:p w14:paraId="3E362DF0" w14:textId="77777777" w:rsidR="00FB554C" w:rsidRDefault="002F576E" w:rsidP="00FB55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B554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F8D192B" w14:textId="77777777" w:rsidR="00FB554C" w:rsidRDefault="00FB554C" w:rsidP="00FB554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・「商品変更入力画面」で商品情報を編集し、「確認」をクリック</w:t>
                </w:r>
              </w:p>
              <w:p w14:paraId="230B5D51" w14:textId="77777777" w:rsidR="003C3C4D" w:rsidRDefault="002F576E"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0607A5F9" w14:textId="77777777" w:rsidR="003C3C4D" w:rsidRPr="00B10868" w:rsidRDefault="003C3C4D" w:rsidP="003C3C4D">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6E77081D"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677F2563" w14:textId="77777777" w:rsidR="003C3C4D" w:rsidRDefault="002F576E"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C3C4D">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13CA33B0" w14:textId="77777777" w:rsidR="003C3C4D" w:rsidRPr="00D25F75" w:rsidRDefault="00FB554C"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・入力値の形式が正しい場合：「商品変更確認画面」を表示</w:t>
                </w:r>
              </w:p>
              <w:p w14:paraId="4F2DAFEB"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26C2A111" w14:textId="77777777" w:rsidR="003C3C4D" w:rsidRPr="003C3C4D" w:rsidRDefault="003C3C4D" w:rsidP="00FB554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「商品変更入力画面」へ</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A9C2B9"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29FF9DD"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E417823"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0AAC370" w14:textId="77777777" w:rsidR="003C3C4D"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C3C4D" w:rsidRPr="00C33B14" w14:paraId="551624CD"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D771EB0"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DE0FB5C"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B17E5D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ED86443"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E8B0FF1"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7EF73D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683B7FC7"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DA1E77C"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・「商品変更入力画面」で入力された値を表示</w:t>
                </w:r>
              </w:p>
              <w:p w14:paraId="573A52FE" w14:textId="77777777" w:rsidR="00A8338C"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A8338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738EB708" w14:textId="77777777" w:rsidR="00A8338C" w:rsidRDefault="00A8338C"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4510A92A"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2B368275"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入力値を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に反映、該当する商品情報を変更</w:t>
                </w:r>
              </w:p>
              <w:p w14:paraId="65377FF1" w14:textId="77777777" w:rsidR="00BB47AD" w:rsidRDefault="002F576E"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B47AD">
                  <w:rPr>
                    <w:rFonts w:ascii="メイリオ" w:eastAsia="メイリオ" w:hAnsi="メイリオ" w:cs="メイリオ" w:hint="eastAsia"/>
                    <w:sz w:val="18"/>
                    <w:szCs w:val="18"/>
                  </w:rPr>
                  <w:t>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D343EA8" w14:textId="77777777" w:rsidR="003C3C4D" w:rsidRPr="003C3C4D" w:rsidRDefault="00A8338C" w:rsidP="00A8338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8548167"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CF54C78"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98381C4"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3C3C4D" w:rsidRPr="00C33B14" w14:paraId="1B25479F" w14:textId="77777777" w:rsidTr="003C3C4D">
            <w:trPr>
              <w:cantSplit/>
              <w:trHeight w:val="117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4D8EBC31" w14:textId="77777777" w:rsidR="003C3C4D" w:rsidRDefault="003C3C4D" w:rsidP="003C3C4D">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D676F8" w14:textId="77777777" w:rsidR="003C3C4D" w:rsidRDefault="003C3C4D" w:rsidP="003C3C4D">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99EF9C2"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2E07672" w14:textId="77777777" w:rsidR="003C3C4D" w:rsidRDefault="003C3C4D" w:rsidP="003C3C4D">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582CCDB4" w14:textId="77777777" w:rsidR="00BB47A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9DC4782" w14:textId="77777777" w:rsidR="003C3C4D" w:rsidRDefault="00BB47AD" w:rsidP="00BB47A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2B02D41"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8</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BC4E716" w14:textId="77777777" w:rsidR="003C3C4D" w:rsidRDefault="003C3C4D" w:rsidP="003C3C4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2BE213FB" w14:textId="77777777" w:rsidR="003C3C4D" w:rsidRPr="00687506" w:rsidRDefault="003C3C4D" w:rsidP="003C3C4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bl>
        <w:p w14:paraId="00396486" w14:textId="77777777" w:rsidR="00BB47AD" w:rsidRDefault="00BB47AD">
          <w:pPr>
            <w:widowControl/>
            <w:spacing w:line="240" w:lineRule="auto"/>
            <w:ind w:leftChars="0" w:left="0"/>
            <w:jc w:val="left"/>
            <w:rPr>
              <w:sz w:val="18"/>
            </w:rPr>
          </w:pPr>
        </w:p>
        <w:p w14:paraId="34D22047" w14:textId="77777777" w:rsidR="00BB47AD" w:rsidRDefault="00BB47AD">
          <w:pPr>
            <w:widowControl/>
            <w:spacing w:line="240" w:lineRule="auto"/>
            <w:ind w:leftChars="0" w:left="0"/>
            <w:jc w:val="left"/>
            <w:rPr>
              <w:sz w:val="18"/>
            </w:rPr>
          </w:pPr>
          <w:r>
            <w:rPr>
              <w:sz w:val="18"/>
            </w:rPr>
            <w:br w:type="page"/>
          </w:r>
        </w:p>
        <w:p w14:paraId="7C2D1517" w14:textId="00BBA761" w:rsidR="00BB47AD" w:rsidRDefault="00DA4115" w:rsidP="00CB00D3">
          <w:pPr>
            <w:widowControl/>
            <w:spacing w:line="240" w:lineRule="auto"/>
            <w:ind w:leftChars="0" w:left="0" w:rightChars="27" w:right="57"/>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201" w:type="dxa"/>
            <w:tblLayout w:type="fixed"/>
            <w:tblLook w:val="0680" w:firstRow="0" w:lastRow="0" w:firstColumn="1" w:lastColumn="0" w:noHBand="1" w:noVBand="1"/>
          </w:tblPr>
          <w:tblGrid>
            <w:gridCol w:w="279"/>
            <w:gridCol w:w="567"/>
            <w:gridCol w:w="283"/>
            <w:gridCol w:w="567"/>
            <w:gridCol w:w="5669"/>
            <w:gridCol w:w="993"/>
            <w:gridCol w:w="993"/>
            <w:gridCol w:w="850"/>
          </w:tblGrid>
          <w:tr w:rsidR="00BB47AD" w:rsidRPr="00C33B14" w14:paraId="7617177E"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8EFEA7" w14:textId="77777777" w:rsidR="00BB47AD" w:rsidRPr="00C33B14" w:rsidRDefault="00BB47AD"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669"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CC2AB4"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6"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38F13A8"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F1ECD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BB47AD" w:rsidRPr="00C33B14" w14:paraId="52EBE28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ED297E" w14:textId="77777777" w:rsidR="00BB47AD" w:rsidRPr="00C33B14" w:rsidRDefault="00BB47AD"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B5DB632"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669" w:type="dxa"/>
                <w:vMerge/>
                <w:tcBorders>
                  <w:left w:val="single" w:sz="4" w:space="0" w:color="B6DDE8" w:themeColor="accent5" w:themeTint="66"/>
                  <w:right w:val="single" w:sz="4" w:space="0" w:color="B6DDE8" w:themeColor="accent5" w:themeTint="66"/>
                </w:tcBorders>
              </w:tcPr>
              <w:p w14:paraId="75235388" w14:textId="77777777" w:rsidR="00BB47AD"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7489186"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6603AB1A"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5C7F417" w14:textId="77777777" w:rsidR="00BB47AD" w:rsidRPr="00C33B14" w:rsidRDefault="00BB47AD"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62569" w:rsidRPr="00C33B14" w14:paraId="355507F3"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val="restart"/>
                <w:tcBorders>
                  <w:left w:val="single" w:sz="4" w:space="0" w:color="B6DDE8" w:themeColor="accent5" w:themeTint="66"/>
                  <w:right w:val="single" w:sz="4" w:space="0" w:color="B6DDE8" w:themeColor="accent5" w:themeTint="66"/>
                </w:tcBorders>
                <w:shd w:val="clear" w:color="auto" w:fill="auto"/>
              </w:tcPr>
              <w:p w14:paraId="3E5F5760" w14:textId="77777777" w:rsidR="00062569" w:rsidRDefault="00062569" w:rsidP="00032DAE">
                <w:pPr>
                  <w:ind w:leftChars="0" w:left="0"/>
                  <w:jc w:val="left"/>
                  <w:rPr>
                    <w:rFonts w:ascii="メイリオ" w:eastAsia="メイリオ" w:hAnsi="メイリオ" w:cs="メイリオ"/>
                    <w:b w:val="0"/>
                    <w:sz w:val="18"/>
                    <w:szCs w:val="18"/>
                  </w:rPr>
                </w:pPr>
                <w:r>
                  <w:rPr>
                    <w:rFonts w:ascii="メイリオ" w:eastAsia="メイリオ" w:hAnsi="メイリオ" w:cs="メイリオ" w:hint="eastAsia"/>
                    <w:b w:val="0"/>
                    <w:sz w:val="18"/>
                    <w:szCs w:val="18"/>
                  </w:rPr>
                  <w:t>2</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AA7C607" w14:textId="77777777" w:rsidR="00062569" w:rsidRDefault="00062569" w:rsidP="00032DAE">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商品管理</w:t>
                </w:r>
              </w:p>
            </w:tc>
            <w:tc>
              <w:tcPr>
                <w:tcW w:w="283"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4164F7AC" w14:textId="77777777" w:rsidR="00062569" w:rsidRDefault="00062569"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9</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597E685C" w14:textId="77777777" w:rsidR="00062569" w:rsidRDefault="00062569"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61767A5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193F81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・「商品一覧画面」で「削除」</w:t>
                </w:r>
                <w:r w:rsidR="00D17ADB">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4455F81" w14:textId="77777777" w:rsidR="00D17ADB" w:rsidRDefault="00D17ADB" w:rsidP="00D17ADB">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・「商品詳細画面」で「削除」ボタンクリック時</w:t>
                </w:r>
              </w:p>
              <w:p w14:paraId="646DA4A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D52EE9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・商品削除確認画面→商品削除完了画面の順で遷移</w:t>
                </w:r>
              </w:p>
              <w:p w14:paraId="5196FE3A" w14:textId="77777777" w:rsidR="00062569"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8A3D0D6"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8F6C72" w14:textId="77777777" w:rsidR="00062569"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C402EED" w14:textId="77777777" w:rsidR="00062569" w:rsidRPr="00687506" w:rsidRDefault="00062569"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r>
                  <w:rPr>
                    <w:rFonts w:ascii="メイリオ" w:eastAsia="メイリオ" w:hAnsi="メイリオ" w:cs="メイリオ" w:hint="eastAsia"/>
                    <w:sz w:val="18"/>
                    <w:szCs w:val="18"/>
                  </w:rPr>
                  <w:t>運用管理者</w:t>
                </w:r>
              </w:p>
            </w:tc>
          </w:tr>
          <w:tr w:rsidR="00062569" w:rsidRPr="00C33B14" w14:paraId="75825EB6" w14:textId="77777777" w:rsidTr="00B7098F">
            <w:trPr>
              <w:cantSplit/>
              <w:trHeight w:val="585"/>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1A1EC48E"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96735CF"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7787FED8"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7488A99"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4F9D93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00FC1D8" w14:textId="77777777" w:rsidR="00062569"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62569">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62569">
                  <w:rPr>
                    <w:rFonts w:ascii="メイリオ" w:eastAsia="メイリオ" w:hAnsi="メイリオ" w:cs="メイリオ" w:hint="eastAsia"/>
                    <w:sz w:val="18"/>
                    <w:szCs w:val="18"/>
                  </w:rPr>
                  <w:t>の順で行う</w:t>
                </w:r>
              </w:p>
              <w:p w14:paraId="678C366F" w14:textId="77777777" w:rsidR="00062569"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9113EA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・削除対象の商品情報を表示</w:t>
                </w:r>
              </w:p>
              <w:p w14:paraId="759D6FF2"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33DC8A9B" w14:textId="77777777" w:rsidR="000E16D8" w:rsidRDefault="000E16D8"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・商品情報を確認し「商品削除確認画面」で「削除」をクリック</w:t>
                </w:r>
              </w:p>
              <w:p w14:paraId="2EBE212B" w14:textId="77777777" w:rsidR="00062569"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4F0B45B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内の該当する商品情報の削除フラグを立てる</w:t>
                </w:r>
              </w:p>
              <w:p w14:paraId="7E7D4D52" w14:textId="77777777" w:rsidR="000E16D8" w:rsidRDefault="002F576E"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0C4192" w14:textId="77777777" w:rsidR="000E16D8" w:rsidRDefault="000E16D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93C3E6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732D06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37106DD"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220F5CB"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062569" w:rsidRPr="00C33B14" w14:paraId="767F458C" w14:textId="77777777" w:rsidTr="00563C39">
            <w:trPr>
              <w:cantSplit/>
              <w:trHeight w:val="960"/>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auto"/>
              </w:tcPr>
              <w:p w14:paraId="25785099" w14:textId="77777777" w:rsidR="00062569" w:rsidRDefault="00062569" w:rsidP="00062569">
                <w:pPr>
                  <w:ind w:leftChars="0" w:left="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13B8C764"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EEECE1" w:themeFill="background2"/>
              </w:tcPr>
              <w:p w14:paraId="32C5F795"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FB7E811"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7D4EC550"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1F499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商品一覧へ戻る</w:t>
                </w:r>
                <w:r w:rsidR="00A72C1D">
                  <w:rPr>
                    <w:rFonts w:ascii="メイリオ" w:eastAsia="メイリオ" w:hAnsi="メイリオ" w:cs="メイリオ" w:hint="eastAsia"/>
                    <w:sz w:val="18"/>
                    <w:szCs w:val="18"/>
                  </w:rPr>
                  <w:t>」</w:t>
                </w:r>
                <w:r>
                  <w:rPr>
                    <w:rFonts w:ascii="メイリオ" w:eastAsia="メイリオ" w:hAnsi="メイリオ" w:cs="メイリオ" w:hint="eastAsia"/>
                    <w:sz w:val="18"/>
                    <w:szCs w:val="18"/>
                  </w:rPr>
                  <w:t>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FA085D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9</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C3AE464"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A58AA05" w14:textId="77777777" w:rsidR="00062569" w:rsidRPr="00687506"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6"/>
                    <w:szCs w:val="18"/>
                  </w:rPr>
                </w:pPr>
              </w:p>
            </w:tc>
          </w:tr>
          <w:tr w:rsidR="00062569" w:rsidRPr="00C33B14" w14:paraId="03C872D6" w14:textId="77777777" w:rsidTr="00032DAE">
            <w:trPr>
              <w:cantSplit/>
              <w:trHeight w:val="3520"/>
            </w:trPr>
            <w:tc>
              <w:tcPr>
                <w:cnfStyle w:val="001000000000" w:firstRow="0" w:lastRow="0" w:firstColumn="1" w:lastColumn="0" w:oddVBand="0" w:evenVBand="0" w:oddHBand="0" w:evenHBand="0" w:firstRowFirstColumn="0" w:firstRowLastColumn="0" w:lastRowFirstColumn="0" w:lastRowLastColumn="0"/>
                <w:tcW w:w="279"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B9C13DC" w14:textId="77777777" w:rsidR="00062569" w:rsidRPr="001A5229" w:rsidRDefault="00062569" w:rsidP="00062569">
                <w:pPr>
                  <w:ind w:leftChars="0" w:left="0"/>
                  <w:jc w:val="left"/>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3</w:t>
                </w:r>
              </w:p>
              <w:p w14:paraId="7DB2861B" w14:textId="77777777" w:rsidR="00062569" w:rsidRPr="000C5F0B" w:rsidRDefault="00062569" w:rsidP="00062569">
                <w:pPr>
                  <w:ind w:leftChars="190" w:left="399"/>
                  <w:jc w:val="left"/>
                  <w:rPr>
                    <w:rFonts w:ascii="メイリオ" w:eastAsia="メイリオ" w:hAnsi="メイリオ" w:cs="メイリオ"/>
                    <w:b w:val="0"/>
                    <w:sz w:val="18"/>
                    <w:szCs w:val="18"/>
                  </w:rPr>
                </w:pPr>
                <w:r w:rsidRPr="000C5F0B">
                  <w:rPr>
                    <w:rFonts w:ascii="メイリオ" w:eastAsia="メイリオ" w:hAnsi="メイリオ" w:cs="メイリオ" w:hint="eastAsia"/>
                    <w:b w:val="0"/>
                    <w:sz w:val="18"/>
                    <w:szCs w:val="18"/>
                  </w:rPr>
                  <w:t>2</w:t>
                </w:r>
              </w:p>
            </w:tc>
            <w:tc>
              <w:tcPr>
                <w:tcW w:w="5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44CFB9F0" w14:textId="77777777" w:rsidR="00062569" w:rsidRDefault="00062569" w:rsidP="00062569">
                <w:pPr>
                  <w:ind w:leftChars="0" w:left="113" w:right="1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01CF70A"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23E2615" w14:textId="77777777" w:rsidR="00062569" w:rsidRPr="0087354B"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547B963"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6B9FE8E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w:t>
                </w:r>
                <w:r w:rsidR="00020AA3">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20AA3">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」で「カテゴリ一覧」クリック時</w:t>
                </w:r>
              </w:p>
              <w:p w14:paraId="70B79D64"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「カテゴリ一覧」クリック時</w:t>
                </w:r>
              </w:p>
              <w:p w14:paraId="4F1E08AD" w14:textId="77777777" w:rsidR="00020AA3" w:rsidRPr="00020AA3" w:rsidRDefault="000F63C8"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カテゴリ登録</w:t>
                </w:r>
                <w:r w:rsidR="00020AA3">
                  <w:rPr>
                    <w:rFonts w:ascii="メイリオ" w:eastAsia="メイリオ" w:hAnsi="メイリオ" w:cs="メイリオ" w:hint="eastAsia"/>
                    <w:sz w:val="18"/>
                    <w:szCs w:val="18"/>
                  </w:rPr>
                  <w:t>完了画面」で「カテゴリ一覧へ戻る」クリック時</w:t>
                </w:r>
              </w:p>
              <w:p w14:paraId="4E3FBEB9" w14:textId="77777777" w:rsidR="00062569" w:rsidRDefault="00020AA3"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カテゴリ削除完了画面</w:t>
                </w:r>
                <w:r>
                  <w:rPr>
                    <w:rFonts w:ascii="メイリオ" w:eastAsia="メイリオ" w:hAnsi="メイリオ" w:cs="メイリオ" w:hint="eastAsia"/>
                    <w:sz w:val="18"/>
                    <w:szCs w:val="18"/>
                  </w:rPr>
                  <w:t>」で</w:t>
                </w:r>
                <w:r w:rsidR="00062569">
                  <w:rPr>
                    <w:rFonts w:ascii="メイリオ" w:eastAsia="メイリオ" w:hAnsi="メイリオ" w:cs="メイリオ" w:hint="eastAsia"/>
                    <w:sz w:val="18"/>
                    <w:szCs w:val="18"/>
                  </w:rPr>
                  <w:t>「</w:t>
                </w:r>
                <w:r w:rsidR="00B7098F">
                  <w:rPr>
                    <w:rFonts w:ascii="メイリオ" w:eastAsia="メイリオ" w:hAnsi="メイリオ" w:cs="メイリオ" w:hint="eastAsia"/>
                    <w:sz w:val="18"/>
                    <w:szCs w:val="18"/>
                  </w:rPr>
                  <w:t>カテゴリ</w:t>
                </w:r>
                <w:r w:rsidR="00062569">
                  <w:rPr>
                    <w:rFonts w:ascii="メイリオ" w:eastAsia="メイリオ" w:hAnsi="メイリオ" w:cs="メイリオ" w:hint="eastAsia"/>
                    <w:sz w:val="18"/>
                    <w:szCs w:val="18"/>
                  </w:rPr>
                  <w:t>一覧へ戻る」クリック時</w:t>
                </w:r>
              </w:p>
              <w:p w14:paraId="7E848BE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F929AA"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・登録されているカテゴリ情報を取得</w:t>
                </w:r>
              </w:p>
              <w:p w14:paraId="1AC03082"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・カテゴリ情報を一覧で表示</w:t>
                </w:r>
              </w:p>
              <w:p w14:paraId="5A11A538"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遷移の表示</w:t>
                </w:r>
              </w:p>
              <w:p w14:paraId="71FC45CF"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1</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の表示数は10件で固定する</w:t>
                </w:r>
              </w:p>
              <w:p w14:paraId="760F08B0"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表示するカテゴリ数が11件以上：番号と</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遷移</w:t>
                </w:r>
              </w:p>
              <w:p w14:paraId="39CD36C2" w14:textId="77777777" w:rsidR="00062569" w:rsidRDefault="002F576E" w:rsidP="00062569">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62569">
                  <w:rPr>
                    <w:rFonts w:ascii="メイリオ" w:eastAsia="メイリオ" w:hAnsi="メイリオ" w:cs="メイリオ" w:hint="eastAsia"/>
                    <w:sz w:val="18"/>
                    <w:szCs w:val="18"/>
                  </w:rPr>
                  <w:t>表示するカテゴリ数が10件以下：</w:t>
                </w:r>
                <w:r w:rsidR="005A247D">
                  <w:rPr>
                    <w:rFonts w:ascii="メイリオ" w:eastAsia="メイリオ" w:hAnsi="メイリオ" w:cs="メイリオ" w:hint="eastAsia"/>
                    <w:sz w:val="18"/>
                    <w:szCs w:val="18"/>
                  </w:rPr>
                  <w:t>ページ</w:t>
                </w:r>
                <w:r w:rsidR="00062569">
                  <w:rPr>
                    <w:rFonts w:ascii="メイリオ" w:eastAsia="メイリオ" w:hAnsi="メイリオ" w:cs="メイリオ" w:hint="eastAsia"/>
                    <w:sz w:val="18"/>
                    <w:szCs w:val="18"/>
                  </w:rPr>
                  <w:t>番号のみ</w:t>
                </w:r>
              </w:p>
              <w:p w14:paraId="10BA7CD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・「カテゴリ新規登録」</w:t>
                </w:r>
                <w:r w:rsidR="00D17ADB">
                  <w:rPr>
                    <w:rFonts w:ascii="メイリオ" w:eastAsia="メイリオ" w:hAnsi="メイリオ" w:cs="メイリオ" w:hint="eastAsia"/>
                    <w:sz w:val="18"/>
                    <w:szCs w:val="18"/>
                  </w:rPr>
                  <w:t>「変更」「削除」</w:t>
                </w:r>
                <w:r>
                  <w:rPr>
                    <w:rFonts w:ascii="メイリオ" w:eastAsia="メイリオ" w:hAnsi="メイリオ" w:cs="メイリオ" w:hint="eastAsia"/>
                    <w:sz w:val="18"/>
                    <w:szCs w:val="18"/>
                  </w:rPr>
                  <w:t>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D53AE60"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E557F26"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60FBD2AF"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37CE6369"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B7098F">
                  <w:rPr>
                    <w:rFonts w:ascii="メイリオ" w:eastAsia="メイリオ" w:hAnsi="メイリオ" w:cs="メイリオ" w:hint="eastAsia"/>
                    <w:sz w:val="18"/>
                    <w:szCs w:val="18"/>
                  </w:rPr>
                  <w:t>運用管理者</w:t>
                </w:r>
              </w:p>
            </w:tc>
          </w:tr>
          <w:tr w:rsidR="00062569" w:rsidRPr="00C33B14" w14:paraId="2FB7B471" w14:textId="77777777" w:rsidTr="00032DAE">
            <w:trPr>
              <w:cantSplit/>
              <w:trHeight w:val="1783"/>
            </w:trPr>
            <w:tc>
              <w:tcPr>
                <w:cnfStyle w:val="001000000000" w:firstRow="0" w:lastRow="0" w:firstColumn="1" w:lastColumn="0" w:oddVBand="0" w:evenVBand="0" w:oddHBand="0" w:evenHBand="0" w:firstRowFirstColumn="0" w:firstRowLastColumn="0" w:lastRowFirstColumn="0" w:lastRowLastColumn="0"/>
                <w:tcW w:w="279" w:type="dxa"/>
                <w:vMerge/>
                <w:tcBorders>
                  <w:left w:val="single" w:sz="4" w:space="0" w:color="B6DDE8" w:themeColor="accent5" w:themeTint="66"/>
                  <w:right w:val="single" w:sz="4" w:space="0" w:color="B6DDE8" w:themeColor="accent5" w:themeTint="66"/>
                </w:tcBorders>
                <w:shd w:val="clear" w:color="auto" w:fill="EEECE1" w:themeFill="background2"/>
              </w:tcPr>
              <w:p w14:paraId="3BEA3E5B" w14:textId="77777777" w:rsidR="00062569" w:rsidRPr="001A5229" w:rsidRDefault="00062569" w:rsidP="00062569">
                <w:pPr>
                  <w:ind w:left="840"/>
                  <w:jc w:val="left"/>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6EEE5" w14:textId="77777777" w:rsidR="00062569" w:rsidRDefault="00062569" w:rsidP="0006256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1BE785C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567"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1C0330A8" w14:textId="77777777" w:rsidR="00062569" w:rsidRDefault="00062569" w:rsidP="0006256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カテゴリ詳細表示</w:t>
                </w:r>
              </w:p>
            </w:tc>
            <w:tc>
              <w:tcPr>
                <w:tcW w:w="5669" w:type="dxa"/>
                <w:tcBorders>
                  <w:left w:val="single" w:sz="4" w:space="0" w:color="B6DDE8" w:themeColor="accent5" w:themeTint="66"/>
                  <w:right w:val="single" w:sz="4" w:space="0" w:color="B6DDE8" w:themeColor="accent5" w:themeTint="66"/>
                </w:tcBorders>
                <w:shd w:val="clear" w:color="auto" w:fill="EEECE1" w:themeFill="background2"/>
              </w:tcPr>
              <w:p w14:paraId="416E53F4"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09796F3" w14:textId="77777777" w:rsidR="00B7098F" w:rsidRDefault="00B7098F"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・「カテゴリ一覧画面」で「カテゴリ名」クリック時</w:t>
                </w:r>
              </w:p>
              <w:p w14:paraId="1286C3EB" w14:textId="77777777" w:rsidR="000F63C8" w:rsidRDefault="000F63C8"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・「カテゴリ変更完了画面」で</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カテゴリ詳細へ戻る」</w:t>
                </w:r>
                <w:r w:rsidR="00020AA3">
                  <w:rPr>
                    <w:rFonts w:ascii="メイリオ" w:eastAsia="メイリオ" w:hAnsi="メイリオ" w:cs="メイリオ" w:hint="eastAsia"/>
                    <w:sz w:val="18"/>
                    <w:szCs w:val="18"/>
                  </w:rPr>
                  <w:t>クリック時</w:t>
                </w:r>
              </w:p>
              <w:p w14:paraId="5716C777" w14:textId="77777777" w:rsidR="00062569" w:rsidRDefault="00062569" w:rsidP="00B7098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FEF09CF"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・選択されたカテゴリの詳細情報を取得</w:t>
                </w:r>
              </w:p>
              <w:p w14:paraId="3057FB0E"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・カテゴリ情報の詳細を表示</w:t>
                </w:r>
              </w:p>
              <w:p w14:paraId="3A470C0C"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・「変更」「削除」ボタンを表示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2A5F888" w14:textId="77777777" w:rsidR="00062569" w:rsidRPr="00576BB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C60E2" w14:textId="77777777" w:rsidR="00062569" w:rsidRDefault="00062569" w:rsidP="0006256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w:t>
                </w:r>
              </w:p>
            </w:tc>
            <w:tc>
              <w:tcPr>
                <w:tcW w:w="850" w:type="dxa"/>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B5D9205" w14:textId="77777777" w:rsidR="00062569" w:rsidRDefault="00062569" w:rsidP="0006256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359218BC" w14:textId="77777777" w:rsidR="00563C39" w:rsidRDefault="00563C39">
          <w:pPr>
            <w:widowControl/>
            <w:spacing w:line="240" w:lineRule="auto"/>
            <w:ind w:leftChars="0" w:left="0"/>
            <w:jc w:val="left"/>
            <w:rPr>
              <w:sz w:val="18"/>
            </w:rPr>
          </w:pPr>
        </w:p>
        <w:p w14:paraId="40CBBB4A" w14:textId="77777777" w:rsidR="00563C39" w:rsidRDefault="00563C39">
          <w:pPr>
            <w:widowControl/>
            <w:spacing w:line="240" w:lineRule="auto"/>
            <w:ind w:leftChars="0" w:left="0"/>
            <w:jc w:val="left"/>
            <w:rPr>
              <w:sz w:val="18"/>
            </w:rPr>
          </w:pPr>
        </w:p>
        <w:p w14:paraId="62DCDB4D" w14:textId="39BD55CC" w:rsidR="00576BB9" w:rsidRDefault="00DA4115" w:rsidP="00CB00D3">
          <w:pPr>
            <w:widowControl/>
            <w:spacing w:line="240" w:lineRule="auto"/>
            <w:ind w:leftChars="0" w:left="0" w:rightChars="-40" w:right="-84"/>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576BB9" w:rsidRPr="00C33B14" w14:paraId="714F83CB"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D5F582" w14:textId="77777777" w:rsidR="00576BB9" w:rsidRPr="00C33B14" w:rsidRDefault="00576BB9" w:rsidP="008B1D42">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4386295"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22AA641"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38C0F6"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576BB9" w:rsidRPr="00C33B14" w14:paraId="15D450A7" w14:textId="77777777" w:rsidTr="00057D0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27FE834" w14:textId="77777777" w:rsidR="00576BB9" w:rsidRPr="00C33B14" w:rsidRDefault="00576BB9" w:rsidP="008B1D42">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FBC445"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8A55972" w14:textId="77777777" w:rsidR="00576BB9"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4A651DBD"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2432C5C3"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D9851C" w14:textId="77777777" w:rsidR="00576BB9" w:rsidRPr="00C33B14" w:rsidRDefault="00576BB9" w:rsidP="008B1D4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563C39" w:rsidRPr="00C33B14" w14:paraId="1A30D523" w14:textId="77777777" w:rsidTr="00563C39">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D26C31B" w14:textId="77777777" w:rsidR="00563C39" w:rsidRDefault="00563C39" w:rsidP="009B19E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23178B46" w14:textId="77777777" w:rsidR="00563C39" w:rsidRDefault="00563C39" w:rsidP="00A76DA0">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5946B333" w14:textId="77777777" w:rsidR="00563C39" w:rsidRDefault="00563C39"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855A344" w14:textId="77777777" w:rsidR="00563C39" w:rsidRDefault="00563C39" w:rsidP="00A76DA0">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8652538"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B51B40E"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・「カテゴリ一覧画面」で「カテゴリ新規登録」</w:t>
                </w:r>
                <w:r w:rsidR="009F7E24">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4875475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563EAEAB"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・カテゴリ登録入力画面→カテゴリ登録確認画面→カテゴリ登録完了画面の順で遷移</w:t>
                </w:r>
              </w:p>
              <w:p w14:paraId="3DBFBCB3"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FB6EC0D"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8AA470" w14:textId="77777777" w:rsidR="00563C39" w:rsidRDefault="002F576E" w:rsidP="00A76DA0">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CD31DF4" w14:textId="77777777" w:rsidR="00563C39" w:rsidRDefault="00563C39" w:rsidP="00A76DA0">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563C39" w:rsidRPr="00C33B14" w14:paraId="0F072435"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E6D5BBB" w14:textId="77777777" w:rsidR="00563C39" w:rsidRDefault="00563C39" w:rsidP="00563C3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46501BB"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20032E2"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CACDAAC"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3E4DD8C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B81C0C7"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0E16D8">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4BCD6982"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2558A8D"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46B11365" w14:textId="77777777" w:rsidR="00563C39"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・「カテゴリ登録確認画面」で「戻る」ボタンクリックの場合は、入力値を表示</w:t>
                </w:r>
              </w:p>
              <w:p w14:paraId="1241F12C" w14:textId="77777777" w:rsidR="000E16D8" w:rsidRDefault="002F576E" w:rsidP="000E16D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E16D8">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06CDD28B" w14:textId="77777777" w:rsidR="00B92B0C" w:rsidRDefault="000E16D8"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2112E2C2" w14:textId="77777777" w:rsidR="00563C39" w:rsidRDefault="002F576E" w:rsidP="000E16D8">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563C39">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6C91F228" w14:textId="77777777" w:rsidR="00563C39" w:rsidRPr="00B10868" w:rsidRDefault="00563C39" w:rsidP="00563C39">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3603E5E3"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4E970AF5"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38C3C83" w14:textId="77777777" w:rsidR="00563C39" w:rsidRPr="00D25F75" w:rsidRDefault="00B92B0C"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・入力値の形式が正しい場合：「カテゴリ登録確認画面」を表示</w:t>
                </w:r>
              </w:p>
              <w:p w14:paraId="05FA297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69154C5C" w14:textId="77777777" w:rsidR="00563C39"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「カテゴリ登録入力画面」に</w:t>
                </w:r>
                <w:r w:rsidR="005A247D">
                  <w:rPr>
                    <w:rFonts w:ascii="メイリオ" w:eastAsia="メイリオ" w:hAnsi="メイリオ" w:cs="メイリオ" w:hint="eastAsia"/>
                    <w:sz w:val="18"/>
                    <w:szCs w:val="18"/>
                  </w:rPr>
                  <w:t>メッセージ</w:t>
                </w:r>
                <w:r w:rsidR="00563C39">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11F63F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C4B3FA4"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DD55DE7"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D805345"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1AC5A493"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004CA31"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2CD7178"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E87073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2CEEA6"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2FCC2116"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51E071C"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2C0386E7"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E5B1B92"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・「カテゴリ登録入力画面」で入力された値を表示</w:t>
                </w:r>
              </w:p>
              <w:p w14:paraId="283D66BD"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9B2B10"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19CFECD1"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BCC5E5" w14:textId="77777777" w:rsidR="00563C39" w:rsidRDefault="00563C39"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されたカテゴリ情報を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w:t>
                </w:r>
                <w:r w:rsidR="00B92B0C">
                  <w:rPr>
                    <w:rFonts w:ascii="メイリオ" w:eastAsia="メイリオ" w:hAnsi="メイリオ" w:cs="メイリオ" w:hint="eastAsia"/>
                    <w:sz w:val="18"/>
                    <w:szCs w:val="18"/>
                  </w:rPr>
                  <w:t>登録</w:t>
                </w:r>
              </w:p>
              <w:p w14:paraId="5D00D654" w14:textId="77777777" w:rsidR="00563C39" w:rsidRDefault="002F576E"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63C39">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042B4330" w14:textId="77777777" w:rsidR="00563C39" w:rsidRPr="00563C39" w:rsidRDefault="00B92B0C" w:rsidP="00E625A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ABD46C8"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A511EE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351C53B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563C39" w:rsidRPr="00C33B14" w14:paraId="23FCA205" w14:textId="77777777" w:rsidTr="00057D0B">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B475B3E" w14:textId="77777777" w:rsidR="00563C39" w:rsidRDefault="00563C39" w:rsidP="00563C3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6B842A12" w14:textId="77777777" w:rsidR="00563C39" w:rsidRDefault="00563C39" w:rsidP="00563C39">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4ED87E"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3D43F9B" w14:textId="77777777" w:rsidR="00563C39" w:rsidRDefault="00563C39" w:rsidP="00563C3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098CB04" w14:textId="77777777" w:rsidR="00A72C1D"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0B12AA7" w14:textId="77777777" w:rsidR="00563C39" w:rsidRDefault="00A72C1D" w:rsidP="00A72C1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7BE061B"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FFD37EA" w14:textId="77777777" w:rsidR="00563C39" w:rsidRDefault="00563C39" w:rsidP="00563C39">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4056DA75"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F079B29" w14:textId="77777777" w:rsidR="00563C39" w:rsidRDefault="00563C39" w:rsidP="00563C3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41D859DF" w14:textId="77777777" w:rsidR="00563C39" w:rsidRDefault="00563C39" w:rsidP="00563C3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DE063C6" w14:textId="77777777" w:rsidR="009F7E24" w:rsidRDefault="009F7E24">
          <w:pPr>
            <w:widowControl/>
            <w:spacing w:line="240" w:lineRule="auto"/>
            <w:ind w:leftChars="0" w:left="0"/>
            <w:jc w:val="left"/>
          </w:pPr>
        </w:p>
        <w:p w14:paraId="14606120" w14:textId="77777777" w:rsidR="009F7E24" w:rsidRDefault="009F7E24">
          <w:pPr>
            <w:widowControl/>
            <w:spacing w:line="240" w:lineRule="auto"/>
            <w:ind w:leftChars="0" w:left="0"/>
            <w:jc w:val="left"/>
          </w:pPr>
          <w:r>
            <w:br w:type="page"/>
          </w:r>
        </w:p>
        <w:p w14:paraId="507AB2F5" w14:textId="0D19FB6A" w:rsidR="00B10868" w:rsidRDefault="00DA4115" w:rsidP="009F7E24">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3E0498" w:rsidRPr="00C33B14" w14:paraId="74150E4D"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E3052E6" w14:textId="77777777" w:rsidR="003E0498" w:rsidRPr="00C33B14" w:rsidRDefault="003E0498"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E8F8A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A96FF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DCFB30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3E0498" w:rsidRPr="00C33B14" w14:paraId="15BD11B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6D2A797" w14:textId="77777777" w:rsidR="003E0498" w:rsidRPr="00C33B14" w:rsidRDefault="003E0498"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74435E"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9493C20" w14:textId="77777777" w:rsidR="003E0498"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29945C56"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BA7185F"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5ED925" w14:textId="77777777" w:rsidR="003E0498" w:rsidRPr="00C33B14" w:rsidRDefault="003E0498"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0498" w:rsidRPr="00C33B14" w14:paraId="66CD4F5F" w14:textId="77777777" w:rsidTr="00032DAE">
            <w:trPr>
              <w:cantSplit/>
              <w:trHeight w:val="191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115E93CC" w14:textId="77777777" w:rsidR="003E0498" w:rsidRDefault="003E0498" w:rsidP="00032DA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7458B08E"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097A215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2D5CB8EE"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92F4525"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57C8F9C"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・「カテゴリ一覧画面」で「変更」ボタンクリック時</w:t>
                </w:r>
              </w:p>
              <w:p w14:paraId="169E0E1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・「カテゴリ詳細画面」で「変更」ボタンクリック時</w:t>
                </w:r>
              </w:p>
              <w:p w14:paraId="4890627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＜処理内容＞</w:t>
                </w:r>
              </w:p>
              <w:p w14:paraId="661DAF8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・カテゴリ変更入力画面→カテゴリ変更確認画面→カテゴリ変更完了画面の順で遷移</w:t>
                </w:r>
              </w:p>
              <w:p w14:paraId="1BE4323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C66AC0A"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E2C97C" w14:textId="77777777" w:rsidR="003E0498" w:rsidRDefault="002F576E"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C58695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3E0498" w:rsidRPr="00C33B14" w14:paraId="37215FA2" w14:textId="77777777" w:rsidTr="00032DAE">
            <w:trPr>
              <w:cantSplit/>
              <w:trHeight w:val="288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6D6ACE98" w14:textId="77777777" w:rsidR="003E0498" w:rsidRDefault="003E0498" w:rsidP="00032DAE">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5848A51"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38BB0AE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7A9D688C"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3C0CB0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638C0D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1A4B3CB8"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3652A4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・カテゴリ情報の入力欄を表示</w:t>
                </w:r>
              </w:p>
              <w:p w14:paraId="6B147C1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・該当するカテゴリ情報を入力欄の初期値として表示</w:t>
                </w:r>
              </w:p>
              <w:p w14:paraId="0BE8D646" w14:textId="77777777" w:rsidR="003E049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・「カテゴリ変更確認画面」で「戻る」ボタンクリックの場合は、入力値を表示</w:t>
                </w:r>
              </w:p>
              <w:p w14:paraId="7E70E829"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C875798" w14:textId="77777777" w:rsidR="00B92B0C"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・カテゴリ名、カテゴリ説明を入力し、「確認」をクリック</w:t>
                </w:r>
              </w:p>
              <w:p w14:paraId="7F382EDE" w14:textId="77777777" w:rsidR="003E0498" w:rsidRDefault="002F576E"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296AF3E2" w14:textId="77777777" w:rsidR="003E0498" w:rsidRPr="00B10868" w:rsidRDefault="003E0498" w:rsidP="00032DAE">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71AFB0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・入力された値の形式チェック</w:t>
                </w:r>
              </w:p>
              <w:p w14:paraId="311DBBF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5CC022C8" w14:textId="77777777" w:rsidR="003E0498" w:rsidRPr="00D25F75"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・入力値の形式が正しい場合：「カテゴリ変更確認画面」</w:t>
                </w:r>
                <w:r w:rsidR="00B92B0C">
                  <w:rPr>
                    <w:rFonts w:ascii="メイリオ" w:eastAsia="メイリオ" w:hAnsi="メイリオ" w:cs="メイリオ" w:hint="eastAsia"/>
                    <w:sz w:val="18"/>
                    <w:szCs w:val="18"/>
                  </w:rPr>
                  <w:t>を表示</w:t>
                </w:r>
              </w:p>
              <w:p w14:paraId="520333C3"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・入力値の形式に誤りがある場合：</w:t>
                </w:r>
              </w:p>
              <w:p w14:paraId="5FE5A943" w14:textId="77777777" w:rsidR="003E0498" w:rsidRDefault="00B92B0C" w:rsidP="00B92B0C">
                <w:pPr>
                  <w:ind w:leftChars="0" w:left="0" w:firstLineChars="100" w:firstLine="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「カテゴリ変更入力画面」に</w:t>
                </w:r>
                <w:r w:rsidR="005A247D">
                  <w:rPr>
                    <w:rFonts w:ascii="メイリオ" w:eastAsia="メイリオ" w:hAnsi="メイリオ" w:cs="メイリオ" w:hint="eastAsia"/>
                    <w:sz w:val="18"/>
                    <w:szCs w:val="18"/>
                  </w:rPr>
                  <w:t>メッセージ</w:t>
                </w:r>
                <w:r w:rsidR="003E0498">
                  <w:rPr>
                    <w:rFonts w:ascii="メイリオ" w:eastAsia="メイリオ" w:hAnsi="メイリオ" w:cs="メイリオ" w:hint="eastAsia"/>
                    <w:sz w:val="18"/>
                    <w:szCs w:val="18"/>
                  </w:rPr>
                  <w:t>と入力値を表示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89B5EF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B97B5C0"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624562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0B0AC482"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1455601C"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65E8A5E"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3EEFAAF"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213F0C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209D186"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DB7CE7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F79257E"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55A02053"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B04E9EA"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・「カテゴリ変更入力画面」で入力された値を表示</w:t>
                </w:r>
              </w:p>
              <w:p w14:paraId="068EA714"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29AC617D"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・表示内容を確認し「登録」をクリック</w:t>
                </w:r>
              </w:p>
              <w:p w14:paraId="5524CD3A" w14:textId="77777777" w:rsidR="003E0498"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3E0498">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7FE21B95" w14:textId="77777777" w:rsidR="00B92B0C" w:rsidRPr="00B10868" w:rsidRDefault="00B92B0C" w:rsidP="00B92B0C">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20492A74"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利用者の操作後、入力</w:t>
                </w:r>
                <w:r w:rsidR="00B92B0C">
                  <w:rPr>
                    <w:rFonts w:ascii="メイリオ" w:eastAsia="メイリオ" w:hAnsi="メイリオ" w:cs="メイリオ" w:hint="eastAsia"/>
                    <w:sz w:val="18"/>
                    <w:szCs w:val="18"/>
                  </w:rPr>
                  <w:t>された</w:t>
                </w:r>
                <w:r>
                  <w:rPr>
                    <w:rFonts w:ascii="メイリオ" w:eastAsia="メイリオ" w:hAnsi="メイリオ" w:cs="メイリオ" w:hint="eastAsia"/>
                    <w:sz w:val="18"/>
                    <w:szCs w:val="18"/>
                  </w:rPr>
                  <w:t>値を</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に反映</w:t>
                </w:r>
              </w:p>
              <w:p w14:paraId="31EE596A" w14:textId="77777777" w:rsidR="003E0498" w:rsidRDefault="002F576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0498">
                  <w:rPr>
                    <w:rFonts w:ascii="メイリオ" w:eastAsia="メイリオ" w:hAnsi="メイリオ" w:cs="メイリオ" w:hint="eastAsia"/>
                    <w:sz w:val="18"/>
                    <w:szCs w:val="18"/>
                  </w:rPr>
                  <w:t>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1FE916F8" w14:textId="77777777" w:rsidR="003E0498" w:rsidRPr="00563C39" w:rsidRDefault="00B92B0C"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C22EB4E"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2A9E68D"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AFE998B"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0498" w:rsidRPr="00C33B14" w14:paraId="4C5901E9" w14:textId="77777777" w:rsidTr="00032DAE">
            <w:trPr>
              <w:cantSplit/>
              <w:trHeight w:val="460"/>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2A54DA54" w14:textId="77777777" w:rsidR="003E0498" w:rsidRDefault="003E0498" w:rsidP="00032DAE">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14489F49" w14:textId="77777777" w:rsidR="003E0498" w:rsidRDefault="003E0498" w:rsidP="00032DAE">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1137408"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2573FCF" w14:textId="77777777" w:rsidR="003E0498" w:rsidRDefault="003E0498" w:rsidP="00032DAE">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837A711"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10F9DC"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w:t>
                </w:r>
                <w:r w:rsidR="000F63C8">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84E601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51C90CCC" w14:textId="77777777" w:rsidR="003E0498" w:rsidRDefault="003E0498" w:rsidP="00032DAE">
                <w:pPr>
                  <w:ind w:left="84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p w14:paraId="28FCE206"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877D9F3" w14:textId="77777777" w:rsidR="003E0498" w:rsidRDefault="003E0498" w:rsidP="00032DA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8F0E39D" w14:textId="77777777" w:rsidR="003E0498" w:rsidRDefault="003E0498"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7647868" w14:textId="3B61699E" w:rsidR="003E0498" w:rsidRDefault="003E0498">
          <w:pPr>
            <w:widowControl/>
            <w:spacing w:line="240" w:lineRule="auto"/>
            <w:ind w:leftChars="0" w:left="0"/>
            <w:jc w:val="left"/>
          </w:pPr>
        </w:p>
        <w:p w14:paraId="646C34BA" w14:textId="2B477D64" w:rsidR="003E0498" w:rsidRDefault="00DA4115" w:rsidP="003E0498">
          <w:pPr>
            <w:widowControl/>
            <w:spacing w:line="240" w:lineRule="auto"/>
            <w:ind w:leftChars="0" w:left="0"/>
            <w:jc w:val="right"/>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92"/>
            <w:gridCol w:w="993"/>
            <w:gridCol w:w="850"/>
          </w:tblGrid>
          <w:tr w:rsidR="00287B0C" w:rsidRPr="00C33B14" w14:paraId="7F23F43F"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62FA2A8" w14:textId="77777777" w:rsidR="00287B0C" w:rsidRPr="00C33B14" w:rsidRDefault="00287B0C" w:rsidP="00032DAE">
                <w:pPr>
                  <w:ind w:leftChars="0" w:left="0"/>
                  <w:jc w:val="center"/>
                  <w:rPr>
                    <w:sz w:val="18"/>
                    <w:szCs w:val="18"/>
                  </w:rPr>
                </w:pPr>
                <w:r w:rsidRPr="00C33B14">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7FCDC4"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E059DA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87E44D8"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利用者</w:t>
                </w:r>
              </w:p>
            </w:tc>
          </w:tr>
          <w:tr w:rsidR="00287B0C" w:rsidRPr="00C33B14" w14:paraId="40CC8ABC" w14:textId="77777777" w:rsidTr="00032DAE">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E16AA" w14:textId="77777777" w:rsidR="00287B0C" w:rsidRPr="00C33B14" w:rsidRDefault="00287B0C" w:rsidP="00032DAE">
                <w:pPr>
                  <w:ind w:leftChars="0" w:left="0"/>
                  <w:jc w:val="center"/>
                  <w:rPr>
                    <w:rFonts w:ascii="メイリオ" w:eastAsia="メイリオ" w:hAnsi="メイリオ" w:cs="メイリオ"/>
                    <w:sz w:val="18"/>
                    <w:szCs w:val="18"/>
                  </w:rPr>
                </w:pPr>
                <w:r w:rsidRPr="00C33B14">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1984250"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C33B14">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3934C6A3" w14:textId="77777777" w:rsidR="00287B0C"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tcBorders>
                  <w:left w:val="single" w:sz="4" w:space="0" w:color="B6DDE8" w:themeColor="accent5" w:themeTint="66"/>
                  <w:right w:val="single" w:sz="4" w:space="0" w:color="B6DDE8" w:themeColor="accent5" w:themeTint="66"/>
                </w:tcBorders>
              </w:tcPr>
              <w:p w14:paraId="38B5314F"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A31723A"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Pr>
                    <w:rFonts w:ascii="メイリオ" w:eastAsia="メイリオ" w:hAnsi="メイリオ" w:cs="メイリオ" w:hint="eastAsia"/>
                    <w:b/>
                    <w:sz w:val="18"/>
                    <w:szCs w:val="18"/>
                  </w:rPr>
                  <w:t>画面名称</w:t>
                </w:r>
              </w:p>
            </w:tc>
            <w:tc>
              <w:tcPr>
                <w:tcW w:w="850"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75F7DC54" w14:textId="77777777" w:rsidR="00287B0C" w:rsidRPr="00C33B14" w:rsidRDefault="00287B0C" w:rsidP="00032DAE">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287B0C" w:rsidRPr="00C33B14" w14:paraId="4081E3B5" w14:textId="77777777" w:rsidTr="00287B0C">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EEECE1" w:themeFill="background2"/>
              </w:tcPr>
              <w:p w14:paraId="01F330D5" w14:textId="77777777" w:rsidR="00287B0C" w:rsidRPr="001A5229" w:rsidRDefault="00287B0C" w:rsidP="00287B0C">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EEECE1" w:themeFill="background2"/>
                <w:textDirection w:val="tbRlV"/>
              </w:tcPr>
              <w:p w14:paraId="69A50962" w14:textId="77777777" w:rsidR="00287B0C" w:rsidRDefault="00287B0C" w:rsidP="00287B0C">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カテゴリ管理</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7B65E2AC"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425"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extDirection w:val="tbRlV"/>
              </w:tcPr>
              <w:p w14:paraId="0EB5CAD0"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w:t>
                </w: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6F323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485FEDB" w14:textId="77777777" w:rsidR="00032DAE" w:rsidRDefault="00032DAE" w:rsidP="00032DAE">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・「カテゴリ一覧画面」で「削除」ボタンクリック時</w:t>
                </w:r>
              </w:p>
              <w:p w14:paraId="538F0DD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・「カテゴリ詳細画面」で「削除」</w:t>
                </w:r>
                <w:r w:rsidR="00032DAE">
                  <w:rPr>
                    <w:rFonts w:ascii="メイリオ" w:eastAsia="メイリオ" w:hAnsi="メイリオ" w:cs="メイリオ" w:hint="eastAsia"/>
                    <w:sz w:val="18"/>
                    <w:szCs w:val="18"/>
                  </w:rPr>
                  <w:t>ボタン</w:t>
                </w:r>
                <w:r>
                  <w:rPr>
                    <w:rFonts w:ascii="メイリオ" w:eastAsia="メイリオ" w:hAnsi="メイリオ" w:cs="メイリオ" w:hint="eastAsia"/>
                    <w:sz w:val="18"/>
                    <w:szCs w:val="18"/>
                  </w:rPr>
                  <w:t>クリック時</w:t>
                </w:r>
              </w:p>
              <w:p w14:paraId="3213F6A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2EA724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・カテゴリ削除確認画面→カテゴリ削除完了画面の順で遷移</w:t>
                </w:r>
              </w:p>
              <w:p w14:paraId="372F1989"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・各画面の表示、処理内容、利用者操作については、画面ごとに記載</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F36D65"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9B88041" w14:textId="77777777" w:rsidR="00287B0C" w:rsidRDefault="002F576E"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vMerge w:val="restart"/>
                <w:tcBorders>
                  <w:top w:val="single" w:sz="4" w:space="0" w:color="B6DDE8" w:themeColor="accent5" w:themeTint="66"/>
                  <w:left w:val="single" w:sz="4" w:space="0" w:color="B6DDE8" w:themeColor="accent5" w:themeTint="66"/>
                  <w:right w:val="single" w:sz="4" w:space="0" w:color="B6DDE8" w:themeColor="accent5" w:themeTint="66"/>
                </w:tcBorders>
                <w:shd w:val="clear" w:color="auto" w:fill="EEECE1" w:themeFill="background2"/>
              </w:tcPr>
              <w:p w14:paraId="261CF8CF"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287B0C" w:rsidRPr="00C33B14" w14:paraId="55970CB8" w14:textId="77777777" w:rsidTr="00032DAE">
            <w:trPr>
              <w:cantSplit/>
              <w:trHeight w:val="125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52096DAC"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4EC12DEF"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640C0A7B"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3CFAF6A9"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02D59368"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684A05F"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B92B0C">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の順で行う</w:t>
                </w:r>
              </w:p>
              <w:p w14:paraId="39094112"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87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31210E1"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・削除対象のカテゴリ情報を表示</w:t>
                </w:r>
              </w:p>
              <w:p w14:paraId="571E4A33" w14:textId="77777777" w:rsidR="00B92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01164CA" w14:textId="77777777" w:rsidR="00B92B0C" w:rsidRDefault="00B92B0C"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・カテゴリ情報を確認し「カテゴリ削除確認画面」で「削除」ボタンをクリック</w:t>
                </w:r>
              </w:p>
              <w:p w14:paraId="76546030" w14:textId="77777777" w:rsidR="00287B0C" w:rsidRDefault="002F576E" w:rsidP="00B92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システム内</w:t>
                </w:r>
                <w:r w:rsidR="00287B0C">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DFB043B"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内の該当するカテゴリ情報の削除フラグを立てる</w:t>
                </w:r>
              </w:p>
              <w:p w14:paraId="41DE0966" w14:textId="77777777" w:rsidR="00287B0C" w:rsidRDefault="002F576E"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92B0C">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E1B7035" w14:textId="77777777" w:rsidR="00B92B0C" w:rsidRDefault="00B92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F475CD">
                  <w:rPr>
                    <w:rFonts w:ascii="メイリオ" w:eastAsia="メイリオ" w:hAnsi="メイリオ" w:cs="メイリオ" w:hint="eastAsia"/>
                    <w:sz w:val="18"/>
                    <w:szCs w:val="18"/>
                  </w:rPr>
                  <w:t>「カテゴリ削除完了画面」を表示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DAC9F81"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62701A9D"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1B9D188"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カテゴリ削除確認画面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50A7EF60"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61BBBF99" w14:textId="77777777" w:rsidTr="00F475CD">
            <w:trPr>
              <w:cantSplit/>
              <w:trHeight w:val="988"/>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EEECE1" w:themeFill="background2"/>
              </w:tcPr>
              <w:p w14:paraId="1ECFCD55" w14:textId="77777777" w:rsidR="00287B0C" w:rsidRPr="001A5229" w:rsidRDefault="00287B0C" w:rsidP="003E0498">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504EB3B" w14:textId="77777777" w:rsidR="00287B0C" w:rsidRDefault="00287B0C" w:rsidP="003E0498">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48C0F67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2DBD4B97" w14:textId="77777777" w:rsidR="00287B0C" w:rsidRDefault="00287B0C" w:rsidP="003E049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5209B77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9CF7737"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と「カテゴリ一覧へ戻る」リンクを表示</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1D5AEA"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C3585FF" w14:textId="77777777" w:rsidR="00287B0C" w:rsidRDefault="00287B0C" w:rsidP="003E049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カテゴリ削除完了画面</w:t>
                </w:r>
              </w:p>
            </w:tc>
            <w:tc>
              <w:tcPr>
                <w:tcW w:w="850" w:type="dxa"/>
                <w:vMerge/>
                <w:tcBorders>
                  <w:left w:val="single" w:sz="4" w:space="0" w:color="B6DDE8" w:themeColor="accent5" w:themeTint="66"/>
                  <w:right w:val="single" w:sz="4" w:space="0" w:color="B6DDE8" w:themeColor="accent5" w:themeTint="66"/>
                </w:tcBorders>
                <w:shd w:val="clear" w:color="auto" w:fill="EEECE1" w:themeFill="background2"/>
              </w:tcPr>
              <w:p w14:paraId="7C6249F2" w14:textId="77777777" w:rsidR="00287B0C" w:rsidRDefault="00287B0C" w:rsidP="003E049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287B0C" w:rsidRPr="00C33B14" w14:paraId="44B96CB6" w14:textId="77777777" w:rsidTr="009663C5">
            <w:trPr>
              <w:cantSplit/>
              <w:trHeight w:val="1257"/>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B6DDE8" w:themeColor="accent5" w:themeTint="66"/>
                  <w:right w:val="single" w:sz="4" w:space="0" w:color="B6DDE8" w:themeColor="accent5" w:themeTint="66"/>
                </w:tcBorders>
                <w:shd w:val="clear" w:color="auto" w:fill="auto"/>
              </w:tcPr>
              <w:p w14:paraId="7AB245FE" w14:textId="77777777" w:rsidR="00287B0C" w:rsidRPr="001A5229" w:rsidRDefault="00287B0C" w:rsidP="00287B0C">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24341351" w14:textId="77777777" w:rsidR="00287B0C" w:rsidRPr="00057D0B"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7CD5CF95"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31897A12"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021CD098" w14:textId="77777777" w:rsidR="00287B0C" w:rsidRDefault="00287B0C" w:rsidP="00287B0C">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89156D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2ABD028C"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301779A5"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・ナビゲーションバー「買い物かご」リンククリック時</w:t>
                </w:r>
                <w:r w:rsidRPr="009663C5">
                  <w:rPr>
                    <w:rFonts w:ascii="メイリオ" w:eastAsia="メイリオ" w:hAnsi="メイリオ" w:cs="メイリオ"/>
                    <w:sz w:val="18"/>
                    <w:szCs w:val="18"/>
                  </w:rPr>
                  <w:t xml:space="preserve"> </w:t>
                </w:r>
              </w:p>
              <w:p w14:paraId="0FA27F0B"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・「届け先入力画面」で「戻る」ボタンクリック時</w:t>
                </w:r>
                <w:r w:rsidRPr="009663C5">
                  <w:rPr>
                    <w:rFonts w:ascii="メイリオ" w:eastAsia="メイリオ" w:hAnsi="メイリオ" w:cs="メイリオ"/>
                    <w:sz w:val="18"/>
                    <w:szCs w:val="18"/>
                  </w:rPr>
                  <w:t xml:space="preserve"> </w:t>
                </w:r>
              </w:p>
              <w:p w14:paraId="67F0832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10E3D41F"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・利用者により表示内容が変化</w:t>
                </w:r>
                <w:r w:rsidRPr="009663C5">
                  <w:rPr>
                    <w:rFonts w:ascii="メイリオ" w:eastAsia="メイリオ" w:hAnsi="メイリオ" w:cs="メイリオ"/>
                    <w:sz w:val="18"/>
                    <w:szCs w:val="18"/>
                  </w:rPr>
                  <w:t xml:space="preserve"> </w:t>
                </w:r>
              </w:p>
              <w:p w14:paraId="0F4D6D26"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・買い物かごに入れられた商品の一覧を表示</w:t>
                </w:r>
                <w:r w:rsidRPr="009663C5">
                  <w:rPr>
                    <w:rFonts w:ascii="メイリオ" w:eastAsia="メイリオ" w:hAnsi="メイリオ" w:cs="メイリオ"/>
                    <w:sz w:val="18"/>
                    <w:szCs w:val="18"/>
                  </w:rPr>
                  <w:t xml:space="preserve"> </w:t>
                </w:r>
              </w:p>
              <w:p w14:paraId="2861140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・買い物かごに最後に入れられた商品順に表示</w:t>
                </w:r>
                <w:r w:rsidRPr="009663C5">
                  <w:rPr>
                    <w:rFonts w:ascii="メイリオ" w:eastAsia="メイリオ" w:hAnsi="メイリオ" w:cs="メイリオ"/>
                    <w:sz w:val="18"/>
                    <w:szCs w:val="18"/>
                  </w:rPr>
                  <w:t xml:space="preserve"> </w:t>
                </w:r>
              </w:p>
              <w:p w14:paraId="2F497C5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・買い物かごが空のとき、その旨を示すメッセージを表示</w:t>
                </w:r>
                <w:r w:rsidRPr="009663C5">
                  <w:rPr>
                    <w:rFonts w:ascii="メイリオ" w:eastAsia="メイリオ" w:hAnsi="メイリオ" w:cs="メイリオ"/>
                    <w:sz w:val="18"/>
                    <w:szCs w:val="18"/>
                  </w:rPr>
                  <w:t xml:space="preserve"> </w:t>
                </w:r>
              </w:p>
              <w:p w14:paraId="31334FB3"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・商品ごとに「削除」ボタンを表示</w:t>
                </w:r>
                <w:r w:rsidRPr="009663C5">
                  <w:rPr>
                    <w:rFonts w:ascii="メイリオ" w:eastAsia="メイリオ" w:hAnsi="メイリオ" w:cs="メイリオ"/>
                    <w:sz w:val="18"/>
                    <w:szCs w:val="18"/>
                  </w:rPr>
                  <w:t xml:space="preserve"> </w:t>
                </w:r>
              </w:p>
              <w:p w14:paraId="1C21A2DC" w14:textId="0D9D3C34" w:rsidR="00287B0C" w:rsidRDefault="009663C5" w:rsidP="0079019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・「ご注文のお手続き」「買い物かごを空にする」ボタンを表示</w:t>
                </w:r>
                <w:r w:rsidRPr="009663C5">
                  <w:rPr>
                    <w:rFonts w:ascii="メイリオ" w:eastAsia="メイリオ" w:hAnsi="メイリオ" w:cs="メイリオ"/>
                    <w:sz w:val="18"/>
                    <w:szCs w:val="18"/>
                  </w:rPr>
                  <w:t xml:space="preserve"> </w:t>
                </w:r>
              </w:p>
            </w:tc>
            <w:tc>
              <w:tcPr>
                <w:tcW w:w="992" w:type="dxa"/>
                <w:tcBorders>
                  <w:left w:val="single" w:sz="4" w:space="0" w:color="B6DDE8" w:themeColor="accent5" w:themeTint="66"/>
                  <w:right w:val="single" w:sz="4" w:space="0" w:color="B6DDE8" w:themeColor="accent5" w:themeTint="66"/>
                </w:tcBorders>
                <w:shd w:val="clear" w:color="auto" w:fill="auto"/>
              </w:tcPr>
              <w:p w14:paraId="5171937C"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0D33D36B" w14:textId="77777777" w:rsidR="00287B0C" w:rsidRDefault="00287B0C" w:rsidP="00287B0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850" w:type="dxa"/>
                <w:tcBorders>
                  <w:left w:val="single" w:sz="4" w:space="0" w:color="B6DDE8" w:themeColor="accent5" w:themeTint="66"/>
                  <w:right w:val="single" w:sz="4" w:space="0" w:color="B6DDE8" w:themeColor="accent5" w:themeTint="66"/>
                </w:tcBorders>
                <w:shd w:val="clear" w:color="auto" w:fill="auto"/>
              </w:tcPr>
              <w:p w14:paraId="18425B68" w14:textId="77777777" w:rsidR="00287B0C" w:rsidRDefault="00287B0C" w:rsidP="00287B0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tc>
          </w:tr>
        </w:tbl>
        <w:p w14:paraId="188C6A58" w14:textId="77777777" w:rsidR="00287B0C" w:rsidRDefault="00287B0C">
          <w:pPr>
            <w:widowControl/>
            <w:spacing w:line="240" w:lineRule="auto"/>
            <w:ind w:leftChars="0" w:left="0"/>
            <w:jc w:val="left"/>
          </w:pPr>
        </w:p>
        <w:p w14:paraId="5DD87ED8" w14:textId="77777777" w:rsidR="00287B0C" w:rsidRDefault="00287B0C">
          <w:pPr>
            <w:widowControl/>
            <w:spacing w:line="240" w:lineRule="auto"/>
            <w:ind w:leftChars="0" w:left="0"/>
            <w:jc w:val="left"/>
          </w:pPr>
          <w:r>
            <w:br w:type="page"/>
          </w:r>
        </w:p>
        <w:p w14:paraId="55870C3E" w14:textId="14E19BCB" w:rsidR="003E0498"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670"/>
            <w:gridCol w:w="993"/>
            <w:gridCol w:w="992"/>
            <w:gridCol w:w="992"/>
          </w:tblGrid>
          <w:tr w:rsidR="00287B0C" w:rsidRPr="00057D0B" w14:paraId="311604BE"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8ED9651" w14:textId="77777777" w:rsidR="00287B0C" w:rsidRPr="00057D0B" w:rsidRDefault="00287B0C"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DAC7B9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D0D30DC"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E1830D3"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87B0C" w:rsidRPr="00057D0B" w14:paraId="1A90C9C1" w14:textId="77777777" w:rsidTr="00BB77AB">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34C0AAB1" w14:textId="77777777" w:rsidR="00287B0C" w:rsidRPr="00057D0B" w:rsidRDefault="00287B0C"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E610E95"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C795281"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55EF9AD"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79D4163" w14:textId="77777777" w:rsidR="00287B0C" w:rsidRPr="00057D0B" w:rsidRDefault="00287B0C" w:rsidP="00057D0B">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left w:val="single" w:sz="4" w:space="0" w:color="B6DDE8" w:themeColor="accent5" w:themeTint="66"/>
                  <w:bottom w:val="single" w:sz="4" w:space="0" w:color="B6DDE8" w:themeColor="accent5" w:themeTint="66"/>
                  <w:right w:val="single" w:sz="4" w:space="0" w:color="B6DDE8" w:themeColor="accent5" w:themeTint="66"/>
                </w:tcBorders>
              </w:tcPr>
              <w:p w14:paraId="36E216C8" w14:textId="77777777" w:rsidR="00287B0C" w:rsidRPr="00057D0B" w:rsidRDefault="00287B0C"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B0714" w:rsidRPr="00057D0B" w14:paraId="484232D8" w14:textId="77777777" w:rsidTr="009663C5">
            <w:trPr>
              <w:cantSplit/>
              <w:trHeight w:val="1541"/>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3F98B573" w14:textId="77777777" w:rsidR="00FB0714" w:rsidRPr="00057D0B" w:rsidRDefault="00FB0714" w:rsidP="00FB0714">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4</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75C96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 xml:space="preserve"> 買い物かご管理</w:t>
                </w:r>
              </w:p>
              <w:p w14:paraId="21BD53D5"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tcBorders>
                  <w:left w:val="single" w:sz="4" w:space="0" w:color="B6DDE8" w:themeColor="accent5" w:themeTint="66"/>
                  <w:right w:val="single" w:sz="4" w:space="0" w:color="B6DDE8" w:themeColor="accent5" w:themeTint="66"/>
                </w:tcBorders>
                <w:shd w:val="clear" w:color="auto" w:fill="auto"/>
              </w:tcPr>
              <w:p w14:paraId="7745E82B"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FE8B900" w14:textId="77777777" w:rsidR="00FB0714" w:rsidRPr="00057D0B" w:rsidRDefault="00FB0714" w:rsidP="00FB0714">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商品追加</w:t>
                </w:r>
              </w:p>
            </w:tc>
            <w:tc>
              <w:tcPr>
                <w:tcW w:w="5670" w:type="dxa"/>
                <w:tcBorders>
                  <w:left w:val="single" w:sz="4" w:space="0" w:color="B6DDE8" w:themeColor="accent5" w:themeTint="66"/>
                  <w:right w:val="single" w:sz="4" w:space="0" w:color="B6DDE8" w:themeColor="accent5" w:themeTint="66"/>
                </w:tcBorders>
                <w:shd w:val="clear" w:color="auto" w:fill="auto"/>
              </w:tcPr>
              <w:p w14:paraId="6779517D"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34381F19"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・「商品詳細画面」で「買い物かごに入れる」ボタンクリック時</w:t>
                </w:r>
                <w:r w:rsidRPr="009663C5">
                  <w:rPr>
                    <w:rFonts w:ascii="メイリオ" w:eastAsia="メイリオ" w:hAnsi="メイリオ" w:cs="メイリオ"/>
                    <w:sz w:val="18"/>
                    <w:szCs w:val="18"/>
                  </w:rPr>
                  <w:t xml:space="preserve"> </w:t>
                </w:r>
              </w:p>
              <w:p w14:paraId="680DD121"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51CD107"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・買い物かごに追加された商品ごとに在庫数を確認</w:t>
                </w:r>
                <w:r w:rsidRPr="009663C5">
                  <w:rPr>
                    <w:rFonts w:ascii="メイリオ" w:eastAsia="メイリオ" w:hAnsi="メイリオ" w:cs="メイリオ"/>
                    <w:sz w:val="18"/>
                    <w:szCs w:val="18"/>
                  </w:rPr>
                  <w:t xml:space="preserve"> </w:t>
                </w:r>
              </w:p>
              <w:p w14:paraId="6D8BE4EA"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-在庫なし：該当商品の在庫がない旨のメッセージを表示 </w:t>
                </w:r>
              </w:p>
              <w:p w14:paraId="2AD9CA1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-在庫数＜買い物かごに入れられている数： </w:t>
                </w:r>
              </w:p>
              <w:p w14:paraId="002A892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在庫不足のため、在庫数を越えて増やせないメッセージを表示</w:t>
                </w:r>
                <w:r w:rsidRPr="009663C5">
                  <w:rPr>
                    <w:rFonts w:ascii="メイリオ" w:eastAsia="メイリオ" w:hAnsi="メイリオ" w:cs="メイリオ"/>
                    <w:sz w:val="18"/>
                    <w:szCs w:val="18"/>
                  </w:rPr>
                  <w:t xml:space="preserve"> </w:t>
                </w:r>
              </w:p>
              <w:p w14:paraId="7ADD85B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-在庫あり：買い物かごに商品を追加 </w:t>
                </w:r>
              </w:p>
              <w:p w14:paraId="1F5FE62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・買い物かごが空のとき、買い物かごデータを生成</w:t>
                </w:r>
                <w:r w:rsidRPr="009663C5">
                  <w:rPr>
                    <w:rFonts w:ascii="メイリオ" w:eastAsia="メイリオ" w:hAnsi="メイリオ" w:cs="メイリオ"/>
                    <w:sz w:val="18"/>
                    <w:szCs w:val="18"/>
                  </w:rPr>
                  <w:t xml:space="preserve"> </w:t>
                </w:r>
              </w:p>
              <w:p w14:paraId="3D0CFCDF"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・買い物かごデータに商品を追加</w:t>
                </w:r>
                <w:r w:rsidRPr="009663C5">
                  <w:rPr>
                    <w:rFonts w:ascii="メイリオ" w:eastAsia="メイリオ" w:hAnsi="メイリオ" w:cs="メイリオ"/>
                    <w:sz w:val="18"/>
                    <w:szCs w:val="18"/>
                  </w:rPr>
                  <w:t xml:space="preserve"> </w:t>
                </w:r>
              </w:p>
              <w:p w14:paraId="364DD24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・買い物かごデータは商品の情報は、データベースには</w:t>
                </w:r>
                <w:bookmarkStart w:id="14" w:name="_GoBack"/>
                <w:bookmarkEnd w:id="14"/>
                <w:r w:rsidRPr="009663C5">
                  <w:rPr>
                    <w:rFonts w:ascii="メイリオ" w:eastAsia="メイリオ" w:hAnsi="メイリオ" w:cs="メイリオ" w:hint="eastAsia"/>
                    <w:sz w:val="18"/>
                    <w:szCs w:val="18"/>
                  </w:rPr>
                  <w:t>登録せず、</w:t>
                </w:r>
              </w:p>
              <w:p w14:paraId="6288AA68"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利用者毎にシステム内買い物かごデータとして管理</w:t>
                </w:r>
                <w:r w:rsidRPr="009663C5">
                  <w:rPr>
                    <w:rFonts w:ascii="メイリオ" w:eastAsia="メイリオ" w:hAnsi="メイリオ" w:cs="メイリオ"/>
                    <w:sz w:val="18"/>
                    <w:szCs w:val="18"/>
                  </w:rPr>
                  <w:t xml:space="preserve"> </w:t>
                </w:r>
              </w:p>
              <w:p w14:paraId="2FFE55F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（ログアウト時に、買い物かごデータを消去）</w:t>
                </w:r>
                <w:r w:rsidRPr="009663C5">
                  <w:rPr>
                    <w:rFonts w:ascii="メイリオ" w:eastAsia="メイリオ" w:hAnsi="メイリオ" w:cs="メイリオ"/>
                    <w:sz w:val="18"/>
                    <w:szCs w:val="18"/>
                  </w:rPr>
                  <w:t xml:space="preserve"> </w:t>
                </w:r>
              </w:p>
              <w:p w14:paraId="4B3493B6"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・買い物かごに入っている商品と同じ商品が入れられた場合は、商</w:t>
                </w:r>
              </w:p>
              <w:p w14:paraId="3B1382B0" w14:textId="77777777" w:rsidR="009663C5" w:rsidRPr="009663C5"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品の個数を</w:t>
                </w:r>
                <w:r w:rsidRPr="009663C5">
                  <w:rPr>
                    <w:rFonts w:ascii="メイリオ" w:eastAsia="メイリオ" w:hAnsi="メイリオ" w:cs="メイリオ"/>
                    <w:sz w:val="18"/>
                    <w:szCs w:val="18"/>
                  </w:rPr>
                  <w:t xml:space="preserve"> 1 つ増加(買い物かご追加時点の在庫数を上限) </w:t>
                </w:r>
              </w:p>
              <w:p w14:paraId="6ACAA487" w14:textId="76895E0B" w:rsidR="00DA6982" w:rsidRPr="00FB0714" w:rsidRDefault="009663C5" w:rsidP="009663C5">
                <w:pPr>
                  <w:ind w:leftChars="0" w:left="175" w:hangingChars="97" w:hanging="175"/>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-商品一覧表示」機能で買い物かごの内容を表示</w:t>
                </w:r>
              </w:p>
            </w:tc>
            <w:tc>
              <w:tcPr>
                <w:tcW w:w="993" w:type="dxa"/>
                <w:tcBorders>
                  <w:left w:val="single" w:sz="4" w:space="0" w:color="B6DDE8" w:themeColor="accent5" w:themeTint="66"/>
                  <w:right w:val="single" w:sz="4" w:space="0" w:color="B6DDE8" w:themeColor="accent5" w:themeTint="66"/>
                </w:tcBorders>
                <w:shd w:val="clear" w:color="auto" w:fill="auto"/>
              </w:tcPr>
              <w:p w14:paraId="7B16BB03"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211588D" w14:textId="77777777" w:rsidR="00FB0714" w:rsidRPr="00057D0B" w:rsidRDefault="00FB0714" w:rsidP="00FB071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5E7EF9CE" w14:textId="77777777" w:rsidR="00FB0714" w:rsidRPr="00057D0B" w:rsidRDefault="00FB0714" w:rsidP="00FB071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8565A" w:rsidRPr="00057D0B" w14:paraId="2BC96A3D" w14:textId="77777777" w:rsidTr="009663C5">
            <w:trPr>
              <w:cantSplit/>
              <w:trHeight w:val="2192"/>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A56E99" w14:textId="77777777" w:rsidR="00A8565A" w:rsidRPr="00057D0B" w:rsidRDefault="00A8565A" w:rsidP="00A856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B90AD2A"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tcBorders>
                  <w:left w:val="single" w:sz="4" w:space="0" w:color="B6DDE8" w:themeColor="accent5" w:themeTint="66"/>
                  <w:right w:val="single" w:sz="4" w:space="0" w:color="B6DDE8" w:themeColor="accent5" w:themeTint="66"/>
                </w:tcBorders>
                <w:shd w:val="clear" w:color="auto" w:fill="auto"/>
              </w:tcPr>
              <w:p w14:paraId="184FE5F9"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tcBorders>
                  <w:left w:val="single" w:sz="4" w:space="0" w:color="B6DDE8" w:themeColor="accent5" w:themeTint="66"/>
                  <w:right w:val="single" w:sz="4" w:space="0" w:color="B6DDE8" w:themeColor="accent5" w:themeTint="66"/>
                </w:tcBorders>
                <w:shd w:val="clear" w:color="auto" w:fill="auto"/>
                <w:textDirection w:val="tbRlV"/>
              </w:tcPr>
              <w:p w14:paraId="4C364065" w14:textId="77777777" w:rsidR="00A8565A" w:rsidRPr="00057D0B" w:rsidRDefault="00A8565A" w:rsidP="00A856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商品削除</w:t>
                </w:r>
              </w:p>
            </w:tc>
            <w:tc>
              <w:tcPr>
                <w:tcW w:w="5670" w:type="dxa"/>
                <w:tcBorders>
                  <w:left w:val="single" w:sz="4" w:space="0" w:color="B6DDE8" w:themeColor="accent5" w:themeTint="66"/>
                  <w:right w:val="single" w:sz="4" w:space="0" w:color="B6DDE8" w:themeColor="accent5" w:themeTint="66"/>
                </w:tcBorders>
                <w:shd w:val="clear" w:color="auto" w:fill="auto"/>
              </w:tcPr>
              <w:p w14:paraId="1E81F3C8"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＜利用タイミング＞</w:t>
                </w:r>
                <w:r w:rsidRPr="009663C5">
                  <w:rPr>
                    <w:rFonts w:ascii="メイリオ" w:eastAsia="メイリオ" w:hAnsi="メイリオ" w:cs="メイリオ"/>
                    <w:sz w:val="18"/>
                    <w:szCs w:val="18"/>
                  </w:rPr>
                  <w:t xml:space="preserve"> </w:t>
                </w:r>
              </w:p>
              <w:p w14:paraId="7A720EC7"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・「買い物かご画面」で「削除」ボタンクリック時</w:t>
                </w:r>
                <w:r w:rsidRPr="009663C5">
                  <w:rPr>
                    <w:rFonts w:ascii="メイリオ" w:eastAsia="メイリオ" w:hAnsi="メイリオ" w:cs="メイリオ"/>
                    <w:sz w:val="18"/>
                    <w:szCs w:val="18"/>
                  </w:rPr>
                  <w:t xml:space="preserve"> </w:t>
                </w:r>
              </w:p>
              <w:p w14:paraId="04ADE14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・「買い物かご画面」で「買い物かごを空にする」ボタンクリック時</w:t>
                </w:r>
                <w:r w:rsidRPr="009663C5">
                  <w:rPr>
                    <w:rFonts w:ascii="メイリオ" w:eastAsia="メイリオ" w:hAnsi="メイリオ" w:cs="メイリオ"/>
                    <w:sz w:val="18"/>
                    <w:szCs w:val="18"/>
                  </w:rPr>
                  <w:t xml:space="preserve"> </w:t>
                </w:r>
              </w:p>
              <w:p w14:paraId="1DA92E4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＜処理内容＞</w:t>
                </w:r>
                <w:r w:rsidRPr="009663C5">
                  <w:rPr>
                    <w:rFonts w:ascii="メイリオ" w:eastAsia="メイリオ" w:hAnsi="メイリオ" w:cs="メイリオ"/>
                    <w:sz w:val="18"/>
                    <w:szCs w:val="18"/>
                  </w:rPr>
                  <w:t xml:space="preserve"> </w:t>
                </w:r>
              </w:p>
              <w:p w14:paraId="7E6205F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・押されたボタンと商品の状態により処理内容が変化</w:t>
                </w:r>
                <w:r w:rsidRPr="009663C5">
                  <w:rPr>
                    <w:rFonts w:ascii="メイリオ" w:eastAsia="メイリオ" w:hAnsi="メイリオ" w:cs="メイリオ"/>
                    <w:sz w:val="18"/>
                    <w:szCs w:val="18"/>
                  </w:rPr>
                  <w:t xml:space="preserve"> </w:t>
                </w:r>
              </w:p>
              <w:p w14:paraId="118B5482"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「削除」ボタンクリック時で該当商品の数が１のとき：</w:t>
                </w:r>
                <w:r w:rsidRPr="009663C5">
                  <w:rPr>
                    <w:rFonts w:ascii="メイリオ" w:eastAsia="メイリオ" w:hAnsi="メイリオ" w:cs="メイリオ"/>
                    <w:sz w:val="18"/>
                    <w:szCs w:val="18"/>
                  </w:rPr>
                  <w:t xml:space="preserve"> </w:t>
                </w:r>
              </w:p>
              <w:p w14:paraId="2935C43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買い物かごデータから該当商品を削除</w:t>
                </w:r>
                <w:r w:rsidRPr="009663C5">
                  <w:rPr>
                    <w:rFonts w:ascii="メイリオ" w:eastAsia="メイリオ" w:hAnsi="メイリオ" w:cs="メイリオ"/>
                    <w:sz w:val="18"/>
                    <w:szCs w:val="18"/>
                  </w:rPr>
                  <w:t xml:space="preserve"> </w:t>
                </w:r>
              </w:p>
              <w:p w14:paraId="0EB616CE"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「削除」ボタンクリック時で該当商品の数が 2 以上のとき： </w:t>
                </w:r>
              </w:p>
              <w:p w14:paraId="7A958A9D"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sz w:val="18"/>
                    <w:szCs w:val="18"/>
                  </w:rPr>
                  <w:t xml:space="preserve">         買い物かごデータの該当商品個数を１つ減少 </w:t>
                </w:r>
              </w:p>
              <w:p w14:paraId="55F3A890"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「買い物かごを空にする」ボタンが押されたとき：</w:t>
                </w:r>
                <w:r w:rsidRPr="009663C5">
                  <w:rPr>
                    <w:rFonts w:ascii="メイリオ" w:eastAsia="メイリオ" w:hAnsi="メイリオ" w:cs="メイリオ"/>
                    <w:sz w:val="18"/>
                    <w:szCs w:val="18"/>
                  </w:rPr>
                  <w:t xml:space="preserve"> </w:t>
                </w:r>
              </w:p>
              <w:p w14:paraId="7F967C24" w14:textId="77777777" w:rsidR="009663C5" w:rsidRPr="009663C5" w:rsidRDefault="009663C5" w:rsidP="009663C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該当する利用者のシステム内買い物かごデータを消去</w:t>
                </w:r>
                <w:r w:rsidRPr="009663C5">
                  <w:rPr>
                    <w:rFonts w:ascii="メイリオ" w:eastAsia="メイリオ" w:hAnsi="メイリオ" w:cs="メイリオ"/>
                    <w:sz w:val="18"/>
                    <w:szCs w:val="18"/>
                  </w:rPr>
                  <w:t xml:space="preserve"> </w:t>
                </w:r>
              </w:p>
              <w:p w14:paraId="5FD61816" w14:textId="784C33E5" w:rsidR="00DA6982" w:rsidRPr="00057D0B" w:rsidRDefault="009663C5"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663C5">
                  <w:rPr>
                    <w:rFonts w:ascii="メイリオ" w:eastAsia="メイリオ" w:hAnsi="メイリオ" w:cs="メイリオ" w:hint="eastAsia"/>
                    <w:sz w:val="18"/>
                    <w:szCs w:val="18"/>
                  </w:rPr>
                  <w:t>・「買い物かご管理</w:t>
                </w:r>
                <w:r w:rsidRPr="009663C5">
                  <w:rPr>
                    <w:rFonts w:ascii="メイリオ" w:eastAsia="メイリオ" w:hAnsi="メイリオ" w:cs="メイリオ"/>
                    <w:sz w:val="18"/>
                    <w:szCs w:val="18"/>
                  </w:rPr>
                  <w:t xml:space="preserve">-商品一覧表示」機能で買い物かごの内容を表示 </w:t>
                </w:r>
              </w:p>
            </w:tc>
            <w:tc>
              <w:tcPr>
                <w:tcW w:w="993" w:type="dxa"/>
                <w:tcBorders>
                  <w:left w:val="single" w:sz="4" w:space="0" w:color="B6DDE8" w:themeColor="accent5" w:themeTint="66"/>
                  <w:right w:val="single" w:sz="4" w:space="0" w:color="B6DDE8" w:themeColor="accent5" w:themeTint="66"/>
                </w:tcBorders>
                <w:shd w:val="clear" w:color="auto" w:fill="auto"/>
              </w:tcPr>
              <w:p w14:paraId="3366F01D"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0F166680" w14:textId="77777777" w:rsidR="00A8565A" w:rsidRPr="00057D0B" w:rsidRDefault="00A8565A" w:rsidP="00A856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p>
            </w:tc>
            <w:tc>
              <w:tcPr>
                <w:tcW w:w="992" w:type="dxa"/>
                <w:tcBorders>
                  <w:left w:val="single" w:sz="4" w:space="0" w:color="B6DDE8" w:themeColor="accent5" w:themeTint="66"/>
                  <w:right w:val="single" w:sz="4" w:space="0" w:color="B6DDE8" w:themeColor="accent5" w:themeTint="66"/>
                </w:tcBorders>
              </w:tcPr>
              <w:p w14:paraId="6966E76F" w14:textId="77777777" w:rsidR="00A8565A" w:rsidRPr="00057D0B" w:rsidRDefault="00A8565A" w:rsidP="00A856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68FD62A0" w14:textId="77777777" w:rsidR="00F9193A" w:rsidRDefault="00F9193A">
          <w:pPr>
            <w:widowControl/>
            <w:spacing w:line="240" w:lineRule="auto"/>
            <w:ind w:leftChars="0" w:left="0"/>
            <w:jc w:val="left"/>
          </w:pPr>
          <w:r>
            <w:br w:type="page"/>
          </w:r>
        </w:p>
        <w:p w14:paraId="5BBD845E" w14:textId="463FF485" w:rsidR="00F9193A"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F9193A" w:rsidRPr="00057D0B" w14:paraId="6CCE4BB2"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08BE7BD" w14:textId="77777777" w:rsidR="00F9193A" w:rsidRPr="00057D0B" w:rsidRDefault="00F9193A" w:rsidP="00F9193A">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245EC1D"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F80060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D7501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9193A" w:rsidRPr="00057D0B" w14:paraId="7E8F1FDA" w14:textId="77777777" w:rsidTr="00F9193A">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3AE38D" w14:textId="77777777" w:rsidR="00F9193A" w:rsidRPr="00057D0B" w:rsidRDefault="00F9193A" w:rsidP="00F9193A">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B3863AE"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D54BA51"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067C806F"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7157CEFB"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AC56EA" w14:textId="77777777" w:rsidR="00F9193A" w:rsidRPr="00057D0B" w:rsidRDefault="00F9193A" w:rsidP="00F9193A">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E55" w:rsidRPr="00057D0B" w14:paraId="4F1A6E4B"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53C5EE06" w14:textId="77777777" w:rsidR="00D27E55" w:rsidRDefault="00D27E55" w:rsidP="00D27E55">
                <w:pPr>
                  <w:ind w:leftChars="0" w:left="0"/>
                  <w:rPr>
                    <w:rFonts w:ascii="メイリオ" w:eastAsia="メイリオ" w:hAnsi="メイリオ" w:cs="メイリオ"/>
                    <w:b w:val="0"/>
                    <w:sz w:val="18"/>
                    <w:szCs w:val="18"/>
                  </w:rPr>
                </w:pPr>
                <w:r w:rsidRPr="00057D0B">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B493185" w14:textId="77777777" w:rsidR="00D27E55" w:rsidRDefault="00D27E55" w:rsidP="00D27E5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71FDB73F"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1</w:t>
                </w:r>
              </w:p>
              <w:p w14:paraId="2D6BD683"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1D11255A"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注文一覧表示</w:t>
                </w:r>
              </w:p>
              <w:p w14:paraId="35D2A54B"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w:t>
                </w:r>
                <w:r w:rsidRPr="00057D0B">
                  <w:rPr>
                    <w:rFonts w:ascii="メイリオ" w:eastAsia="メイリオ" w:hAnsi="メイリオ" w:cs="メイリオ" w:hint="eastAsia"/>
                    <w:sz w:val="18"/>
                    <w:szCs w:val="18"/>
                  </w:rPr>
                  <w:t>一覧表示</w:t>
                </w:r>
              </w:p>
              <w:p w14:paraId="6D1BFF8A"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注文一覧表示</w:t>
                </w:r>
              </w:p>
            </w:tc>
            <w:tc>
              <w:tcPr>
                <w:tcW w:w="5812" w:type="dxa"/>
                <w:tcBorders>
                  <w:left w:val="single" w:sz="4" w:space="0" w:color="B6DDE8" w:themeColor="accent5" w:themeTint="66"/>
                  <w:right w:val="single" w:sz="4" w:space="0" w:color="B6DDE8" w:themeColor="accent5" w:themeTint="66"/>
                </w:tcBorders>
                <w:shd w:val="clear" w:color="auto" w:fill="auto"/>
              </w:tcPr>
              <w:p w14:paraId="6627546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0DDDFC9D"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利用者の種別により、表示内容・画面が異なる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1830DCE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597DA9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・注文情報</w:t>
                </w:r>
                <w:r>
                  <w:rPr>
                    <w:rFonts w:ascii="メイリオ" w:eastAsia="メイリオ" w:hAnsi="メイリオ" w:cs="メイリオ" w:hint="eastAsia"/>
                    <w:sz w:val="18"/>
                    <w:szCs w:val="18"/>
                  </w:rPr>
                  <w:t>を</w:t>
                </w:r>
                <w:r w:rsidRPr="00057D0B">
                  <w:rPr>
                    <w:rFonts w:ascii="メイリオ" w:eastAsia="メイリオ" w:hAnsi="メイリオ" w:cs="メイリオ" w:hint="eastAsia"/>
                    <w:sz w:val="18"/>
                    <w:szCs w:val="18"/>
                  </w:rPr>
                  <w:t>注文日時の新しい順に</w:t>
                </w:r>
                <w:r>
                  <w:rPr>
                    <w:rFonts w:ascii="メイリオ" w:eastAsia="メイリオ" w:hAnsi="メイリオ" w:cs="メイリオ" w:hint="eastAsia"/>
                    <w:sz w:val="18"/>
                    <w:szCs w:val="18"/>
                  </w:rPr>
                  <w:t>取得し、</w:t>
                </w:r>
                <w:r w:rsidRPr="00057D0B">
                  <w:rPr>
                    <w:rFonts w:ascii="メイリオ" w:eastAsia="メイリオ" w:hAnsi="メイリオ" w:cs="メイリオ" w:hint="eastAsia"/>
                    <w:sz w:val="18"/>
                    <w:szCs w:val="18"/>
                  </w:rPr>
                  <w:t>表示</w:t>
                </w:r>
              </w:p>
              <w:p w14:paraId="53C6154F" w14:textId="0400415C" w:rsidR="00CA25B1" w:rsidRPr="00057D0B" w:rsidRDefault="00D27E55" w:rsidP="00CA25B1">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・注文件数が0件の場合は、注文情報がない旨の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12C4938"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4B01DB29" w14:textId="77777777" w:rsidR="00D27E55"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21418A7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6A68BCA8"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運用管理者</w:t>
                </w:r>
              </w:p>
            </w:tc>
          </w:tr>
          <w:tr w:rsidR="00D27E55" w:rsidRPr="00057D0B" w14:paraId="5200E321" w14:textId="77777777" w:rsidTr="00D27E5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4406175A" w14:textId="77777777" w:rsidR="00D27E55" w:rsidRDefault="00D27E55" w:rsidP="00D27E55">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BAA4F2" w14:textId="77777777" w:rsidR="00D27E55" w:rsidRDefault="00D27E55" w:rsidP="00D27E55">
                <w:pPr>
                  <w:ind w:left="84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6B56BC2A" w14:textId="77777777" w:rsidR="00D27E55" w:rsidRDefault="00D27E55"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97D98CE" w14:textId="77777777" w:rsidR="00D27E55" w:rsidRDefault="00D27E55" w:rsidP="00D27E5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625C194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242E88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ナビゲ</w:t>
                </w:r>
                <w:r w:rsidR="00392444">
                  <w:rPr>
                    <w:rFonts w:ascii="メイリオ" w:eastAsia="メイリオ" w:hAnsi="メイリオ" w:cs="メイリオ" w:hint="eastAsia"/>
                    <w:sz w:val="18"/>
                    <w:szCs w:val="18"/>
                  </w:rPr>
                  <w:t>ー</w:t>
                </w:r>
                <w:r w:rsidR="005A247D">
                  <w:rPr>
                    <w:rFonts w:ascii="メイリオ" w:eastAsia="メイリオ" w:hAnsi="メイリオ" w:cs="メイリオ" w:hint="eastAsia"/>
                    <w:sz w:val="18"/>
                    <w:szCs w:val="18"/>
                  </w:rPr>
                  <w:t>ションバ</w:t>
                </w:r>
                <w:r w:rsidR="00392444">
                  <w:rPr>
                    <w:rFonts w:ascii="メイリオ" w:eastAsia="メイリオ" w:hAnsi="メイリオ" w:cs="メイリオ" w:hint="eastAsia"/>
                    <w:sz w:val="18"/>
                    <w:szCs w:val="18"/>
                  </w:rPr>
                  <w:t>ー</w:t>
                </w:r>
                <w:r>
                  <w:rPr>
                    <w:rFonts w:ascii="メイリオ" w:eastAsia="メイリオ" w:hAnsi="メイリオ" w:cs="メイリオ" w:hint="eastAsia"/>
                    <w:sz w:val="18"/>
                    <w:szCs w:val="18"/>
                  </w:rPr>
                  <w:t>「注文一覧」クリック時</w:t>
                </w:r>
              </w:p>
              <w:p w14:paraId="5BDE4E5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p w14:paraId="7A6F4EC5"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B2DC82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・ログインしている利用者の注文情報を</w:t>
                </w:r>
                <w:r w:rsidR="004D1084">
                  <w:rPr>
                    <w:rFonts w:ascii="メイリオ" w:eastAsia="メイリオ" w:hAnsi="メイリオ" w:cs="メイリオ" w:hint="eastAsia"/>
                    <w:sz w:val="18"/>
                    <w:szCs w:val="18"/>
                  </w:rPr>
                  <w:t>日付の新しい順に</w:t>
                </w:r>
                <w:r>
                  <w:rPr>
                    <w:rFonts w:ascii="メイリオ" w:eastAsia="メイリオ" w:hAnsi="メイリオ" w:cs="メイリオ" w:hint="eastAsia"/>
                    <w:sz w:val="18"/>
                    <w:szCs w:val="18"/>
                  </w:rPr>
                  <w:t>取得</w:t>
                </w:r>
              </w:p>
            </w:tc>
            <w:tc>
              <w:tcPr>
                <w:tcW w:w="945" w:type="dxa"/>
                <w:tcBorders>
                  <w:left w:val="single" w:sz="4" w:space="0" w:color="B6DDE8" w:themeColor="accent5" w:themeTint="66"/>
                  <w:right w:val="single" w:sz="4" w:space="0" w:color="B6DDE8" w:themeColor="accent5" w:themeTint="66"/>
                </w:tcBorders>
                <w:shd w:val="clear" w:color="auto" w:fill="auto"/>
              </w:tcPr>
              <w:p w14:paraId="4663C832"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7D040C10"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auto"/>
              </w:tcPr>
              <w:p w14:paraId="1F4FC33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6C173B7E" w14:textId="77777777" w:rsidTr="00030245">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0716542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EA692CF" w14:textId="77777777" w:rsidR="00D27E55" w:rsidRPr="00057D0B" w:rsidRDefault="00D27E55" w:rsidP="00D27E5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cPr>
              <w:p w14:paraId="575B161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EEECE1" w:themeFill="background2"/>
                <w:textDirection w:val="tbRlV"/>
              </w:tcPr>
              <w:p w14:paraId="5C6A8894"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7E068003"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A69E2A8" w14:textId="77777777" w:rsidR="00D27E55"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すべての一般会員の注文情報を取得</w:t>
                </w:r>
              </w:p>
              <w:p w14:paraId="2B2932B4"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・会員氏名、注文日時、</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、合計金額を表示</w:t>
                </w:r>
              </w:p>
              <w:p w14:paraId="668AFDE7"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D3B70F0"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6C68A83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w:t>
                </w:r>
                <w:r w:rsidRPr="00057D0B">
                  <w:rPr>
                    <w:rFonts w:ascii="メイリオ" w:eastAsia="メイリオ" w:hAnsi="メイリオ" w:cs="メイリオ" w:hint="eastAsia"/>
                    <w:sz w:val="18"/>
                    <w:szCs w:val="18"/>
                  </w:rPr>
                  <w:t>」クリック時</w:t>
                </w:r>
              </w:p>
              <w:p w14:paraId="060A17BB"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・「注文詳細画面」で「戻る」ボタンクリック時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4C3D1B0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sidRPr="00057D0B">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5F41C66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注文一覧画面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79667EB1"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6AAA1505"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52523FE4"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869F60E"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41143F6"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691C25" w14:textId="77777777" w:rsidR="00D27E55" w:rsidRPr="00057D0B"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注文詳細表示</w:t>
                </w:r>
              </w:p>
            </w:tc>
            <w:tc>
              <w:tcPr>
                <w:tcW w:w="5812" w:type="dxa"/>
                <w:tcBorders>
                  <w:left w:val="single" w:sz="4" w:space="0" w:color="B6DDE8" w:themeColor="accent5" w:themeTint="66"/>
                  <w:right w:val="single" w:sz="4" w:space="0" w:color="B6DDE8" w:themeColor="accent5" w:themeTint="66"/>
                </w:tcBorders>
                <w:shd w:val="clear" w:color="auto" w:fill="auto"/>
              </w:tcPr>
              <w:p w14:paraId="1C6980E0"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※共通する処理内容を記載</w:t>
                </w:r>
              </w:p>
              <w:p w14:paraId="1681C527"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利用者の種別により、</w:t>
                </w:r>
                <w:r>
                  <w:rPr>
                    <w:rFonts w:ascii="メイリオ" w:eastAsia="メイリオ" w:hAnsi="メイリオ" w:cs="メイリオ" w:hint="eastAsia"/>
                    <w:sz w:val="18"/>
                    <w:szCs w:val="18"/>
                  </w:rPr>
                  <w:t>利用タイミングが異なる</w:t>
                </w:r>
              </w:p>
              <w:p w14:paraId="0B75305A" w14:textId="77777777" w:rsidR="00D27E55" w:rsidRPr="00B10868"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B10868">
                  <w:rPr>
                    <w:rFonts w:ascii="メイリオ" w:eastAsia="メイリオ" w:hAnsi="メイリオ" w:cs="メイリオ" w:hint="eastAsia"/>
                    <w:sz w:val="18"/>
                    <w:szCs w:val="18"/>
                  </w:rPr>
                  <w:t>異なる</w:t>
                </w:r>
                <w:r>
                  <w:rPr>
                    <w:rFonts w:ascii="メイリオ" w:eastAsia="メイリオ" w:hAnsi="メイリオ" w:cs="メイリオ" w:hint="eastAsia"/>
                    <w:sz w:val="18"/>
                    <w:szCs w:val="18"/>
                  </w:rPr>
                  <w:t>点については、</w:t>
                </w:r>
                <w:r w:rsidRPr="00B10868">
                  <w:rPr>
                    <w:rFonts w:ascii="メイリオ" w:eastAsia="メイリオ" w:hAnsi="メイリオ" w:cs="メイリオ" w:hint="eastAsia"/>
                    <w:sz w:val="18"/>
                    <w:szCs w:val="18"/>
                  </w:rPr>
                  <w:t>画面毎に記載</w:t>
                </w:r>
              </w:p>
              <w:p w14:paraId="29CCB59A"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2D5FA4A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・該当する注文情報の詳細を取得</w:t>
                </w:r>
              </w:p>
              <w:p w14:paraId="493D1826" w14:textId="77777777" w:rsidR="00D27E55" w:rsidRPr="00717BC3"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・注文時の商品単価から合計金額を算出し表示</w:t>
                </w:r>
              </w:p>
            </w:tc>
            <w:tc>
              <w:tcPr>
                <w:tcW w:w="945" w:type="dxa"/>
                <w:tcBorders>
                  <w:left w:val="single" w:sz="4" w:space="0" w:color="B6DDE8" w:themeColor="accent5" w:themeTint="66"/>
                  <w:right w:val="single" w:sz="4" w:space="0" w:color="B6DDE8" w:themeColor="accent5" w:themeTint="66"/>
                </w:tcBorders>
                <w:shd w:val="clear" w:color="auto" w:fill="auto"/>
              </w:tcPr>
              <w:p w14:paraId="47D45673" w14:textId="77777777" w:rsidR="00D27E55" w:rsidRPr="00057D0B"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38056227" w14:textId="77777777" w:rsidR="00D27E55" w:rsidRPr="00717BC3" w:rsidRDefault="002F576E"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850" w:type="dxa"/>
                <w:tcBorders>
                  <w:left w:val="single" w:sz="4" w:space="0" w:color="B6DDE8" w:themeColor="accent5" w:themeTint="66"/>
                  <w:right w:val="single" w:sz="4" w:space="0" w:color="B6DDE8" w:themeColor="accent5" w:themeTint="66"/>
                </w:tcBorders>
                <w:shd w:val="clear" w:color="auto" w:fill="auto"/>
              </w:tcPr>
              <w:p w14:paraId="41934CF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4AFD18B8" w14:textId="77777777" w:rsidR="00D27E55" w:rsidRPr="00057D0B"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r w:rsidR="00D27E55" w:rsidRPr="00057D0B" w14:paraId="784F897B" w14:textId="77777777" w:rsidTr="00030245">
            <w:trPr>
              <w:cantSplit/>
              <w:trHeight w:val="681"/>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9F55A47"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4951A20"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71830A5"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60ED687"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5248AF7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497F56F2" w14:textId="77777777" w:rsidR="00D27E55" w:rsidRPr="00057D0B" w:rsidRDefault="00D27E55" w:rsidP="00020AA3">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で、注文日時クリック時</w:t>
                </w:r>
              </w:p>
            </w:tc>
            <w:tc>
              <w:tcPr>
                <w:tcW w:w="945" w:type="dxa"/>
                <w:tcBorders>
                  <w:left w:val="single" w:sz="4" w:space="0" w:color="B6DDE8" w:themeColor="accent5" w:themeTint="66"/>
                  <w:right w:val="single" w:sz="4" w:space="0" w:color="B6DDE8" w:themeColor="accent5" w:themeTint="66"/>
                </w:tcBorders>
                <w:shd w:val="clear" w:color="auto" w:fill="auto"/>
              </w:tcPr>
              <w:p w14:paraId="35375409"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269FBA1C"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auto"/>
              </w:tcPr>
              <w:p w14:paraId="58B379AB"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D27E55" w:rsidRPr="00057D0B" w14:paraId="0C9C63EA" w14:textId="77777777" w:rsidTr="00030245">
            <w:trPr>
              <w:cantSplit/>
              <w:trHeight w:val="53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1E5A3743" w14:textId="77777777" w:rsidR="00D27E55" w:rsidRPr="00057D0B" w:rsidRDefault="00D27E55" w:rsidP="00D27E55">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606B752"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4AB37E2F"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FCB028" w14:textId="77777777" w:rsidR="00D27E55" w:rsidRDefault="00D27E55" w:rsidP="00D27E5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EEECE1" w:themeFill="background2"/>
              </w:tcPr>
              <w:p w14:paraId="12FEDBA1" w14:textId="77777777" w:rsidR="00D27E55" w:rsidRPr="00057D0B" w:rsidRDefault="00D27E55"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563C74F2" w14:textId="77777777" w:rsidR="00D27E55" w:rsidRPr="00057D0B" w:rsidRDefault="00D27E55" w:rsidP="00020AA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で、注文者の氏名クリック時</w:t>
                </w:r>
              </w:p>
            </w:tc>
            <w:tc>
              <w:tcPr>
                <w:tcW w:w="945" w:type="dxa"/>
                <w:tcBorders>
                  <w:left w:val="single" w:sz="4" w:space="0" w:color="B6DDE8" w:themeColor="accent5" w:themeTint="66"/>
                  <w:right w:val="single" w:sz="4" w:space="0" w:color="B6DDE8" w:themeColor="accent5" w:themeTint="66"/>
                </w:tcBorders>
                <w:shd w:val="clear" w:color="auto" w:fill="EEECE1" w:themeFill="background2"/>
              </w:tcPr>
              <w:p w14:paraId="685F505D"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tc>
            <w:tc>
              <w:tcPr>
                <w:tcW w:w="1040" w:type="dxa"/>
                <w:gridSpan w:val="2"/>
                <w:tcBorders>
                  <w:left w:val="single" w:sz="4" w:space="0" w:color="B6DDE8" w:themeColor="accent5" w:themeTint="66"/>
                  <w:right w:val="single" w:sz="4" w:space="0" w:color="B6DDE8" w:themeColor="accent5" w:themeTint="66"/>
                </w:tcBorders>
                <w:shd w:val="clear" w:color="auto" w:fill="EEECE1" w:themeFill="background2"/>
              </w:tcPr>
              <w:p w14:paraId="2B9AE191"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注文詳細画面</w:t>
                </w:r>
              </w:p>
            </w:tc>
            <w:tc>
              <w:tcPr>
                <w:tcW w:w="850" w:type="dxa"/>
                <w:tcBorders>
                  <w:left w:val="single" w:sz="4" w:space="0" w:color="B6DDE8" w:themeColor="accent5" w:themeTint="66"/>
                  <w:right w:val="single" w:sz="4" w:space="0" w:color="B6DDE8" w:themeColor="accent5" w:themeTint="66"/>
                </w:tcBorders>
                <w:shd w:val="clear" w:color="auto" w:fill="EEECE1" w:themeFill="background2"/>
              </w:tcPr>
              <w:p w14:paraId="6FCC5316" w14:textId="77777777" w:rsidR="00D27E55" w:rsidRDefault="00D27E55"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tc>
          </w:tr>
        </w:tbl>
        <w:p w14:paraId="66B1B14B" w14:textId="77777777" w:rsidR="00F9193A" w:rsidRDefault="00F9193A" w:rsidP="00F9193A">
          <w:pPr>
            <w:widowControl/>
            <w:spacing w:line="240" w:lineRule="auto"/>
            <w:ind w:leftChars="0" w:left="0"/>
            <w:jc w:val="left"/>
          </w:pPr>
          <w:r>
            <w:br w:type="page"/>
          </w:r>
        </w:p>
        <w:p w14:paraId="49EB674F" w14:textId="01ED5C09" w:rsidR="00155A1A"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898"/>
            <w:gridCol w:w="95"/>
            <w:gridCol w:w="850"/>
          </w:tblGrid>
          <w:tr w:rsidR="00155A1A" w:rsidRPr="00057D0B" w14:paraId="6FE90259"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6E70C1A" w14:textId="77777777" w:rsidR="00155A1A" w:rsidRPr="00057D0B" w:rsidRDefault="00155A1A"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8C8297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4"/>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1EAD8C0"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98A0B86"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155A1A" w:rsidRPr="00057D0B" w14:paraId="7BDD7CEF" w14:textId="77777777" w:rsidTr="004F2F4D">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90BF509" w14:textId="77777777" w:rsidR="00155A1A" w:rsidRPr="00057D0B" w:rsidRDefault="00155A1A"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C438E8"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14C7DF92"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52D89BD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gridSpan w:val="2"/>
                <w:tcBorders>
                  <w:left w:val="single" w:sz="4" w:space="0" w:color="B6DDE8" w:themeColor="accent5" w:themeTint="66"/>
                  <w:right w:val="single" w:sz="4" w:space="0" w:color="B6DDE8" w:themeColor="accent5" w:themeTint="66"/>
                </w:tcBorders>
              </w:tcPr>
              <w:p w14:paraId="5AE02D1F"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52FF52C" w14:textId="77777777" w:rsidR="00155A1A" w:rsidRPr="00057D0B" w:rsidRDefault="00155A1A"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E3A5A" w:rsidRPr="00057D0B" w14:paraId="5C55E684"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7B0EE8DD" w14:textId="77777777" w:rsidR="003E3A5A" w:rsidRPr="00057D0B" w:rsidRDefault="003E3A5A" w:rsidP="00D27E5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60852DC" w14:textId="77777777" w:rsidR="003E3A5A" w:rsidRPr="00057D0B" w:rsidRDefault="003E3A5A" w:rsidP="00252D8F">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085F7D0B" w14:textId="77777777" w:rsidR="003E3A5A" w:rsidRPr="00057D0B" w:rsidRDefault="003E3A5A" w:rsidP="00D27E5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524CCE89" w14:textId="77777777" w:rsidR="003E3A5A" w:rsidRDefault="003E3A5A"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79C38CE" w14:textId="77777777" w:rsidR="003E3A5A" w:rsidRDefault="003E3A5A" w:rsidP="003E3A5A">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C2B46" w14:textId="77777777" w:rsidR="003E3A5A" w:rsidRPr="00057D0B"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＜利用タイミング＞</w:t>
                </w:r>
              </w:p>
              <w:p w14:paraId="7255009B"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・買い物かご画面「</w:t>
                </w:r>
                <w:r>
                  <w:rPr>
                    <w:rFonts w:ascii="メイリオ" w:eastAsia="メイリオ" w:hAnsi="メイリオ" w:cs="メイリオ" w:hint="eastAsia"/>
                    <w:sz w:val="18"/>
                    <w:szCs w:val="18"/>
                  </w:rPr>
                  <w:t>ご注文の手続き</w:t>
                </w:r>
                <w:r w:rsidRPr="00057D0B">
                  <w:rPr>
                    <w:rFonts w:ascii="メイリオ" w:eastAsia="メイリオ" w:hAnsi="メイリオ" w:cs="メイリオ" w:hint="eastAsia"/>
                    <w:sz w:val="18"/>
                    <w:szCs w:val="18"/>
                  </w:rPr>
                  <w:t>」ボタンクリック時</w:t>
                </w:r>
              </w:p>
              <w:p w14:paraId="420534F7" w14:textId="77777777" w:rsidR="003E3A5A"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5CCDCEE8"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入力画面→注文登録確認画面→注文登録完了画面で遷移</w:t>
                </w:r>
              </w:p>
              <w:p w14:paraId="5E8778B0" w14:textId="77777777" w:rsidR="003E3A5A" w:rsidRDefault="003E3A5A"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・各画面に関する処理内容や利用者の操作については、画面毎に記載</w:t>
                </w:r>
              </w:p>
            </w:tc>
            <w:tc>
              <w:tcPr>
                <w:tcW w:w="945" w:type="dxa"/>
                <w:tcBorders>
                  <w:left w:val="single" w:sz="4" w:space="0" w:color="B6DDE8" w:themeColor="accent5" w:themeTint="66"/>
                  <w:right w:val="single" w:sz="4" w:space="0" w:color="B6DDE8" w:themeColor="accent5" w:themeTint="66"/>
                </w:tcBorders>
                <w:shd w:val="clear" w:color="auto" w:fill="auto"/>
              </w:tcPr>
              <w:p w14:paraId="0E2DF30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13D1D78C" w14:textId="77777777" w:rsidR="003E3A5A" w:rsidRDefault="002F576E" w:rsidP="00D27E5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7446D492" w14:textId="77777777" w:rsidR="003E3A5A" w:rsidRPr="00057D0B" w:rsidRDefault="003E3A5A" w:rsidP="00D27E5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3E3A5A" w:rsidRPr="00057D0B" w14:paraId="7AD09217" w14:textId="77777777" w:rsidTr="004F2F4D">
            <w:trPr>
              <w:cantSplit/>
              <w:trHeight w:val="1634"/>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66792AFF" w14:textId="77777777" w:rsidR="003E3A5A" w:rsidRDefault="003E3A5A" w:rsidP="003E3A5A">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17358B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511E794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1EB597"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4A2928D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80F8DEE"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77C4992E"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C3582FB"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・届け先入力欄の表示</w:t>
                </w:r>
              </w:p>
              <w:p w14:paraId="3BEEA808"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会員情報取得し、届け先入力欄の初期値として表示</w:t>
                </w:r>
              </w:p>
              <w:p w14:paraId="4DB1145F" w14:textId="77777777" w:rsidR="004D1084" w:rsidRPr="00057D0B"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D6755B5" w14:textId="77777777" w:rsidR="004D1084" w:rsidRDefault="004D1084"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・届け先情報を編集し、「次へ」ボタンをクリック</w:t>
                </w:r>
              </w:p>
              <w:p w14:paraId="204FC863" w14:textId="77777777" w:rsidR="003E3A5A" w:rsidRDefault="002F576E" w:rsidP="004D1084">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C74A51" w14:textId="77777777" w:rsidR="003E3A5A" w:rsidRPr="00B10868" w:rsidRDefault="003E3A5A"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・利用者の</w:t>
                </w:r>
                <w:r w:rsidRPr="00B10868">
                  <w:rPr>
                    <w:rFonts w:ascii="メイリオ" w:eastAsia="メイリオ" w:hAnsi="メイリオ" w:cs="メイリオ" w:hint="eastAsia"/>
                    <w:sz w:val="18"/>
                    <w:szCs w:val="18"/>
                  </w:rPr>
                  <w:t>操作により入力された値の</w:t>
                </w:r>
                <w:r>
                  <w:rPr>
                    <w:rFonts w:ascii="メイリオ" w:eastAsia="メイリオ" w:hAnsi="メイリオ" w:cs="メイリオ" w:hint="eastAsia"/>
                    <w:sz w:val="18"/>
                    <w:szCs w:val="18"/>
                  </w:rPr>
                  <w:t>受取り</w:t>
                </w:r>
              </w:p>
              <w:p w14:paraId="0B7AE2C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・入力値の形式チェック</w:t>
                </w:r>
              </w:p>
              <w:p w14:paraId="045B1F4D" w14:textId="77777777" w:rsidR="00884E48" w:rsidRDefault="00884E48"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・入力値を次の画面に受渡し</w:t>
                </w:r>
              </w:p>
              <w:p w14:paraId="36CC7E20"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w:t>
                </w:r>
                <w:r w:rsidR="00CD4872">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E0F717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・入力値の形式が間違っていた場合：</w:t>
                </w:r>
              </w:p>
              <w:p w14:paraId="11807B8F" w14:textId="77777777" w:rsidR="003E3A5A" w:rsidRDefault="003E3A5A" w:rsidP="003E3A5A">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「届け先入力画面」に</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と入力値を表示</w:t>
                </w:r>
              </w:p>
              <w:p w14:paraId="0910DF9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・入力値の形式があっていた場合：</w:t>
                </w:r>
              </w:p>
              <w:p w14:paraId="675D5D25" w14:textId="77777777" w:rsidR="003E3A5A" w:rsidRPr="00057D0B" w:rsidRDefault="003E3A5A" w:rsidP="004D1084">
                <w:pPr>
                  <w:ind w:leftChars="0" w:left="0" w:firstLineChars="200" w:firstLine="36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「支払い方法入力画面</w:t>
                </w:r>
                <w:r w:rsidR="00884E48">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03CB3960"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2664BEB1"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01F4433A" w14:textId="77777777" w:rsidR="003E3A5A" w:rsidRPr="00057D0B"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一般会員</w:t>
                </w:r>
              </w:p>
              <w:p w14:paraId="12C3C105"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E3A5A" w:rsidRPr="00057D0B" w14:paraId="1C83F71C" w14:textId="77777777" w:rsidTr="004F2F4D">
            <w:trPr>
              <w:cantSplit/>
              <w:trHeight w:val="1225"/>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E8172D2" w14:textId="77777777" w:rsidR="003E3A5A" w:rsidRDefault="003E3A5A" w:rsidP="003E3A5A">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1E9C82"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C67063D" w14:textId="77777777" w:rsidR="003E3A5A" w:rsidRPr="00057D0B" w:rsidRDefault="003E3A5A" w:rsidP="003E3A5A">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76711EE" w14:textId="77777777" w:rsidR="003E3A5A" w:rsidRDefault="003E3A5A" w:rsidP="003E3A5A">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18277AAE"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D9A26EC" w14:textId="77777777" w:rsidR="003E3A5A" w:rsidRDefault="004D1084"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3E3A5A">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3E3A5A">
                  <w:rPr>
                    <w:rFonts w:ascii="メイリオ" w:eastAsia="メイリオ" w:hAnsi="メイリオ" w:cs="メイリオ" w:hint="eastAsia"/>
                    <w:sz w:val="18"/>
                    <w:szCs w:val="18"/>
                  </w:rPr>
                  <w:t>の順に行う</w:t>
                </w:r>
              </w:p>
              <w:p w14:paraId="5DD41109" w14:textId="77777777" w:rsidR="003E3A5A"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E3A5A">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B9E764A"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の選択肢を表示</w:t>
                </w:r>
              </w:p>
              <w:p w14:paraId="792CBD8F" w14:textId="77777777" w:rsidR="004D1084" w:rsidRDefault="002F576E"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4711E7F" w14:textId="77777777" w:rsidR="004D1084" w:rsidRDefault="004D1084"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入力画面「次へ」ボタンクリック時</w:t>
                </w:r>
              </w:p>
              <w:p w14:paraId="42ABB83E" w14:textId="77777777" w:rsidR="003E3A5A" w:rsidRDefault="002F576E" w:rsidP="003E3A5A">
                <w:pPr>
                  <w:pStyle w:val="ab"/>
                  <w:ind w:leftChars="-2" w:left="-4" w:firstLineChars="1" w:firstLine="2"/>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システム内</w:t>
                </w:r>
                <w:r w:rsidR="003E3A5A">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50C7EEA6"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w:t>
                </w:r>
                <w:r w:rsidR="00884E48">
                  <w:rPr>
                    <w:rFonts w:ascii="メイリオ" w:eastAsia="メイリオ" w:hAnsi="メイリオ" w:cs="メイリオ" w:hint="eastAsia"/>
                    <w:sz w:val="18"/>
                    <w:szCs w:val="18"/>
                  </w:rPr>
                  <w:t>画面</w:t>
                </w:r>
                <w:r>
                  <w:rPr>
                    <w:rFonts w:ascii="メイリオ" w:eastAsia="メイリオ" w:hAnsi="メイリオ" w:cs="メイリオ" w:hint="eastAsia"/>
                    <w:sz w:val="18"/>
                    <w:szCs w:val="18"/>
                  </w:rPr>
                  <w:t>の値を</w:t>
                </w:r>
                <w:r w:rsidR="00884E48">
                  <w:rPr>
                    <w:rFonts w:ascii="メイリオ" w:eastAsia="メイリオ" w:hAnsi="メイリオ" w:cs="メイリオ" w:hint="eastAsia"/>
                    <w:sz w:val="18"/>
                    <w:szCs w:val="18"/>
                  </w:rPr>
                  <w:t>取得</w:t>
                </w:r>
              </w:p>
              <w:p w14:paraId="211B452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の選択肢の値を取得</w:t>
                </w:r>
              </w:p>
              <w:p w14:paraId="2E37A8E7" w14:textId="77777777" w:rsidR="00884E48" w:rsidRDefault="002F576E"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4D108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8577C50" w14:textId="77777777" w:rsidR="003E3A5A" w:rsidRPr="00057D0B" w:rsidRDefault="00884E48" w:rsidP="004D108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r w:rsidR="004D1084">
                  <w:rPr>
                    <w:rFonts w:ascii="メイリオ" w:eastAsia="メイリオ" w:hAnsi="メイリオ" w:cs="メイリオ" w:hint="eastAsia"/>
                    <w:sz w:val="18"/>
                    <w:szCs w:val="18"/>
                  </w:rPr>
                  <w:t>を表示</w:t>
                </w:r>
              </w:p>
            </w:tc>
            <w:tc>
              <w:tcPr>
                <w:tcW w:w="945" w:type="dxa"/>
                <w:tcBorders>
                  <w:left w:val="single" w:sz="4" w:space="0" w:color="B6DDE8" w:themeColor="accent5" w:themeTint="66"/>
                  <w:right w:val="single" w:sz="4" w:space="0" w:color="B6DDE8" w:themeColor="accent5" w:themeTint="66"/>
                </w:tcBorders>
                <w:shd w:val="clear" w:color="auto" w:fill="auto"/>
              </w:tcPr>
              <w:p w14:paraId="3F48CD19" w14:textId="77777777" w:rsidR="003E3A5A" w:rsidRDefault="003E3A5A"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66F10F39" w14:textId="77777777" w:rsidR="003E3A5A" w:rsidRDefault="005B4F7C" w:rsidP="003E3A5A">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支払い方法</w:t>
                </w:r>
                <w:r w:rsidR="003E3A5A">
                  <w:rPr>
                    <w:rFonts w:ascii="メイリオ" w:eastAsia="メイリオ" w:hAnsi="メイリオ" w:cs="メイリオ" w:hint="eastAsia"/>
                    <w:sz w:val="18"/>
                    <w:szCs w:val="18"/>
                  </w:rPr>
                  <w:t>入力画面</w:t>
                </w:r>
              </w:p>
            </w:tc>
            <w:tc>
              <w:tcPr>
                <w:tcW w:w="945" w:type="dxa"/>
                <w:gridSpan w:val="2"/>
                <w:tcBorders>
                  <w:left w:val="single" w:sz="4" w:space="0" w:color="B6DDE8" w:themeColor="accent5" w:themeTint="66"/>
                  <w:right w:val="single" w:sz="4" w:space="0" w:color="B6DDE8" w:themeColor="accent5" w:themeTint="66"/>
                </w:tcBorders>
                <w:shd w:val="clear" w:color="auto" w:fill="auto"/>
              </w:tcPr>
              <w:p w14:paraId="48E1E110" w14:textId="77777777" w:rsidR="003E3A5A" w:rsidRDefault="003E3A5A" w:rsidP="003E3A5A">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0DABADEA" w14:textId="77777777" w:rsidR="00884E48" w:rsidRDefault="00884E48" w:rsidP="00155A1A">
          <w:pPr>
            <w:widowControl/>
            <w:spacing w:line="240" w:lineRule="auto"/>
            <w:ind w:leftChars="0" w:left="0"/>
            <w:jc w:val="left"/>
          </w:pPr>
        </w:p>
        <w:p w14:paraId="0E3B9B17" w14:textId="77777777" w:rsidR="00884E48" w:rsidRDefault="00884E48">
          <w:pPr>
            <w:widowControl/>
            <w:spacing w:line="240" w:lineRule="auto"/>
            <w:ind w:leftChars="0" w:left="0"/>
            <w:jc w:val="left"/>
          </w:pPr>
          <w:r>
            <w:br w:type="page"/>
          </w:r>
        </w:p>
        <w:p w14:paraId="1FB973DC" w14:textId="06BB25F1" w:rsidR="00884E48"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3" w:type="dxa"/>
            <w:tblLayout w:type="fixed"/>
            <w:tblLook w:val="0680" w:firstRow="0" w:lastRow="0" w:firstColumn="1" w:lastColumn="0" w:noHBand="1" w:noVBand="1"/>
          </w:tblPr>
          <w:tblGrid>
            <w:gridCol w:w="421"/>
            <w:gridCol w:w="425"/>
            <w:gridCol w:w="425"/>
            <w:gridCol w:w="425"/>
            <w:gridCol w:w="5812"/>
            <w:gridCol w:w="945"/>
            <w:gridCol w:w="47"/>
            <w:gridCol w:w="993"/>
            <w:gridCol w:w="850"/>
          </w:tblGrid>
          <w:tr w:rsidR="00884E48" w:rsidRPr="00057D0B" w14:paraId="3E6E2490"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1696"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E82BC" w14:textId="77777777" w:rsidR="00884E48" w:rsidRPr="00057D0B" w:rsidRDefault="00884E48" w:rsidP="005432A1">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2"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40A2888"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3"/>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4C1D91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850"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BB373CC"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884E48" w:rsidRPr="00057D0B" w14:paraId="1371A71B" w14:textId="77777777" w:rsidTr="005432A1">
            <w:trPr>
              <w:trHeight w:val="308"/>
            </w:trPr>
            <w:tc>
              <w:tcPr>
                <w:cnfStyle w:val="001000000000" w:firstRow="0" w:lastRow="0" w:firstColumn="1" w:lastColumn="0" w:oddVBand="0" w:evenVBand="0" w:oddHBand="0" w:evenHBand="0" w:firstRowFirstColumn="0" w:firstRowLastColumn="0" w:lastRowFirstColumn="0" w:lastRowLastColumn="0"/>
                <w:tcW w:w="84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27D7EC8" w14:textId="77777777" w:rsidR="00884E48" w:rsidRPr="00057D0B" w:rsidRDefault="00884E48" w:rsidP="005432A1">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7589A9"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2" w:type="dxa"/>
                <w:vMerge/>
                <w:tcBorders>
                  <w:left w:val="single" w:sz="4" w:space="0" w:color="B6DDE8" w:themeColor="accent5" w:themeTint="66"/>
                  <w:right w:val="single" w:sz="4" w:space="0" w:color="B6DDE8" w:themeColor="accent5" w:themeTint="66"/>
                </w:tcBorders>
              </w:tcPr>
              <w:p w14:paraId="0F2EEB6B"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2" w:type="dxa"/>
                <w:gridSpan w:val="2"/>
                <w:tcBorders>
                  <w:left w:val="single" w:sz="4" w:space="0" w:color="B6DDE8" w:themeColor="accent5" w:themeTint="66"/>
                  <w:right w:val="single" w:sz="4" w:space="0" w:color="B6DDE8" w:themeColor="accent5" w:themeTint="66"/>
                </w:tcBorders>
              </w:tcPr>
              <w:p w14:paraId="160A253E"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1E4365EF"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850"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AAA5453" w14:textId="77777777" w:rsidR="00884E48" w:rsidRPr="00057D0B" w:rsidRDefault="00884E48" w:rsidP="005432A1">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884E48" w:rsidRPr="00057D0B" w14:paraId="7484D146" w14:textId="77777777" w:rsidTr="00DC0B4C">
            <w:trPr>
              <w:cantSplit/>
              <w:trHeight w:val="1118"/>
            </w:trPr>
            <w:tc>
              <w:tcPr>
                <w:cnfStyle w:val="001000000000" w:firstRow="0" w:lastRow="0" w:firstColumn="1" w:lastColumn="0" w:oddVBand="0" w:evenVBand="0" w:oddHBand="0" w:evenHBand="0" w:firstRowFirstColumn="0" w:firstRowLastColumn="0" w:lastRowFirstColumn="0" w:lastRowLastColumn="0"/>
                <w:tcW w:w="421" w:type="dxa"/>
                <w:vMerge w:val="restart"/>
                <w:tcBorders>
                  <w:left w:val="single" w:sz="4" w:space="0" w:color="B6DDE8" w:themeColor="accent5" w:themeTint="66"/>
                  <w:right w:val="single" w:sz="4" w:space="0" w:color="B6DDE8" w:themeColor="accent5" w:themeTint="66"/>
                </w:tcBorders>
                <w:shd w:val="clear" w:color="auto" w:fill="auto"/>
              </w:tcPr>
              <w:p w14:paraId="0A247E12" w14:textId="77777777" w:rsidR="00884E48" w:rsidRPr="00057D0B" w:rsidRDefault="00884E48" w:rsidP="00884E48">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505220D" w14:textId="77777777" w:rsidR="00884E48" w:rsidRPr="00057D0B" w:rsidRDefault="00884E48" w:rsidP="00884E48">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注文管理</w:t>
                </w:r>
              </w:p>
              <w:p w14:paraId="20F81854"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かか</w:t>
                </w: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68CA0C8E"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3</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A508CB6"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w:t>
                </w:r>
              </w:p>
            </w:tc>
            <w:tc>
              <w:tcPr>
                <w:tcW w:w="5812" w:type="dxa"/>
                <w:tcBorders>
                  <w:left w:val="single" w:sz="4" w:space="0" w:color="B6DDE8" w:themeColor="accent5" w:themeTint="66"/>
                  <w:right w:val="single" w:sz="4" w:space="0" w:color="B6DDE8" w:themeColor="accent5" w:themeTint="66"/>
                </w:tcBorders>
                <w:shd w:val="clear" w:color="auto" w:fill="auto"/>
              </w:tcPr>
              <w:p w14:paraId="6F32F5E2"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110FE228" w14:textId="77777777" w:rsidR="00884E48"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・システム内処理→画面表示→利用者の操作→システム内</w:t>
                </w:r>
                <w:r w:rsidR="00884E48">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884E48">
                  <w:rPr>
                    <w:rFonts w:ascii="メイリオ" w:eastAsia="メイリオ" w:hAnsi="メイリオ" w:cs="メイリオ" w:hint="eastAsia"/>
                    <w:sz w:val="18"/>
                    <w:szCs w:val="18"/>
                  </w:rPr>
                  <w:t>の順に行う</w:t>
                </w:r>
              </w:p>
              <w:p w14:paraId="2963C02C" w14:textId="77777777" w:rsidR="00884E48"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884E48">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72D00ED4"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・買い物かご画面の情報、届け先入力画面、</w:t>
                </w:r>
                <w:r w:rsidR="005B4F7C">
                  <w:rPr>
                    <w:rFonts w:ascii="メイリオ" w:eastAsia="メイリオ" w:hAnsi="メイリオ" w:cs="メイリオ" w:hint="eastAsia"/>
                    <w:sz w:val="18"/>
                    <w:szCs w:val="18"/>
                  </w:rPr>
                  <w:t>支払い方法</w:t>
                </w:r>
                <w:r>
                  <w:rPr>
                    <w:rFonts w:ascii="メイリオ" w:eastAsia="メイリオ" w:hAnsi="メイリオ" w:cs="メイリオ" w:hint="eastAsia"/>
                    <w:sz w:val="18"/>
                    <w:szCs w:val="18"/>
                  </w:rPr>
                  <w:t>入力画面で入力された情報を取得</w:t>
                </w:r>
              </w:p>
              <w:p w14:paraId="32D5D9B8"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・買い物かごの商品情報から在庫状況を確認</w:t>
                </w:r>
                <w:r w:rsidR="00DC0B4C" w:rsidRPr="00EE339D">
                  <w:rPr>
                    <w:rFonts w:ascii="メイリオ" w:eastAsia="メイリオ" w:hAnsi="メイリオ" w:cs="メイリオ" w:hint="eastAsia"/>
                    <w:sz w:val="18"/>
                    <w:szCs w:val="18"/>
                  </w:rPr>
                  <w:t>し、注文商品一覧を生成</w:t>
                </w:r>
              </w:p>
              <w:p w14:paraId="510E47AD"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在庫なし：注文商品に含め</w:t>
                </w:r>
                <w:r w:rsidR="00DC0B4C" w:rsidRPr="00EE339D">
                  <w:rPr>
                    <w:rFonts w:ascii="メイリオ" w:eastAsia="メイリオ" w:hAnsi="メイリオ" w:cs="メイリオ" w:hint="eastAsia"/>
                    <w:sz w:val="18"/>
                    <w:szCs w:val="18"/>
                  </w:rPr>
                  <w:t>ない</w:t>
                </w:r>
              </w:p>
              <w:p w14:paraId="2BE09DE7" w14:textId="77777777" w:rsidR="004D1084" w:rsidRPr="00EE339D" w:rsidRDefault="004D108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在庫数＜注文数：注文商品</w:t>
                </w:r>
                <w:r w:rsidR="00DC0B4C" w:rsidRPr="00EE339D">
                  <w:rPr>
                    <w:rFonts w:ascii="メイリオ" w:eastAsia="メイリオ" w:hAnsi="メイリオ" w:cs="メイリオ" w:hint="eastAsia"/>
                    <w:sz w:val="18"/>
                    <w:szCs w:val="18"/>
                  </w:rPr>
                  <w:t>数を在庫数に変更し、小計を算出</w:t>
                </w:r>
              </w:p>
              <w:p w14:paraId="63166987" w14:textId="77777777" w:rsidR="00DC0B4C"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 xml:space="preserve">  </w:t>
                </w:r>
                <w:r w:rsidR="002F576E" w:rsidRPr="00EE339D">
                  <w:rPr>
                    <w:rFonts w:ascii="メイリオ" w:eastAsia="メイリオ" w:hAnsi="メイリオ" w:cs="メイリオ" w:hint="eastAsia"/>
                    <w:sz w:val="18"/>
                    <w:szCs w:val="18"/>
                  </w:rPr>
                  <w:t>-</w:t>
                </w:r>
                <w:r w:rsidRPr="00EE339D">
                  <w:rPr>
                    <w:rFonts w:ascii="メイリオ" w:eastAsia="メイリオ" w:hAnsi="メイリオ" w:cs="メイリオ" w:hint="eastAsia"/>
                    <w:sz w:val="18"/>
                    <w:szCs w:val="18"/>
                  </w:rPr>
                  <w:t>在庫あり：</w:t>
                </w:r>
                <w:r>
                  <w:rPr>
                    <w:rFonts w:ascii="メイリオ" w:eastAsia="メイリオ" w:hAnsi="メイリオ" w:cs="メイリオ" w:hint="eastAsia"/>
                    <w:sz w:val="18"/>
                    <w:szCs w:val="18"/>
                  </w:rPr>
                  <w:t>買い物かごの注文商品数で小計を算出</w:t>
                </w:r>
              </w:p>
              <w:p w14:paraId="6DDB4C3D"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・買い物かご画面の情報から、小計、合計金額を算出</w:t>
                </w:r>
              </w:p>
              <w:p w14:paraId="1108A517"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3B2309C"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・取得、算出した情報を</w:t>
                </w:r>
                <w:r w:rsidR="00DC0B4C">
                  <w:rPr>
                    <w:rFonts w:ascii="メイリオ" w:eastAsia="メイリオ" w:hAnsi="メイリオ" w:cs="メイリオ" w:hint="eastAsia"/>
                    <w:sz w:val="18"/>
                    <w:szCs w:val="18"/>
                  </w:rPr>
                  <w:t>「注文登録確認画面」に</w:t>
                </w:r>
                <w:r>
                  <w:rPr>
                    <w:rFonts w:ascii="メイリオ" w:eastAsia="メイリオ" w:hAnsi="メイリオ" w:cs="メイリオ" w:hint="eastAsia"/>
                    <w:sz w:val="18"/>
                    <w:szCs w:val="18"/>
                  </w:rPr>
                  <w:t>表示</w:t>
                </w:r>
              </w:p>
              <w:p w14:paraId="35FF8E90" w14:textId="77777777" w:rsidR="00DC0B4C" w:rsidRPr="00EE339D" w:rsidRDefault="00DC0B4C"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・在庫なし、在庫不足商品があった場合は、</w:t>
                </w:r>
                <w:r w:rsidR="005A247D" w:rsidRPr="00EE339D">
                  <w:rPr>
                    <w:rFonts w:ascii="メイリオ" w:eastAsia="メイリオ" w:hAnsi="メイリオ" w:cs="メイリオ" w:hint="eastAsia"/>
                    <w:sz w:val="18"/>
                    <w:szCs w:val="18"/>
                  </w:rPr>
                  <w:t>メッセージ</w:t>
                </w:r>
                <w:r w:rsidRPr="00EE339D">
                  <w:rPr>
                    <w:rFonts w:ascii="メイリオ" w:eastAsia="メイリオ" w:hAnsi="メイリオ" w:cs="メイリオ" w:hint="eastAsia"/>
                    <w:sz w:val="18"/>
                    <w:szCs w:val="18"/>
                  </w:rPr>
                  <w:t>を表示</w:t>
                </w:r>
              </w:p>
              <w:p w14:paraId="280D0581" w14:textId="77777777" w:rsidR="00452A3E" w:rsidRPr="00EE339D" w:rsidRDefault="00452A3E" w:rsidP="00452A3E">
                <w:pPr>
                  <w:ind w:leftChars="0" w:left="180" w:hangingChars="100" w:hanging="18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EE339D">
                  <w:rPr>
                    <w:rFonts w:ascii="メイリオ" w:eastAsia="メイリオ" w:hAnsi="メイリオ" w:cs="メイリオ" w:hint="eastAsia"/>
                    <w:sz w:val="18"/>
                    <w:szCs w:val="18"/>
                  </w:rPr>
                  <w:t>・注文商品すべてが在庫なしだった場合は、「ご注文の確定」ボタン</w:t>
                </w:r>
                <w:r w:rsidRPr="00EE339D">
                  <w:rPr>
                    <w:rFonts w:ascii="メイリオ" w:eastAsia="メイリオ" w:hAnsi="メイリオ" w:cs="メイリオ"/>
                    <w:sz w:val="18"/>
                    <w:szCs w:val="18"/>
                  </w:rPr>
                  <w:br/>
                </w:r>
                <w:r w:rsidRPr="00EE339D">
                  <w:rPr>
                    <w:rFonts w:ascii="メイリオ" w:eastAsia="メイリオ" w:hAnsi="メイリオ" w:cs="メイリオ" w:hint="eastAsia"/>
                    <w:sz w:val="18"/>
                    <w:szCs w:val="18"/>
                  </w:rPr>
                  <w:t>を表示しない</w:t>
                </w:r>
              </w:p>
              <w:p w14:paraId="1698DB84" w14:textId="77777777" w:rsidR="00DC0B4C" w:rsidRPr="00057D0B" w:rsidRDefault="002F576E" w:rsidP="00DC0B4C">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sidRPr="00057D0B">
                  <w:rPr>
                    <w:rFonts w:ascii="メイリオ" w:eastAsia="メイリオ" w:hAnsi="メイリオ" w:cs="メイリオ" w:hint="eastAsia"/>
                    <w:sz w:val="18"/>
                    <w:szCs w:val="18"/>
                  </w:rPr>
                  <w:t>利用</w:t>
                </w:r>
                <w:r w:rsidR="00DC0B4C">
                  <w:rPr>
                    <w:rFonts w:ascii="メイリオ" w:eastAsia="メイリオ" w:hAnsi="メイリオ" w:cs="メイリオ" w:hint="eastAsia"/>
                    <w:sz w:val="18"/>
                    <w:szCs w:val="18"/>
                  </w:rPr>
                  <w:t>者の操作</w:t>
                </w:r>
                <w:r>
                  <w:rPr>
                    <w:rFonts w:ascii="メイリオ" w:eastAsia="メイリオ" w:hAnsi="メイリオ" w:cs="メイリオ" w:hint="eastAsia"/>
                    <w:sz w:val="18"/>
                    <w:szCs w:val="18"/>
                  </w:rPr>
                  <w:t>-</w:t>
                </w:r>
              </w:p>
              <w:p w14:paraId="012A0C88" w14:textId="77777777" w:rsidR="00DC0B4C" w:rsidRDefault="00DC0B4C"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Pr>
                    <w:rFonts w:ascii="メイリオ" w:eastAsia="メイリオ" w:hAnsi="メイリオ" w:cs="メイリオ" w:hint="eastAsia"/>
                    <w:sz w:val="18"/>
                    <w:szCs w:val="18"/>
                  </w:rPr>
                  <w:t>注文内容を確認し「ご注文の確定」ボタンを</w:t>
                </w:r>
                <w:r w:rsidRPr="00057D0B">
                  <w:rPr>
                    <w:rFonts w:ascii="メイリオ" w:eastAsia="メイリオ" w:hAnsi="メイリオ" w:cs="メイリオ" w:hint="eastAsia"/>
                    <w:sz w:val="18"/>
                    <w:szCs w:val="18"/>
                  </w:rPr>
                  <w:t>クリック</w:t>
                </w:r>
              </w:p>
              <w:p w14:paraId="452F6C03" w14:textId="77777777" w:rsidR="00884E48" w:rsidRPr="00B209A4" w:rsidRDefault="002F576E" w:rsidP="00DC0B4C">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システム内</w:t>
                </w:r>
                <w:r w:rsidR="00B209A4">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474F882E" w14:textId="77777777" w:rsidR="00884E48" w:rsidRDefault="00B209A4"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C0B4C">
                  <w:rPr>
                    <w:rFonts w:ascii="メイリオ" w:eastAsia="メイリオ" w:hAnsi="メイリオ" w:cs="メイリオ" w:hint="eastAsia"/>
                    <w:sz w:val="18"/>
                    <w:szCs w:val="18"/>
                  </w:rPr>
                  <w:t>注文登録確認画面で表示した商品一覧</w:t>
                </w:r>
                <w:r w:rsidR="00884E48">
                  <w:rPr>
                    <w:rFonts w:ascii="メイリオ" w:eastAsia="メイリオ" w:hAnsi="メイリオ" w:cs="メイリオ" w:hint="eastAsia"/>
                    <w:sz w:val="18"/>
                    <w:szCs w:val="18"/>
                  </w:rPr>
                  <w:t>、届け先入力画面、</w:t>
                </w:r>
                <w:r w:rsidR="005B4F7C">
                  <w:rPr>
                    <w:rFonts w:ascii="メイリオ" w:eastAsia="メイリオ" w:hAnsi="メイリオ" w:cs="メイリオ" w:hint="eastAsia"/>
                    <w:sz w:val="18"/>
                    <w:szCs w:val="18"/>
                  </w:rPr>
                  <w:t>支払い方法</w:t>
                </w:r>
                <w:r w:rsidR="00884E48">
                  <w:rPr>
                    <w:rFonts w:ascii="メイリオ" w:eastAsia="メイリオ" w:hAnsi="メイリオ" w:cs="メイリオ" w:hint="eastAsia"/>
                    <w:sz w:val="18"/>
                    <w:szCs w:val="18"/>
                  </w:rPr>
                  <w:t>入力画面で入力された情報を取得し、</w:t>
                </w:r>
                <w:r>
                  <w:rPr>
                    <w:rFonts w:ascii="メイリオ" w:eastAsia="メイリオ" w:hAnsi="メイリオ" w:cs="メイリオ" w:hint="eastAsia"/>
                    <w:sz w:val="18"/>
                    <w:szCs w:val="18"/>
                  </w:rPr>
                  <w:t>注文情報、注文商品情報として</w:t>
                </w:r>
                <w:r w:rsidR="000F63C8">
                  <w:rPr>
                    <w:rFonts w:ascii="メイリオ" w:eastAsia="メイリオ" w:hAnsi="メイリオ" w:cs="メイリオ" w:hint="eastAsia"/>
                    <w:sz w:val="18"/>
                    <w:szCs w:val="18"/>
                  </w:rPr>
                  <w:t>データベース</w:t>
                </w:r>
                <w:r w:rsidR="00884E48">
                  <w:rPr>
                    <w:rFonts w:ascii="メイリオ" w:eastAsia="メイリオ" w:hAnsi="メイリオ" w:cs="メイリオ" w:hint="eastAsia"/>
                    <w:sz w:val="18"/>
                    <w:szCs w:val="18"/>
                  </w:rPr>
                  <w:t>へ登録</w:t>
                </w:r>
              </w:p>
              <w:p w14:paraId="512830E4" w14:textId="77777777" w:rsidR="00AA4BC9" w:rsidRDefault="00AA4BC9"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・商品情報の在庫数を注文個数分減らす</w:t>
                </w:r>
              </w:p>
              <w:p w14:paraId="0DE86F0D" w14:textId="77777777" w:rsidR="00B209A4" w:rsidRDefault="002F576E"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B209A4">
                  <w:rPr>
                    <w:rFonts w:ascii="メイリオ" w:eastAsia="メイリオ" w:hAnsi="メイリオ" w:cs="メイリオ" w:hint="eastAsia"/>
                    <w:sz w:val="18"/>
                    <w:szCs w:val="18"/>
                  </w:rPr>
                  <w:t>画面</w:t>
                </w:r>
                <w:r w:rsidR="00AA4BC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28F8FF7E" w14:textId="77777777" w:rsidR="00884E48" w:rsidRPr="00057D0B" w:rsidRDefault="00AA4BC9" w:rsidP="00B209A4">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・「注文登録完了画面」を表示</w:t>
                </w:r>
              </w:p>
            </w:tc>
            <w:tc>
              <w:tcPr>
                <w:tcW w:w="945" w:type="dxa"/>
                <w:tcBorders>
                  <w:left w:val="single" w:sz="4" w:space="0" w:color="B6DDE8" w:themeColor="accent5" w:themeTint="66"/>
                  <w:right w:val="single" w:sz="4" w:space="0" w:color="B6DDE8" w:themeColor="accent5" w:themeTint="66"/>
                </w:tcBorders>
                <w:shd w:val="clear" w:color="auto" w:fill="auto"/>
              </w:tcPr>
              <w:p w14:paraId="736E6055"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C729BB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850" w:type="dxa"/>
                <w:vMerge w:val="restart"/>
                <w:tcBorders>
                  <w:left w:val="single" w:sz="4" w:space="0" w:color="B6DDE8" w:themeColor="accent5" w:themeTint="66"/>
                  <w:right w:val="single" w:sz="4" w:space="0" w:color="B6DDE8" w:themeColor="accent5" w:themeTint="66"/>
                </w:tcBorders>
                <w:shd w:val="clear" w:color="auto" w:fill="auto"/>
              </w:tcPr>
              <w:p w14:paraId="03CD42B5" w14:textId="77777777" w:rsidR="00884E48" w:rsidRPr="00057D0B"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884E48" w:rsidRPr="00057D0B" w14:paraId="206FC36B" w14:textId="77777777" w:rsidTr="00DC0B4C">
            <w:trPr>
              <w:cantSplit/>
              <w:trHeight w:val="1117"/>
            </w:trPr>
            <w:tc>
              <w:tcPr>
                <w:cnfStyle w:val="001000000000" w:firstRow="0" w:lastRow="0" w:firstColumn="1" w:lastColumn="0" w:oddVBand="0" w:evenVBand="0" w:oddHBand="0" w:evenHBand="0" w:firstRowFirstColumn="0" w:firstRowLastColumn="0" w:lastRowFirstColumn="0" w:lastRowLastColumn="0"/>
                <w:tcW w:w="421" w:type="dxa"/>
                <w:vMerge/>
                <w:tcBorders>
                  <w:left w:val="single" w:sz="4" w:space="0" w:color="B6DDE8" w:themeColor="accent5" w:themeTint="66"/>
                  <w:right w:val="single" w:sz="4" w:space="0" w:color="B6DDE8" w:themeColor="accent5" w:themeTint="66"/>
                </w:tcBorders>
                <w:shd w:val="clear" w:color="auto" w:fill="auto"/>
              </w:tcPr>
              <w:p w14:paraId="265D5B20" w14:textId="77777777" w:rsidR="00884E48" w:rsidRPr="00057D0B" w:rsidRDefault="00884E48" w:rsidP="00884E48">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67D954B"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7AD540B3" w14:textId="77777777" w:rsidR="00884E48" w:rsidRPr="00057D0B"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22006CA" w14:textId="77777777" w:rsidR="00884E48" w:rsidRPr="00057D0B" w:rsidRDefault="00884E48" w:rsidP="00884E48">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2" w:type="dxa"/>
                <w:tcBorders>
                  <w:left w:val="single" w:sz="4" w:space="0" w:color="B6DDE8" w:themeColor="accent5" w:themeTint="66"/>
                  <w:right w:val="single" w:sz="4" w:space="0" w:color="B6DDE8" w:themeColor="accent5" w:themeTint="66"/>
                </w:tcBorders>
                <w:shd w:val="clear" w:color="auto" w:fill="auto"/>
              </w:tcPr>
              <w:p w14:paraId="01B165A7" w14:textId="77777777" w:rsid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D956B39" w14:textId="77777777" w:rsidR="00B209A4" w:rsidRPr="00D668E3"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を画面に表示</w:t>
                </w:r>
              </w:p>
              <w:p w14:paraId="383F1BFD" w14:textId="77777777" w:rsidR="00884E48" w:rsidRPr="00B209A4" w:rsidRDefault="00B209A4" w:rsidP="00B209A4">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・「トップへ戻る」リンクの表示</w:t>
                </w:r>
              </w:p>
            </w:tc>
            <w:tc>
              <w:tcPr>
                <w:tcW w:w="945" w:type="dxa"/>
                <w:tcBorders>
                  <w:left w:val="single" w:sz="4" w:space="0" w:color="B6DDE8" w:themeColor="accent5" w:themeTint="66"/>
                  <w:right w:val="single" w:sz="4" w:space="0" w:color="B6DDE8" w:themeColor="accent5" w:themeTint="66"/>
                </w:tcBorders>
                <w:shd w:val="clear" w:color="auto" w:fill="auto"/>
              </w:tcPr>
              <w:p w14:paraId="68217ED1"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1040" w:type="dxa"/>
                <w:gridSpan w:val="2"/>
                <w:tcBorders>
                  <w:left w:val="single" w:sz="4" w:space="0" w:color="B6DDE8" w:themeColor="accent5" w:themeTint="66"/>
                  <w:right w:val="single" w:sz="4" w:space="0" w:color="B6DDE8" w:themeColor="accent5" w:themeTint="66"/>
                </w:tcBorders>
                <w:shd w:val="clear" w:color="auto" w:fill="auto"/>
              </w:tcPr>
              <w:p w14:paraId="680B03D2" w14:textId="77777777" w:rsidR="00884E48" w:rsidRDefault="00884E48" w:rsidP="00884E48">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注文登録完了画面</w:t>
                </w:r>
              </w:p>
            </w:tc>
            <w:tc>
              <w:tcPr>
                <w:tcW w:w="850" w:type="dxa"/>
                <w:vMerge/>
                <w:tcBorders>
                  <w:left w:val="single" w:sz="4" w:space="0" w:color="B6DDE8" w:themeColor="accent5" w:themeTint="66"/>
                  <w:right w:val="single" w:sz="4" w:space="0" w:color="B6DDE8" w:themeColor="accent5" w:themeTint="66"/>
                </w:tcBorders>
                <w:shd w:val="clear" w:color="auto" w:fill="auto"/>
              </w:tcPr>
              <w:p w14:paraId="099E7EB6" w14:textId="77777777" w:rsidR="00884E48" w:rsidRDefault="00884E48" w:rsidP="00884E48">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7AA8954B" w14:textId="77777777" w:rsidR="00884E48" w:rsidRDefault="00884E48" w:rsidP="00155A1A">
          <w:pPr>
            <w:widowControl/>
            <w:spacing w:line="240" w:lineRule="auto"/>
            <w:ind w:leftChars="0" w:left="0"/>
            <w:jc w:val="left"/>
          </w:pPr>
        </w:p>
        <w:p w14:paraId="30744BA5" w14:textId="77777777" w:rsidR="00155A1A" w:rsidRDefault="00155A1A" w:rsidP="00155A1A">
          <w:pPr>
            <w:widowControl/>
            <w:spacing w:line="240" w:lineRule="auto"/>
            <w:ind w:leftChars="0" w:left="0"/>
            <w:jc w:val="left"/>
          </w:pPr>
          <w:r>
            <w:br w:type="page"/>
          </w:r>
        </w:p>
        <w:p w14:paraId="7886B3E8" w14:textId="2B1B8F95" w:rsidR="004F2F4D"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426"/>
            <w:gridCol w:w="425"/>
            <w:gridCol w:w="425"/>
            <w:gridCol w:w="425"/>
            <w:gridCol w:w="5670"/>
            <w:gridCol w:w="993"/>
            <w:gridCol w:w="992"/>
            <w:gridCol w:w="992"/>
          </w:tblGrid>
          <w:tr w:rsidR="004F2F4D" w:rsidRPr="00057D0B" w14:paraId="02ECEB1E"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B0C99C" w14:textId="77777777" w:rsidR="004F2F4D" w:rsidRPr="00057D0B" w:rsidRDefault="004F2F4D" w:rsidP="004F2F4D">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33491A"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18845B5"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E713BB"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4F2F4D" w:rsidRPr="00057D0B" w14:paraId="694877A2" w14:textId="77777777" w:rsidTr="00422FF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6048CE1" w14:textId="77777777" w:rsidR="004F2F4D" w:rsidRPr="00057D0B" w:rsidRDefault="004F2F4D" w:rsidP="004F2F4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79D695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3CDDD6D0"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2586BE9C"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D4B205E"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6258ABF" w14:textId="77777777" w:rsidR="004F2F4D" w:rsidRPr="00057D0B" w:rsidRDefault="004F2F4D" w:rsidP="004F2F4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AA4BC9" w:rsidRPr="00057D0B" w14:paraId="536AA68D" w14:textId="77777777" w:rsidTr="00AA4BC9">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val="restart"/>
                <w:tcBorders>
                  <w:left w:val="single" w:sz="4" w:space="0" w:color="B6DDE8" w:themeColor="accent5" w:themeTint="66"/>
                  <w:right w:val="single" w:sz="4" w:space="0" w:color="B6DDE8" w:themeColor="accent5" w:themeTint="66"/>
                </w:tcBorders>
                <w:shd w:val="clear" w:color="auto" w:fill="auto"/>
              </w:tcPr>
              <w:p w14:paraId="1C226F2D" w14:textId="77777777" w:rsidR="00AA4BC9" w:rsidRDefault="00AA4BC9" w:rsidP="00AA4BC9">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700FC558" w14:textId="77777777" w:rsidR="00AA4BC9" w:rsidRDefault="00AA4BC9" w:rsidP="00AA4BC9">
                <w:pPr>
                  <w:ind w:left="84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812C36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2DFC2D9"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tc>
            <w:tc>
              <w:tcPr>
                <w:tcW w:w="425" w:type="dxa"/>
                <w:tcBorders>
                  <w:left w:val="single" w:sz="4" w:space="0" w:color="B6DDE8" w:themeColor="accent5" w:themeTint="66"/>
                  <w:right w:val="single" w:sz="4" w:space="0" w:color="B6DDE8" w:themeColor="accent5" w:themeTint="66"/>
                </w:tcBorders>
                <w:shd w:val="clear" w:color="auto" w:fill="EEECE1" w:themeFill="background2"/>
              </w:tcPr>
              <w:p w14:paraId="0D42FD0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425" w:type="dxa"/>
                <w:tcBorders>
                  <w:left w:val="single" w:sz="4" w:space="0" w:color="B6DDE8" w:themeColor="accent5" w:themeTint="66"/>
                  <w:right w:val="single" w:sz="4" w:space="0" w:color="B6DDE8" w:themeColor="accent5" w:themeTint="66"/>
                </w:tcBorders>
                <w:shd w:val="clear" w:color="auto" w:fill="EEECE1" w:themeFill="background2"/>
                <w:textDirection w:val="tbRlV"/>
              </w:tcPr>
              <w:p w14:paraId="5DF1316F"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090244E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719C94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管理者</w:t>
                </w:r>
                <w:r w:rsidR="000F63C8">
                  <w:rPr>
                    <w:rFonts w:ascii="メイリオ" w:eastAsia="メイリオ" w:hAnsi="メイリオ" w:cs="メイリオ" w:hint="eastAsia"/>
                    <w:sz w:val="18"/>
                    <w:szCs w:val="18"/>
                  </w:rPr>
                  <w:t>用</w:t>
                </w:r>
                <w:r w:rsidR="005A247D">
                  <w:rPr>
                    <w:rFonts w:ascii="メイリオ" w:eastAsia="メイリオ" w:hAnsi="メイリオ" w:cs="メイリオ" w:hint="eastAsia"/>
                    <w:sz w:val="18"/>
                    <w:szCs w:val="18"/>
                  </w:rPr>
                  <w:t>メニュー</w:t>
                </w:r>
                <w:r w:rsidR="000F63C8">
                  <w:rPr>
                    <w:rFonts w:ascii="メイリオ" w:eastAsia="メイリオ" w:hAnsi="メイリオ" w:cs="メイリオ" w:hint="eastAsia"/>
                    <w:sz w:val="18"/>
                    <w:szCs w:val="18"/>
                  </w:rPr>
                  <w:t>画面</w:t>
                </w:r>
                <w:r w:rsidR="00020AA3">
                  <w:rPr>
                    <w:rFonts w:ascii="メイリオ" w:eastAsia="メイリオ" w:hAnsi="メイリオ" w:cs="メイリオ" w:hint="eastAsia"/>
                    <w:sz w:val="18"/>
                    <w:szCs w:val="18"/>
                  </w:rPr>
                  <w:t>」で</w:t>
                </w:r>
                <w:r>
                  <w:rPr>
                    <w:rFonts w:ascii="メイリオ" w:eastAsia="メイリオ" w:hAnsi="メイリオ" w:cs="メイリオ" w:hint="eastAsia"/>
                    <w:sz w:val="18"/>
                    <w:szCs w:val="18"/>
                  </w:rPr>
                  <w:t>「会員一覧」クリック時</w:t>
                </w:r>
              </w:p>
              <w:p w14:paraId="734C6D1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F576E">
                  <w:rPr>
                    <w:rFonts w:ascii="メイリオ" w:eastAsia="メイリオ" w:hAnsi="メイリオ" w:cs="メイリオ" w:hint="eastAsia"/>
                    <w:sz w:val="18"/>
                    <w:szCs w:val="18"/>
                  </w:rPr>
                  <w:t>サイドバー</w:t>
                </w:r>
                <w:r>
                  <w:rPr>
                    <w:rFonts w:ascii="メイリオ" w:eastAsia="メイリオ" w:hAnsi="メイリオ" w:cs="メイリオ" w:hint="eastAsia"/>
                    <w:sz w:val="18"/>
                    <w:szCs w:val="18"/>
                  </w:rPr>
                  <w:t>「会員一覧」クリック時</w:t>
                </w:r>
              </w:p>
              <w:p w14:paraId="56019D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11FC0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・会員情報を取得</w:t>
                </w:r>
              </w:p>
              <w:p w14:paraId="27FE8318"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・会員情報の一覧を表示</w:t>
                </w:r>
              </w:p>
              <w:p w14:paraId="69F7EE6E" w14:textId="77777777" w:rsidR="00AA4BC9" w:rsidRPr="00057D0B"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sidRPr="00057D0B">
                  <w:rPr>
                    <w:rFonts w:ascii="メイリオ" w:eastAsia="メイリオ" w:hAnsi="メイリオ" w:cs="メイリオ" w:hint="eastAsia"/>
                    <w:sz w:val="18"/>
                    <w:szCs w:val="18"/>
                  </w:rPr>
                  <w:t>遷移を表示</w:t>
                </w:r>
              </w:p>
              <w:p w14:paraId="6782F36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会員情報が10件以下の場合：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番号のみ</w:t>
                </w:r>
              </w:p>
              <w:p w14:paraId="25C1E4BC"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会員情報が11件以上の場合：</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番号と</w:t>
                </w:r>
                <w:r w:rsidR="005A247D">
                  <w:rPr>
                    <w:rFonts w:ascii="メイリオ" w:eastAsia="メイリオ" w:hAnsi="メイリオ" w:cs="メイリオ" w:hint="eastAsia"/>
                    <w:sz w:val="18"/>
                    <w:szCs w:val="18"/>
                  </w:rPr>
                  <w:t>ページ</w:t>
                </w:r>
                <w:r>
                  <w:rPr>
                    <w:rFonts w:ascii="メイリオ" w:eastAsia="メイリオ" w:hAnsi="メイリオ" w:cs="メイリオ" w:hint="eastAsia"/>
                    <w:sz w:val="18"/>
                    <w:szCs w:val="18"/>
                  </w:rPr>
                  <w:t>遷移のリンク</w:t>
                </w:r>
              </w:p>
              <w:p w14:paraId="1A70B9FF"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・一覧に操作ボタンの表示</w:t>
                </w:r>
              </w:p>
              <w:p w14:paraId="719C19D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・一覧に表示している会員の利用者種別により、操作ボタンを変更</w:t>
                </w:r>
              </w:p>
              <w:p w14:paraId="0C99364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一般会員・運用管理者：「変更」「削除」ボタン表示</w:t>
                </w:r>
              </w:p>
              <w:p w14:paraId="6CC36F4B"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システム管理者：「変更」ボタンのみ表示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09190FA"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737CB3"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83832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84AEB0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D28059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1719A779"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3D845A5F"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198BBE9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val="restart"/>
                <w:tcBorders>
                  <w:left w:val="single" w:sz="4" w:space="0" w:color="B6DDE8" w:themeColor="accent5" w:themeTint="66"/>
                  <w:right w:val="single" w:sz="4" w:space="0" w:color="B6DDE8" w:themeColor="accent5" w:themeTint="66"/>
                </w:tcBorders>
                <w:shd w:val="clear" w:color="auto" w:fill="auto"/>
              </w:tcPr>
              <w:p w14:paraId="211C472F"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p w14:paraId="54E387C0"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2</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7DBBB0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会員詳細表示</w:t>
                </w:r>
              </w:p>
            </w:tc>
            <w:tc>
              <w:tcPr>
                <w:tcW w:w="5670" w:type="dxa"/>
                <w:tcBorders>
                  <w:left w:val="single" w:sz="4" w:space="0" w:color="B6DDE8" w:themeColor="accent5" w:themeTint="66"/>
                  <w:right w:val="single" w:sz="4" w:space="0" w:color="B6DDE8" w:themeColor="accent5" w:themeTint="66"/>
                </w:tcBorders>
                <w:shd w:val="clear" w:color="auto" w:fill="auto"/>
              </w:tcPr>
              <w:p w14:paraId="03A1B83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6E248E7C" w14:textId="77777777" w:rsidR="00AA4BC9" w:rsidRPr="00927C9A"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B7B24F5"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7D0B">
                  <w:rPr>
                    <w:rFonts w:ascii="メイリオ" w:eastAsia="メイリオ" w:hAnsi="メイリオ" w:cs="メイリオ" w:hint="eastAsia"/>
                    <w:sz w:val="18"/>
                    <w:szCs w:val="18"/>
                  </w:rPr>
                  <w:t>＜処理内容＞</w:t>
                </w:r>
              </w:p>
              <w:p w14:paraId="0E4592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・該当する会員情報の詳細を取得し、表示</w:t>
                </w:r>
              </w:p>
              <w:p w14:paraId="1E1FE32E"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は表示しない</w:t>
                </w:r>
              </w:p>
            </w:tc>
            <w:tc>
              <w:tcPr>
                <w:tcW w:w="993" w:type="dxa"/>
                <w:tcBorders>
                  <w:left w:val="single" w:sz="4" w:space="0" w:color="B6DDE8" w:themeColor="accent5" w:themeTint="66"/>
                  <w:right w:val="single" w:sz="4" w:space="0" w:color="B6DDE8" w:themeColor="accent5" w:themeTint="66"/>
                </w:tcBorders>
                <w:shd w:val="clear" w:color="auto" w:fill="auto"/>
              </w:tcPr>
              <w:p w14:paraId="485B2CB5"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CCF0327" w14:textId="77777777" w:rsidR="00AA4BC9"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CB8E27B"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BD57781"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07565C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AA4BC9" w:rsidRPr="00057D0B" w14:paraId="784B666A" w14:textId="77777777" w:rsidTr="00422FFB">
            <w:trPr>
              <w:cantSplit/>
              <w:trHeight w:val="1392"/>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4E3A90FE" w14:textId="77777777" w:rsidR="00AA4BC9"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37D9376A"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232FC0DD" w14:textId="77777777" w:rsidR="00AA4BC9" w:rsidRDefault="00AA4BC9" w:rsidP="00AA4BC9">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A06B294" w14:textId="77777777" w:rsidR="00AA4BC9" w:rsidRDefault="00AA4BC9" w:rsidP="00AA4BC9">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auto"/>
              </w:tcPr>
              <w:p w14:paraId="6DFDBED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A902217"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4678A54C"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D6A1F64"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・「変更」、「退会」ボタンを表示</w:t>
                </w:r>
              </w:p>
            </w:tc>
            <w:tc>
              <w:tcPr>
                <w:tcW w:w="993" w:type="dxa"/>
                <w:tcBorders>
                  <w:left w:val="single" w:sz="4" w:space="0" w:color="B6DDE8" w:themeColor="accent5" w:themeTint="66"/>
                  <w:right w:val="single" w:sz="4" w:space="0" w:color="B6DDE8" w:themeColor="accent5" w:themeTint="66"/>
                </w:tcBorders>
                <w:shd w:val="clear" w:color="auto" w:fill="auto"/>
              </w:tcPr>
              <w:p w14:paraId="0B42FD72"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2401C82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auto"/>
              </w:tcPr>
              <w:p w14:paraId="7368031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AA4BC9" w:rsidRPr="00057D0B" w14:paraId="03F47597" w14:textId="77777777" w:rsidTr="00422FFB">
            <w:trPr>
              <w:cantSplit/>
              <w:trHeight w:val="1449"/>
            </w:trPr>
            <w:tc>
              <w:tcPr>
                <w:cnfStyle w:val="001000000000" w:firstRow="0" w:lastRow="0" w:firstColumn="1" w:lastColumn="0" w:oddVBand="0" w:evenVBand="0" w:oddHBand="0" w:evenHBand="0" w:firstRowFirstColumn="0" w:firstRowLastColumn="0" w:lastRowFirstColumn="0" w:lastRowLastColumn="0"/>
                <w:tcW w:w="426" w:type="dxa"/>
                <w:vMerge/>
                <w:tcBorders>
                  <w:left w:val="single" w:sz="4" w:space="0" w:color="B6DDE8" w:themeColor="accent5" w:themeTint="66"/>
                  <w:right w:val="single" w:sz="4" w:space="0" w:color="B6DDE8" w:themeColor="accent5" w:themeTint="66"/>
                </w:tcBorders>
                <w:shd w:val="clear" w:color="auto" w:fill="auto"/>
              </w:tcPr>
              <w:p w14:paraId="7FA4E16C" w14:textId="77777777" w:rsidR="00AA4BC9" w:rsidRPr="00057D0B" w:rsidRDefault="00AA4BC9"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7368E23E"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cPr>
              <w:p w14:paraId="19BC6806" w14:textId="77777777" w:rsidR="00AA4BC9" w:rsidRPr="00057D0B"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6BEF7FA0" w14:textId="77777777" w:rsidR="00AA4BC9" w:rsidRDefault="00AA4BC9"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5E0007F9"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423EB632"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会員一覧画面</w:t>
                </w:r>
                <w:r w:rsidR="00020AA3">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で会員氏名クリック時</w:t>
                </w:r>
              </w:p>
              <w:p w14:paraId="7AE074BA"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会員氏名 クリック時</w:t>
                </w:r>
              </w:p>
              <w:p w14:paraId="0FEAF83D"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441E898" w14:textId="77777777" w:rsidR="00AA4BC9"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・表示対象会員の利用者種別により、表示するボタンを変更</w:t>
                </w:r>
              </w:p>
              <w:p w14:paraId="2F84DE0B"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一般会員・運用管理者：「変更」、「削除」ボタンを表示</w:t>
                </w:r>
              </w:p>
              <w:p w14:paraId="17472923" w14:textId="77777777" w:rsidR="00AA4BC9" w:rsidRDefault="00AA4BC9" w:rsidP="00AA4BC9">
                <w:pPr>
                  <w:ind w:leftChars="0" w:left="0" w:firstLineChars="200" w:firstLine="36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システム管理者：「変更」ボタンを表示</w:t>
                </w:r>
              </w:p>
              <w:p w14:paraId="2001CEBA" w14:textId="77777777" w:rsidR="00AA4BC9" w:rsidRPr="00F03CF3" w:rsidRDefault="00AA4BC9"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・利用者種別(権限)を表示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00647317"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89FF1B4"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B0850A6"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90AB265"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A6A881D" w14:textId="77777777" w:rsidR="00AA4BC9" w:rsidRDefault="00AA4BC9"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544FC60C" w14:textId="77777777" w:rsidR="00E22A11" w:rsidRDefault="004F2F4D" w:rsidP="00E22A11">
          <w:pPr>
            <w:widowControl/>
            <w:spacing w:line="240" w:lineRule="auto"/>
            <w:ind w:leftChars="0" w:left="0"/>
            <w:jc w:val="left"/>
          </w:pPr>
          <w:r>
            <w:br w:type="page"/>
          </w:r>
        </w:p>
        <w:p w14:paraId="136D89F0" w14:textId="15403237" w:rsidR="00421B8A"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425"/>
            <w:gridCol w:w="284"/>
            <w:gridCol w:w="567"/>
            <w:gridCol w:w="5811"/>
            <w:gridCol w:w="993"/>
            <w:gridCol w:w="992"/>
            <w:gridCol w:w="992"/>
          </w:tblGrid>
          <w:tr w:rsidR="00383E1D" w:rsidRPr="00057D0B" w14:paraId="4193CE0A"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560"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516BEA" w14:textId="77777777" w:rsidR="00CF18F8" w:rsidRPr="00057D0B" w:rsidRDefault="00CF18F8"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A5E4E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94B0CD2"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F378FC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383E1D" w:rsidRPr="00057D0B" w14:paraId="53943315"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709"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E541C24" w14:textId="77777777" w:rsidR="00CF18F8" w:rsidRPr="00057D0B" w:rsidRDefault="00CF18F8"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C867FE" w14:textId="77777777" w:rsidR="00CF18F8" w:rsidRPr="00057D0B" w:rsidRDefault="00CF18F8" w:rsidP="00383E1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324A701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6CBADCA6"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57AFB248"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A57563E" w14:textId="77777777" w:rsidR="00CF18F8" w:rsidRPr="00057D0B" w:rsidRDefault="00CF18F8"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0EE9CC8D"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77788D0F"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25"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6C86FE2"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4" w:type="dxa"/>
                <w:tcBorders>
                  <w:left w:val="single" w:sz="4" w:space="0" w:color="B6DDE8" w:themeColor="accent5" w:themeTint="66"/>
                  <w:right w:val="single" w:sz="4" w:space="0" w:color="B6DDE8" w:themeColor="accent5" w:themeTint="66"/>
                </w:tcBorders>
                <w:shd w:val="clear" w:color="auto" w:fill="auto"/>
              </w:tcPr>
              <w:p w14:paraId="32791F9F"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6BBEED87"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16AB3AE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42003259"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1C98462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8C89E3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・会員登録入力画面→会員登録確認画面→会員登録完了画面と遷移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6369649D"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D45B85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56BD011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p w14:paraId="2BDFF7B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2F2D4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260F489"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A58EE14" w14:textId="77777777" w:rsidR="00CD4872" w:rsidRDefault="00CD4872" w:rsidP="00AA4BC9">
                <w:pPr>
                  <w:ind w:left="84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00B2393B" w14:textId="77777777" w:rsidR="00CD4872"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tcBorders>
                  <w:left w:val="single" w:sz="4" w:space="0" w:color="B6DDE8" w:themeColor="accent5" w:themeTint="66"/>
                  <w:right w:val="single" w:sz="4" w:space="0" w:color="B6DDE8" w:themeColor="accent5" w:themeTint="66"/>
                </w:tcBorders>
                <w:shd w:val="clear" w:color="auto" w:fill="auto"/>
              </w:tcPr>
              <w:p w14:paraId="504A363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tcBorders>
                  <w:left w:val="single" w:sz="4" w:space="0" w:color="B6DDE8" w:themeColor="accent5" w:themeTint="66"/>
                  <w:right w:val="single" w:sz="4" w:space="0" w:color="B6DDE8" w:themeColor="accent5" w:themeTint="66"/>
                </w:tcBorders>
                <w:shd w:val="clear" w:color="auto" w:fill="auto"/>
                <w:textDirection w:val="tbRlV"/>
              </w:tcPr>
              <w:p w14:paraId="4A0FD000"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5BAB6F62"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ADCE53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・ヘッダ 「新規会員登録」リンク クリック時</w:t>
                </w:r>
              </w:p>
              <w:p w14:paraId="6751FD97"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F7A73CE"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27B97988"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1782C21"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4A4199AC"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1B1315A"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5BF29AE"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1AEC5D6"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08E8837A" w14:textId="77777777" w:rsidR="00CD4872" w:rsidRDefault="00CD4872" w:rsidP="00452A3E">
                <w:pPr>
                  <w:ind w:leftChars="0" w:left="180" w:hangingChars="100" w:hanging="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r w:rsidR="00452A3E">
                  <w:rPr>
                    <w:rFonts w:ascii="メイリオ" w:eastAsia="メイリオ" w:hAnsi="メイリオ" w:cs="メイリオ"/>
                    <w:sz w:val="18"/>
                    <w:szCs w:val="18"/>
                  </w:rPr>
                  <w:br/>
                </w:r>
                <w:r w:rsidR="00452A3E">
                  <w:rPr>
                    <w:rFonts w:ascii="メイリオ" w:eastAsia="メイリオ" w:hAnsi="メイリオ" w:cs="メイリオ" w:hint="eastAsia"/>
                    <w:sz w:val="18"/>
                    <w:szCs w:val="18"/>
                  </w:rPr>
                  <w:t>(重複チェックの対象は、削除済みも含むすべての会員情報)</w:t>
                </w:r>
              </w:p>
              <w:p w14:paraId="5B08A5E7" w14:textId="77777777" w:rsidR="00CD4872" w:rsidRDefault="002F576E"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5D16CCD"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C7153">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7E47E529"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272F5D4B"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5F1AC26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0A130E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62DCEF7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auto"/>
              </w:tcPr>
              <w:p w14:paraId="50DABBB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26933917" w14:textId="77777777" w:rsidTr="00CD4872">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C92126D"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AD98D61" w14:textId="77777777" w:rsidR="00CD4872" w:rsidRPr="00057D0B" w:rsidRDefault="00CD4872" w:rsidP="00AA4BC9">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val="restart"/>
                <w:tcBorders>
                  <w:left w:val="single" w:sz="4" w:space="0" w:color="B6DDE8" w:themeColor="accent5" w:themeTint="66"/>
                  <w:right w:val="single" w:sz="4" w:space="0" w:color="B6DDE8" w:themeColor="accent5" w:themeTint="66"/>
                </w:tcBorders>
                <w:shd w:val="clear" w:color="auto" w:fill="auto"/>
              </w:tcPr>
              <w:p w14:paraId="67119B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9839E1A" w14:textId="77777777" w:rsidR="00CD4872" w:rsidRPr="00057D0B"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auto"/>
              </w:tcPr>
              <w:p w14:paraId="39552390"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42162B"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C5934B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5547C95C"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E04C4CF"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7FF12BD"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F7EB8D2"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B853A29"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71152A0F"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53FB6255" w14:textId="77777777" w:rsidR="00CD4872" w:rsidRDefault="002F576E"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6DF82B78" w14:textId="77777777" w:rsidR="00CD4872" w:rsidRPr="00895EE5"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64A89D91"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p>
            </w:tc>
            <w:tc>
              <w:tcPr>
                <w:tcW w:w="992" w:type="dxa"/>
                <w:tcBorders>
                  <w:left w:val="single" w:sz="4" w:space="0" w:color="B6DDE8" w:themeColor="accent5" w:themeTint="66"/>
                  <w:right w:val="single" w:sz="4" w:space="0" w:color="B6DDE8" w:themeColor="accent5" w:themeTint="66"/>
                </w:tcBorders>
                <w:shd w:val="clear" w:color="auto" w:fill="auto"/>
              </w:tcPr>
              <w:p w14:paraId="33B1B0FF"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42E00100" w14:textId="77777777" w:rsidR="00CD4872" w:rsidRPr="00057D0B"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r w:rsidR="00CD4872" w:rsidRPr="00057D0B" w14:paraId="123832BE" w14:textId="77777777" w:rsidTr="00CD4872">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01E3E5" w14:textId="77777777" w:rsidR="00CD4872" w:rsidRPr="00057D0B" w:rsidRDefault="00CD4872" w:rsidP="00AA4BC9">
                <w:pPr>
                  <w:ind w:leftChars="0" w:left="0"/>
                  <w:rPr>
                    <w:rFonts w:ascii="メイリオ" w:eastAsia="メイリオ" w:hAnsi="メイリオ" w:cs="メイリオ"/>
                    <w:b w:val="0"/>
                    <w:sz w:val="18"/>
                    <w:szCs w:val="18"/>
                  </w:rPr>
                </w:pPr>
              </w:p>
            </w:tc>
            <w:tc>
              <w:tcPr>
                <w:tcW w:w="425" w:type="dxa"/>
                <w:vMerge/>
                <w:tcBorders>
                  <w:left w:val="single" w:sz="4" w:space="0" w:color="B6DDE8" w:themeColor="accent5" w:themeTint="66"/>
                  <w:right w:val="single" w:sz="4" w:space="0" w:color="B6DDE8" w:themeColor="accent5" w:themeTint="66"/>
                </w:tcBorders>
                <w:shd w:val="clear" w:color="auto" w:fill="auto"/>
                <w:textDirection w:val="tbRlV"/>
              </w:tcPr>
              <w:p w14:paraId="5890BF67" w14:textId="77777777" w:rsidR="00CD4872" w:rsidRPr="00057D0B"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4" w:type="dxa"/>
                <w:vMerge/>
                <w:tcBorders>
                  <w:left w:val="single" w:sz="4" w:space="0" w:color="B6DDE8" w:themeColor="accent5" w:themeTint="66"/>
                  <w:right w:val="single" w:sz="4" w:space="0" w:color="B6DDE8" w:themeColor="accent5" w:themeTint="66"/>
                </w:tcBorders>
                <w:shd w:val="clear" w:color="auto" w:fill="auto"/>
              </w:tcPr>
              <w:p w14:paraId="440BABF5" w14:textId="77777777" w:rsidR="00CD4872" w:rsidRDefault="00CD4872" w:rsidP="00AA4BC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ED0B22B" w14:textId="77777777" w:rsidR="00CD4872" w:rsidRDefault="00CD4872" w:rsidP="00AA4BC9">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auto"/>
              </w:tcPr>
              <w:p w14:paraId="774FDF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4E2FE814"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1EE7211B" w14:textId="77777777" w:rsidR="00CD4872" w:rsidRPr="00927C9A"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23EDDA7C" w14:textId="77777777" w:rsidR="00CD4872" w:rsidRPr="00801B3F"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76E37A12"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0FCEF921" w14:textId="77777777" w:rsidR="00CD4872" w:rsidRDefault="00CD4872" w:rsidP="00AA4BC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非会員</w:t>
                </w:r>
              </w:p>
            </w:tc>
          </w:tr>
        </w:tbl>
        <w:p w14:paraId="325233E2" w14:textId="75CD88DF" w:rsidR="00D37BD1" w:rsidRDefault="00421B8A" w:rsidP="00A10CE0">
          <w:pPr>
            <w:widowControl/>
            <w:spacing w:line="240" w:lineRule="auto"/>
            <w:ind w:leftChars="0" w:left="0"/>
            <w:jc w:val="left"/>
            <w:rPr>
              <w:sz w:val="18"/>
            </w:rPr>
          </w:pPr>
          <w:r>
            <w:br w:type="page"/>
          </w: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490" w:type="dxa"/>
            <w:tblInd w:w="-147" w:type="dxa"/>
            <w:tblLayout w:type="fixed"/>
            <w:tblLook w:val="0680" w:firstRow="0" w:lastRow="0" w:firstColumn="1" w:lastColumn="0" w:noHBand="1" w:noVBand="1"/>
          </w:tblPr>
          <w:tblGrid>
            <w:gridCol w:w="34"/>
            <w:gridCol w:w="318"/>
            <w:gridCol w:w="499"/>
            <w:gridCol w:w="351"/>
            <w:gridCol w:w="500"/>
            <w:gridCol w:w="5811"/>
            <w:gridCol w:w="993"/>
            <w:gridCol w:w="992"/>
            <w:gridCol w:w="992"/>
          </w:tblGrid>
          <w:tr w:rsidR="00D37BD1" w:rsidRPr="00057D0B" w14:paraId="730BED40"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1702"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69D39A0" w14:textId="77777777" w:rsidR="00D37BD1" w:rsidRPr="00057D0B" w:rsidRDefault="00D37BD1" w:rsidP="00507AF9">
                <w:pPr>
                  <w:ind w:leftChars="0" w:left="0"/>
                  <w:jc w:val="center"/>
                  <w:rPr>
                    <w:sz w:val="18"/>
                    <w:szCs w:val="18"/>
                  </w:rPr>
                </w:pPr>
                <w:r w:rsidRPr="00057D0B">
                  <w:rPr>
                    <w:rFonts w:ascii="メイリオ" w:eastAsia="メイリオ" w:hAnsi="メイリオ" w:cs="メイリオ" w:hint="eastAsia"/>
                    <w:sz w:val="18"/>
                    <w:szCs w:val="18"/>
                  </w:rPr>
                  <w:t>機能名</w:t>
                </w:r>
              </w:p>
            </w:tc>
            <w:tc>
              <w:tcPr>
                <w:tcW w:w="5811"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28B85E68"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40A86DC"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E47FE9"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D37BD1" w:rsidRPr="00057D0B" w14:paraId="5ABD1E74" w14:textId="77777777" w:rsidTr="00CD487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B99A7C3" w14:textId="77777777" w:rsidR="00D37BD1" w:rsidRPr="00057D0B" w:rsidRDefault="00D37BD1" w:rsidP="00507AF9">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0C5B2E4"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811" w:type="dxa"/>
                <w:vMerge/>
                <w:tcBorders>
                  <w:left w:val="single" w:sz="4" w:space="0" w:color="B6DDE8" w:themeColor="accent5" w:themeTint="66"/>
                  <w:right w:val="single" w:sz="4" w:space="0" w:color="B6DDE8" w:themeColor="accent5" w:themeTint="66"/>
                </w:tcBorders>
              </w:tcPr>
              <w:p w14:paraId="7B6CA081"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156603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39B6C2E0"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35EE67D" w14:textId="77777777" w:rsidR="00D37BD1" w:rsidRPr="00057D0B" w:rsidRDefault="00D37BD1" w:rsidP="00507AF9">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D27345" w:rsidRPr="00057D0B" w14:paraId="37169291"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val="restart"/>
                <w:tcBorders>
                  <w:left w:val="single" w:sz="4" w:space="0" w:color="B6DDE8" w:themeColor="accent5" w:themeTint="66"/>
                  <w:right w:val="single" w:sz="4" w:space="0" w:color="B6DDE8" w:themeColor="accent5" w:themeTint="66"/>
                </w:tcBorders>
                <w:shd w:val="clear" w:color="auto" w:fill="auto"/>
              </w:tcPr>
              <w:p w14:paraId="24462833" w14:textId="77777777" w:rsidR="00D27345" w:rsidRDefault="00D27345" w:rsidP="00D2734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499"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281011F" w14:textId="77777777" w:rsidR="00D27345" w:rsidRDefault="00D27345"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351" w:type="dxa"/>
                <w:vMerge w:val="restart"/>
                <w:tcBorders>
                  <w:left w:val="single" w:sz="4" w:space="0" w:color="B6DDE8" w:themeColor="accent5" w:themeTint="66"/>
                  <w:right w:val="single" w:sz="4" w:space="0" w:color="B6DDE8" w:themeColor="accent5" w:themeTint="66"/>
                </w:tcBorders>
                <w:shd w:val="clear" w:color="auto" w:fill="auto"/>
              </w:tcPr>
              <w:p w14:paraId="1A14DE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3</w:t>
                </w:r>
              </w:p>
            </w:tc>
            <w:tc>
              <w:tcPr>
                <w:tcW w:w="500"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B6FE55" w14:textId="77777777" w:rsidR="00D27345" w:rsidRDefault="00D27345" w:rsidP="00D27345">
                <w:pPr>
                  <w:ind w:leftChars="44" w:left="92" w:rightChars="54"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w:t>
                </w: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047DD3E"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3FFF6F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・「会員一覧表示画面」で「新規会員登録」ボタンクリック時</w:t>
                </w:r>
              </w:p>
              <w:p w14:paraId="456996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7EC27C9C"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6336C81"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DD63FD7"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1F5C170A"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2AEC9EE5"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52987CE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3EFB745E"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FAC0F91"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6DE0A37"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5F3A9FF8"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6717CB94"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16E9C87B" w14:textId="77777777" w:rsidR="00D27345"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1BCD6C0"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648742D6"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「会員登録確認画面」を表示</w:t>
                </w:r>
              </w:p>
              <w:p w14:paraId="341C09B3"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32ACD87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「会員登録入力画面」に入力値と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BF92F2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119321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46F303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898E4DA"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2C904E3F"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445E5FDC" w14:textId="77777777" w:rsidTr="00CD4872">
            <w:trPr>
              <w:gridBefore w:val="1"/>
              <w:wBefore w:w="34" w:type="dxa"/>
              <w:cantSplit/>
              <w:trHeight w:val="1762"/>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80189AF"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6E0BE393" w14:textId="77777777" w:rsidR="00D27345" w:rsidRPr="00057D0B" w:rsidRDefault="00D27345" w:rsidP="00D27345">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592678E9"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3F95BE3"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0046D3C2"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836671C"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1A1E6867"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1B98075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・「会員登録入力画面」で入力された値を表示</w:t>
                </w:r>
              </w:p>
              <w:p w14:paraId="325F73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12E73A21"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BADC72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64BCE6DF"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3DF1E77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449434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09A7CBF9" w14:textId="77777777" w:rsidR="00D27345"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D27345">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0548D19F" w14:textId="77777777" w:rsidR="00D27345" w:rsidRPr="00927C9A"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559E832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D1A2019"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sz w:val="18"/>
                    <w:szCs w:val="18"/>
                  </w:rPr>
                  <w:t>3</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E4E2A03"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7AE8125"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9D29E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D27345" w:rsidRPr="00057D0B" w14:paraId="2D6F9539" w14:textId="77777777" w:rsidTr="00CD4872">
            <w:trPr>
              <w:gridBefore w:val="1"/>
              <w:wBefore w:w="34" w:type="dxa"/>
              <w:cantSplit/>
              <w:trHeight w:val="998"/>
            </w:trPr>
            <w:tc>
              <w:tcPr>
                <w:cnfStyle w:val="001000000000" w:firstRow="0" w:lastRow="0" w:firstColumn="1" w:lastColumn="0" w:oddVBand="0" w:evenVBand="0" w:oddHBand="0" w:evenHBand="0" w:firstRowFirstColumn="0" w:firstRowLastColumn="0" w:lastRowFirstColumn="0" w:lastRowLastColumn="0"/>
                <w:tcW w:w="318" w:type="dxa"/>
                <w:vMerge/>
                <w:tcBorders>
                  <w:left w:val="single" w:sz="4" w:space="0" w:color="B6DDE8" w:themeColor="accent5" w:themeTint="66"/>
                  <w:right w:val="single" w:sz="4" w:space="0" w:color="B6DDE8" w:themeColor="accent5" w:themeTint="66"/>
                </w:tcBorders>
                <w:shd w:val="clear" w:color="auto" w:fill="auto"/>
              </w:tcPr>
              <w:p w14:paraId="739050F0" w14:textId="77777777" w:rsidR="00D27345" w:rsidRPr="00057D0B" w:rsidRDefault="00D27345" w:rsidP="00D27345">
                <w:pPr>
                  <w:ind w:leftChars="0" w:left="0"/>
                  <w:rPr>
                    <w:rFonts w:ascii="メイリオ" w:eastAsia="メイリオ" w:hAnsi="メイリオ" w:cs="メイリオ"/>
                    <w:b w:val="0"/>
                    <w:sz w:val="18"/>
                    <w:szCs w:val="18"/>
                  </w:rPr>
                </w:pPr>
              </w:p>
            </w:tc>
            <w:tc>
              <w:tcPr>
                <w:tcW w:w="499" w:type="dxa"/>
                <w:vMerge/>
                <w:tcBorders>
                  <w:left w:val="single" w:sz="4" w:space="0" w:color="B6DDE8" w:themeColor="accent5" w:themeTint="66"/>
                  <w:right w:val="single" w:sz="4" w:space="0" w:color="B6DDE8" w:themeColor="accent5" w:themeTint="66"/>
                </w:tcBorders>
                <w:shd w:val="clear" w:color="auto" w:fill="auto"/>
                <w:textDirection w:val="tbRlV"/>
              </w:tcPr>
              <w:p w14:paraId="027DF51D" w14:textId="77777777" w:rsidR="00D27345" w:rsidRPr="00057D0B"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351" w:type="dxa"/>
                <w:vMerge/>
                <w:tcBorders>
                  <w:left w:val="single" w:sz="4" w:space="0" w:color="B6DDE8" w:themeColor="accent5" w:themeTint="66"/>
                  <w:right w:val="single" w:sz="4" w:space="0" w:color="B6DDE8" w:themeColor="accent5" w:themeTint="66"/>
                </w:tcBorders>
                <w:shd w:val="clear" w:color="auto" w:fill="auto"/>
              </w:tcPr>
              <w:p w14:paraId="3530F8A2" w14:textId="77777777" w:rsidR="00D27345" w:rsidRDefault="00D27345"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00" w:type="dxa"/>
                <w:vMerge/>
                <w:tcBorders>
                  <w:left w:val="single" w:sz="4" w:space="0" w:color="B6DDE8" w:themeColor="accent5" w:themeTint="66"/>
                  <w:right w:val="single" w:sz="4" w:space="0" w:color="B6DDE8" w:themeColor="accent5" w:themeTint="66"/>
                </w:tcBorders>
                <w:shd w:val="clear" w:color="auto" w:fill="auto"/>
                <w:textDirection w:val="tbRlV"/>
              </w:tcPr>
              <w:p w14:paraId="32BF20F1" w14:textId="77777777" w:rsidR="00D27345" w:rsidRDefault="00D27345"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811" w:type="dxa"/>
                <w:tcBorders>
                  <w:left w:val="single" w:sz="4" w:space="0" w:color="B6DDE8" w:themeColor="accent5" w:themeTint="66"/>
                  <w:right w:val="single" w:sz="4" w:space="0" w:color="B6DDE8" w:themeColor="accent5" w:themeTint="66"/>
                </w:tcBorders>
                <w:shd w:val="clear" w:color="auto" w:fill="EEECE1" w:themeFill="background2"/>
              </w:tcPr>
              <w:p w14:paraId="695F8FF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2315CE"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7084B36"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443A4C7B"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0B94D9D0"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874ACD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会員登録完了画面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5F17C1B8" w14:textId="77777777" w:rsidR="00D27345" w:rsidRDefault="00D27345"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2CBC7C55" w14:textId="77777777" w:rsidR="00FE78AD" w:rsidRDefault="00FE78AD">
          <w:pPr>
            <w:widowControl/>
            <w:spacing w:line="240" w:lineRule="auto"/>
            <w:ind w:leftChars="0" w:left="0"/>
            <w:jc w:val="left"/>
          </w:pPr>
          <w:r>
            <w:br w:type="page"/>
          </w:r>
        </w:p>
        <w:p w14:paraId="55FA8D70" w14:textId="627DEA39" w:rsidR="00FE78AD"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67"/>
            <w:gridCol w:w="994"/>
            <w:gridCol w:w="993"/>
            <w:gridCol w:w="993"/>
          </w:tblGrid>
          <w:tr w:rsidR="00FE78AD" w:rsidRPr="00057D0B" w14:paraId="05817FEC"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810E33F" w14:textId="77777777" w:rsidR="00FE78AD" w:rsidRPr="00057D0B" w:rsidRDefault="00FE78AD"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67"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AEAAE6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7"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68312F9B"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3"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FC421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E78AD" w:rsidRPr="00057D0B" w14:paraId="27809A8B" w14:textId="77777777" w:rsidTr="001211DB">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54154059" w14:textId="77777777" w:rsidR="00FE78AD" w:rsidRPr="00057D0B" w:rsidRDefault="00FE78AD"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E527856"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67" w:type="dxa"/>
                <w:vMerge/>
                <w:tcBorders>
                  <w:left w:val="single" w:sz="4" w:space="0" w:color="B6DDE8" w:themeColor="accent5" w:themeTint="66"/>
                  <w:right w:val="single" w:sz="4" w:space="0" w:color="B6DDE8" w:themeColor="accent5" w:themeTint="66"/>
                </w:tcBorders>
              </w:tcPr>
              <w:p w14:paraId="4CDF6B8F"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4" w:type="dxa"/>
                <w:tcBorders>
                  <w:left w:val="single" w:sz="4" w:space="0" w:color="B6DDE8" w:themeColor="accent5" w:themeTint="66"/>
                  <w:right w:val="single" w:sz="4" w:space="0" w:color="B6DDE8" w:themeColor="accent5" w:themeTint="66"/>
                </w:tcBorders>
              </w:tcPr>
              <w:p w14:paraId="322E3181"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3" w:type="dxa"/>
                <w:tcBorders>
                  <w:left w:val="single" w:sz="4" w:space="0" w:color="B6DDE8" w:themeColor="accent5" w:themeTint="66"/>
                  <w:right w:val="single" w:sz="4" w:space="0" w:color="B6DDE8" w:themeColor="accent5" w:themeTint="66"/>
                </w:tcBorders>
              </w:tcPr>
              <w:p w14:paraId="312DF290"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3"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ABF49D7" w14:textId="77777777" w:rsidR="00FE78AD" w:rsidRPr="00057D0B" w:rsidRDefault="00FE78AD"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CD4872" w:rsidRPr="00057D0B" w14:paraId="28D488F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0BB58D62" w14:textId="77777777" w:rsidR="00CD4872" w:rsidRDefault="00CD4872" w:rsidP="00CD487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4EFD95A2"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162480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p w14:paraId="627349FA"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7BE9F6A0" w14:textId="77777777" w:rsidR="00CD4872" w:rsidRDefault="00CD4872" w:rsidP="00CD487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67" w:type="dxa"/>
                <w:tcBorders>
                  <w:left w:val="single" w:sz="4" w:space="0" w:color="B6DDE8" w:themeColor="accent5" w:themeTint="66"/>
                  <w:right w:val="single" w:sz="4" w:space="0" w:color="B6DDE8" w:themeColor="accent5" w:themeTint="66"/>
                </w:tcBorders>
                <w:shd w:val="clear" w:color="auto" w:fill="auto"/>
              </w:tcPr>
              <w:p w14:paraId="59A74D2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0248139C"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222508D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1D1BAD1"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・会員変更入力画面→会員変更確認画面→会員変更完了画面と遷移</w:t>
                </w:r>
              </w:p>
            </w:tc>
            <w:tc>
              <w:tcPr>
                <w:tcW w:w="994" w:type="dxa"/>
                <w:tcBorders>
                  <w:left w:val="single" w:sz="4" w:space="0" w:color="B6DDE8" w:themeColor="accent5" w:themeTint="66"/>
                  <w:right w:val="single" w:sz="4" w:space="0" w:color="B6DDE8" w:themeColor="accent5" w:themeTint="66"/>
                </w:tcBorders>
                <w:shd w:val="clear" w:color="auto" w:fill="auto"/>
              </w:tcPr>
              <w:p w14:paraId="65F894B4"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0C6DA0C0"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3" w:type="dxa"/>
                <w:tcBorders>
                  <w:left w:val="single" w:sz="4" w:space="0" w:color="B6DDE8" w:themeColor="accent5" w:themeTint="66"/>
                  <w:right w:val="single" w:sz="4" w:space="0" w:color="B6DDE8" w:themeColor="accent5" w:themeTint="66"/>
                </w:tcBorders>
                <w:shd w:val="clear" w:color="auto" w:fill="auto"/>
              </w:tcPr>
              <w:p w14:paraId="64BCAAAF" w14:textId="4911B0A2"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4ECD99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7D650DEF"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CD4872" w:rsidRPr="00057D0B" w14:paraId="742CE56B"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97C219" w14:textId="77777777" w:rsidR="00CD4872" w:rsidRDefault="00CD4872" w:rsidP="00D27345">
                <w:pPr>
                  <w:ind w:left="84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4FE2CC5" w14:textId="77777777" w:rsidR="00CD4872"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6086CCB" w14:textId="77777777" w:rsidR="00CD4872" w:rsidRDefault="00CD4872" w:rsidP="00D27345">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C425874" w14:textId="77777777" w:rsidR="00CD4872" w:rsidRDefault="00CD4872" w:rsidP="00D27345">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6848102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FA0F3A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 クリック時</w:t>
                </w:r>
              </w:p>
              <w:p w14:paraId="4CB0F436"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95969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74BE993C"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F097B19"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r w:rsidR="00C666B6">
                  <w:rPr>
                    <w:rFonts w:ascii="メイリオ" w:eastAsia="メイリオ" w:hAnsi="メイリオ" w:cs="メイリオ" w:hint="eastAsia"/>
                    <w:sz w:val="18"/>
                    <w:szCs w:val="18"/>
                  </w:rPr>
                  <w:t>パスワード</w:t>
                </w:r>
                <w:r>
                  <w:rPr>
                    <w:rFonts w:ascii="メイリオ" w:eastAsia="メイリオ" w:hAnsi="メイリオ" w:cs="メイリオ" w:hint="eastAsia"/>
                    <w:sz w:val="18"/>
                    <w:szCs w:val="18"/>
                  </w:rPr>
                  <w:t>入力欄の表示)</w:t>
                </w:r>
              </w:p>
              <w:p w14:paraId="39C441ED"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・会員情報を入力欄の初期値として表示</w:t>
                </w:r>
              </w:p>
              <w:p w14:paraId="392204C1"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691D29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1EDDF2FE"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43BFACD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2B56F1F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418DC1F0" w14:textId="77777777" w:rsidR="00CD4872" w:rsidRDefault="002F576E"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7655DDEA"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8E5139">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572F5005"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「会員変更確認画面」を表示</w:t>
                </w:r>
              </w:p>
              <w:p w14:paraId="4D1DACF4"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8E5139">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0680DE04"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18D1FCF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4AE294C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3" w:type="dxa"/>
                <w:tcBorders>
                  <w:left w:val="single" w:sz="4" w:space="0" w:color="B6DDE8" w:themeColor="accent5" w:themeTint="66"/>
                  <w:right w:val="single" w:sz="4" w:space="0" w:color="B6DDE8" w:themeColor="accent5" w:themeTint="66"/>
                </w:tcBorders>
                <w:shd w:val="clear" w:color="auto" w:fill="auto"/>
              </w:tcPr>
              <w:p w14:paraId="71736D16" w14:textId="1D5242CD"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4B29512A" w14:textId="77777777" w:rsidTr="001211DB">
            <w:trPr>
              <w:cantSplit/>
              <w:trHeight w:val="1763"/>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96A2098"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7771689E" w14:textId="77777777" w:rsidR="00CD4872" w:rsidRPr="00057D0B" w:rsidRDefault="00CD4872" w:rsidP="00D27345">
                <w:pPr>
                  <w:ind w:leftChars="44" w:left="92"/>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4C769E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136FADF" w14:textId="77777777" w:rsidR="00CD4872" w:rsidRPr="00057D0B"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3542EDB7"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3A661D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0105659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47163AA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3AD4DD61"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33DA6D6"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3F3615FE"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システム内</w:t>
                </w:r>
                <w:r w:rsidR="00CD4872">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18F6783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426F49CC"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の会員情報を変更</w:t>
                </w:r>
              </w:p>
              <w:p w14:paraId="426EF332" w14:textId="77777777" w:rsidR="00CD4872" w:rsidRDefault="002F576E"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CD4872">
                  <w:rPr>
                    <w:rFonts w:ascii="メイリオ" w:eastAsia="メイリオ" w:hAnsi="メイリオ" w:cs="メイリオ" w:hint="eastAsia"/>
                    <w:sz w:val="18"/>
                    <w:szCs w:val="18"/>
                  </w:rPr>
                  <w:t>画面</w:t>
                </w:r>
                <w:r w:rsidR="00656FF6">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3574A812" w14:textId="77777777" w:rsidR="00CD4872" w:rsidRPr="00895EE5" w:rsidRDefault="00CD4872"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656FF6">
                  <w:rPr>
                    <w:rFonts w:ascii="メイリオ" w:eastAsia="メイリオ" w:hAnsi="メイリオ" w:cs="メイリオ" w:hint="eastAsia"/>
                    <w:sz w:val="18"/>
                    <w:szCs w:val="18"/>
                  </w:rPr>
                  <w:t>を表示</w:t>
                </w:r>
              </w:p>
            </w:tc>
            <w:tc>
              <w:tcPr>
                <w:tcW w:w="994" w:type="dxa"/>
                <w:tcBorders>
                  <w:left w:val="single" w:sz="4" w:space="0" w:color="B6DDE8" w:themeColor="accent5" w:themeTint="66"/>
                  <w:right w:val="single" w:sz="4" w:space="0" w:color="B6DDE8" w:themeColor="accent5" w:themeTint="66"/>
                </w:tcBorders>
                <w:shd w:val="clear" w:color="auto" w:fill="auto"/>
              </w:tcPr>
              <w:p w14:paraId="57608B63"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2DD02E6E" w14:textId="77777777" w:rsidR="00CD4872" w:rsidRPr="00057D0B"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3" w:type="dxa"/>
                <w:tcBorders>
                  <w:left w:val="single" w:sz="4" w:space="0" w:color="B6DDE8" w:themeColor="accent5" w:themeTint="66"/>
                  <w:right w:val="single" w:sz="4" w:space="0" w:color="B6DDE8" w:themeColor="accent5" w:themeTint="66"/>
                </w:tcBorders>
                <w:shd w:val="clear" w:color="auto" w:fill="auto"/>
              </w:tcPr>
              <w:p w14:paraId="26920728" w14:textId="22EBDB7D" w:rsidR="00CD4872" w:rsidRPr="00057D0B"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CD4872" w:rsidRPr="00057D0B" w14:paraId="245D5CFD" w14:textId="77777777" w:rsidTr="001211DB">
            <w:trPr>
              <w:cantSplit/>
              <w:trHeight w:val="1036"/>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0B1B849D" w14:textId="77777777" w:rsidR="00CD4872" w:rsidRPr="00057D0B" w:rsidRDefault="00CD4872" w:rsidP="00D27345">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9BB3209" w14:textId="77777777" w:rsidR="00CD4872" w:rsidRPr="00057D0B"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5D7B432F" w14:textId="77777777" w:rsidR="00CD4872" w:rsidRDefault="00CD4872" w:rsidP="00D2734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5CCD3997" w14:textId="77777777" w:rsidR="00CD4872" w:rsidRDefault="00CD4872" w:rsidP="00D27345">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67" w:type="dxa"/>
                <w:tcBorders>
                  <w:left w:val="single" w:sz="4" w:space="0" w:color="B6DDE8" w:themeColor="accent5" w:themeTint="66"/>
                  <w:right w:val="single" w:sz="4" w:space="0" w:color="B6DDE8" w:themeColor="accent5" w:themeTint="66"/>
                </w:tcBorders>
                <w:shd w:val="clear" w:color="auto" w:fill="auto"/>
              </w:tcPr>
              <w:p w14:paraId="482735B0"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34386FE"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709E80E2" w14:textId="77777777" w:rsidR="00CD4872" w:rsidRPr="00927C9A"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・「トップへ戻る」リンクを表示</w:t>
                </w:r>
              </w:p>
            </w:tc>
            <w:tc>
              <w:tcPr>
                <w:tcW w:w="994" w:type="dxa"/>
                <w:tcBorders>
                  <w:left w:val="single" w:sz="4" w:space="0" w:color="B6DDE8" w:themeColor="accent5" w:themeTint="66"/>
                  <w:right w:val="single" w:sz="4" w:space="0" w:color="B6DDE8" w:themeColor="accent5" w:themeTint="66"/>
                </w:tcBorders>
                <w:shd w:val="clear" w:color="auto" w:fill="auto"/>
              </w:tcPr>
              <w:p w14:paraId="0BC34A4D" w14:textId="77777777" w:rsidR="00CD4872" w:rsidRPr="00801B3F"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3" w:type="dxa"/>
                <w:tcBorders>
                  <w:left w:val="single" w:sz="4" w:space="0" w:color="B6DDE8" w:themeColor="accent5" w:themeTint="66"/>
                  <w:right w:val="single" w:sz="4" w:space="0" w:color="B6DDE8" w:themeColor="accent5" w:themeTint="66"/>
                </w:tcBorders>
                <w:shd w:val="clear" w:color="auto" w:fill="auto"/>
              </w:tcPr>
              <w:p w14:paraId="5E062A89" w14:textId="77777777" w:rsidR="00CD4872" w:rsidRDefault="00CD4872"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3" w:type="dxa"/>
                <w:tcBorders>
                  <w:left w:val="single" w:sz="4" w:space="0" w:color="B6DDE8" w:themeColor="accent5" w:themeTint="66"/>
                  <w:right w:val="single" w:sz="4" w:space="0" w:color="B6DDE8" w:themeColor="accent5" w:themeTint="66"/>
                </w:tcBorders>
                <w:shd w:val="clear" w:color="auto" w:fill="auto"/>
              </w:tcPr>
              <w:p w14:paraId="2D9ABD4F" w14:textId="340D0DD9" w:rsidR="00CD4872" w:rsidRDefault="0078779A" w:rsidP="00D2734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bl>
        <w:p w14:paraId="2CC50EDB" w14:textId="77777777" w:rsidR="00F12723" w:rsidRDefault="00F12723">
          <w:pPr>
            <w:widowControl/>
            <w:spacing w:line="240" w:lineRule="auto"/>
            <w:ind w:leftChars="0" w:left="0"/>
            <w:jc w:val="left"/>
          </w:pPr>
          <w:r>
            <w:br w:type="page"/>
          </w:r>
        </w:p>
        <w:p w14:paraId="1ED7C333" w14:textId="604A8B6E" w:rsidR="00F12723"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348" w:type="dxa"/>
            <w:tblInd w:w="-5" w:type="dxa"/>
            <w:tblLayout w:type="fixed"/>
            <w:tblLook w:val="0680" w:firstRow="0" w:lastRow="0" w:firstColumn="1" w:lastColumn="0" w:noHBand="1" w:noVBand="1"/>
          </w:tblPr>
          <w:tblGrid>
            <w:gridCol w:w="284"/>
            <w:gridCol w:w="567"/>
            <w:gridCol w:w="283"/>
            <w:gridCol w:w="567"/>
            <w:gridCol w:w="5670"/>
            <w:gridCol w:w="993"/>
            <w:gridCol w:w="992"/>
            <w:gridCol w:w="992"/>
          </w:tblGrid>
          <w:tr w:rsidR="00F12723" w:rsidRPr="00057D0B" w14:paraId="000B2E45"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668349F" w14:textId="77777777" w:rsidR="00F12723" w:rsidRPr="00057D0B" w:rsidRDefault="00F12723"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670"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B7A15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DB53775"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C1D6DD4"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12723" w:rsidRPr="00057D0B" w14:paraId="06B39EC8" w14:textId="77777777" w:rsidTr="002B6B32">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7FAAEC9" w14:textId="77777777" w:rsidR="00F12723" w:rsidRPr="00057D0B" w:rsidRDefault="00F12723"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71024D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670" w:type="dxa"/>
                <w:vMerge/>
                <w:tcBorders>
                  <w:left w:val="single" w:sz="4" w:space="0" w:color="B6DDE8" w:themeColor="accent5" w:themeTint="66"/>
                  <w:right w:val="single" w:sz="4" w:space="0" w:color="B6DDE8" w:themeColor="accent5" w:themeTint="66"/>
                </w:tcBorders>
              </w:tcPr>
              <w:p w14:paraId="41615E90"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4F757EDF"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9911291"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D82318B" w14:textId="77777777" w:rsidR="00F12723" w:rsidRPr="00057D0B" w:rsidRDefault="00F12723"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656FF6" w:rsidRPr="00057D0B" w14:paraId="0CE7E370"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val="restart"/>
                <w:tcBorders>
                  <w:left w:val="single" w:sz="4" w:space="0" w:color="B6DDE8" w:themeColor="accent5" w:themeTint="66"/>
                  <w:right w:val="single" w:sz="4" w:space="0" w:color="B6DDE8" w:themeColor="accent5" w:themeTint="66"/>
                </w:tcBorders>
                <w:shd w:val="clear" w:color="auto" w:fill="auto"/>
              </w:tcPr>
              <w:p w14:paraId="33DF06BE" w14:textId="77777777" w:rsidR="00656FF6" w:rsidRDefault="00656FF6" w:rsidP="00656FF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0E1287AF" w14:textId="77777777" w:rsidR="00656FF6" w:rsidRDefault="00656FF6" w:rsidP="00656FF6">
                <w:pPr>
                  <w:ind w:leftChars="53" w:left="111"/>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83" w:type="dxa"/>
                <w:vMerge w:val="restart"/>
                <w:tcBorders>
                  <w:left w:val="single" w:sz="4" w:space="0" w:color="B6DDE8" w:themeColor="accent5" w:themeTint="66"/>
                  <w:right w:val="single" w:sz="4" w:space="0" w:color="B6DDE8" w:themeColor="accent5" w:themeTint="66"/>
                </w:tcBorders>
                <w:shd w:val="clear" w:color="auto" w:fill="auto"/>
              </w:tcPr>
              <w:p w14:paraId="77EC042F"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34698772" w14:textId="77777777" w:rsidR="00656FF6" w:rsidRDefault="00656FF6" w:rsidP="00CF174A">
                <w:pPr>
                  <w:ind w:leftChars="0" w:left="0" w:rightChars="54" w:right="113"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w:t>
                </w: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4F7DEA5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2C94FCB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・「会員一覧表示画面」で「変更」ボタンクリック時</w:t>
                </w:r>
              </w:p>
              <w:p w14:paraId="6AAF5616"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・「会員詳細画面」で「変更」ボタンクリック時</w:t>
                </w:r>
              </w:p>
              <w:p w14:paraId="63867BE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94B6A8A" w14:textId="77777777" w:rsidR="00656FF6" w:rsidRDefault="00794D1F"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w:t>
                </w:r>
                <w:r w:rsidR="00656FF6">
                  <w:rPr>
                    <w:rFonts w:ascii="メイリオ" w:eastAsia="メイリオ" w:hAnsi="メイリオ" w:cs="メイリオ" w:hint="eastAsia"/>
                    <w:sz w:val="18"/>
                    <w:szCs w:val="18"/>
                  </w:rPr>
                  <w:t>の順で処理を行う</w:t>
                </w:r>
              </w:p>
              <w:p w14:paraId="1D42F704"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D0B27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・会員情報入力欄の表示</w:t>
                </w:r>
              </w:p>
              <w:p w14:paraId="2004900B"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・会員情報入力欄に該当する会員情報を初期値として表示</w:t>
                </w:r>
              </w:p>
              <w:p w14:paraId="6A16B22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・ログインしている利用者種別により、権限欄の表示を変更</w:t>
                </w:r>
              </w:p>
              <w:p w14:paraId="03BDC9A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運用管理者：運用管理者と表示</w:t>
                </w:r>
              </w:p>
              <w:p w14:paraId="22ECED32"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システム管理者：運用管理者、システム管理者の選択肢表示</w:t>
                </w:r>
              </w:p>
              <w:p w14:paraId="76546A7B"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1F85F0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・会員情報を入力し、「確認」ボタンをクリック</w:t>
                </w:r>
              </w:p>
              <w:p w14:paraId="7060073E"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2F02D6D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・入力値を受け取り、入力値の形式チェック</w:t>
                </w:r>
              </w:p>
              <w:p w14:paraId="1AF93074"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の会員情報との</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の重複チェック</w:t>
                </w:r>
              </w:p>
              <w:p w14:paraId="64C4A203" w14:textId="77777777" w:rsidR="00656FF6" w:rsidRDefault="002F576E"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66883F0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・入力値の形式が正しく、</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の重複無しの</w:t>
                </w:r>
                <w:r w:rsidR="00AD422F">
                  <w:rPr>
                    <w:rFonts w:ascii="メイリオ" w:eastAsia="メイリオ" w:hAnsi="メイリオ" w:cs="メイリオ" w:hint="eastAsia"/>
                    <w:sz w:val="18"/>
                    <w:szCs w:val="18"/>
                  </w:rPr>
                  <w:t>とき</w:t>
                </w:r>
                <w:r>
                  <w:rPr>
                    <w:rFonts w:ascii="メイリオ" w:eastAsia="メイリオ" w:hAnsi="メイリオ" w:cs="メイリオ" w:hint="eastAsia"/>
                    <w:sz w:val="18"/>
                    <w:szCs w:val="18"/>
                  </w:rPr>
                  <w:t>：</w:t>
                </w:r>
              </w:p>
              <w:p w14:paraId="13E7E07E"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「会員変更確認画面」</w:t>
                </w:r>
                <w:r w:rsidR="00794D1F">
                  <w:rPr>
                    <w:rFonts w:ascii="メイリオ" w:eastAsia="メイリオ" w:hAnsi="メイリオ" w:cs="メイリオ" w:hint="eastAsia"/>
                    <w:sz w:val="18"/>
                    <w:szCs w:val="18"/>
                  </w:rPr>
                  <w:t>を表示</w:t>
                </w:r>
              </w:p>
              <w:p w14:paraId="419C0489"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・入力値の形式に誤りがある、</w:t>
                </w:r>
                <w:r w:rsidR="00C666B6">
                  <w:rPr>
                    <w:rFonts w:ascii="メイリオ" w:eastAsia="メイリオ" w:hAnsi="メイリオ" w:cs="メイリオ" w:hint="eastAsia"/>
                    <w:sz w:val="18"/>
                    <w:szCs w:val="18"/>
                  </w:rPr>
                  <w:t>メールアドレス</w:t>
                </w:r>
                <w:r>
                  <w:rPr>
                    <w:rFonts w:ascii="メイリオ" w:eastAsia="メイリオ" w:hAnsi="メイリオ" w:cs="メイリオ" w:hint="eastAsia"/>
                    <w:sz w:val="18"/>
                    <w:szCs w:val="18"/>
                  </w:rPr>
                  <w:t>重複</w:t>
                </w:r>
                <w:r w:rsidR="00AD422F">
                  <w:rPr>
                    <w:rFonts w:ascii="メイリオ" w:eastAsia="メイリオ" w:hAnsi="メイリオ" w:cs="メイリオ" w:hint="eastAsia"/>
                    <w:sz w:val="18"/>
                    <w:szCs w:val="18"/>
                  </w:rPr>
                  <w:t>したとき</w:t>
                </w:r>
                <w:r>
                  <w:rPr>
                    <w:rFonts w:ascii="メイリオ" w:eastAsia="メイリオ" w:hAnsi="メイリオ" w:cs="メイリオ" w:hint="eastAsia"/>
                    <w:sz w:val="18"/>
                    <w:szCs w:val="18"/>
                  </w:rPr>
                  <w:t>：</w:t>
                </w:r>
              </w:p>
              <w:p w14:paraId="1966CF8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「会員変更入力画面」に入力値と</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1834BDD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3A62EF3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007FE73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45D6522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A1B1B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2CC0D07B" w14:textId="77777777" w:rsidTr="002B6B32">
            <w:trPr>
              <w:cantSplit/>
              <w:trHeight w:val="1762"/>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370CECA5"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05DF4F2F"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62ED7E5C"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C1589C8"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15388E2"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CB72E07"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w:t>
                </w:r>
                <w:r w:rsidR="00794D1F">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の順で処理を行う</w:t>
                </w:r>
              </w:p>
              <w:p w14:paraId="0A6D99FD"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29B9316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・「会員変更入力画面」で入力された値を表示</w:t>
                </w:r>
              </w:p>
              <w:p w14:paraId="40A9735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・権限欄を表示</w:t>
                </w:r>
              </w:p>
              <w:p w14:paraId="3FB9D30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6E17CE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・表示された値を確認し、「登録」ボタンをクリック</w:t>
                </w:r>
              </w:p>
              <w:p w14:paraId="238156BA"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794D1F">
                  <w:rPr>
                    <w:rFonts w:ascii="メイリオ" w:eastAsia="メイリオ" w:hAnsi="メイリオ" w:cs="メイリオ" w:hint="eastAsia"/>
                    <w:sz w:val="18"/>
                    <w:szCs w:val="18"/>
                  </w:rPr>
                  <w:t>システム内</w:t>
                </w:r>
                <w:r w:rsidR="00656FF6">
                  <w:rPr>
                    <w:rFonts w:ascii="メイリオ" w:eastAsia="メイリオ" w:hAnsi="メイリオ" w:cs="メイリオ" w:hint="eastAsia"/>
                    <w:sz w:val="18"/>
                    <w:szCs w:val="18"/>
                  </w:rPr>
                  <w:t>処理</w:t>
                </w:r>
                <w:r>
                  <w:rPr>
                    <w:rFonts w:ascii="メイリオ" w:eastAsia="メイリオ" w:hAnsi="メイリオ" w:cs="メイリオ" w:hint="eastAsia"/>
                    <w:sz w:val="18"/>
                    <w:szCs w:val="18"/>
                  </w:rPr>
                  <w:t>-</w:t>
                </w:r>
              </w:p>
              <w:p w14:paraId="33E8E8E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・入力値を取得</w:t>
                </w:r>
              </w:p>
              <w:p w14:paraId="093AA1E9"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に会員情報を追加</w:t>
                </w:r>
              </w:p>
              <w:p w14:paraId="29621487" w14:textId="77777777" w:rsidR="00656FF6" w:rsidRDefault="002F576E"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656FF6">
                  <w:rPr>
                    <w:rFonts w:ascii="メイリオ" w:eastAsia="メイリオ" w:hAnsi="メイリオ" w:cs="メイリオ" w:hint="eastAsia"/>
                    <w:sz w:val="18"/>
                    <w:szCs w:val="18"/>
                  </w:rPr>
                  <w:t>画面遷移</w:t>
                </w:r>
                <w:r>
                  <w:rPr>
                    <w:rFonts w:ascii="メイリオ" w:eastAsia="メイリオ" w:hAnsi="メイリオ" w:cs="メイリオ" w:hint="eastAsia"/>
                    <w:sz w:val="18"/>
                    <w:szCs w:val="18"/>
                  </w:rPr>
                  <w:t>-</w:t>
                </w:r>
              </w:p>
              <w:p w14:paraId="32BA5151" w14:textId="77777777" w:rsidR="00656FF6" w:rsidRPr="00927C9A" w:rsidRDefault="00656FF6"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r w:rsidR="00794D1F">
                  <w:rPr>
                    <w:rFonts w:ascii="メイリオ" w:eastAsia="メイリオ" w:hAnsi="メイリオ" w:cs="メイリオ" w:hint="eastAsia"/>
                    <w:sz w:val="18"/>
                    <w:szCs w:val="18"/>
                  </w:rPr>
                  <w:t>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30CE54D6"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699695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6</w:t>
                </w:r>
                <w:r w:rsidR="002F576E">
                  <w:rPr>
                    <w:rFonts w:ascii="メイリオ" w:eastAsia="メイリオ" w:hAnsi="メイリオ" w:cs="メイリオ"/>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sz w:val="18"/>
                    <w:szCs w:val="18"/>
                  </w:rPr>
                  <w:t>-</w:t>
                </w:r>
                <w:r>
                  <w:rPr>
                    <w:rFonts w:ascii="メイリオ" w:eastAsia="メイリオ" w:hAnsi="メイリオ" w:cs="メイリオ"/>
                    <w:sz w:val="18"/>
                    <w:szCs w:val="18"/>
                  </w:rPr>
                  <w:t>2</w:t>
                </w:r>
                <w:r w:rsidR="002F576E">
                  <w:rPr>
                    <w:rFonts w:ascii="メイリオ" w:eastAsia="メイリオ" w:hAnsi="メイリオ" w:cs="メイリオ"/>
                    <w:sz w:val="18"/>
                    <w:szCs w:val="18"/>
                  </w:rPr>
                  <w:t>-</w:t>
                </w:r>
                <w:r>
                  <w:rPr>
                    <w:rFonts w:ascii="メイリオ" w:eastAsia="メイリオ" w:hAnsi="メイリオ" w:cs="メイリオ"/>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66BE38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404D50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686CB0A0"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656FF6" w:rsidRPr="00057D0B" w14:paraId="41483FF3" w14:textId="77777777" w:rsidTr="002B6B32">
            <w:trPr>
              <w:cantSplit/>
              <w:trHeight w:val="998"/>
            </w:trPr>
            <w:tc>
              <w:tcPr>
                <w:cnfStyle w:val="001000000000" w:firstRow="0" w:lastRow="0" w:firstColumn="1" w:lastColumn="0" w:oddVBand="0" w:evenVBand="0" w:oddHBand="0" w:evenHBand="0" w:firstRowFirstColumn="0" w:firstRowLastColumn="0" w:lastRowFirstColumn="0" w:lastRowLastColumn="0"/>
                <w:tcW w:w="284" w:type="dxa"/>
                <w:vMerge/>
                <w:tcBorders>
                  <w:left w:val="single" w:sz="4" w:space="0" w:color="B6DDE8" w:themeColor="accent5" w:themeTint="66"/>
                  <w:right w:val="single" w:sz="4" w:space="0" w:color="B6DDE8" w:themeColor="accent5" w:themeTint="66"/>
                </w:tcBorders>
                <w:shd w:val="clear" w:color="auto" w:fill="auto"/>
              </w:tcPr>
              <w:p w14:paraId="7C0AB6CD" w14:textId="77777777" w:rsidR="00656FF6" w:rsidRPr="00057D0B" w:rsidRDefault="00656FF6" w:rsidP="00656FF6">
                <w:pPr>
                  <w:ind w:leftChars="0" w:left="0"/>
                  <w:rPr>
                    <w:rFonts w:ascii="メイリオ" w:eastAsia="メイリオ" w:hAnsi="メイリオ" w:cs="メイリオ"/>
                    <w:b w:val="0"/>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4213D88C" w14:textId="77777777" w:rsidR="00656FF6" w:rsidRPr="00057D0B"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83" w:type="dxa"/>
                <w:vMerge/>
                <w:tcBorders>
                  <w:left w:val="single" w:sz="4" w:space="0" w:color="B6DDE8" w:themeColor="accent5" w:themeTint="66"/>
                  <w:right w:val="single" w:sz="4" w:space="0" w:color="B6DDE8" w:themeColor="accent5" w:themeTint="66"/>
                </w:tcBorders>
                <w:shd w:val="clear" w:color="auto" w:fill="auto"/>
              </w:tcPr>
              <w:p w14:paraId="0E67594A" w14:textId="77777777" w:rsidR="00656FF6" w:rsidRDefault="00656FF6" w:rsidP="00656FF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DD92AF9" w14:textId="77777777" w:rsidR="00656FF6" w:rsidRDefault="00656FF6" w:rsidP="00656FF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0" w:type="dxa"/>
                <w:tcBorders>
                  <w:left w:val="single" w:sz="4" w:space="0" w:color="B6DDE8" w:themeColor="accent5" w:themeTint="66"/>
                  <w:right w:val="single" w:sz="4" w:space="0" w:color="B6DDE8" w:themeColor="accent5" w:themeTint="66"/>
                </w:tcBorders>
                <w:shd w:val="clear" w:color="auto" w:fill="EEECE1" w:themeFill="background2"/>
              </w:tcPr>
              <w:p w14:paraId="7F526A0B"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7BB352A"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変更</w:t>
                </w:r>
                <w:r>
                  <w:rPr>
                    <w:rFonts w:ascii="メイリオ" w:eastAsia="メイリオ" w:hAnsi="メイリオ" w:cs="メイリオ" w:hint="eastAsia"/>
                    <w:sz w:val="18"/>
                    <w:szCs w:val="18"/>
                  </w:rPr>
                  <w:t>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03F347D4"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w:t>
                </w:r>
                <w:r w:rsidR="002C729D">
                  <w:rPr>
                    <w:rFonts w:ascii="メイリオ" w:eastAsia="メイリオ" w:hAnsi="メイリオ" w:cs="メイリオ" w:hint="eastAsia"/>
                    <w:sz w:val="18"/>
                    <w:szCs w:val="18"/>
                  </w:rPr>
                  <w:t>詳細</w:t>
                </w:r>
                <w:r>
                  <w:rPr>
                    <w:rFonts w:ascii="メイリオ" w:eastAsia="メイリオ" w:hAnsi="メイリオ" w:cs="メイリオ" w:hint="eastAsia"/>
                    <w:sz w:val="18"/>
                    <w:szCs w:val="18"/>
                  </w:rPr>
                  <w:t>へ戻る」リンクを表示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27175301"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44D80FAD"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2FDE302C"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会員変更完了画面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79EAD708" w14:textId="77777777" w:rsidR="00656FF6" w:rsidRDefault="00656FF6" w:rsidP="00656FF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0BCA1271" w14:textId="77777777" w:rsidR="00203CAF" w:rsidRDefault="00203CAF">
          <w:pPr>
            <w:widowControl/>
            <w:spacing w:line="240" w:lineRule="auto"/>
            <w:ind w:leftChars="0" w:left="0"/>
            <w:jc w:val="left"/>
          </w:pPr>
          <w:r>
            <w:br w:type="page"/>
          </w:r>
        </w:p>
        <w:p w14:paraId="62321F43" w14:textId="6B1097D3" w:rsidR="00203CAF" w:rsidRDefault="00DA4115" w:rsidP="00CB00D3">
          <w:pPr>
            <w:widowControl/>
            <w:spacing w:line="240" w:lineRule="auto"/>
            <w:ind w:leftChars="0" w:left="0" w:rightChars="-107" w:right="-225"/>
            <w:jc w:val="right"/>
            <w:rPr>
              <w:sz w:val="18"/>
            </w:rPr>
          </w:pPr>
          <w:fldSimple w:instr=" STYLEREF  &quot;見出し 2&quot; \w  \* MERGEFORMAT ">
            <w:r w:rsidR="003B5169" w:rsidRPr="003B5169">
              <w:rPr>
                <w:noProof/>
                <w:sz w:val="18"/>
              </w:rPr>
              <w:t>４-２</w:t>
            </w:r>
          </w:fldSimple>
          <w:fldSimple w:instr=" STYLEREF  &quot;見出し 2&quot;  \* MERGEFORMAT ">
            <w:r w:rsidR="003B5169" w:rsidRPr="003B5169">
              <w:rPr>
                <w:noProof/>
                <w:sz w:val="18"/>
              </w:rPr>
              <w:t>機能一覧</w:t>
            </w:r>
            <w:r w:rsidR="003B5169">
              <w:rPr>
                <w:noProof/>
              </w:rPr>
              <w:t xml:space="preserve"> ★（※水色の欄には追記が必要）</w:t>
            </w:r>
          </w:fldSimple>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203CAF" w:rsidRPr="00057D0B" w14:paraId="1A900F8C"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7E63F9B" w14:textId="77777777" w:rsidR="00203CAF" w:rsidRPr="00057D0B" w:rsidRDefault="00203CAF" w:rsidP="002B6B32">
                <w:pPr>
                  <w:ind w:leftChars="0" w:left="0"/>
                  <w:jc w:val="center"/>
                  <w:rPr>
                    <w:sz w:val="18"/>
                    <w:szCs w:val="18"/>
                  </w:rPr>
                </w:pPr>
                <w:r w:rsidRPr="00057D0B">
                  <w:rPr>
                    <w:rFonts w:ascii="メイリオ" w:eastAsia="メイリオ" w:hAnsi="メイリオ" w:cs="メイリオ" w:hint="eastAsia"/>
                    <w:sz w:val="18"/>
                    <w:szCs w:val="18"/>
                  </w:rPr>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1722F73A"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33731E5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2601199"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203CAF" w:rsidRPr="00057D0B" w14:paraId="1C11C084"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3B13618" w14:textId="77777777" w:rsidR="00203CAF" w:rsidRPr="00057D0B" w:rsidRDefault="00203CAF" w:rsidP="002B6B3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074EE17"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00DECB1D"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22DA71"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A232920"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1ED6A3E" w14:textId="77777777" w:rsidR="00203CAF" w:rsidRPr="00057D0B" w:rsidRDefault="00203CAF" w:rsidP="002B6B3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0758CE" w:rsidRPr="00057D0B" w14:paraId="7662192C"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auto"/>
              </w:tcPr>
              <w:p w14:paraId="70134252" w14:textId="77777777" w:rsidR="000758CE" w:rsidRDefault="000758CE" w:rsidP="000758CE">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2DE430BC" w14:textId="77777777" w:rsidR="000758CE" w:rsidRDefault="000758CE" w:rsidP="000758C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会員管理</w:t>
                </w:r>
              </w:p>
            </w:tc>
            <w:tc>
              <w:tcPr>
                <w:tcW w:w="243" w:type="dxa"/>
                <w:vMerge w:val="restart"/>
                <w:tcBorders>
                  <w:left w:val="single" w:sz="4" w:space="0" w:color="B6DDE8" w:themeColor="accent5" w:themeTint="66"/>
                  <w:right w:val="single" w:sz="4" w:space="0" w:color="B6DDE8" w:themeColor="accent5" w:themeTint="66"/>
                </w:tcBorders>
                <w:shd w:val="clear" w:color="auto" w:fill="auto"/>
              </w:tcPr>
              <w:p w14:paraId="262E7A5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5</w:t>
                </w:r>
              </w:p>
            </w:tc>
            <w:tc>
              <w:tcPr>
                <w:tcW w:w="567" w:type="dxa"/>
                <w:vMerge w:val="restart"/>
                <w:tcBorders>
                  <w:left w:val="single" w:sz="4" w:space="0" w:color="B6DDE8" w:themeColor="accent5" w:themeTint="66"/>
                  <w:right w:val="single" w:sz="4" w:space="0" w:color="B6DDE8" w:themeColor="accent5" w:themeTint="66"/>
                </w:tcBorders>
                <w:shd w:val="clear" w:color="auto" w:fill="auto"/>
                <w:textDirection w:val="tbRlV"/>
              </w:tcPr>
              <w:p w14:paraId="6017E725"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w:t>
                </w: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100B4F3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27C9A">
                  <w:rPr>
                    <w:rFonts w:ascii="メイリオ" w:eastAsia="メイリオ" w:hAnsi="メイリオ" w:cs="メイリオ" w:hint="eastAsia"/>
                    <w:sz w:val="18"/>
                    <w:szCs w:val="18"/>
                  </w:rPr>
                  <w:t>※</w:t>
                </w:r>
                <w:r>
                  <w:rPr>
                    <w:rFonts w:ascii="メイリオ" w:eastAsia="メイリオ" w:hAnsi="メイリオ" w:cs="メイリオ" w:hint="eastAsia"/>
                    <w:sz w:val="18"/>
                    <w:szCs w:val="18"/>
                  </w:rPr>
                  <w:t>共通の処理内容について記載</w:t>
                </w:r>
              </w:p>
              <w:p w14:paraId="1CEB6DA4" w14:textId="77777777" w:rsidR="000758CE" w:rsidRPr="00927C9A"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27C9A">
                  <w:rPr>
                    <w:rFonts w:ascii="メイリオ" w:eastAsia="メイリオ" w:hAnsi="メイリオ" w:cs="メイリオ" w:hint="eastAsia"/>
                    <w:sz w:val="18"/>
                    <w:szCs w:val="18"/>
                  </w:rPr>
                  <w:t>利用者種別により、</w:t>
                </w:r>
                <w:r>
                  <w:rPr>
                    <w:rFonts w:ascii="メイリオ" w:eastAsia="メイリオ" w:hAnsi="メイリオ" w:cs="メイリオ" w:hint="eastAsia"/>
                    <w:sz w:val="18"/>
                    <w:szCs w:val="18"/>
                  </w:rPr>
                  <w:t>利用タイミング、</w:t>
                </w:r>
                <w:r w:rsidRPr="00927C9A">
                  <w:rPr>
                    <w:rFonts w:ascii="メイリオ" w:eastAsia="メイリオ" w:hAnsi="メイリオ" w:cs="メイリオ" w:hint="eastAsia"/>
                    <w:sz w:val="18"/>
                    <w:szCs w:val="18"/>
                  </w:rPr>
                  <w:t>表示内容が異なる</w:t>
                </w:r>
                <w:r>
                  <w:rPr>
                    <w:rFonts w:ascii="メイリオ" w:eastAsia="メイリオ" w:hAnsi="メイリオ" w:cs="メイリオ" w:hint="eastAsia"/>
                    <w:sz w:val="18"/>
                    <w:szCs w:val="18"/>
                  </w:rPr>
                  <w:t>部分は</w:t>
                </w:r>
                <w:r w:rsidRPr="00927C9A">
                  <w:rPr>
                    <w:rFonts w:ascii="メイリオ" w:eastAsia="メイリオ" w:hAnsi="メイリオ" w:cs="メイリオ" w:hint="eastAsia"/>
                    <w:sz w:val="18"/>
                    <w:szCs w:val="18"/>
                  </w:rPr>
                  <w:t>画面毎に記載</w:t>
                </w:r>
              </w:p>
              <w:p w14:paraId="0ED9F2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5A49AA2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・会員削除確認画面→会員削除完了画面と遷移</w:t>
                </w:r>
              </w:p>
            </w:tc>
            <w:tc>
              <w:tcPr>
                <w:tcW w:w="993" w:type="dxa"/>
                <w:tcBorders>
                  <w:left w:val="single" w:sz="4" w:space="0" w:color="B6DDE8" w:themeColor="accent5" w:themeTint="66"/>
                  <w:right w:val="single" w:sz="4" w:space="0" w:color="B6DDE8" w:themeColor="accent5" w:themeTint="66"/>
                </w:tcBorders>
                <w:shd w:val="clear" w:color="auto" w:fill="auto"/>
              </w:tcPr>
              <w:p w14:paraId="57120A50"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6A227EF8" w14:textId="77777777" w:rsidR="000758CE" w:rsidRDefault="002F576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p>
            </w:tc>
            <w:tc>
              <w:tcPr>
                <w:tcW w:w="992" w:type="dxa"/>
                <w:tcBorders>
                  <w:left w:val="single" w:sz="4" w:space="0" w:color="B6DDE8" w:themeColor="accent5" w:themeTint="66"/>
                  <w:right w:val="single" w:sz="4" w:space="0" w:color="B6DDE8" w:themeColor="accent5" w:themeTint="66"/>
                </w:tcBorders>
                <w:shd w:val="clear" w:color="auto" w:fill="auto"/>
              </w:tcPr>
              <w:p w14:paraId="486DDD1D" w14:textId="238AEBF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p w14:paraId="39C88664"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5CD87089"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7F5F49B7"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C6CB249"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61005363"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48BF7FF"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68B5D537"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22C1882F"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7592277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・「会員詳細画面」で「退会」ボタン クリック時</w:t>
                </w:r>
              </w:p>
              <w:p w14:paraId="03003F5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3B8AE16B"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・画面表示→利用者の操作→システム内処理→画面表示の順で処理を行う</w:t>
                </w:r>
              </w:p>
              <w:p w14:paraId="59F6A68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65F8605"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9A56D1E"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5A58090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・「退会」ボタンをクリック</w:t>
                </w:r>
              </w:p>
              <w:p w14:paraId="7E5FA942"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36ED470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47C9DF4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・買い物かご</w:t>
                </w:r>
                <w:r w:rsidR="000F63C8">
                  <w:rPr>
                    <w:rFonts w:ascii="メイリオ" w:eastAsia="メイリオ" w:hAnsi="メイリオ" w:cs="メイリオ" w:hint="eastAsia"/>
                    <w:sz w:val="18"/>
                    <w:szCs w:val="18"/>
                  </w:rPr>
                  <w:t>データ</w:t>
                </w:r>
                <w:r>
                  <w:rPr>
                    <w:rFonts w:ascii="メイリオ" w:eastAsia="メイリオ" w:hAnsi="メイリオ" w:cs="メイリオ" w:hint="eastAsia"/>
                    <w:sz w:val="18"/>
                    <w:szCs w:val="18"/>
                  </w:rPr>
                  <w:t>を削除</w:t>
                </w:r>
                <w:r w:rsidR="001D6019">
                  <w:rPr>
                    <w:rFonts w:ascii="メイリオ" w:eastAsia="メイリオ" w:hAnsi="メイリオ" w:cs="メイリオ" w:hint="eastAsia"/>
                    <w:sz w:val="18"/>
                    <w:szCs w:val="18"/>
                  </w:rPr>
                  <w:t>し、</w:t>
                </w:r>
                <w:r>
                  <w:rPr>
                    <w:rFonts w:ascii="メイリオ" w:eastAsia="メイリオ" w:hAnsi="メイリオ" w:cs="メイリオ" w:hint="eastAsia"/>
                    <w:sz w:val="18"/>
                    <w:szCs w:val="18"/>
                  </w:rPr>
                  <w:t>未ログイン状態に変更</w:t>
                </w:r>
              </w:p>
              <w:p w14:paraId="2687B8E8"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3FCD5766"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auto"/>
              </w:tcPr>
              <w:p w14:paraId="439EC9F5"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p>
            </w:tc>
            <w:tc>
              <w:tcPr>
                <w:tcW w:w="992" w:type="dxa"/>
                <w:tcBorders>
                  <w:left w:val="single" w:sz="4" w:space="0" w:color="B6DDE8" w:themeColor="accent5" w:themeTint="66"/>
                  <w:right w:val="single" w:sz="4" w:space="0" w:color="B6DDE8" w:themeColor="accent5" w:themeTint="66"/>
                </w:tcBorders>
                <w:shd w:val="clear" w:color="auto" w:fill="auto"/>
              </w:tcPr>
              <w:p w14:paraId="3DB6970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auto"/>
              </w:tcPr>
              <w:p w14:paraId="20CD4F13" w14:textId="4704F7B3"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53804C85"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059BEC11" w14:textId="77777777" w:rsidR="000758CE" w:rsidRDefault="000758CE" w:rsidP="00794D1F">
                <w:pPr>
                  <w:ind w:left="84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49BC01F2"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4CA37C7A" w14:textId="77777777" w:rsidR="000758CE" w:rsidRDefault="000758CE" w:rsidP="00794D1F">
                <w:pPr>
                  <w:ind w:left="84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6EB2CD0" w14:textId="77777777" w:rsidR="000758CE" w:rsidRDefault="000758CE" w:rsidP="00794D1F">
                <w:pPr>
                  <w:ind w:left="840"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auto"/>
              </w:tcPr>
              <w:p w14:paraId="7722EEE4"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12339E09"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・退会処理が完了した旨の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614286D3"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・未ログイン状態のトップ画面へのリンクを表示</w:t>
                </w:r>
              </w:p>
            </w:tc>
            <w:tc>
              <w:tcPr>
                <w:tcW w:w="993" w:type="dxa"/>
                <w:tcBorders>
                  <w:left w:val="single" w:sz="4" w:space="0" w:color="B6DDE8" w:themeColor="accent5" w:themeTint="66"/>
                  <w:right w:val="single" w:sz="4" w:space="0" w:color="B6DDE8" w:themeColor="accent5" w:themeTint="66"/>
                </w:tcBorders>
                <w:shd w:val="clear" w:color="auto" w:fill="auto"/>
              </w:tcPr>
              <w:p w14:paraId="503B3866" w14:textId="77777777" w:rsidR="000758CE" w:rsidRDefault="006536C9"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6-5-2-1</w:t>
                </w:r>
              </w:p>
            </w:tc>
            <w:tc>
              <w:tcPr>
                <w:tcW w:w="992" w:type="dxa"/>
                <w:tcBorders>
                  <w:left w:val="single" w:sz="4" w:space="0" w:color="B6DDE8" w:themeColor="accent5" w:themeTint="66"/>
                  <w:right w:val="single" w:sz="4" w:space="0" w:color="B6DDE8" w:themeColor="accent5" w:themeTint="66"/>
                </w:tcBorders>
                <w:shd w:val="clear" w:color="auto" w:fill="auto"/>
              </w:tcPr>
              <w:p w14:paraId="0AEF828A"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auto"/>
              </w:tcPr>
              <w:p w14:paraId="216FA7AD" w14:textId="0F1919DA" w:rsidR="000758CE" w:rsidRDefault="0078779A"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一般会員</w:t>
                </w:r>
              </w:p>
            </w:tc>
          </w:tr>
          <w:tr w:rsidR="000758CE" w:rsidRPr="00057D0B" w14:paraId="75A0562D"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7C047EC0"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537F964B"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0B58F8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3050883C"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1C873D3E"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0B452607"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・「会員詳細画面」で「削除」ボタン クリック時</w:t>
                </w:r>
              </w:p>
              <w:p w14:paraId="76D09E5A"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・「会員一覧画面」で「削除」ボタン クリック時</w:t>
                </w:r>
              </w:p>
              <w:p w14:paraId="3C57CB4C"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0F1EEBF8" w14:textId="77777777" w:rsidR="000758CE" w:rsidRDefault="001D6019"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・画面表示→利用者の操作→システム内</w:t>
                </w:r>
                <w:r w:rsidR="000758CE">
                  <w:rPr>
                    <w:rFonts w:ascii="メイリオ" w:eastAsia="メイリオ" w:hAnsi="メイリオ" w:cs="メイリオ" w:hint="eastAsia"/>
                    <w:sz w:val="18"/>
                    <w:szCs w:val="18"/>
                  </w:rPr>
                  <w:t>処理→画面</w:t>
                </w:r>
                <w:r>
                  <w:rPr>
                    <w:rFonts w:ascii="メイリオ" w:eastAsia="メイリオ" w:hAnsi="メイリオ" w:cs="メイリオ" w:hint="eastAsia"/>
                    <w:sz w:val="18"/>
                    <w:szCs w:val="18"/>
                  </w:rPr>
                  <w:t>表示</w:t>
                </w:r>
                <w:r w:rsidR="000758CE">
                  <w:rPr>
                    <w:rFonts w:ascii="メイリオ" w:eastAsia="メイリオ" w:hAnsi="メイリオ" w:cs="メイリオ" w:hint="eastAsia"/>
                    <w:sz w:val="18"/>
                    <w:szCs w:val="18"/>
                  </w:rPr>
                  <w:t>の順で処理を行う</w:t>
                </w:r>
              </w:p>
              <w:p w14:paraId="304F35E7"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画面表示</w:t>
                </w:r>
                <w:r>
                  <w:rPr>
                    <w:rFonts w:ascii="メイリオ" w:eastAsia="メイリオ" w:hAnsi="メイリオ" w:cs="メイリオ" w:hint="eastAsia"/>
                    <w:sz w:val="18"/>
                    <w:szCs w:val="18"/>
                  </w:rPr>
                  <w:t>-</w:t>
                </w:r>
              </w:p>
              <w:p w14:paraId="69D3AA3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・会員情報を表示</w:t>
                </w:r>
              </w:p>
              <w:p w14:paraId="7836153C"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利用者の操作</w:t>
                </w:r>
                <w:r>
                  <w:rPr>
                    <w:rFonts w:ascii="メイリオ" w:eastAsia="メイリオ" w:hAnsi="メイリオ" w:cs="メイリオ" w:hint="eastAsia"/>
                    <w:sz w:val="18"/>
                    <w:szCs w:val="18"/>
                  </w:rPr>
                  <w:t>-</w:t>
                </w:r>
              </w:p>
              <w:p w14:paraId="4DD9986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・「削除」ボタンをクリック</w:t>
                </w:r>
              </w:p>
              <w:p w14:paraId="2FB8A021"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システム内の処理</w:t>
                </w:r>
                <w:r>
                  <w:rPr>
                    <w:rFonts w:ascii="メイリオ" w:eastAsia="メイリオ" w:hAnsi="メイリオ" w:cs="メイリオ" w:hint="eastAsia"/>
                    <w:sz w:val="18"/>
                    <w:szCs w:val="18"/>
                  </w:rPr>
                  <w:t>-</w:t>
                </w:r>
              </w:p>
              <w:p w14:paraId="58E3DD5D"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F63C8">
                  <w:rPr>
                    <w:rFonts w:ascii="メイリオ" w:eastAsia="メイリオ" w:hAnsi="メイリオ" w:cs="メイリオ" w:hint="eastAsia"/>
                    <w:sz w:val="18"/>
                    <w:szCs w:val="18"/>
                  </w:rPr>
                  <w:t>データベース</w:t>
                </w:r>
                <w:r>
                  <w:rPr>
                    <w:rFonts w:ascii="メイリオ" w:eastAsia="メイリオ" w:hAnsi="メイリオ" w:cs="メイリオ" w:hint="eastAsia"/>
                    <w:sz w:val="18"/>
                    <w:szCs w:val="18"/>
                  </w:rPr>
                  <w:t>内の該当する会員情報の削除フラグを立てる</w:t>
                </w:r>
              </w:p>
              <w:p w14:paraId="38B02EA6" w14:textId="77777777" w:rsidR="000758CE" w:rsidRDefault="002F576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0758CE">
                  <w:rPr>
                    <w:rFonts w:ascii="メイリオ" w:eastAsia="メイリオ" w:hAnsi="メイリオ" w:cs="メイリオ" w:hint="eastAsia"/>
                    <w:sz w:val="18"/>
                    <w:szCs w:val="18"/>
                  </w:rPr>
                  <w:t>画面</w:t>
                </w:r>
                <w:r w:rsidR="001D6019">
                  <w:rPr>
                    <w:rFonts w:ascii="メイリオ" w:eastAsia="メイリオ" w:hAnsi="メイリオ" w:cs="メイリオ" w:hint="eastAsia"/>
                    <w:sz w:val="18"/>
                    <w:szCs w:val="18"/>
                  </w:rPr>
                  <w:t>表示</w:t>
                </w:r>
                <w:r>
                  <w:rPr>
                    <w:rFonts w:ascii="メイリオ" w:eastAsia="メイリオ" w:hAnsi="メイリオ" w:cs="メイリオ" w:hint="eastAsia"/>
                    <w:sz w:val="18"/>
                    <w:szCs w:val="18"/>
                  </w:rPr>
                  <w:t>-</w:t>
                </w:r>
              </w:p>
              <w:p w14:paraId="59FA656D" w14:textId="77777777" w:rsidR="000758CE" w:rsidRPr="00927C9A" w:rsidRDefault="001D6019" w:rsidP="001D6019">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・「会員削除完了画面」を表示</w:t>
                </w: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611FF9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2B87C49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1</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28C877B"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会員削除確認画面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343631E2"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E24676C"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0758CE" w:rsidRPr="00057D0B" w14:paraId="6C795A4B" w14:textId="77777777" w:rsidTr="00877D86">
            <w:trPr>
              <w:cantSplit/>
              <w:trHeight w:val="998"/>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auto"/>
              </w:tcPr>
              <w:p w14:paraId="2316E22D" w14:textId="77777777" w:rsidR="000758CE" w:rsidRPr="00057D0B" w:rsidRDefault="000758CE" w:rsidP="00794D1F">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auto"/>
                <w:textDirection w:val="tbRlV"/>
              </w:tcPr>
              <w:p w14:paraId="3FEFAC7E" w14:textId="77777777" w:rsidR="000758CE" w:rsidRPr="00057D0B"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auto"/>
              </w:tcPr>
              <w:p w14:paraId="68B936F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auto"/>
                <w:textDirection w:val="tbRlV"/>
              </w:tcPr>
              <w:p w14:paraId="247D74DF" w14:textId="77777777" w:rsidR="000758CE" w:rsidRDefault="000758CE" w:rsidP="00794D1F">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EEECE1" w:themeFill="background2"/>
              </w:tcPr>
              <w:p w14:paraId="7BF96720"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29F627D8"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・会員情報の削除が完了した旨の</w:t>
                </w:r>
                <w:r w:rsidR="005A247D">
                  <w:rPr>
                    <w:rFonts w:ascii="メイリオ" w:eastAsia="メイリオ" w:hAnsi="メイリオ" w:cs="メイリオ" w:hint="eastAsia"/>
                    <w:sz w:val="18"/>
                    <w:szCs w:val="18"/>
                  </w:rPr>
                  <w:t>メッセージ</w:t>
                </w:r>
                <w:r>
                  <w:rPr>
                    <w:rFonts w:ascii="メイリオ" w:eastAsia="メイリオ" w:hAnsi="メイリオ" w:cs="メイリオ" w:hint="eastAsia"/>
                    <w:sz w:val="18"/>
                    <w:szCs w:val="18"/>
                  </w:rPr>
                  <w:t>を表示</w:t>
                </w:r>
              </w:p>
              <w:p w14:paraId="25E70532" w14:textId="77777777" w:rsidR="000758CE" w:rsidRDefault="000758CE"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・会員一覧へのリンクを表示</w:t>
                </w:r>
              </w:p>
              <w:p w14:paraId="63634EA0" w14:textId="2EE1C248" w:rsidR="00F40F15" w:rsidRDefault="00F40F15" w:rsidP="00794D1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993" w:type="dxa"/>
                <w:tcBorders>
                  <w:left w:val="single" w:sz="4" w:space="0" w:color="B6DDE8" w:themeColor="accent5" w:themeTint="66"/>
                  <w:right w:val="single" w:sz="4" w:space="0" w:color="B6DDE8" w:themeColor="accent5" w:themeTint="66"/>
                </w:tcBorders>
                <w:shd w:val="clear" w:color="auto" w:fill="EEECE1" w:themeFill="background2"/>
              </w:tcPr>
              <w:p w14:paraId="73CC4310"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3</w:t>
                </w:r>
              </w:p>
              <w:p w14:paraId="7E35AF13" w14:textId="77777777" w:rsidR="000758CE" w:rsidRPr="00203CAF"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5</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2</w:t>
                </w:r>
                <w:r w:rsidR="002F576E">
                  <w:rPr>
                    <w:rFonts w:ascii="メイリオ" w:eastAsia="メイリオ" w:hAnsi="メイリオ" w:cs="メイリオ" w:hint="eastAsia"/>
                    <w:sz w:val="18"/>
                    <w:szCs w:val="18"/>
                  </w:rPr>
                  <w:t>-</w:t>
                </w:r>
                <w:r>
                  <w:rPr>
                    <w:rFonts w:ascii="メイリオ" w:eastAsia="メイリオ" w:hAnsi="メイリオ" w:cs="メイリオ" w:hint="eastAsia"/>
                    <w:sz w:val="18"/>
                    <w:szCs w:val="18"/>
                  </w:rPr>
                  <w:t>4</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6C8A6C41"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会員削除完了画面</w:t>
                </w:r>
              </w:p>
            </w:tc>
            <w:tc>
              <w:tcPr>
                <w:tcW w:w="992" w:type="dxa"/>
                <w:tcBorders>
                  <w:left w:val="single" w:sz="4" w:space="0" w:color="B6DDE8" w:themeColor="accent5" w:themeTint="66"/>
                  <w:right w:val="single" w:sz="4" w:space="0" w:color="B6DDE8" w:themeColor="accent5" w:themeTint="66"/>
                </w:tcBorders>
                <w:shd w:val="clear" w:color="auto" w:fill="EEECE1" w:themeFill="background2"/>
              </w:tcPr>
              <w:p w14:paraId="1567D94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4C0810CD" w14:textId="77777777" w:rsidR="000758CE" w:rsidRDefault="000758CE" w:rsidP="00794D1F">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r w:rsidR="00F40F15" w:rsidRPr="00057D0B" w14:paraId="1821D59A" w14:textId="77777777" w:rsidTr="0063093B">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F03B46E" w14:textId="77777777" w:rsidR="00F40F15" w:rsidRPr="00057D0B" w:rsidRDefault="00F40F15" w:rsidP="00805462">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C2DB442"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06908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02BE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0F15" w:rsidRPr="00057D0B" w14:paraId="4AA53C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50C38C1" w14:textId="77777777" w:rsidR="00F40F15" w:rsidRPr="00057D0B" w:rsidRDefault="00F40F15" w:rsidP="00805462">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0EA2CB7"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52C231D6"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7EFEB1E9"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0BFC2950"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C9AAAB" w14:textId="77777777" w:rsidR="00F40F15" w:rsidRPr="00057D0B" w:rsidRDefault="00F40F15" w:rsidP="00805462">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0F15" w14:paraId="71911CE1" w14:textId="77777777" w:rsidTr="00877D86">
            <w:trPr>
              <w:cantSplit/>
              <w:trHeight w:val="1856"/>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40087D65" w14:textId="23E648AD" w:rsidR="00F40F15"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0BF507A" w14:textId="6EE2C39C" w:rsidR="00F40F15" w:rsidRDefault="000127FD"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商品管理</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67F286B" w14:textId="12E86C1E" w:rsidR="00F40F15"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373E7161" w14:textId="52FFDF80" w:rsidR="00F40F15" w:rsidRDefault="000127F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48AC375" w14:textId="3052302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＜利用タイミング＞</w:t>
                </w:r>
              </w:p>
              <w:p w14:paraId="5C0D14A3" w14:textId="625B4290" w:rsidR="000127FD" w:rsidRDefault="000127F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・「商品詳細画面」でお気に入り登録</w:t>
                </w:r>
                <w:r w:rsidR="00961616">
                  <w:rPr>
                    <w:rFonts w:ascii="メイリオ" w:eastAsia="メイリオ" w:hAnsi="メイリオ" w:cs="メイリオ"/>
                    <w:sz w:val="18"/>
                    <w:szCs w:val="18"/>
                  </w:rPr>
                  <w:t>ボタンをクリックした時</w:t>
                </w:r>
              </w:p>
              <w:p w14:paraId="279D520F" w14:textId="77777777" w:rsidR="00961616" w:rsidRPr="000127FD" w:rsidRDefault="00961616" w:rsidP="0096161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127FD">
                  <w:rPr>
                    <w:rFonts w:ascii="メイリオ" w:eastAsia="メイリオ" w:hAnsi="メイリオ" w:cs="メイリオ" w:hint="eastAsia"/>
                    <w:sz w:val="18"/>
                    <w:szCs w:val="18"/>
                  </w:rPr>
                  <w:t>＜処理内容＞</w:t>
                </w:r>
                <w:r w:rsidRPr="000127FD">
                  <w:rPr>
                    <w:rFonts w:ascii="メイリオ" w:eastAsia="メイリオ" w:hAnsi="メイリオ" w:cs="メイリオ"/>
                    <w:sz w:val="18"/>
                    <w:szCs w:val="18"/>
                  </w:rPr>
                  <w:t xml:space="preserve"> </w:t>
                </w:r>
              </w:p>
              <w:p w14:paraId="260438F3" w14:textId="77777777" w:rsidR="005F66E7" w:rsidRPr="00A2562E" w:rsidRDefault="00961616"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0127FD">
                  <w:rPr>
                    <w:rFonts w:ascii="メイリオ" w:eastAsia="メイリオ" w:hAnsi="メイリオ" w:cs="メイリオ" w:hint="eastAsia"/>
                    <w:sz w:val="18"/>
                    <w:szCs w:val="18"/>
                  </w:rPr>
                  <w:t>・</w:t>
                </w:r>
                <w:r>
                  <w:rPr>
                    <w:rFonts w:ascii="メイリオ" w:eastAsia="メイリオ" w:hAnsi="メイリオ" w:cs="メイリオ" w:hint="eastAsia"/>
                    <w:sz w:val="18"/>
                    <w:szCs w:val="18"/>
                  </w:rPr>
                  <w:t>一般会員ごとのお気に入り</w:t>
                </w:r>
                <w:r w:rsidR="00CC3684">
                  <w:rPr>
                    <w:rFonts w:ascii="メイリオ" w:eastAsia="メイリオ" w:hAnsi="メイリオ" w:cs="メイリオ" w:hint="eastAsia"/>
                    <w:sz w:val="18"/>
                    <w:szCs w:val="18"/>
                  </w:rPr>
                  <w:t>一覧</w:t>
                </w:r>
                <w:r>
                  <w:rPr>
                    <w:rFonts w:ascii="メイリオ" w:eastAsia="メイリオ" w:hAnsi="メイリオ" w:cs="メイリオ" w:hint="eastAsia"/>
                    <w:sz w:val="18"/>
                    <w:szCs w:val="18"/>
                  </w:rPr>
                  <w:t>画面に</w:t>
                </w:r>
                <w:r w:rsidR="005F66E7">
                  <w:rPr>
                    <w:rFonts w:ascii="メイリオ" w:eastAsia="メイリオ" w:hAnsi="メイリオ" w:cs="メイリオ" w:hint="eastAsia"/>
                    <w:sz w:val="18"/>
                    <w:szCs w:val="18"/>
                  </w:rPr>
                  <w:t>ボタンが押された</w:t>
                </w:r>
                <w:r w:rsidR="005F66E7" w:rsidRPr="00A2562E">
                  <w:rPr>
                    <w:rFonts w:hint="eastAsia"/>
                    <w:sz w:val="18"/>
                    <w:szCs w:val="18"/>
                  </w:rPr>
                  <w:t>商品画像</w:t>
                </w:r>
                <w:r w:rsidR="005F66E7" w:rsidRPr="00A2562E">
                  <w:rPr>
                    <w:sz w:val="18"/>
                    <w:szCs w:val="18"/>
                  </w:rPr>
                  <w:t xml:space="preserve"> </w:t>
                </w:r>
              </w:p>
              <w:p w14:paraId="66E946DD" w14:textId="12E0C805" w:rsidR="000127FD" w:rsidRPr="005F66E7" w:rsidRDefault="005F66E7" w:rsidP="005F66E7">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sidRPr="00A2562E">
                  <w:rPr>
                    <w:rFonts w:hint="eastAsia"/>
                    <w:sz w:val="18"/>
                    <w:szCs w:val="18"/>
                  </w:rPr>
                  <w:t>商品名</w:t>
                </w:r>
                <w:r>
                  <w:rPr>
                    <w:sz w:val="18"/>
                    <w:szCs w:val="18"/>
                  </w:rPr>
                  <w:t xml:space="preserve"> 、</w:t>
                </w:r>
                <w:r w:rsidRPr="00A2562E">
                  <w:rPr>
                    <w:rFonts w:hint="eastAsia"/>
                    <w:sz w:val="18"/>
                    <w:szCs w:val="18"/>
                  </w:rPr>
                  <w:t>価格</w:t>
                </w:r>
                <w:r>
                  <w:rPr>
                    <w:sz w:val="18"/>
                    <w:szCs w:val="18"/>
                  </w:rPr>
                  <w:t xml:space="preserve"> 、</w:t>
                </w:r>
                <w:r w:rsidRPr="00A2562E">
                  <w:rPr>
                    <w:rFonts w:hint="eastAsia"/>
                    <w:sz w:val="18"/>
                    <w:szCs w:val="18"/>
                  </w:rPr>
                  <w:t>カテゴリ</w:t>
                </w:r>
                <w:r>
                  <w:rPr>
                    <w:rFonts w:hint="eastAsia"/>
                    <w:sz w:val="18"/>
                    <w:szCs w:val="18"/>
                  </w:rPr>
                  <w:t>を</w:t>
                </w:r>
                <w:r w:rsidR="00173558">
                  <w:rPr>
                    <w:rFonts w:hint="eastAsia"/>
                    <w:sz w:val="18"/>
                    <w:szCs w:val="18"/>
                  </w:rPr>
                  <w:t>お気に入りテーブルに</w:t>
                </w:r>
                <w:r>
                  <w:rPr>
                    <w:rFonts w:hint="eastAsia"/>
                    <w:sz w:val="18"/>
                    <w:szCs w:val="18"/>
                  </w:rPr>
                  <w:t>登録</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E507DF4" w14:textId="77528D2B" w:rsidR="00F40F15"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2-6-1-2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10FCC22D" w14:textId="136233B3" w:rsidR="00F40F15" w:rsidRPr="00961616" w:rsidRDefault="0096161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商品詳細画面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DA162A" w14:textId="5555D1A4" w:rsidR="00F40F15" w:rsidRDefault="000127F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r w:rsidR="00961616" w14:paraId="16DB1BF9" w14:textId="77777777" w:rsidTr="00435475">
            <w:trPr>
              <w:cantSplit/>
              <w:trHeight w:val="5213"/>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B8FF931" w14:textId="79886B73" w:rsidR="00961616"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7</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D57787C" w14:textId="53F13F42" w:rsidR="00961616" w:rsidRDefault="0063093B"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0FB602EB" w14:textId="018F0F98" w:rsidR="00961616" w:rsidRDefault="00296F2F"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549AAAFD" w14:textId="56A7A54D" w:rsidR="00961616" w:rsidRDefault="00CC368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w:t>
                </w:r>
                <w:r w:rsidR="00961616">
                  <w:rPr>
                    <w:rFonts w:ascii="メイリオ" w:eastAsia="メイリオ" w:hAnsi="メイリオ" w:cs="メイリオ"/>
                    <w:sz w:val="18"/>
                    <w:szCs w:val="18"/>
                  </w:rPr>
                  <w:t>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6D6A7B7A" w14:textId="77777777" w:rsidR="00961616" w:rsidRDefault="0096161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sidR="005F66E7">
                  <w:rPr>
                    <w:rFonts w:ascii="メイリオ" w:eastAsia="メイリオ" w:hAnsi="メイリオ" w:cs="メイリオ" w:hint="eastAsia"/>
                    <w:sz w:val="18"/>
                    <w:szCs w:val="18"/>
                  </w:rPr>
                  <w:t>利用タイミング＞</w:t>
                </w:r>
              </w:p>
              <w:p w14:paraId="12843A7C" w14:textId="5CB56D16" w:rsidR="005F66E7" w:rsidRDefault="000A2F2B"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5F66E7">
                  <w:rPr>
                    <w:rFonts w:ascii="メイリオ" w:eastAsia="メイリオ" w:hAnsi="メイリオ" w:cs="メイリオ"/>
                    <w:sz w:val="18"/>
                    <w:szCs w:val="18"/>
                  </w:rPr>
                  <w:t>一般会員のトップ画面のナビゲーションバー「お気に入り一覧画面</w:t>
                </w:r>
                <w:r w:rsidR="006C5973">
                  <w:rPr>
                    <w:rFonts w:ascii="メイリオ" w:eastAsia="メイリオ" w:hAnsi="メイリオ" w:cs="メイリオ"/>
                    <w:sz w:val="18"/>
                    <w:szCs w:val="18"/>
                  </w:rPr>
                  <w:t>」をクリックした</w:t>
                </w:r>
                <w:r w:rsidR="005F66E7">
                  <w:rPr>
                    <w:rFonts w:ascii="メイリオ" w:eastAsia="メイリオ" w:hAnsi="メイリオ" w:cs="メイリオ"/>
                    <w:sz w:val="18"/>
                    <w:szCs w:val="18"/>
                  </w:rPr>
                  <w:t>時</w:t>
                </w:r>
              </w:p>
              <w:p w14:paraId="6D6F52DD" w14:textId="77777777" w:rsidR="001F68B6" w:rsidRDefault="001F68B6"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&lt;処理内容&gt;</w:t>
                </w:r>
              </w:p>
              <w:p w14:paraId="2BDE8606" w14:textId="1D90846D" w:rsidR="0044600D" w:rsidRDefault="0044600D"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・お気に入りボタンを押した商品の商品情報を取得</w:t>
                </w:r>
              </w:p>
              <w:p w14:paraId="3098631A" w14:textId="11E7CE2F" w:rsidR="0044600D" w:rsidRDefault="001F68B6"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rFonts w:ascii="メイリオ" w:eastAsia="メイリオ" w:hAnsi="メイリオ" w:cs="メイリオ"/>
                    <w:sz w:val="18"/>
                    <w:szCs w:val="18"/>
                  </w:rPr>
                  <w:t>・</w:t>
                </w:r>
                <w:r w:rsidR="0044600D">
                  <w:rPr>
                    <w:rFonts w:ascii="メイリオ" w:eastAsia="メイリオ" w:hAnsi="メイリオ" w:cs="メイリオ"/>
                    <w:sz w:val="18"/>
                    <w:szCs w:val="18"/>
                  </w:rPr>
                  <w:t>お気に入りボタンを押した商品の「</w:t>
                </w:r>
                <w:r w:rsidR="0044600D" w:rsidRPr="00A2562E">
                  <w:rPr>
                    <w:rFonts w:hint="eastAsia"/>
                    <w:sz w:val="18"/>
                    <w:szCs w:val="18"/>
                  </w:rPr>
                  <w:t>商品画像</w:t>
                </w:r>
                <w:r w:rsidR="0044600D">
                  <w:rPr>
                    <w:rFonts w:hint="eastAsia"/>
                    <w:sz w:val="18"/>
                    <w:szCs w:val="18"/>
                  </w:rPr>
                  <w:t>」</w:t>
                </w:r>
                <w:r w:rsidR="0044600D">
                  <w:rPr>
                    <w:sz w:val="18"/>
                    <w:szCs w:val="18"/>
                  </w:rPr>
                  <w:t xml:space="preserve"> </w:t>
                </w:r>
                <w:r w:rsidR="0044600D">
                  <w:rPr>
                    <w:rFonts w:hint="eastAsia"/>
                    <w:sz w:val="18"/>
                    <w:szCs w:val="18"/>
                  </w:rPr>
                  <w:t>、「</w:t>
                </w:r>
                <w:r w:rsidR="0044600D" w:rsidRPr="00A2562E">
                  <w:rPr>
                    <w:rFonts w:hint="eastAsia"/>
                    <w:sz w:val="18"/>
                    <w:szCs w:val="18"/>
                  </w:rPr>
                  <w:t>商品名</w:t>
                </w:r>
                <w:r w:rsidR="0044600D">
                  <w:rPr>
                    <w:rFonts w:hint="eastAsia"/>
                    <w:sz w:val="18"/>
                    <w:szCs w:val="18"/>
                  </w:rPr>
                  <w:t>」</w:t>
                </w:r>
                <w:r w:rsidR="0044600D">
                  <w:rPr>
                    <w:sz w:val="18"/>
                    <w:szCs w:val="18"/>
                  </w:rPr>
                  <w:t xml:space="preserve"> 、「</w:t>
                </w:r>
                <w:r w:rsidR="0044600D" w:rsidRPr="00A2562E">
                  <w:rPr>
                    <w:rFonts w:hint="eastAsia"/>
                    <w:sz w:val="18"/>
                    <w:szCs w:val="18"/>
                  </w:rPr>
                  <w:t>価格</w:t>
                </w:r>
                <w:r w:rsidR="0044600D">
                  <w:rPr>
                    <w:sz w:val="18"/>
                    <w:szCs w:val="18"/>
                  </w:rPr>
                  <w:t xml:space="preserve"> 」、「</w:t>
                </w:r>
                <w:r w:rsidR="0044600D" w:rsidRPr="00A2562E">
                  <w:rPr>
                    <w:rFonts w:hint="eastAsia"/>
                    <w:sz w:val="18"/>
                    <w:szCs w:val="18"/>
                  </w:rPr>
                  <w:t>カテゴリ</w:t>
                </w:r>
                <w:r w:rsidR="0044600D">
                  <w:rPr>
                    <w:rFonts w:hint="eastAsia"/>
                    <w:sz w:val="18"/>
                    <w:szCs w:val="18"/>
                  </w:rPr>
                  <w:t>」、「買い物かごへ入れる」、「お気に入り削除」が</w:t>
                </w:r>
                <w:r w:rsidR="002370A8">
                  <w:rPr>
                    <w:rFonts w:hint="eastAsia"/>
                    <w:sz w:val="18"/>
                    <w:szCs w:val="18"/>
                  </w:rPr>
                  <w:t>商品ID順</w:t>
                </w:r>
                <w:r w:rsidR="0044600D">
                  <w:rPr>
                    <w:rFonts w:hint="eastAsia"/>
                    <w:sz w:val="18"/>
                    <w:szCs w:val="18"/>
                  </w:rPr>
                  <w:t>で表示</w:t>
                </w:r>
              </w:p>
              <w:p w14:paraId="63A0DCFA" w14:textId="0728A86E" w:rsidR="0044600D" w:rsidRDefault="007C2D9F" w:rsidP="000A2F2B">
                <w:pPr>
                  <w:ind w:leftChars="0" w:left="0" w:firstLineChars="50" w:firstLine="90"/>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w:t>
                </w:r>
                <w:r w:rsidR="0044600D">
                  <w:rPr>
                    <w:sz w:val="18"/>
                    <w:szCs w:val="18"/>
                  </w:rPr>
                  <w:t>商品名</w:t>
                </w:r>
                <w:r>
                  <w:rPr>
                    <w:sz w:val="18"/>
                    <w:szCs w:val="18"/>
                  </w:rPr>
                  <w:t>」</w:t>
                </w:r>
                <w:r w:rsidR="0044600D">
                  <w:rPr>
                    <w:sz w:val="18"/>
                    <w:szCs w:val="18"/>
                  </w:rPr>
                  <w:t>はリンクでクリックすると</w:t>
                </w:r>
                <w:r>
                  <w:rPr>
                    <w:sz w:val="18"/>
                    <w:szCs w:val="18"/>
                  </w:rPr>
                  <w:t>クリックされた商品詳細画面に遷移</w:t>
                </w:r>
              </w:p>
              <w:p w14:paraId="78C400FA" w14:textId="3726C1AE" w:rsid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-「買い物かごへいれる」をクリックすると</w:t>
                </w:r>
                <w:r w:rsidRPr="007C2D9F">
                  <w:rPr>
                    <w:sz w:val="18"/>
                    <w:szCs w:val="18"/>
                  </w:rPr>
                  <w:t>買い物かご画面</w:t>
                </w:r>
                <w:r>
                  <w:rPr>
                    <w:sz w:val="18"/>
                    <w:szCs w:val="18"/>
                  </w:rPr>
                  <w:t>に遷移</w:t>
                </w:r>
              </w:p>
              <w:p w14:paraId="5B806307" w14:textId="64E0FE22" w:rsidR="007C2D9F" w:rsidRPr="007C2D9F" w:rsidRDefault="007C2D9F"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-お気に入り削除をクリックするとクリックされた商品情報を削</w:t>
                </w:r>
                <w:r w:rsidR="0063093B">
                  <w:rPr>
                    <w:sz w:val="18"/>
                    <w:szCs w:val="18"/>
                  </w:rPr>
                  <w:t xml:space="preserve">除　　　　　　　　　</w:t>
                </w:r>
              </w:p>
              <w:p w14:paraId="103DAAA2" w14:textId="4E3FE639" w:rsidR="0044600D" w:rsidRPr="0044600D" w:rsidRDefault="0044600D" w:rsidP="0044600D">
                <w:pPr>
                  <w:ind w:leftChars="0" w:left="0"/>
                  <w:cnfStyle w:val="000000000000" w:firstRow="0" w:lastRow="0" w:firstColumn="0" w:lastColumn="0" w:oddVBand="0" w:evenVBand="0" w:oddHBand="0" w:evenHBand="0" w:firstRowFirstColumn="0" w:firstRowLastColumn="0" w:lastRowFirstColumn="0" w:lastRowLastColumn="0"/>
                  <w:rPr>
                    <w:sz w:val="18"/>
                    <w:szCs w:val="18"/>
                  </w:rPr>
                </w:pPr>
                <w:r w:rsidRPr="0044600D">
                  <w:rPr>
                    <w:rFonts w:hint="eastAsia"/>
                    <w:sz w:val="18"/>
                    <w:szCs w:val="18"/>
                  </w:rPr>
                  <w:t>・ページ番号とページ遷移リンクの表示</w:t>
                </w:r>
                <w:r w:rsidRPr="0044600D">
                  <w:rPr>
                    <w:sz w:val="18"/>
                    <w:szCs w:val="18"/>
                  </w:rPr>
                  <w:t xml:space="preserve">  </w:t>
                </w:r>
              </w:p>
              <w:p w14:paraId="28C7B3DD" w14:textId="7E14DA49"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-1 ページの表示数は</w:t>
                </w:r>
                <w:r>
                  <w:rPr>
                    <w:sz w:val="18"/>
                    <w:szCs w:val="18"/>
                  </w:rPr>
                  <w:t xml:space="preserve"> </w:t>
                </w:r>
                <w:r w:rsidRPr="0044600D">
                  <w:rPr>
                    <w:sz w:val="18"/>
                    <w:szCs w:val="18"/>
                  </w:rPr>
                  <w:t xml:space="preserve"> </w:t>
                </w:r>
                <w:r w:rsidR="00511FAF">
                  <w:rPr>
                    <w:sz w:val="18"/>
                    <w:szCs w:val="18"/>
                  </w:rPr>
                  <w:t>10</w:t>
                </w:r>
                <w:r w:rsidRPr="0044600D">
                  <w:rPr>
                    <w:sz w:val="18"/>
                    <w:szCs w:val="18"/>
                  </w:rPr>
                  <w:t xml:space="preserve">件で固定 </w:t>
                </w:r>
              </w:p>
              <w:p w14:paraId="104BE2CE" w14:textId="01A3B603" w:rsidR="0044600D" w:rsidRPr="0044600D" w:rsidRDefault="0044600D" w:rsidP="0044600D">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11</w:t>
                </w:r>
                <w:r w:rsidRPr="0044600D">
                  <w:rPr>
                    <w:sz w:val="18"/>
                    <w:szCs w:val="18"/>
                  </w:rPr>
                  <w:t xml:space="preserve">件以上：ページ番号とページ遷移リンク </w:t>
                </w:r>
              </w:p>
              <w:p w14:paraId="4C9E9FE6" w14:textId="6F9A396D" w:rsidR="007C2D9F" w:rsidRPr="00FD4434" w:rsidRDefault="0044600D" w:rsidP="00A51B31">
                <w:pPr>
                  <w:ind w:leftChars="0" w:left="0" w:firstLineChars="100" w:firstLine="180"/>
                  <w:cnfStyle w:val="000000000000" w:firstRow="0" w:lastRow="0" w:firstColumn="0" w:lastColumn="0" w:oddVBand="0" w:evenVBand="0" w:oddHBand="0" w:evenHBand="0" w:firstRowFirstColumn="0" w:firstRowLastColumn="0" w:lastRowFirstColumn="0" w:lastRowLastColumn="0"/>
                  <w:rPr>
                    <w:sz w:val="18"/>
                    <w:szCs w:val="18"/>
                  </w:rPr>
                </w:pPr>
                <w:r w:rsidRPr="0044600D">
                  <w:rPr>
                    <w:sz w:val="18"/>
                    <w:szCs w:val="18"/>
                  </w:rPr>
                  <w:t>-表示する商品数が</w:t>
                </w:r>
                <w:r>
                  <w:rPr>
                    <w:sz w:val="18"/>
                    <w:szCs w:val="18"/>
                  </w:rPr>
                  <w:t xml:space="preserve"> </w:t>
                </w:r>
                <w:r w:rsidRPr="0044600D">
                  <w:rPr>
                    <w:sz w:val="18"/>
                    <w:szCs w:val="18"/>
                  </w:rPr>
                  <w:t xml:space="preserve"> </w:t>
                </w:r>
                <w:r w:rsidR="00511FAF">
                  <w:rPr>
                    <w:sz w:val="18"/>
                    <w:szCs w:val="18"/>
                  </w:rPr>
                  <w:t>10</w:t>
                </w:r>
                <w:r w:rsidRPr="0044600D">
                  <w:rPr>
                    <w:sz w:val="18"/>
                    <w:szCs w:val="18"/>
                  </w:rPr>
                  <w:t>件以下：ページ番号のみ</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7C691B49" w14:textId="1FE638F3" w:rsidR="00961616" w:rsidRDefault="00936AB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7-1-1-1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748AC77" w14:textId="63FB109E"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A0D2F43" w14:textId="26465A42" w:rsidR="00961616" w:rsidRDefault="0063093B"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一般会員</w:t>
                </w:r>
              </w:p>
            </w:tc>
          </w:tr>
        </w:tbl>
        <w:p w14:paraId="28E2D610" w14:textId="77777777" w:rsidR="00BD639C" w:rsidRDefault="00BD639C">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BD639C" w:rsidRPr="00057D0B" w14:paraId="147E133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039A8FA" w14:textId="6F18E3AA" w:rsidR="00BD639C" w:rsidRPr="00057D0B" w:rsidRDefault="00BD639C" w:rsidP="003F602D">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4F146612"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5C9CA5E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095F900"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BD639C" w:rsidRPr="00057D0B" w14:paraId="6504D913" w14:textId="77777777" w:rsidTr="003F602D">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3B346B9" w14:textId="77777777" w:rsidR="00BD639C" w:rsidRPr="00057D0B" w:rsidRDefault="00BD639C" w:rsidP="003F602D">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FACF937"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39E19895"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1EA771A9"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18C01898"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C7C3B8A" w14:textId="77777777" w:rsidR="00BD639C" w:rsidRPr="00057D0B" w:rsidRDefault="00BD639C"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39238E" w14:paraId="31B40708" w14:textId="77777777" w:rsidTr="0039238E">
            <w:trPr>
              <w:cantSplit/>
              <w:trHeight w:val="5201"/>
            </w:trPr>
            <w:tc>
              <w:tcPr>
                <w:cnfStyle w:val="001000000000" w:firstRow="0" w:lastRow="0" w:firstColumn="1" w:lastColumn="0" w:oddVBand="0" w:evenVBand="0" w:oddHBand="0" w:evenHBand="0" w:firstRowFirstColumn="0" w:firstRowLastColumn="0" w:lastRowFirstColumn="0" w:lastRowLastColumn="0"/>
                <w:tcW w:w="244" w:type="dxa"/>
                <w:vMerge w:val="restart"/>
                <w:tcBorders>
                  <w:left w:val="single" w:sz="4" w:space="0" w:color="B6DDE8" w:themeColor="accent5" w:themeTint="66"/>
                  <w:right w:val="single" w:sz="4" w:space="0" w:color="B6DDE8" w:themeColor="accent5" w:themeTint="66"/>
                </w:tcBorders>
                <w:shd w:val="clear" w:color="auto" w:fill="4BACC6" w:themeFill="accent5"/>
              </w:tcPr>
              <w:p w14:paraId="0930500B" w14:textId="2AB4AE51" w:rsidR="0039238E" w:rsidRDefault="0039238E"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1</w:t>
                </w:r>
              </w:p>
            </w:tc>
            <w:tc>
              <w:tcPr>
                <w:tcW w:w="60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1D7B7670" w14:textId="07BB13AC"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汎用</w:t>
                </w:r>
              </w:p>
            </w:tc>
            <w:tc>
              <w:tcPr>
                <w:tcW w:w="243" w:type="dxa"/>
                <w:vMerge w:val="restart"/>
                <w:tcBorders>
                  <w:left w:val="single" w:sz="4" w:space="0" w:color="B6DDE8" w:themeColor="accent5" w:themeTint="66"/>
                  <w:right w:val="single" w:sz="4" w:space="0" w:color="B6DDE8" w:themeColor="accent5" w:themeTint="66"/>
                </w:tcBorders>
                <w:shd w:val="clear" w:color="auto" w:fill="4BACC6" w:themeFill="accent5"/>
              </w:tcPr>
              <w:p w14:paraId="247B6242" w14:textId="4BE51748"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4</w:t>
                </w:r>
              </w:p>
            </w:tc>
            <w:tc>
              <w:tcPr>
                <w:tcW w:w="567" w:type="dxa"/>
                <w:vMerge w:val="restart"/>
                <w:tcBorders>
                  <w:left w:val="single" w:sz="4" w:space="0" w:color="B6DDE8" w:themeColor="accent5" w:themeTint="66"/>
                  <w:right w:val="single" w:sz="4" w:space="0" w:color="B6DDE8" w:themeColor="accent5" w:themeTint="66"/>
                </w:tcBorders>
                <w:shd w:val="clear" w:color="auto" w:fill="4BACC6" w:themeFill="accent5"/>
                <w:textDirection w:val="tbRlV"/>
              </w:tcPr>
              <w:p w14:paraId="2C7540F7" w14:textId="112E2D8B"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708A0E7"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&lt;</w:t>
                </w:r>
                <w:r>
                  <w:rPr>
                    <w:rFonts w:ascii="メイリオ" w:eastAsia="メイリオ" w:hAnsi="メイリオ" w:cs="メイリオ" w:hint="eastAsia"/>
                    <w:sz w:val="18"/>
                    <w:szCs w:val="18"/>
                  </w:rPr>
                  <w:t>利用タイミング＞</w:t>
                </w:r>
              </w:p>
              <w:p w14:paraId="0111A4F3" w14:textId="1655F20F"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Pr>
                    <w:rFonts w:ascii="メイリオ" w:eastAsia="メイリオ" w:hAnsi="メイリオ" w:cs="メイリオ"/>
                    <w:sz w:val="18"/>
                    <w:szCs w:val="18"/>
                  </w:rPr>
                  <w:t>非会員のトップ画面の</w:t>
                </w:r>
                <w:r w:rsidR="002370A8">
                  <w:rPr>
                    <w:rFonts w:ascii="メイリオ" w:eastAsia="メイリオ" w:hAnsi="メイリオ" w:cs="メイリオ"/>
                    <w:sz w:val="18"/>
                    <w:szCs w:val="18"/>
                  </w:rPr>
                  <w:t>ヘッダー</w:t>
                </w:r>
                <w:r>
                  <w:rPr>
                    <w:rFonts w:ascii="メイリオ" w:eastAsia="メイリオ" w:hAnsi="メイリオ" w:cs="メイリオ"/>
                    <w:sz w:val="18"/>
                    <w:szCs w:val="18"/>
                  </w:rPr>
                  <w:t>の「</w:t>
                </w:r>
                <w:r w:rsidR="002370A8">
                  <w:rPr>
                    <w:rFonts w:ascii="メイリオ" w:eastAsia="メイリオ" w:hAnsi="メイリオ" w:cs="メイリオ"/>
                    <w:sz w:val="18"/>
                    <w:szCs w:val="18"/>
                  </w:rPr>
                  <w:t>ログインにお困りの方</w:t>
                </w:r>
                <w:r>
                  <w:rPr>
                    <w:rFonts w:ascii="メイリオ" w:eastAsia="メイリオ" w:hAnsi="メイリオ" w:cs="メイリオ"/>
                    <w:sz w:val="18"/>
                    <w:szCs w:val="18"/>
                  </w:rPr>
                  <w:t>」をクリックした時</w:t>
                </w:r>
              </w:p>
              <w:p w14:paraId="6D0325BD" w14:textId="3AE5E424"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A232511" w14:textId="408A2ABA"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問い合わせ入力画面→問い合わせ確認画面→問い合わせ送信</w:t>
                </w:r>
                <w:r w:rsidRPr="00A51B31">
                  <w:rPr>
                    <w:rFonts w:ascii="メイリオ" w:eastAsia="メイリオ" w:hAnsi="メイリオ" w:cs="メイリオ" w:hint="eastAsia"/>
                    <w:sz w:val="18"/>
                    <w:szCs w:val="18"/>
                  </w:rPr>
                  <w:t>完了</w:t>
                </w:r>
              </w:p>
              <w:p w14:paraId="1151D49F" w14:textId="77777777" w:rsidR="00A51B31" w:rsidRPr="00A51B31" w:rsidRDefault="00A51B31"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画面の順で遷移</w:t>
                </w:r>
                <w:r w:rsidRPr="00A51B31">
                  <w:rPr>
                    <w:rFonts w:ascii="メイリオ" w:eastAsia="メイリオ" w:hAnsi="メイリオ" w:cs="メイリオ"/>
                    <w:sz w:val="18"/>
                    <w:szCs w:val="18"/>
                  </w:rPr>
                  <w:t xml:space="preserve"> </w:t>
                </w:r>
              </w:p>
              <w:p w14:paraId="1BF696B4" w14:textId="2732FD55"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・各画面の表示、処理内容、利用者操作については、画面ごとに記載</w:t>
                </w:r>
                <w:r>
                  <w:rPr>
                    <w:rFonts w:ascii="メイリオ" w:eastAsia="メイリオ" w:hAnsi="メイリオ" w:cs="メイリオ"/>
                    <w:sz w:val="18"/>
                    <w:szCs w:val="18"/>
                  </w:rPr>
                  <w:t xml:space="preserve"> </w:t>
                </w:r>
              </w:p>
              <w:p w14:paraId="0A99FE5E" w14:textId="5E0042B1"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p>
              <w:p w14:paraId="52323A77" w14:textId="5557B5AB" w:rsid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画面表示→利用者の操作→システム内処理→画面表示の順に行う</w:t>
                </w:r>
              </w:p>
              <w:p w14:paraId="741644D2" w14:textId="793FCF64" w:rsidR="00A51B31" w:rsidRDefault="00A51B31"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-画面表示-</w:t>
                </w:r>
              </w:p>
              <w:p w14:paraId="5475B79C" w14:textId="155B242D" w:rsidR="0039238E" w:rsidRDefault="0039238E" w:rsidP="006C5973">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・お問い合わせフォームを表示</w:t>
                </w:r>
              </w:p>
              <w:p w14:paraId="55927DE8" w14:textId="3EF74146" w:rsidR="0039238E" w:rsidRDefault="0039238E" w:rsidP="00A51B31">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w:t>
                </w:r>
                <w:r w:rsidR="00A51B31">
                  <w:rPr>
                    <w:rFonts w:ascii="メイリオ" w:eastAsia="メイリオ" w:hAnsi="メイリオ" w:cs="メイリオ" w:hint="eastAsia"/>
                    <w:sz w:val="18"/>
                    <w:szCs w:val="18"/>
                  </w:rPr>
                  <w:t>お問い合わせ</w:t>
                </w:r>
                <w:r w:rsidRPr="0039238E">
                  <w:rPr>
                    <w:rFonts w:ascii="メイリオ" w:eastAsia="メイリオ" w:hAnsi="メイリオ" w:cs="メイリオ" w:hint="eastAsia"/>
                    <w:sz w:val="18"/>
                    <w:szCs w:val="18"/>
                  </w:rPr>
                  <w:t>確認画面」で「戻る」ボタンクリックの場合は、入力値を表示</w:t>
                </w:r>
              </w:p>
              <w:p w14:paraId="32C762B5" w14:textId="048E16CD"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・利用者の操作</w:t>
                </w:r>
              </w:p>
              <w:p w14:paraId="050EA91F" w14:textId="23DE54B1"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・お問い合わせの種類をドロップダウンリストで選択</w:t>
                </w:r>
              </w:p>
              <w:p w14:paraId="1C65B648" w14:textId="422FEB19" w:rsidR="0039238E" w:rsidRDefault="0039238E"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・お問い合わせ内容をテキストで入力</w:t>
                </w:r>
              </w:p>
              <w:p w14:paraId="74D7552F" w14:textId="7A4AB18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・「確認</w:t>
                </w:r>
                <w:r w:rsidR="0039238E">
                  <w:rPr>
                    <w:rFonts w:ascii="メイリオ" w:eastAsia="メイリオ" w:hAnsi="メイリオ" w:cs="メイリオ"/>
                    <w:sz w:val="18"/>
                    <w:szCs w:val="18"/>
                  </w:rPr>
                  <w:t>」ボタンをクリック</w:t>
                </w:r>
              </w:p>
              <w:p w14:paraId="4BBEC8AC" w14:textId="7C4A47CF" w:rsidR="0039238E" w:rsidRDefault="00A51B31" w:rsidP="000127FD">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39238E">
                  <w:rPr>
                    <w:rFonts w:ascii="メイリオ" w:eastAsia="メイリオ" w:hAnsi="メイリオ" w:cs="メイリオ" w:hint="eastAsia"/>
                    <w:sz w:val="18"/>
                    <w:szCs w:val="18"/>
                  </w:rPr>
                  <w:t>システム処理</w:t>
                </w:r>
                <w:r>
                  <w:rPr>
                    <w:rFonts w:ascii="メイリオ" w:eastAsia="メイリオ" w:hAnsi="メイリオ" w:cs="メイリオ" w:hint="eastAsia"/>
                    <w:sz w:val="18"/>
                    <w:szCs w:val="18"/>
                  </w:rPr>
                  <w:t>-</w:t>
                </w:r>
              </w:p>
              <w:p w14:paraId="3D422618" w14:textId="77777777"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利用者の操作により入力された値の受取り</w:t>
                </w:r>
                <w:r w:rsidRPr="0039238E">
                  <w:rPr>
                    <w:rFonts w:ascii="メイリオ" w:eastAsia="メイリオ" w:hAnsi="メイリオ" w:cs="メイリオ"/>
                    <w:sz w:val="18"/>
                    <w:szCs w:val="18"/>
                  </w:rPr>
                  <w:t xml:space="preserve"> </w:t>
                </w:r>
              </w:p>
              <w:p w14:paraId="2808C1FA" w14:textId="77777777" w:rsid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・入力された値の形式チェック</w:t>
                </w:r>
              </w:p>
              <w:p w14:paraId="04E38E2D" w14:textId="74D7B745" w:rsidR="0039238E" w:rsidRDefault="00A51B31"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39238E">
                  <w:rPr>
                    <w:rFonts w:ascii="メイリオ" w:eastAsia="メイリオ" w:hAnsi="メイリオ" w:cs="メイリオ"/>
                    <w:sz w:val="18"/>
                    <w:szCs w:val="18"/>
                  </w:rPr>
                  <w:t>画面表示</w:t>
                </w:r>
                <w:r>
                  <w:rPr>
                    <w:rFonts w:ascii="メイリオ" w:eastAsia="メイリオ" w:hAnsi="メイリオ" w:cs="メイリオ"/>
                    <w:sz w:val="18"/>
                    <w:szCs w:val="18"/>
                  </w:rPr>
                  <w:t>-</w:t>
                </w:r>
              </w:p>
              <w:p w14:paraId="73408B87" w14:textId="29CEC5E4" w:rsidR="0039238E" w:rsidRPr="0039238E"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39238E">
                  <w:rPr>
                    <w:rFonts w:ascii="メイリオ" w:eastAsia="メイリオ" w:hAnsi="メイリオ" w:cs="メイリオ" w:hint="eastAsia"/>
                    <w:sz w:val="18"/>
                    <w:szCs w:val="18"/>
                  </w:rPr>
                  <w:t>・入力値の形式が正しい場合：「</w:t>
                </w: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確認画面」を表示</w:t>
                </w:r>
                <w:r w:rsidRPr="0039238E">
                  <w:rPr>
                    <w:rFonts w:ascii="メイリオ" w:eastAsia="メイリオ" w:hAnsi="メイリオ" w:cs="メイリオ"/>
                    <w:sz w:val="18"/>
                    <w:szCs w:val="18"/>
                  </w:rPr>
                  <w:t xml:space="preserve"> </w:t>
                </w:r>
              </w:p>
              <w:p w14:paraId="0E35C111" w14:textId="77777777" w:rsidR="0039238E" w:rsidRPr="0039238E" w:rsidRDefault="0039238E" w:rsidP="0039238E">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39238E">
                  <w:rPr>
                    <w:rFonts w:ascii="メイリオ" w:eastAsia="メイリオ" w:hAnsi="メイリオ" w:cs="メイリオ" w:hint="eastAsia"/>
                    <w:sz w:val="18"/>
                    <w:szCs w:val="18"/>
                  </w:rPr>
                  <w:t>・入力値の形式に誤りがある場合：</w:t>
                </w:r>
                <w:r w:rsidRPr="0039238E">
                  <w:rPr>
                    <w:rFonts w:ascii="メイリオ" w:eastAsia="メイリオ" w:hAnsi="メイリオ" w:cs="メイリオ"/>
                    <w:sz w:val="18"/>
                    <w:szCs w:val="18"/>
                  </w:rPr>
                  <w:t xml:space="preserve"> </w:t>
                </w:r>
              </w:p>
              <w:p w14:paraId="294A060B" w14:textId="4918C035" w:rsidR="0039238E" w:rsidRPr="00FD4434" w:rsidRDefault="0039238E" w:rsidP="0039238E">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「問い合わせ</w:t>
                </w:r>
                <w:r w:rsidRPr="0039238E">
                  <w:rPr>
                    <w:rFonts w:ascii="メイリオ" w:eastAsia="メイリオ" w:hAnsi="メイリオ" w:cs="メイリオ" w:hint="eastAsia"/>
                    <w:sz w:val="18"/>
                    <w:szCs w:val="18"/>
                  </w:rPr>
                  <w:t>入力画面」にメッセージと入力値を表示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17D6A452" w14:textId="42A499FD"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8-1-1-1</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206AACD7" w14:textId="6BF4373E"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992" w:type="dxa"/>
                <w:vMerge w:val="restart"/>
                <w:tcBorders>
                  <w:left w:val="single" w:sz="4" w:space="0" w:color="B6DDE8" w:themeColor="accent5" w:themeTint="66"/>
                  <w:right w:val="single" w:sz="4" w:space="0" w:color="B6DDE8" w:themeColor="accent5" w:themeTint="66"/>
                </w:tcBorders>
                <w:shd w:val="clear" w:color="auto" w:fill="4BACC6" w:themeFill="accent5"/>
              </w:tcPr>
              <w:p w14:paraId="415F5610"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非会員</w:t>
                </w:r>
              </w:p>
              <w:p w14:paraId="37757FC9" w14:textId="36E8A6DB"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0D72B6EA" w14:textId="77777777" w:rsidTr="0039238E">
            <w:trPr>
              <w:cantSplit/>
              <w:trHeight w:val="1932"/>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6268E9A5"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DD845D1"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CFB4BD4"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6F98C2E1"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B93F58F"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＜処理内容＞</w:t>
                </w:r>
                <w:r w:rsidRPr="00A51B31">
                  <w:rPr>
                    <w:rFonts w:ascii="メイリオ" w:eastAsia="メイリオ" w:hAnsi="メイリオ" w:cs="メイリオ"/>
                    <w:sz w:val="18"/>
                    <w:szCs w:val="18"/>
                  </w:rPr>
                  <w:t xml:space="preserve"> </w:t>
                </w:r>
              </w:p>
              <w:p w14:paraId="56404CC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・画面表示→利用者の操作→システム内処理→画面表示の順で行う</w:t>
                </w:r>
                <w:r w:rsidRPr="00A51B31">
                  <w:rPr>
                    <w:rFonts w:ascii="メイリオ" w:eastAsia="メイリオ" w:hAnsi="メイリオ" w:cs="メイリオ"/>
                    <w:sz w:val="18"/>
                    <w:szCs w:val="18"/>
                  </w:rPr>
                  <w:t xml:space="preserve"> </w:t>
                </w:r>
              </w:p>
              <w:p w14:paraId="7BCD9832"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1954C1AF" w14:textId="00A79FCB"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入力画面」で入力された値を表示</w:t>
                </w:r>
                <w:r w:rsidRPr="00A51B31">
                  <w:rPr>
                    <w:rFonts w:ascii="メイリオ" w:eastAsia="メイリオ" w:hAnsi="メイリオ" w:cs="メイリオ"/>
                    <w:sz w:val="18"/>
                    <w:szCs w:val="18"/>
                  </w:rPr>
                  <w:t xml:space="preserve"> </w:t>
                </w:r>
              </w:p>
              <w:p w14:paraId="63971271"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-利用者の操作- </w:t>
                </w:r>
              </w:p>
              <w:p w14:paraId="35AB57E9" w14:textId="0C753189"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・表示内容を確認し「</w:t>
                </w:r>
                <w:r>
                  <w:rPr>
                    <w:rFonts w:ascii="メイリオ" w:eastAsia="メイリオ" w:hAnsi="メイリオ" w:cs="メイリオ" w:hint="eastAsia"/>
                    <w:sz w:val="18"/>
                    <w:szCs w:val="18"/>
                  </w:rPr>
                  <w:t>送信</w:t>
                </w:r>
                <w:r w:rsidRPr="00A51B31">
                  <w:rPr>
                    <w:rFonts w:ascii="メイリオ" w:eastAsia="メイリオ" w:hAnsi="メイリオ" w:cs="メイリオ" w:hint="eastAsia"/>
                    <w:sz w:val="18"/>
                    <w:szCs w:val="18"/>
                  </w:rPr>
                  <w:t>」をクリック</w:t>
                </w:r>
                <w:r w:rsidRPr="00A51B31">
                  <w:rPr>
                    <w:rFonts w:ascii="メイリオ" w:eastAsia="メイリオ" w:hAnsi="メイリオ" w:cs="メイリオ"/>
                    <w:sz w:val="18"/>
                    <w:szCs w:val="18"/>
                  </w:rPr>
                  <w:t xml:space="preserve"> </w:t>
                </w:r>
              </w:p>
              <w:p w14:paraId="09585DD7"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-システム内の処理- </w:t>
                </w:r>
              </w:p>
              <w:p w14:paraId="1E14AC91" w14:textId="6D0A3A2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・利用者の操作後、入力された</w:t>
                </w:r>
                <w:r>
                  <w:rPr>
                    <w:rFonts w:ascii="メイリオ" w:eastAsia="メイリオ" w:hAnsi="メイリオ" w:cs="メイリオ" w:hint="eastAsia"/>
                    <w:sz w:val="18"/>
                    <w:szCs w:val="18"/>
                  </w:rPr>
                  <w:t>問い合わせ情報</w:t>
                </w:r>
                <w:r w:rsidRPr="00A51B31">
                  <w:rPr>
                    <w:rFonts w:ascii="メイリオ" w:eastAsia="メイリオ" w:hAnsi="メイリオ" w:cs="メイリオ" w:hint="eastAsia"/>
                    <w:sz w:val="18"/>
                    <w:szCs w:val="18"/>
                  </w:rPr>
                  <w:t>をデータベースに登録</w:t>
                </w:r>
                <w:r w:rsidRPr="00A51B31">
                  <w:rPr>
                    <w:rFonts w:ascii="メイリオ" w:eastAsia="メイリオ" w:hAnsi="メイリオ" w:cs="メイリオ"/>
                    <w:sz w:val="18"/>
                    <w:szCs w:val="18"/>
                  </w:rPr>
                  <w:t xml:space="preserve"> </w:t>
                </w:r>
              </w:p>
              <w:p w14:paraId="1A2CF7A4" w14:textId="77777777" w:rsidR="00A51B31" w:rsidRPr="00A51B31"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sz w:val="18"/>
                    <w:szCs w:val="18"/>
                  </w:rPr>
                  <w:t xml:space="preserve">-画面表示- </w:t>
                </w:r>
              </w:p>
              <w:p w14:paraId="52791AC9" w14:textId="03562D1C" w:rsidR="0039238E" w:rsidRDefault="00A51B31" w:rsidP="00A51B31">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A51B31">
                  <w:rPr>
                    <w:rFonts w:ascii="メイリオ" w:eastAsia="メイリオ" w:hAnsi="メイリオ" w:cs="メイリオ" w:hint="eastAsia"/>
                    <w:sz w:val="18"/>
                    <w:szCs w:val="18"/>
                  </w:rPr>
                  <w:t>・「</w:t>
                </w:r>
                <w:r w:rsidR="00934ADD">
                  <w:rPr>
                    <w:rFonts w:ascii="メイリオ" w:eastAsia="メイリオ" w:hAnsi="メイリオ" w:cs="メイリオ" w:hint="eastAsia"/>
                    <w:sz w:val="18"/>
                    <w:szCs w:val="18"/>
                  </w:rPr>
                  <w:t>お問い合わせ</w:t>
                </w:r>
                <w:r w:rsidRPr="00A51B31">
                  <w:rPr>
                    <w:rFonts w:ascii="メイリオ" w:eastAsia="メイリオ" w:hAnsi="メイリオ" w:cs="メイリオ" w:hint="eastAsia"/>
                    <w:sz w:val="18"/>
                    <w:szCs w:val="18"/>
                  </w:rPr>
                  <w:t>完了画面」を表示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0B058456" w14:textId="63B42DC8"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8-1-1-2</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DB29F9F" w14:textId="55E67CD2" w:rsidR="0039238E"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お問い合わせ確認画面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8A2826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r w:rsidR="0039238E" w14:paraId="5C310876" w14:textId="77777777" w:rsidTr="00B67127">
            <w:trPr>
              <w:cantSplit/>
              <w:trHeight w:val="73"/>
            </w:trPr>
            <w:tc>
              <w:tcPr>
                <w:cnfStyle w:val="001000000000" w:firstRow="0" w:lastRow="0" w:firstColumn="1" w:lastColumn="0" w:oddVBand="0" w:evenVBand="0" w:oddHBand="0" w:evenHBand="0" w:firstRowFirstColumn="0" w:firstRowLastColumn="0" w:lastRowFirstColumn="0" w:lastRowLastColumn="0"/>
                <w:tcW w:w="244" w:type="dxa"/>
                <w:vMerge/>
                <w:tcBorders>
                  <w:left w:val="single" w:sz="4" w:space="0" w:color="B6DDE8" w:themeColor="accent5" w:themeTint="66"/>
                  <w:right w:val="single" w:sz="4" w:space="0" w:color="B6DDE8" w:themeColor="accent5" w:themeTint="66"/>
                </w:tcBorders>
                <w:shd w:val="clear" w:color="auto" w:fill="4BACC6" w:themeFill="accent5"/>
              </w:tcPr>
              <w:p w14:paraId="25C1A266" w14:textId="77777777" w:rsidR="0039238E" w:rsidRDefault="0039238E" w:rsidP="00805462">
                <w:pPr>
                  <w:ind w:leftChars="0" w:left="0"/>
                  <w:rPr>
                    <w:rFonts w:ascii="メイリオ" w:eastAsia="メイリオ" w:hAnsi="メイリオ" w:cs="メイリオ"/>
                    <w:b w:val="0"/>
                    <w:sz w:val="18"/>
                    <w:szCs w:val="18"/>
                  </w:rPr>
                </w:pPr>
              </w:p>
            </w:tc>
            <w:tc>
              <w:tcPr>
                <w:tcW w:w="60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107FF1CF" w14:textId="77777777" w:rsidR="0039238E" w:rsidRDefault="0039238E"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vMerge/>
                <w:tcBorders>
                  <w:left w:val="single" w:sz="4" w:space="0" w:color="B6DDE8" w:themeColor="accent5" w:themeTint="66"/>
                  <w:right w:val="single" w:sz="4" w:space="0" w:color="B6DDE8" w:themeColor="accent5" w:themeTint="66"/>
                </w:tcBorders>
                <w:shd w:val="clear" w:color="auto" w:fill="4BACC6" w:themeFill="accent5"/>
              </w:tcPr>
              <w:p w14:paraId="176C4202" w14:textId="77777777" w:rsidR="0039238E" w:rsidRDefault="0039238E"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67" w:type="dxa"/>
                <w:vMerge/>
                <w:tcBorders>
                  <w:left w:val="single" w:sz="4" w:space="0" w:color="B6DDE8" w:themeColor="accent5" w:themeTint="66"/>
                  <w:right w:val="single" w:sz="4" w:space="0" w:color="B6DDE8" w:themeColor="accent5" w:themeTint="66"/>
                </w:tcBorders>
                <w:shd w:val="clear" w:color="auto" w:fill="4BACC6" w:themeFill="accent5"/>
                <w:textDirection w:val="tbRlV"/>
              </w:tcPr>
              <w:p w14:paraId="2F2CF5DC" w14:textId="77777777" w:rsidR="0039238E" w:rsidRDefault="0039238E"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5C1325A8" w14:textId="77777777" w:rsidR="0039238E"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＜処理内容＞</w:t>
                </w:r>
              </w:p>
              <w:p w14:paraId="6AE0B610" w14:textId="0FA87C76" w:rsidR="00A51B31" w:rsidRDefault="0039238E"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・問い合わせフォームに記載したデータが送信された旨のメッセージと「トップ画面に戻る」リンクを表示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9B5660B" w14:textId="34F9CDDF"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8-1-1-3</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F1892EE" w14:textId="5908EB21"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お問い合わせ完了画面</w:t>
                </w:r>
              </w:p>
            </w:tc>
            <w:tc>
              <w:tcPr>
                <w:tcW w:w="992" w:type="dxa"/>
                <w:vMerge/>
                <w:tcBorders>
                  <w:left w:val="single" w:sz="4" w:space="0" w:color="B6DDE8" w:themeColor="accent5" w:themeTint="66"/>
                  <w:right w:val="single" w:sz="4" w:space="0" w:color="B6DDE8" w:themeColor="accent5" w:themeTint="66"/>
                </w:tcBorders>
                <w:shd w:val="clear" w:color="auto" w:fill="4BACC6" w:themeFill="accent5"/>
              </w:tcPr>
              <w:p w14:paraId="7CC9939E" w14:textId="77777777" w:rsidR="0039238E" w:rsidRDefault="0039238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r>
        </w:tbl>
        <w:p w14:paraId="55B7CB98" w14:textId="77777777" w:rsidR="00A51B31" w:rsidRDefault="00A51B31">
          <w:pPr>
            <w:ind w:left="840"/>
          </w:pPr>
          <w:r>
            <w:rPr>
              <w:b/>
              <w:bCs/>
            </w:rPr>
            <w:br w:type="page"/>
          </w:r>
        </w:p>
        <w:tbl>
          <w:tblPr>
            <w:tblStyle w:val="1-51"/>
            <w:tblW w:w="10584" w:type="dxa"/>
            <w:tblInd w:w="-5" w:type="dxa"/>
            <w:tblLayout w:type="fixed"/>
            <w:tblLook w:val="0680" w:firstRow="0" w:lastRow="0" w:firstColumn="1" w:lastColumn="0" w:noHBand="1" w:noVBand="1"/>
          </w:tblPr>
          <w:tblGrid>
            <w:gridCol w:w="244"/>
            <w:gridCol w:w="607"/>
            <w:gridCol w:w="243"/>
            <w:gridCol w:w="567"/>
            <w:gridCol w:w="40"/>
            <w:gridCol w:w="5906"/>
            <w:gridCol w:w="993"/>
            <w:gridCol w:w="992"/>
            <w:gridCol w:w="992"/>
          </w:tblGrid>
          <w:tr w:rsidR="00F47024" w:rsidRPr="00057D0B" w14:paraId="5509C8F7" w14:textId="77777777" w:rsidTr="005B7A03">
            <w:trPr>
              <w:trHeight w:val="308"/>
            </w:trPr>
            <w:tc>
              <w:tcPr>
                <w:cnfStyle w:val="001000000000" w:firstRow="0" w:lastRow="0" w:firstColumn="1" w:lastColumn="0" w:oddVBand="0" w:evenVBand="0" w:oddHBand="0" w:evenHBand="0" w:firstRowFirstColumn="0" w:firstRowLastColumn="0" w:lastRowFirstColumn="0" w:lastRowLastColumn="0"/>
                <w:tcW w:w="1701" w:type="dxa"/>
                <w:gridSpan w:val="5"/>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3A9E23B" w14:textId="50C5F794" w:rsidR="00F47024" w:rsidRPr="00057D0B" w:rsidRDefault="00F47024" w:rsidP="005B7A03">
                <w:pPr>
                  <w:ind w:leftChars="0" w:left="0"/>
                  <w:jc w:val="center"/>
                  <w:rPr>
                    <w:sz w:val="18"/>
                    <w:szCs w:val="18"/>
                  </w:rPr>
                </w:pPr>
                <w:r w:rsidRPr="00057D0B">
                  <w:rPr>
                    <w:rFonts w:ascii="メイリオ" w:eastAsia="メイリオ" w:hAnsi="メイリオ" w:cs="メイリオ" w:hint="eastAsia"/>
                    <w:sz w:val="18"/>
                    <w:szCs w:val="18"/>
                  </w:rPr>
                  <w:lastRenderedPageBreak/>
                  <w:t>機能名</w:t>
                </w:r>
              </w:p>
            </w:tc>
            <w:tc>
              <w:tcPr>
                <w:tcW w:w="5906" w:type="dxa"/>
                <w:vMerge w:val="restart"/>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0758D578"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内容</w:t>
                </w:r>
              </w:p>
            </w:tc>
            <w:tc>
              <w:tcPr>
                <w:tcW w:w="1985" w:type="dxa"/>
                <w:gridSpan w:val="2"/>
                <w:tcBorders>
                  <w:top w:val="single" w:sz="4" w:space="0" w:color="B6DDE8" w:themeColor="accent5" w:themeTint="66"/>
                  <w:left w:val="single" w:sz="4" w:space="0" w:color="B6DDE8" w:themeColor="accent5" w:themeTint="66"/>
                  <w:right w:val="single" w:sz="4" w:space="0" w:color="B6DDE8" w:themeColor="accent5" w:themeTint="66"/>
                </w:tcBorders>
                <w:vAlign w:val="center"/>
              </w:tcPr>
              <w:p w14:paraId="760207F9"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w:t>
                </w:r>
              </w:p>
            </w:tc>
            <w:tc>
              <w:tcPr>
                <w:tcW w:w="992" w:type="dxa"/>
                <w:vMerge w:val="restart"/>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6F8E22E"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利用者</w:t>
                </w:r>
              </w:p>
            </w:tc>
          </w:tr>
          <w:tr w:rsidR="00F47024" w:rsidRPr="00057D0B" w14:paraId="42F6CB56" w14:textId="77777777" w:rsidTr="00877D86">
            <w:trPr>
              <w:trHeight w:val="308"/>
            </w:trPr>
            <w:tc>
              <w:tcPr>
                <w:cnfStyle w:val="001000000000" w:firstRow="0" w:lastRow="0" w:firstColumn="1" w:lastColumn="0" w:oddVBand="0" w:evenVBand="0" w:oddHBand="0" w:evenHBand="0" w:firstRowFirstColumn="0" w:firstRowLastColumn="0" w:lastRowFirstColumn="0" w:lastRowLastColumn="0"/>
                <w:tcW w:w="851"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36F85CB" w14:textId="77777777" w:rsidR="00F47024" w:rsidRPr="00057D0B" w:rsidRDefault="00F47024" w:rsidP="005B7A03">
                <w:pPr>
                  <w:ind w:leftChars="0" w:left="0"/>
                  <w:jc w:val="center"/>
                  <w:rPr>
                    <w:rFonts w:ascii="メイリオ" w:eastAsia="メイリオ" w:hAnsi="メイリオ" w:cs="メイリオ"/>
                    <w:sz w:val="18"/>
                    <w:szCs w:val="18"/>
                  </w:rPr>
                </w:pPr>
                <w:r w:rsidRPr="00057D0B">
                  <w:rPr>
                    <w:rFonts w:ascii="メイリオ" w:eastAsia="メイリオ" w:hAnsi="メイリオ" w:cs="メイリオ" w:hint="eastAsia"/>
                    <w:sz w:val="18"/>
                    <w:szCs w:val="18"/>
                  </w:rPr>
                  <w:t>大分類</w:t>
                </w:r>
              </w:p>
            </w:tc>
            <w:tc>
              <w:tcPr>
                <w:tcW w:w="850" w:type="dxa"/>
                <w:gridSpan w:val="3"/>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86CA35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小分類</w:t>
                </w:r>
              </w:p>
            </w:tc>
            <w:tc>
              <w:tcPr>
                <w:tcW w:w="5906" w:type="dxa"/>
                <w:vMerge/>
                <w:tcBorders>
                  <w:left w:val="single" w:sz="4" w:space="0" w:color="B6DDE8" w:themeColor="accent5" w:themeTint="66"/>
                  <w:right w:val="single" w:sz="4" w:space="0" w:color="B6DDE8" w:themeColor="accent5" w:themeTint="66"/>
                </w:tcBorders>
              </w:tcPr>
              <w:p w14:paraId="1AC27442"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c>
              <w:tcPr>
                <w:tcW w:w="993" w:type="dxa"/>
                <w:tcBorders>
                  <w:left w:val="single" w:sz="4" w:space="0" w:color="B6DDE8" w:themeColor="accent5" w:themeTint="66"/>
                  <w:right w:val="single" w:sz="4" w:space="0" w:color="B6DDE8" w:themeColor="accent5" w:themeTint="66"/>
                </w:tcBorders>
              </w:tcPr>
              <w:p w14:paraId="30F2B7EF"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画面ID</w:t>
                </w:r>
              </w:p>
            </w:tc>
            <w:tc>
              <w:tcPr>
                <w:tcW w:w="992" w:type="dxa"/>
                <w:tcBorders>
                  <w:left w:val="single" w:sz="4" w:space="0" w:color="B6DDE8" w:themeColor="accent5" w:themeTint="66"/>
                  <w:right w:val="single" w:sz="4" w:space="0" w:color="B6DDE8" w:themeColor="accent5" w:themeTint="66"/>
                </w:tcBorders>
              </w:tcPr>
              <w:p w14:paraId="6A8708E3"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r w:rsidRPr="00057D0B">
                  <w:rPr>
                    <w:rFonts w:ascii="メイリオ" w:eastAsia="メイリオ" w:hAnsi="メイリオ" w:cs="メイリオ" w:hint="eastAsia"/>
                    <w:b/>
                    <w:sz w:val="18"/>
                    <w:szCs w:val="18"/>
                  </w:rPr>
                  <w:t>画面名称</w:t>
                </w:r>
              </w:p>
            </w:tc>
            <w:tc>
              <w:tcPr>
                <w:tcW w:w="992" w:type="dxa"/>
                <w:vMerge/>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96CEE17" w14:textId="77777777" w:rsidR="00F47024" w:rsidRPr="00057D0B" w:rsidRDefault="00F47024" w:rsidP="005B7A03">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b/>
                    <w:sz w:val="18"/>
                    <w:szCs w:val="18"/>
                  </w:rPr>
                </w:pPr>
              </w:p>
            </w:tc>
          </w:tr>
          <w:tr w:rsidR="00F47024" w14:paraId="018EF06B" w14:textId="77777777" w:rsidTr="00877D86">
            <w:trPr>
              <w:cantSplit/>
              <w:trHeight w:val="2678"/>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01CE66CC" w14:textId="4E818D95" w:rsidR="00F47024" w:rsidRDefault="00FC5ED7"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p w14:paraId="664A4F50" w14:textId="77777777" w:rsidR="00F47024" w:rsidRDefault="00F47024" w:rsidP="00805462">
                <w:pPr>
                  <w:ind w:leftChars="0" w:left="0"/>
                  <w:rPr>
                    <w:rFonts w:ascii="メイリオ" w:eastAsia="メイリオ" w:hAnsi="メイリオ" w:cs="メイリオ"/>
                    <w:b w:val="0"/>
                    <w:sz w:val="18"/>
                    <w:szCs w:val="18"/>
                  </w:rPr>
                </w:pPr>
              </w:p>
              <w:p w14:paraId="7C16744E" w14:textId="77777777" w:rsidR="00F47024" w:rsidRDefault="00F47024" w:rsidP="00805462">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0478C375" w14:textId="536490B3" w:rsidR="00F47024" w:rsidRDefault="00FC5ED7"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27EF215E" w14:textId="7320ADCE"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BDFE007" w14:textId="1D68276C" w:rsidR="00F47024" w:rsidRDefault="00F47024"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058C93CD" w14:textId="77777777" w:rsidR="00F47024" w:rsidRDefault="00F47024"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58AC7D72" w14:textId="5B0F14CF" w:rsidR="00632FA4" w:rsidRDefault="000A2F2B" w:rsidP="000A2F2B">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F47024">
                  <w:rPr>
                    <w:rFonts w:ascii="メイリオ" w:eastAsia="メイリオ" w:hAnsi="メイリオ" w:cs="メイリオ"/>
                    <w:sz w:val="18"/>
                    <w:szCs w:val="18"/>
                  </w:rPr>
                  <w:t>管理者用メニューで「お問い合わせ内容一覧表示</w:t>
                </w:r>
                <w:r w:rsidR="00632FA4">
                  <w:rPr>
                    <w:rFonts w:ascii="メイリオ" w:eastAsia="メイリオ" w:hAnsi="メイリオ" w:cs="メイリオ"/>
                    <w:sz w:val="18"/>
                    <w:szCs w:val="18"/>
                  </w:rPr>
                  <w:t>」</w:t>
                </w:r>
                <w:r w:rsidR="00632FA4">
                  <w:rPr>
                    <w:rFonts w:ascii="メイリオ" w:eastAsia="メイリオ" w:hAnsi="メイリオ" w:cs="メイリオ" w:hint="eastAsia"/>
                    <w:sz w:val="18"/>
                    <w:szCs w:val="18"/>
                  </w:rPr>
                  <w:t>をクリックした時</w:t>
                </w:r>
              </w:p>
              <w:p w14:paraId="733DEBFB"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＜処理内容＞</w:t>
                </w:r>
                <w:r w:rsidRPr="009524A7">
                  <w:rPr>
                    <w:rFonts w:ascii="メイリオ" w:eastAsia="メイリオ" w:hAnsi="メイリオ" w:cs="メイリオ"/>
                    <w:sz w:val="18"/>
                    <w:szCs w:val="18"/>
                  </w:rPr>
                  <w:t xml:space="preserve"> </w:t>
                </w:r>
              </w:p>
              <w:p w14:paraId="2B8FE2E2" w14:textId="676A000F"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情報を取得</w:t>
                </w:r>
                <w:r w:rsidRPr="009524A7">
                  <w:rPr>
                    <w:rFonts w:ascii="メイリオ" w:eastAsia="メイリオ" w:hAnsi="メイリオ" w:cs="メイリオ"/>
                    <w:sz w:val="18"/>
                    <w:szCs w:val="18"/>
                  </w:rPr>
                  <w:t xml:space="preserve"> </w:t>
                </w:r>
              </w:p>
              <w:p w14:paraId="07311068" w14:textId="5FF7D903"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r w:rsidRPr="009524A7">
                  <w:rPr>
                    <w:rFonts w:ascii="メイリオ" w:eastAsia="メイリオ" w:hAnsi="メイリオ" w:cs="メイリオ" w:hint="eastAsia"/>
                    <w:sz w:val="18"/>
                    <w:szCs w:val="18"/>
                  </w:rPr>
                  <w:t>情報</w:t>
                </w:r>
                <w:r>
                  <w:rPr>
                    <w:rFonts w:ascii="メイリオ" w:eastAsia="メイリオ" w:hAnsi="メイリオ" w:cs="メイリオ" w:hint="eastAsia"/>
                    <w:sz w:val="18"/>
                    <w:szCs w:val="18"/>
                  </w:rPr>
                  <w:t>を受信日付の新しい順に一覧で</w:t>
                </w:r>
                <w:r w:rsidRPr="009524A7">
                  <w:rPr>
                    <w:rFonts w:ascii="メイリオ" w:eastAsia="メイリオ" w:hAnsi="メイリオ" w:cs="メイリオ" w:hint="eastAsia"/>
                    <w:sz w:val="18"/>
                    <w:szCs w:val="18"/>
                  </w:rPr>
                  <w:t>表示</w:t>
                </w:r>
                <w:r w:rsidRPr="009524A7">
                  <w:rPr>
                    <w:rFonts w:ascii="メイリオ" w:eastAsia="メイリオ" w:hAnsi="メイリオ" w:cs="メイリオ"/>
                    <w:sz w:val="18"/>
                    <w:szCs w:val="18"/>
                  </w:rPr>
                  <w:t xml:space="preserve"> </w:t>
                </w:r>
              </w:p>
              <w:p w14:paraId="004F24E0" w14:textId="77777777"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・ページ番号とページ遷移を表示</w:t>
                </w:r>
                <w:r w:rsidRPr="009524A7">
                  <w:rPr>
                    <w:rFonts w:ascii="メイリオ" w:eastAsia="メイリオ" w:hAnsi="メイリオ" w:cs="メイリオ"/>
                    <w:sz w:val="18"/>
                    <w:szCs w:val="18"/>
                  </w:rPr>
                  <w:t xml:space="preserve"> </w:t>
                </w:r>
              </w:p>
              <w:p w14:paraId="7746569A" w14:textId="2DD92AF8"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10 件以下の場合：ページ番号のみ </w:t>
                </w:r>
              </w:p>
              <w:p w14:paraId="607538BF" w14:textId="4222F860" w:rsidR="009524A7" w:rsidRPr="009524A7" w:rsidRDefault="009524A7" w:rsidP="009524A7">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sz w:val="18"/>
                    <w:szCs w:val="18"/>
                  </w:rPr>
                  <w:t xml:space="preserve">    </w:t>
                </w:r>
                <w:r>
                  <w:rPr>
                    <w:rFonts w:ascii="メイリオ" w:eastAsia="メイリオ" w:hAnsi="メイリオ" w:cs="メイリオ"/>
                    <w:sz w:val="18"/>
                    <w:szCs w:val="18"/>
                  </w:rPr>
                  <w:t>お問い合わせ</w:t>
                </w:r>
                <w:r w:rsidRPr="009524A7">
                  <w:rPr>
                    <w:rFonts w:ascii="メイリオ" w:eastAsia="メイリオ" w:hAnsi="メイリオ" w:cs="メイリオ"/>
                    <w:sz w:val="18"/>
                    <w:szCs w:val="18"/>
                  </w:rPr>
                  <w:t xml:space="preserve">情報が 11 件以上の場合：ページ番号とページ遷移のリンク </w:t>
                </w:r>
              </w:p>
              <w:p w14:paraId="76A22DF4" w14:textId="46DFD242" w:rsidR="00BE2D94" w:rsidRPr="00242362" w:rsidRDefault="009524A7" w:rsidP="00AC730F">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524A7">
                  <w:rPr>
                    <w:rFonts w:ascii="メイリオ" w:eastAsia="メイリオ" w:hAnsi="メイリオ" w:cs="メイリオ" w:hint="eastAsia"/>
                    <w:sz w:val="18"/>
                    <w:szCs w:val="18"/>
                  </w:rPr>
                  <w:t>・</w:t>
                </w:r>
                <w:r w:rsidR="00AC730F">
                  <w:rPr>
                    <w:rFonts w:ascii="メイリオ" w:eastAsia="メイリオ" w:hAnsi="メイリオ" w:cs="メイリオ" w:hint="eastAsia"/>
                    <w:sz w:val="18"/>
                    <w:szCs w:val="18"/>
                  </w:rPr>
                  <w:t>お問い合わせIdを</w:t>
                </w:r>
                <w:r>
                  <w:rPr>
                    <w:rFonts w:ascii="メイリオ" w:eastAsia="メイリオ" w:hAnsi="メイリオ" w:cs="メイリオ" w:hint="eastAsia"/>
                    <w:sz w:val="18"/>
                    <w:szCs w:val="18"/>
                  </w:rPr>
                  <w:t>リンクで表示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46C9D96F" w14:textId="3BAE4F4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8A75176" w14:textId="182C98CE" w:rsidR="00F47024"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55ED0969" w14:textId="1C60D730" w:rsidR="00F47024" w:rsidRPr="007735AD" w:rsidRDefault="007735AD"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F47024" w14:paraId="334BFA07" w14:textId="77777777" w:rsidTr="00B36DE6">
            <w:trPr>
              <w:cantSplit/>
              <w:trHeight w:val="2132"/>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BD5B513" w14:textId="56F1E758" w:rsidR="00F47024" w:rsidRDefault="00296F2F"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8</w:t>
                </w: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0906128" w14:textId="3ACBD46C" w:rsidR="00F47024" w:rsidRDefault="00296F2F" w:rsidP="00805462">
                <w:pPr>
                  <w:ind w:leftChars="0" w:left="0" w:firstLineChars="100" w:firstLine="18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お問い合わせ</w:t>
                </w: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6DEC31C4" w14:textId="502C395F" w:rsidR="00F47024" w:rsidRDefault="000A2F2B" w:rsidP="00805462">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2</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193E1E52" w14:textId="7BC239D7" w:rsidR="00F47024" w:rsidRDefault="007735AD" w:rsidP="00805462">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383EA1BB" w14:textId="77777777" w:rsidR="00F47024" w:rsidRDefault="007735AD"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＜利用タイミング＞</w:t>
                </w:r>
              </w:p>
              <w:p w14:paraId="41755403" w14:textId="633A3A7E" w:rsidR="007735AD" w:rsidRDefault="000A2F2B"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242362">
                  <w:rPr>
                    <w:rFonts w:ascii="メイリオ" w:eastAsia="メイリオ" w:hAnsi="メイリオ" w:cs="メイリオ" w:hint="eastAsia"/>
                    <w:sz w:val="18"/>
                    <w:szCs w:val="18"/>
                  </w:rPr>
                  <w:t>お問い合わせ一覧画面で</w:t>
                </w:r>
                <w:r w:rsidR="00AC730F">
                  <w:rPr>
                    <w:rFonts w:ascii="メイリオ" w:eastAsia="メイリオ" w:hAnsi="メイリオ" w:cs="メイリオ" w:hint="eastAsia"/>
                    <w:sz w:val="18"/>
                    <w:szCs w:val="18"/>
                  </w:rPr>
                  <w:t>お問い合わせIdを</w:t>
                </w:r>
                <w:r w:rsidR="00242362">
                  <w:rPr>
                    <w:rFonts w:ascii="メイリオ" w:eastAsia="メイリオ" w:hAnsi="メイリオ" w:cs="メイリオ" w:hint="eastAsia"/>
                    <w:sz w:val="18"/>
                    <w:szCs w:val="18"/>
                  </w:rPr>
                  <w:t>クリックした時</w:t>
                </w:r>
              </w:p>
              <w:p w14:paraId="5840E705" w14:textId="77777777" w:rsidR="00242362" w:rsidRDefault="00242362"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＜処理内容＞</w:t>
                </w:r>
              </w:p>
              <w:p w14:paraId="55D3BD81" w14:textId="036CD7B8" w:rsidR="009524A7" w:rsidRDefault="009524A7"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BD639C">
                  <w:rPr>
                    <w:rFonts w:ascii="メイリオ" w:eastAsia="メイリオ" w:hAnsi="メイリオ" w:cs="メイリオ"/>
                    <w:sz w:val="18"/>
                    <w:szCs w:val="18"/>
                  </w:rPr>
                  <w:t>クリックした問い合わせ情報を取得し、表示</w:t>
                </w:r>
              </w:p>
              <w:p w14:paraId="7F1DFBD6" w14:textId="062D2B29" w:rsidR="00242362" w:rsidRDefault="00BD639C" w:rsidP="006C5973">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・「戻る」ボタンを表示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3C534EF5" w14:textId="2BD4F626" w:rsidR="00F47024" w:rsidRDefault="00A51B31"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8-1-1-5</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308DD8D" w14:textId="06C2C966"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お問い合わせ詳細画面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66284E2D" w14:textId="0483C849" w:rsidR="00F47024" w:rsidRDefault="00877D86"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運用管理者</w:t>
                </w:r>
              </w:p>
            </w:tc>
          </w:tr>
          <w:tr w:rsidR="00877D86" w14:paraId="768C6C1C" w14:textId="77777777" w:rsidTr="00877D86">
            <w:trPr>
              <w:cantSplit/>
              <w:trHeight w:val="4639"/>
            </w:trPr>
            <w:tc>
              <w:tcPr>
                <w:cnfStyle w:val="001000000000" w:firstRow="0" w:lastRow="0" w:firstColumn="1" w:lastColumn="0" w:oddVBand="0" w:evenVBand="0" w:oddHBand="0" w:evenHBand="0" w:firstRowFirstColumn="0" w:firstRowLastColumn="0" w:lastRowFirstColumn="0" w:lastRowLastColumn="0"/>
                <w:tcW w:w="244" w:type="dxa"/>
                <w:tcBorders>
                  <w:left w:val="single" w:sz="4" w:space="0" w:color="B6DDE8" w:themeColor="accent5" w:themeTint="66"/>
                  <w:right w:val="single" w:sz="4" w:space="0" w:color="B6DDE8" w:themeColor="accent5" w:themeTint="66"/>
                </w:tcBorders>
                <w:shd w:val="clear" w:color="auto" w:fill="4BACC6" w:themeFill="accent5"/>
              </w:tcPr>
              <w:p w14:paraId="19362BA7" w14:textId="77777777" w:rsidR="00877D86" w:rsidRDefault="00877D86" w:rsidP="00877D8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w:t>
                </w:r>
              </w:p>
              <w:p w14:paraId="20765D79" w14:textId="3AC55A89" w:rsidR="00877D86" w:rsidRDefault="00877D86" w:rsidP="00877D86">
                <w:pPr>
                  <w:ind w:leftChars="0" w:left="0"/>
                  <w:rPr>
                    <w:rFonts w:ascii="メイリオ" w:eastAsia="メイリオ" w:hAnsi="メイリオ" w:cs="メイリオ"/>
                    <w:b w:val="0"/>
                    <w:sz w:val="18"/>
                    <w:szCs w:val="18"/>
                  </w:rPr>
                </w:pPr>
              </w:p>
            </w:tc>
            <w:tc>
              <w:tcPr>
                <w:tcW w:w="60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726152D0" w14:textId="777777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会員管理</w:t>
                </w:r>
              </w:p>
              <w:p w14:paraId="77ECA77F" w14:textId="712CF1FE" w:rsidR="00877D86" w:rsidRDefault="00877D86" w:rsidP="00877D86">
                <w:pPr>
                  <w:ind w:leftChars="0" w:left="513"/>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243" w:type="dxa"/>
                <w:tcBorders>
                  <w:left w:val="single" w:sz="4" w:space="0" w:color="B6DDE8" w:themeColor="accent5" w:themeTint="66"/>
                  <w:right w:val="single" w:sz="4" w:space="0" w:color="B6DDE8" w:themeColor="accent5" w:themeTint="66"/>
                </w:tcBorders>
                <w:shd w:val="clear" w:color="auto" w:fill="4BACC6" w:themeFill="accent5"/>
              </w:tcPr>
              <w:p w14:paraId="4CE2AA59" w14:textId="5E7FB277" w:rsidR="00877D86" w:rsidRDefault="00877D86" w:rsidP="00877D86">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1</w:t>
                </w:r>
              </w:p>
            </w:tc>
            <w:tc>
              <w:tcPr>
                <w:tcW w:w="567" w:type="dxa"/>
                <w:tcBorders>
                  <w:left w:val="single" w:sz="4" w:space="0" w:color="B6DDE8" w:themeColor="accent5" w:themeTint="66"/>
                  <w:right w:val="single" w:sz="4" w:space="0" w:color="B6DDE8" w:themeColor="accent5" w:themeTint="66"/>
                </w:tcBorders>
                <w:shd w:val="clear" w:color="auto" w:fill="4BACC6" w:themeFill="accent5"/>
                <w:textDirection w:val="tbRlV"/>
              </w:tcPr>
              <w:p w14:paraId="2EADF1DF" w14:textId="63EE7012" w:rsidR="00877D86" w:rsidRDefault="00877D86" w:rsidP="00877D86">
                <w:pPr>
                  <w:ind w:leftChars="0" w:left="113" w:right="113"/>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会員一覧表示</w:t>
                </w:r>
              </w:p>
            </w:tc>
            <w:tc>
              <w:tcPr>
                <w:tcW w:w="5946" w:type="dxa"/>
                <w:gridSpan w:val="2"/>
                <w:tcBorders>
                  <w:left w:val="single" w:sz="4" w:space="0" w:color="B6DDE8" w:themeColor="accent5" w:themeTint="66"/>
                  <w:right w:val="single" w:sz="4" w:space="0" w:color="B6DDE8" w:themeColor="accent5" w:themeTint="66"/>
                </w:tcBorders>
                <w:shd w:val="clear" w:color="auto" w:fill="4BACC6" w:themeFill="accent5"/>
              </w:tcPr>
              <w:p w14:paraId="4D4E5182"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＜利用タイミング＞</w:t>
                </w:r>
              </w:p>
              <w:p w14:paraId="5099C271"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・「管理者用メニュー画面」で「会員一覧」クリック時</w:t>
                </w:r>
              </w:p>
              <w:p w14:paraId="35C53734"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・サイドバー「会員一覧」クリック時</w:t>
                </w:r>
              </w:p>
              <w:p w14:paraId="6929F82D" w14:textId="371235D5" w:rsidR="00877D86" w:rsidRDefault="00992DFD"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&lt;</w:t>
                </w:r>
                <w:r>
                  <w:rPr>
                    <w:rFonts w:ascii="メイリオ" w:eastAsia="メイリオ" w:hAnsi="メイリオ" w:cs="メイリオ"/>
                    <w:sz w:val="18"/>
                    <w:szCs w:val="18"/>
                  </w:rPr>
                  <w:t>処理内容</w:t>
                </w:r>
                <w:r>
                  <w:rPr>
                    <w:rFonts w:ascii="メイリオ" w:eastAsia="メイリオ" w:hAnsi="メイリオ" w:cs="メイリオ" w:hint="eastAsia"/>
                    <w:sz w:val="18"/>
                    <w:szCs w:val="18"/>
                  </w:rPr>
                  <w:t>&gt;</w:t>
                </w:r>
              </w:p>
              <w:p w14:paraId="21B0DA6C"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・会員情報を取得</w:t>
                </w:r>
                <w:r w:rsidRPr="00992DFD">
                  <w:rPr>
                    <w:rFonts w:ascii="メイリオ" w:eastAsia="メイリオ" w:hAnsi="メイリオ" w:cs="メイリオ"/>
                    <w:sz w:val="18"/>
                    <w:szCs w:val="18"/>
                  </w:rPr>
                  <w:t xml:space="preserve"> </w:t>
                </w:r>
              </w:p>
              <w:p w14:paraId="18B8146A"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・会員情報の一覧を表示</w:t>
                </w:r>
                <w:r w:rsidRPr="00992DFD">
                  <w:rPr>
                    <w:rFonts w:ascii="メイリオ" w:eastAsia="メイリオ" w:hAnsi="メイリオ" w:cs="メイリオ"/>
                    <w:sz w:val="18"/>
                    <w:szCs w:val="18"/>
                  </w:rPr>
                  <w:t xml:space="preserve"> </w:t>
                </w:r>
              </w:p>
              <w:p w14:paraId="68F3DC4E"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・ページ番号とページ遷移を表示</w:t>
                </w:r>
                <w:r w:rsidRPr="00992DFD">
                  <w:rPr>
                    <w:rFonts w:ascii="メイリオ" w:eastAsia="メイリオ" w:hAnsi="メイリオ" w:cs="メイリオ"/>
                    <w:sz w:val="18"/>
                    <w:szCs w:val="18"/>
                  </w:rPr>
                  <w:t xml:space="preserve"> </w:t>
                </w:r>
              </w:p>
              <w:p w14:paraId="6E578635"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10 件以下の場合：ページ番号のみ </w:t>
                </w:r>
              </w:p>
              <w:p w14:paraId="2EC4925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会員情報が 11 件以上の場合：ページ番号とページ遷移のリンク </w:t>
                </w:r>
              </w:p>
              <w:p w14:paraId="462F13CF"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・一覧に操作ボタンの表示</w:t>
                </w:r>
                <w:r w:rsidRPr="00992DFD">
                  <w:rPr>
                    <w:rFonts w:ascii="メイリオ" w:eastAsia="メイリオ" w:hAnsi="メイリオ" w:cs="メイリオ"/>
                    <w:sz w:val="18"/>
                    <w:szCs w:val="18"/>
                  </w:rPr>
                  <w:t xml:space="preserve"> </w:t>
                </w:r>
              </w:p>
              <w:p w14:paraId="1717BDE0"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hint="eastAsia"/>
                    <w:sz w:val="18"/>
                    <w:szCs w:val="18"/>
                  </w:rPr>
                  <w:t>・一覧に表示している会員の利用者種別により、操作ボタンを変更</w:t>
                </w:r>
                <w:r w:rsidRPr="00992DFD">
                  <w:rPr>
                    <w:rFonts w:ascii="メイリオ" w:eastAsia="メイリオ" w:hAnsi="メイリオ" w:cs="メイリオ"/>
                    <w:sz w:val="18"/>
                    <w:szCs w:val="18"/>
                  </w:rPr>
                  <w:t xml:space="preserve"> </w:t>
                </w:r>
              </w:p>
              <w:p w14:paraId="04DBED68" w14:textId="77777777" w:rsidR="00992DFD" w:rsidRP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一般会員・運用管理者：「変更」「削除」ボタン表示 </w:t>
                </w:r>
              </w:p>
              <w:p w14:paraId="50A7FD3A" w14:textId="042F56A6" w:rsidR="00992DFD" w:rsidRDefault="00992DFD" w:rsidP="00992DF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92DFD">
                  <w:rPr>
                    <w:rFonts w:ascii="メイリオ" w:eastAsia="メイリオ" w:hAnsi="メイリオ" w:cs="メイリオ"/>
                    <w:sz w:val="18"/>
                    <w:szCs w:val="18"/>
                  </w:rPr>
                  <w:t xml:space="preserve">     システム管理者：「変更」ボタンのみ表示</w:t>
                </w:r>
              </w:p>
              <w:p w14:paraId="37B566C1" w14:textId="312C28FC"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w:t>
                </w:r>
                <w:r w:rsidR="00877D86">
                  <w:rPr>
                    <w:rFonts w:ascii="メイリオ" w:eastAsia="メイリオ" w:hAnsi="メイリオ" w:cs="メイリオ"/>
                    <w:sz w:val="18"/>
                    <w:szCs w:val="18"/>
                  </w:rPr>
                  <w:t>利用者操作</w:t>
                </w:r>
                <w:r>
                  <w:rPr>
                    <w:rFonts w:ascii="メイリオ" w:eastAsia="メイリオ" w:hAnsi="メイリオ" w:cs="メイリオ"/>
                    <w:sz w:val="18"/>
                    <w:szCs w:val="18"/>
                  </w:rPr>
                  <w:t>-</w:t>
                </w:r>
              </w:p>
              <w:p w14:paraId="0689E7C4" w14:textId="08AA5B5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sidR="00976D0E">
                  <w:rPr>
                    <w:rFonts w:ascii="メイリオ" w:eastAsia="メイリオ" w:hAnsi="メイリオ" w:cs="メイリオ" w:hint="eastAsia"/>
                    <w:sz w:val="18"/>
                    <w:szCs w:val="18"/>
                  </w:rPr>
                  <w:t>名前もしくは電話番号もしくはメールアドレスを入力</w:t>
                </w:r>
              </w:p>
              <w:p w14:paraId="413C23A6" w14:textId="2E3920D4" w:rsidR="00976D0E" w:rsidRDefault="00976D0E"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・「検索」ボタンをクリック</w:t>
                </w:r>
              </w:p>
              <w:p w14:paraId="69E38AAC" w14:textId="489A5AA8" w:rsidR="00877D86" w:rsidRDefault="00B36DE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w:t>
                </w:r>
                <w:r w:rsidR="00992DFD">
                  <w:rPr>
                    <w:rFonts w:ascii="メイリオ" w:eastAsia="メイリオ" w:hAnsi="メイリオ" w:cs="メイリオ" w:hint="eastAsia"/>
                    <w:sz w:val="18"/>
                    <w:szCs w:val="18"/>
                  </w:rPr>
                  <w:t>システム内処理</w:t>
                </w:r>
                <w:r>
                  <w:rPr>
                    <w:rFonts w:ascii="メイリオ" w:eastAsia="メイリオ" w:hAnsi="メイリオ" w:cs="メイリオ" w:hint="eastAsia"/>
                    <w:sz w:val="18"/>
                    <w:szCs w:val="18"/>
                  </w:rPr>
                  <w:t>-</w:t>
                </w:r>
              </w:p>
              <w:p w14:paraId="6224D42C" w14:textId="1620BAAD" w:rsidR="00877D86" w:rsidRDefault="00992DFD" w:rsidP="00B36DE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 xml:space="preserve">　・入力値を</w:t>
                </w:r>
                <w:r w:rsidR="00FC5ED7">
                  <w:rPr>
                    <w:rFonts w:ascii="メイリオ" w:eastAsia="メイリオ" w:hAnsi="メイリオ" w:cs="メイリオ"/>
                    <w:sz w:val="18"/>
                    <w:szCs w:val="18"/>
                  </w:rPr>
                  <w:t>取得し、データベースで検索して一致した会員情報を</w:t>
                </w:r>
                <w:r w:rsidR="00B36DE6">
                  <w:rPr>
                    <w:rFonts w:ascii="メイリオ" w:eastAsia="メイリオ" w:hAnsi="メイリオ" w:cs="メイリオ" w:hint="eastAsia"/>
                    <w:sz w:val="18"/>
                    <w:szCs w:val="18"/>
                  </w:rPr>
                  <w:t>表示</w:t>
                </w:r>
              </w:p>
            </w:tc>
            <w:tc>
              <w:tcPr>
                <w:tcW w:w="993" w:type="dxa"/>
                <w:tcBorders>
                  <w:left w:val="single" w:sz="4" w:space="0" w:color="B6DDE8" w:themeColor="accent5" w:themeTint="66"/>
                  <w:right w:val="single" w:sz="4" w:space="0" w:color="B6DDE8" w:themeColor="accent5" w:themeTint="66"/>
                </w:tcBorders>
                <w:shd w:val="clear" w:color="auto" w:fill="4BACC6" w:themeFill="accent5"/>
              </w:tcPr>
              <w:p w14:paraId="58499CCF"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6-1-1-3</w:t>
                </w:r>
              </w:p>
              <w:p w14:paraId="39EC85DC" w14:textId="1B11983A"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6-1-1-4</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1D815A6" w14:textId="0D09B98C"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会員一覧画面</w:t>
                </w:r>
              </w:p>
            </w:tc>
            <w:tc>
              <w:tcPr>
                <w:tcW w:w="992" w:type="dxa"/>
                <w:tcBorders>
                  <w:left w:val="single" w:sz="4" w:space="0" w:color="B6DDE8" w:themeColor="accent5" w:themeTint="66"/>
                  <w:right w:val="single" w:sz="4" w:space="0" w:color="B6DDE8" w:themeColor="accent5" w:themeTint="66"/>
                </w:tcBorders>
                <w:shd w:val="clear" w:color="auto" w:fill="4BACC6" w:themeFill="accent5"/>
              </w:tcPr>
              <w:p w14:paraId="491FE67B" w14:textId="77777777"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運用管理者</w:t>
                </w:r>
              </w:p>
              <w:p w14:paraId="19C35B25" w14:textId="67D9E67B" w:rsidR="00877D86" w:rsidRDefault="00877D86" w:rsidP="00877D8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システム管理者</w:t>
                </w:r>
              </w:p>
            </w:tc>
          </w:tr>
        </w:tbl>
        <w:p w14:paraId="0D3600E9" w14:textId="77777777" w:rsidR="00B36DE6" w:rsidRDefault="00B36DE6" w:rsidP="00BD639C">
          <w:pPr>
            <w:ind w:leftChars="0" w:left="0"/>
          </w:pPr>
        </w:p>
        <w:p w14:paraId="4B5D0FBE" w14:textId="77777777" w:rsidR="00B36DE6" w:rsidRDefault="00B36DE6">
          <w:pPr>
            <w:widowControl/>
            <w:spacing w:line="240" w:lineRule="auto"/>
            <w:ind w:leftChars="0" w:left="0"/>
            <w:jc w:val="left"/>
          </w:pPr>
          <w:r>
            <w:br w:type="page"/>
          </w:r>
        </w:p>
        <w:p w14:paraId="770B64AC" w14:textId="6BCDA5C3" w:rsidR="0012183A" w:rsidRDefault="00F40F15" w:rsidP="00BD639C">
          <w:pPr>
            <w:ind w:leftChars="0" w:left="0"/>
          </w:pPr>
          <w:r>
            <w:rPr>
              <w:rFonts w:hint="eastAsia"/>
            </w:rPr>
            <w:lastRenderedPageBreak/>
            <w:t>※▲オリジナル機能の追記すること</w:t>
          </w:r>
        </w:p>
        <w:p w14:paraId="5ECAC359" w14:textId="77777777" w:rsidR="00F40F15" w:rsidRPr="002D602A" w:rsidRDefault="00F40F15" w:rsidP="00F40F15">
          <w:pPr>
            <w:ind w:leftChars="0" w:left="0"/>
          </w:pPr>
        </w:p>
        <w:p w14:paraId="70F98B75" w14:textId="6AA9C1C2" w:rsidR="00D00518" w:rsidRDefault="005A247D" w:rsidP="007E16E5">
          <w:pPr>
            <w:pStyle w:val="2"/>
            <w:spacing w:after="180"/>
          </w:pPr>
          <w:bookmarkStart w:id="15" w:name="_Toc33809863"/>
          <w:r>
            <w:rPr>
              <w:rFonts w:hint="eastAsia"/>
            </w:rPr>
            <w:t>メッセージ</w:t>
          </w:r>
          <w:r w:rsidR="00D00518">
            <w:rPr>
              <w:rFonts w:hint="eastAsia"/>
            </w:rPr>
            <w:t>一覧</w:t>
          </w:r>
          <w:r w:rsidR="00032057">
            <w:rPr>
              <w:rFonts w:hint="eastAsia"/>
            </w:rPr>
            <w:t xml:space="preserve"> ★</w:t>
          </w:r>
          <w:bookmarkEnd w:id="15"/>
          <w:r w:rsidR="00190A95">
            <w:rPr>
              <w:rFonts w:hint="eastAsia"/>
            </w:rPr>
            <w:t>（※水色の欄には追記が必要）</w:t>
          </w:r>
        </w:p>
        <w:p w14:paraId="30680157" w14:textId="77777777" w:rsidR="00F57B09" w:rsidRDefault="00F57B09" w:rsidP="00F57B09">
          <w:pPr>
            <w:ind w:left="840"/>
          </w:pPr>
          <w:r>
            <w:rPr>
              <w:rFonts w:hint="eastAsia"/>
            </w:rPr>
            <w:t>以下に各画面に表示される</w:t>
          </w:r>
          <w:r w:rsidR="005A247D">
            <w:rPr>
              <w:rFonts w:hint="eastAsia"/>
            </w:rPr>
            <w:t>メッセージ</w:t>
          </w:r>
          <w:r>
            <w:rPr>
              <w:rFonts w:hint="eastAsia"/>
            </w:rPr>
            <w:t>を示す。</w:t>
          </w:r>
        </w:p>
        <w:p w14:paraId="21082792" w14:textId="77777777" w:rsidR="00F57B09" w:rsidRPr="00F57B09" w:rsidRDefault="00F57B09" w:rsidP="00F57B09">
          <w:pPr>
            <w:ind w:left="840"/>
          </w:pPr>
        </w:p>
        <w:tbl>
          <w:tblPr>
            <w:tblStyle w:val="1-51"/>
            <w:tblW w:w="0" w:type="auto"/>
            <w:tblLook w:val="0480" w:firstRow="0" w:lastRow="0" w:firstColumn="1" w:lastColumn="0" w:noHBand="0" w:noVBand="1"/>
          </w:tblPr>
          <w:tblGrid>
            <w:gridCol w:w="1255"/>
            <w:gridCol w:w="2310"/>
            <w:gridCol w:w="6171"/>
          </w:tblGrid>
          <w:tr w:rsidR="00BE10B5" w:rsidRPr="00BA14AD" w14:paraId="1CAD8A83" w14:textId="77777777" w:rsidTr="00F57B09">
            <w:tc>
              <w:tcPr>
                <w:cnfStyle w:val="001000000000" w:firstRow="0" w:lastRow="0" w:firstColumn="1" w:lastColumn="0" w:oddVBand="0" w:evenVBand="0" w:oddHBand="0" w:evenHBand="0" w:firstRowFirstColumn="0" w:firstRowLastColumn="0" w:lastRowFirstColumn="0" w:lastRowLastColumn="0"/>
                <w:tcW w:w="3565" w:type="dxa"/>
                <w:gridSpan w:val="2"/>
              </w:tcPr>
              <w:p w14:paraId="50E2D205"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画面名</w:t>
                </w:r>
              </w:p>
            </w:tc>
            <w:tc>
              <w:tcPr>
                <w:tcW w:w="6171" w:type="dxa"/>
                <w:vMerge w:val="restart"/>
              </w:tcPr>
              <w:p w14:paraId="289FFCAF" w14:textId="77777777" w:rsidR="00BE10B5" w:rsidRPr="00BA14AD"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00BE10B5" w:rsidRPr="00BA14AD">
                  <w:rPr>
                    <w:rFonts w:asciiTheme="minorEastAsia" w:hAnsiTheme="minorEastAsia" w:hint="eastAsia"/>
                    <w:b/>
                    <w:sz w:val="18"/>
                  </w:rPr>
                  <w:t>内容</w:t>
                </w:r>
              </w:p>
            </w:tc>
          </w:tr>
          <w:tr w:rsidR="00BE10B5" w:rsidRPr="00BA14AD" w14:paraId="3E2C624A" w14:textId="77777777" w:rsidTr="00F57B09">
            <w:tc>
              <w:tcPr>
                <w:cnfStyle w:val="001000000000" w:firstRow="0" w:lastRow="0" w:firstColumn="1" w:lastColumn="0" w:oddVBand="0" w:evenVBand="0" w:oddHBand="0" w:evenHBand="0" w:firstRowFirstColumn="0" w:firstRowLastColumn="0" w:lastRowFirstColumn="0" w:lastRowLastColumn="0"/>
                <w:tcW w:w="1255" w:type="dxa"/>
              </w:tcPr>
              <w:p w14:paraId="48A77B43" w14:textId="77777777" w:rsidR="00BE10B5" w:rsidRPr="00BA14AD" w:rsidRDefault="00BE10B5" w:rsidP="004D5D96">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5C30919B"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4E4EC019" w14:textId="77777777" w:rsidR="00BE10B5" w:rsidRPr="00BA14AD" w:rsidRDefault="00BE10B5" w:rsidP="004D5D96">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CF5443" w:rsidRPr="00BA14AD" w14:paraId="2A59047F"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val="restart"/>
              </w:tcPr>
              <w:p w14:paraId="47C3773E" w14:textId="77777777" w:rsidR="00CF5443" w:rsidRPr="00BA14AD" w:rsidRDefault="00CF5443" w:rsidP="00BE10B5">
                <w:pPr>
                  <w:ind w:leftChars="0" w:left="0"/>
                  <w:rPr>
                    <w:rFonts w:asciiTheme="minorEastAsia" w:hAnsiTheme="minorEastAsia"/>
                    <w:b w:val="0"/>
                    <w:sz w:val="18"/>
                  </w:rPr>
                </w:pP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r w:rsidR="002F576E">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tcPr>
              <w:p w14:paraId="30C24E81"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ログイン画面</w:t>
                </w:r>
              </w:p>
            </w:tc>
            <w:tc>
              <w:tcPr>
                <w:tcW w:w="6171" w:type="dxa"/>
              </w:tcPr>
              <w:p w14:paraId="294A818F" w14:textId="77777777" w:rsidR="00CF5443" w:rsidRPr="00BA14AD" w:rsidRDefault="00C666B6"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もしくは</w:t>
                </w:r>
                <w:r>
                  <w:rPr>
                    <w:rFonts w:asciiTheme="minorEastAsia" w:hAnsiTheme="minorEastAsia" w:hint="eastAsia"/>
                    <w:sz w:val="18"/>
                  </w:rPr>
                  <w:t>パスワード</w:t>
                </w:r>
                <w:r w:rsidR="00CF5443" w:rsidRPr="00BA14AD">
                  <w:rPr>
                    <w:rFonts w:asciiTheme="minorEastAsia" w:hAnsiTheme="minorEastAsia" w:hint="eastAsia"/>
                    <w:sz w:val="18"/>
                  </w:rPr>
                  <w:t>が間違っています</w:t>
                </w:r>
                <w:r w:rsidR="009D7D78">
                  <w:rPr>
                    <w:rFonts w:asciiTheme="minorEastAsia" w:hAnsiTheme="minorEastAsia" w:hint="eastAsia"/>
                    <w:sz w:val="18"/>
                  </w:rPr>
                  <w:t>。</w:t>
                </w:r>
              </w:p>
            </w:tc>
          </w:tr>
          <w:tr w:rsidR="00CF5443" w:rsidRPr="00BA14AD" w14:paraId="565E0593"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340E42CC" w14:textId="77777777" w:rsidR="00CF5443" w:rsidRPr="00BA14AD" w:rsidRDefault="00CF5443" w:rsidP="00BE10B5">
                <w:pPr>
                  <w:ind w:leftChars="0" w:left="0"/>
                  <w:rPr>
                    <w:rFonts w:asciiTheme="minorEastAsia" w:hAnsiTheme="minorEastAsia"/>
                    <w:b w:val="0"/>
                    <w:sz w:val="18"/>
                  </w:rPr>
                </w:pPr>
              </w:p>
            </w:tc>
            <w:tc>
              <w:tcPr>
                <w:tcW w:w="2310" w:type="dxa"/>
                <w:vMerge/>
              </w:tcPr>
              <w:p w14:paraId="22254A9A" w14:textId="77777777" w:rsidR="00CF5443" w:rsidRPr="00BA14AD" w:rsidRDefault="00CF5443" w:rsidP="00BE10B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0BABBC28" w14:textId="77777777" w:rsidR="00CF5443" w:rsidRPr="00BA14AD" w:rsidRDefault="00C666B6" w:rsidP="000908F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メールアドレス</w:t>
                </w:r>
                <w:r w:rsidR="00CF5443"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FE3458"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7008B755" w14:textId="77777777" w:rsidR="00136A32" w:rsidRPr="00BA14AD" w:rsidRDefault="00136A32" w:rsidP="00136A32">
                <w:pPr>
                  <w:ind w:leftChars="0" w:left="0"/>
                  <w:rPr>
                    <w:rFonts w:asciiTheme="minorEastAsia" w:hAnsiTheme="minorEastAsia"/>
                    <w:b w:val="0"/>
                    <w:sz w:val="18"/>
                  </w:rPr>
                </w:pPr>
              </w:p>
            </w:tc>
            <w:tc>
              <w:tcPr>
                <w:tcW w:w="2310" w:type="dxa"/>
                <w:vMerge/>
              </w:tcPr>
              <w:p w14:paraId="196E3D67"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5366645"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メールアドレス</w:t>
                </w:r>
                <w:r w:rsidR="00136A32" w:rsidRPr="009F3B8B">
                  <w:rPr>
                    <w:rFonts w:asciiTheme="minorEastAsia" w:hAnsiTheme="minorEastAsia" w:cs="ＭＳ ゴシック" w:hint="eastAsia"/>
                    <w:color w:val="000000" w:themeColor="text1"/>
                    <w:kern w:val="0"/>
                    <w:sz w:val="18"/>
                    <w:szCs w:val="18"/>
                  </w:rPr>
                  <w:t>は正しい形式で入力してください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4B13BB3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6D2ACE30" w14:textId="77777777" w:rsidR="00136A32" w:rsidRPr="00BA14AD" w:rsidRDefault="00136A32" w:rsidP="00136A32">
                <w:pPr>
                  <w:ind w:leftChars="0" w:left="0"/>
                  <w:rPr>
                    <w:rFonts w:asciiTheme="minorEastAsia" w:hAnsiTheme="minorEastAsia"/>
                    <w:b w:val="0"/>
                    <w:sz w:val="18"/>
                  </w:rPr>
                </w:pPr>
              </w:p>
            </w:tc>
            <w:tc>
              <w:tcPr>
                <w:tcW w:w="2310" w:type="dxa"/>
                <w:vMerge/>
              </w:tcPr>
              <w:p w14:paraId="1E34E674"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6E79A09E"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パスワード</w:t>
                </w:r>
                <w:r w:rsidR="00136A32" w:rsidRPr="00BA14AD">
                  <w:rPr>
                    <w:rFonts w:asciiTheme="minorEastAsia" w:hAnsiTheme="minorEastAsia" w:hint="eastAsia"/>
                    <w:sz w:val="18"/>
                  </w:rPr>
                  <w:t>は必須項目です</w:t>
                </w:r>
                <w:r w:rsidR="009D7D78">
                  <w:rPr>
                    <w:rFonts w:asciiTheme="minorEastAsia" w:hAnsiTheme="minorEastAsia" w:hint="eastAsia"/>
                    <w:sz w:val="18"/>
                  </w:rPr>
                  <w:t>。</w:t>
                </w:r>
              </w:p>
            </w:tc>
          </w:tr>
          <w:tr w:rsidR="00136A32" w:rsidRPr="00BA14AD" w14:paraId="0222A26E"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4F031E74" w14:textId="77777777" w:rsidR="00136A32" w:rsidRPr="00BA14AD" w:rsidRDefault="00136A32" w:rsidP="00136A32">
                <w:pPr>
                  <w:ind w:leftChars="0" w:left="0"/>
                  <w:rPr>
                    <w:rFonts w:asciiTheme="minorEastAsia" w:hAnsiTheme="minorEastAsia"/>
                    <w:b w:val="0"/>
                    <w:sz w:val="18"/>
                  </w:rPr>
                </w:pPr>
              </w:p>
            </w:tc>
            <w:tc>
              <w:tcPr>
                <w:tcW w:w="2310" w:type="dxa"/>
                <w:vMerge/>
              </w:tcPr>
              <w:p w14:paraId="45B4155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28A2A1B7" w14:textId="77777777" w:rsidR="00136A32" w:rsidRPr="009F3B8B"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パスワード</w:t>
                </w:r>
                <w:r w:rsidR="00136A32" w:rsidRPr="00CF5443">
                  <w:rPr>
                    <w:rFonts w:asciiTheme="minorEastAsia" w:hAnsiTheme="minorEastAsia" w:cs="ＭＳ ゴシック" w:hint="eastAsia"/>
                    <w:color w:val="000000" w:themeColor="text1"/>
                    <w:kern w:val="0"/>
                    <w:sz w:val="18"/>
                    <w:szCs w:val="18"/>
                  </w:rPr>
                  <w:t>は正しい形式で入力してください。</w:t>
                </w:r>
              </w:p>
            </w:tc>
          </w:tr>
          <w:tr w:rsidR="00136A32" w:rsidRPr="00BA14AD" w14:paraId="442C8BF0" w14:textId="77777777" w:rsidTr="00F57B09">
            <w:tc>
              <w:tcPr>
                <w:cnfStyle w:val="001000000000" w:firstRow="0" w:lastRow="0" w:firstColumn="1" w:lastColumn="0" w:oddVBand="0" w:evenVBand="0" w:oddHBand="0" w:evenHBand="0" w:firstRowFirstColumn="0" w:firstRowLastColumn="0" w:lastRowFirstColumn="0" w:lastRowLastColumn="0"/>
                <w:tcW w:w="1255" w:type="dxa"/>
                <w:vMerge/>
              </w:tcPr>
              <w:p w14:paraId="05BE0B3D" w14:textId="77777777" w:rsidR="00136A32" w:rsidRPr="00BA14AD" w:rsidRDefault="00136A32" w:rsidP="00136A32">
                <w:pPr>
                  <w:ind w:leftChars="0" w:left="0"/>
                  <w:rPr>
                    <w:rFonts w:asciiTheme="minorEastAsia" w:hAnsiTheme="minorEastAsia"/>
                    <w:b w:val="0"/>
                    <w:sz w:val="18"/>
                  </w:rPr>
                </w:pPr>
              </w:p>
            </w:tc>
            <w:tc>
              <w:tcPr>
                <w:tcW w:w="2310" w:type="dxa"/>
                <w:vMerge/>
              </w:tcPr>
              <w:p w14:paraId="66C1DC41"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tcPr>
              <w:p w14:paraId="362BAA2F" w14:textId="77777777" w:rsidR="00136A32" w:rsidRPr="00BA14AD" w:rsidRDefault="00C666B6"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パスワード</w:t>
                </w:r>
                <w:r w:rsidR="00136A32" w:rsidRPr="00BA14AD">
                  <w:rPr>
                    <w:rFonts w:asciiTheme="minorEastAsia" w:hAnsiTheme="minorEastAsia" w:cs="ＭＳ ゴシック" w:hint="eastAsia"/>
                    <w:color w:val="000000" w:themeColor="text1"/>
                    <w:kern w:val="0"/>
                    <w:sz w:val="18"/>
                    <w:szCs w:val="18"/>
                  </w:rPr>
                  <w:t>は</w:t>
                </w:r>
                <w:r w:rsidR="00136A32">
                  <w:rPr>
                    <w:rFonts w:asciiTheme="minorEastAsia" w:hAnsiTheme="minorEastAsia" w:cs="ＭＳ ゴシック" w:hint="eastAsia"/>
                    <w:color w:val="000000" w:themeColor="text1"/>
                    <w:kern w:val="0"/>
                    <w:sz w:val="18"/>
                    <w:szCs w:val="18"/>
                  </w:rPr>
                  <w:t>8</w:t>
                </w:r>
                <w:r w:rsidR="00136A32" w:rsidRPr="00BA14AD">
                  <w:rPr>
                    <w:rFonts w:asciiTheme="minorEastAsia" w:hAnsiTheme="minorEastAsia" w:cs="ＭＳ ゴシック" w:hint="eastAsia"/>
                    <w:color w:val="000000" w:themeColor="text1"/>
                    <w:kern w:val="0"/>
                    <w:sz w:val="18"/>
                    <w:szCs w:val="18"/>
                  </w:rPr>
                  <w:t>文字以上</w:t>
                </w:r>
                <w:r w:rsidR="00136A32">
                  <w:rPr>
                    <w:rFonts w:asciiTheme="minorEastAsia" w:hAnsiTheme="minorEastAsia" w:cs="ＭＳ ゴシック" w:hint="eastAsia"/>
                    <w:color w:val="000000" w:themeColor="text1"/>
                    <w:kern w:val="0"/>
                    <w:sz w:val="18"/>
                    <w:szCs w:val="18"/>
                  </w:rPr>
                  <w:t>16</w:t>
                </w:r>
                <w:r w:rsidR="00136A32" w:rsidRPr="00BA14AD">
                  <w:rPr>
                    <w:rFonts w:asciiTheme="minorEastAsia" w:hAnsiTheme="minorEastAsia" w:cs="ＭＳ ゴシック" w:hint="eastAsia"/>
                    <w:color w:val="000000" w:themeColor="text1"/>
                    <w:kern w:val="0"/>
                    <w:sz w:val="18"/>
                    <w:szCs w:val="18"/>
                  </w:rPr>
                  <w:t>文字以内で入力してください</w:t>
                </w:r>
                <w:r w:rsidR="009D7D78">
                  <w:rPr>
                    <w:rFonts w:asciiTheme="minorEastAsia" w:hAnsiTheme="minorEastAsia" w:cs="ＭＳ ゴシック" w:hint="eastAsia"/>
                    <w:color w:val="000000" w:themeColor="text1"/>
                    <w:kern w:val="0"/>
                    <w:sz w:val="18"/>
                    <w:szCs w:val="18"/>
                  </w:rPr>
                  <w:t>。</w:t>
                </w:r>
              </w:p>
            </w:tc>
          </w:tr>
          <w:tr w:rsidR="00136A32" w:rsidRPr="00BA14AD" w14:paraId="3004BCC5" w14:textId="77777777" w:rsidTr="001B1EEA">
            <w:trPr>
              <w:trHeight w:val="158"/>
            </w:trPr>
            <w:tc>
              <w:tcPr>
                <w:cnfStyle w:val="001000000000" w:firstRow="0" w:lastRow="0" w:firstColumn="1" w:lastColumn="0" w:oddVBand="0" w:evenVBand="0" w:oddHBand="0" w:evenHBand="0" w:firstRowFirstColumn="0" w:firstRowLastColumn="0" w:lastRowFirstColumn="0" w:lastRowLastColumn="0"/>
                <w:tcW w:w="1255" w:type="dxa"/>
              </w:tcPr>
              <w:p w14:paraId="7C015F3C" w14:textId="77777777" w:rsidR="00136A32" w:rsidRPr="001B1EEA" w:rsidRDefault="00136A32" w:rsidP="00136A32">
                <w:pPr>
                  <w:ind w:leftChars="0" w:left="0"/>
                  <w:rPr>
                    <w:rFonts w:asciiTheme="minorEastAsia" w:hAnsiTheme="minorEastAsia"/>
                    <w:b w:val="0"/>
                    <w:sz w:val="18"/>
                  </w:rPr>
                </w:pPr>
                <w:r w:rsidRPr="001B1EEA">
                  <w:rPr>
                    <w:rFonts w:asciiTheme="minorEastAsia" w:hAnsiTheme="minorEastAsia" w:hint="eastAsia"/>
                    <w:b w:val="0"/>
                    <w:sz w:val="18"/>
                  </w:rPr>
                  <w:t>2</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r w:rsidR="002F576E">
                  <w:rPr>
                    <w:rFonts w:asciiTheme="minorEastAsia" w:hAnsiTheme="minorEastAsia" w:hint="eastAsia"/>
                    <w:b w:val="0"/>
                    <w:sz w:val="18"/>
                  </w:rPr>
                  <w:t>-</w:t>
                </w:r>
                <w:r w:rsidRPr="001B1EEA">
                  <w:rPr>
                    <w:rFonts w:asciiTheme="minorEastAsia" w:hAnsiTheme="minorEastAsia" w:hint="eastAsia"/>
                    <w:b w:val="0"/>
                    <w:sz w:val="18"/>
                  </w:rPr>
                  <w:t>1</w:t>
                </w:r>
              </w:p>
            </w:tc>
            <w:tc>
              <w:tcPr>
                <w:tcW w:w="2310" w:type="dxa"/>
                <w:vMerge w:val="restart"/>
                <w:vAlign w:val="center"/>
              </w:tcPr>
              <w:p w14:paraId="5BAF73F6"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hint="eastAsia"/>
                    <w:sz w:val="18"/>
                  </w:rPr>
                  <w:t>トップ画面</w:t>
                </w:r>
              </w:p>
            </w:tc>
            <w:tc>
              <w:tcPr>
                <w:tcW w:w="6171" w:type="dxa"/>
                <w:vMerge w:val="restart"/>
                <w:vAlign w:val="center"/>
              </w:tcPr>
              <w:p w14:paraId="7500853F" w14:textId="77777777" w:rsidR="00136A32" w:rsidRPr="00BA14AD" w:rsidRDefault="00136A32"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sidR="009C7004">
                  <w:rPr>
                    <w:rFonts w:asciiTheme="minorEastAsia" w:hAnsiTheme="minorEastAsia" w:hint="eastAsia"/>
                    <w:sz w:val="18"/>
                  </w:rPr>
                  <w:t>情報</w:t>
                </w:r>
                <w:r w:rsidRPr="00BA14AD">
                  <w:rPr>
                    <w:rFonts w:asciiTheme="minorEastAsia" w:hAnsiTheme="minorEastAsia" w:hint="eastAsia"/>
                    <w:sz w:val="18"/>
                  </w:rPr>
                  <w:t>がありません</w:t>
                </w:r>
                <w:r w:rsidR="009D7D78">
                  <w:rPr>
                    <w:rFonts w:asciiTheme="minorEastAsia" w:hAnsiTheme="minorEastAsia" w:hint="eastAsia"/>
                    <w:sz w:val="18"/>
                  </w:rPr>
                  <w:t>。</w:t>
                </w:r>
              </w:p>
            </w:tc>
          </w:tr>
          <w:tr w:rsidR="00136A32" w:rsidRPr="00BA14AD" w14:paraId="5E124946" w14:textId="77777777" w:rsidTr="001B1EEA">
            <w:trPr>
              <w:trHeight w:val="157"/>
            </w:trPr>
            <w:tc>
              <w:tcPr>
                <w:cnfStyle w:val="001000000000" w:firstRow="0" w:lastRow="0" w:firstColumn="1" w:lastColumn="0" w:oddVBand="0" w:evenVBand="0" w:oddHBand="0" w:evenHBand="0" w:firstRowFirstColumn="0" w:firstRowLastColumn="0" w:lastRowFirstColumn="0" w:lastRowLastColumn="0"/>
                <w:tcW w:w="1255" w:type="dxa"/>
              </w:tcPr>
              <w:p w14:paraId="40CAA736" w14:textId="77777777" w:rsidR="00136A32" w:rsidRPr="001B1EEA" w:rsidRDefault="00136A32" w:rsidP="00136A32">
                <w:pPr>
                  <w:ind w:leftChars="0" w:left="0"/>
                  <w:rPr>
                    <w:rFonts w:asciiTheme="minorEastAsia" w:hAnsiTheme="minorEastAsia"/>
                    <w:b w:val="0"/>
                    <w:sz w:val="18"/>
                  </w:rPr>
                </w:pPr>
                <w:r>
                  <w:rPr>
                    <w:rFonts w:asciiTheme="minorEastAsia" w:hAnsiTheme="minorEastAsia" w:hint="eastAsia"/>
                    <w:b w:val="0"/>
                    <w:sz w:val="18"/>
                  </w:rPr>
                  <w:t>2</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1</w:t>
                </w:r>
                <w:r w:rsidR="002F576E">
                  <w:rPr>
                    <w:rFonts w:asciiTheme="minorEastAsia" w:hAnsiTheme="minorEastAsia" w:hint="eastAsia"/>
                    <w:b w:val="0"/>
                    <w:sz w:val="18"/>
                  </w:rPr>
                  <w:t>-</w:t>
                </w:r>
                <w:r>
                  <w:rPr>
                    <w:rFonts w:asciiTheme="minorEastAsia" w:hAnsiTheme="minorEastAsia" w:hint="eastAsia"/>
                    <w:b w:val="0"/>
                    <w:sz w:val="18"/>
                  </w:rPr>
                  <w:t>2</w:t>
                </w:r>
              </w:p>
            </w:tc>
            <w:tc>
              <w:tcPr>
                <w:tcW w:w="2310" w:type="dxa"/>
                <w:vMerge/>
                <w:vAlign w:val="center"/>
              </w:tcPr>
              <w:p w14:paraId="397D8DB2" w14:textId="77777777" w:rsidR="00136A32"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c>
              <w:tcPr>
                <w:tcW w:w="6171" w:type="dxa"/>
                <w:vMerge/>
              </w:tcPr>
              <w:p w14:paraId="20B1BFA8" w14:textId="77777777" w:rsidR="00136A32" w:rsidRPr="00BA14AD" w:rsidRDefault="00136A32"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9C7004" w:rsidRPr="00BA14AD" w14:paraId="260D40FD" w14:textId="77777777" w:rsidTr="001B1EEA">
            <w:tc>
              <w:tcPr>
                <w:cnfStyle w:val="001000000000" w:firstRow="0" w:lastRow="0" w:firstColumn="1" w:lastColumn="0" w:oddVBand="0" w:evenVBand="0" w:oddHBand="0" w:evenHBand="0" w:firstRowFirstColumn="0" w:firstRowLastColumn="0" w:lastRowFirstColumn="0" w:lastRowLastColumn="0"/>
                <w:tcW w:w="1255" w:type="dxa"/>
                <w:tcBorders>
                  <w:bottom w:val="single" w:sz="6" w:space="0" w:color="B6DDE8" w:themeColor="accent5" w:themeTint="66"/>
                </w:tcBorders>
              </w:tcPr>
              <w:p w14:paraId="7E91F9F0" w14:textId="77777777" w:rsidR="009C7004" w:rsidRPr="00BA14AD" w:rsidRDefault="009C7004" w:rsidP="00136A32">
                <w:pPr>
                  <w:ind w:leftChars="0" w:left="0"/>
                  <w:rPr>
                    <w:rFonts w:asciiTheme="minorEastAsia" w:hAnsiTheme="minorEastAsia"/>
                    <w:b w:val="0"/>
                    <w:sz w:val="18"/>
                  </w:rPr>
                </w:pP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2</w:t>
                </w:r>
                <w:r>
                  <w:rPr>
                    <w:rFonts w:asciiTheme="minorEastAsia" w:hAnsiTheme="minorEastAsia" w:hint="eastAsia"/>
                    <w:b w:val="0"/>
                    <w:sz w:val="18"/>
                  </w:rPr>
                  <w:t>-</w:t>
                </w:r>
                <w:r w:rsidRPr="00BA14AD">
                  <w:rPr>
                    <w:rFonts w:asciiTheme="minorEastAsia" w:hAnsiTheme="minorEastAsia" w:hint="eastAsia"/>
                    <w:b w:val="0"/>
                    <w:sz w:val="18"/>
                  </w:rPr>
                  <w:t>1</w:t>
                </w:r>
              </w:p>
            </w:tc>
            <w:tc>
              <w:tcPr>
                <w:tcW w:w="2310" w:type="dxa"/>
                <w:vMerge w:val="restart"/>
                <w:vAlign w:val="center"/>
              </w:tcPr>
              <w:p w14:paraId="412E6187" w14:textId="77777777" w:rsidR="009C7004" w:rsidRPr="00BA14AD" w:rsidRDefault="009C7004" w:rsidP="00136A3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商品一覧画面</w:t>
                </w:r>
              </w:p>
            </w:tc>
            <w:tc>
              <w:tcPr>
                <w:tcW w:w="6171" w:type="dxa"/>
                <w:vMerge w:val="restart"/>
                <w:vAlign w:val="center"/>
              </w:tcPr>
              <w:p w14:paraId="2B603CE7" w14:textId="77777777" w:rsidR="009C7004" w:rsidRPr="00BA14AD" w:rsidRDefault="009C7004" w:rsidP="009D7D78">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閲覧できる商品</w:t>
                </w:r>
                <w:r>
                  <w:rPr>
                    <w:rFonts w:asciiTheme="minorEastAsia" w:hAnsiTheme="minorEastAsia" w:hint="eastAsia"/>
                    <w:sz w:val="18"/>
                  </w:rPr>
                  <w:t>情報</w:t>
                </w:r>
                <w:r w:rsidRPr="00BA14AD">
                  <w:rPr>
                    <w:rFonts w:asciiTheme="minorEastAsia" w:hAnsiTheme="minorEastAsia" w:hint="eastAsia"/>
                    <w:sz w:val="18"/>
                  </w:rPr>
                  <w:t>がありません</w:t>
                </w:r>
                <w:r>
                  <w:rPr>
                    <w:rFonts w:asciiTheme="minorEastAsia" w:hAnsiTheme="minorEastAsia" w:hint="eastAsia"/>
                    <w:sz w:val="18"/>
                  </w:rPr>
                  <w:t>。</w:t>
                </w:r>
              </w:p>
            </w:tc>
          </w:tr>
          <w:tr w:rsidR="009C7004" w:rsidRPr="004D5D96" w14:paraId="1B6C8D6E" w14:textId="77777777" w:rsidTr="003A316E">
            <w:trPr>
              <w:trHeight w:val="158"/>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6582DFEE" w14:textId="77777777" w:rsidR="009C7004" w:rsidRPr="004D5D96" w:rsidRDefault="009C7004" w:rsidP="00136A32">
                <w:pPr>
                  <w:ind w:leftChars="0" w:left="0"/>
                  <w:rPr>
                    <w:b w:val="0"/>
                    <w:sz w:val="18"/>
                  </w:rPr>
                </w:pPr>
                <w:r>
                  <w:rPr>
                    <w:rFonts w:hint="eastAsia"/>
                    <w:b w:val="0"/>
                    <w:sz w:val="18"/>
                  </w:rPr>
                  <w:t>2-1-2-2</w:t>
                </w:r>
              </w:p>
            </w:tc>
            <w:tc>
              <w:tcPr>
                <w:tcW w:w="2310" w:type="dxa"/>
                <w:vMerge/>
                <w:vAlign w:val="center"/>
              </w:tcPr>
              <w:p w14:paraId="68D5AC3D"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Merge/>
                <w:vAlign w:val="center"/>
              </w:tcPr>
              <w:p w14:paraId="683D86E2" w14:textId="77777777" w:rsidR="009C7004"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r>
          <w:tr w:rsidR="00136A32" w:rsidRPr="004D5D96" w14:paraId="1492DAEA" w14:textId="77777777" w:rsidTr="008F52DC">
            <w:trPr>
              <w:trHeight w:val="157"/>
            </w:trPr>
            <w:tc>
              <w:tcPr>
                <w:cnfStyle w:val="001000000000" w:firstRow="0" w:lastRow="0" w:firstColumn="1" w:lastColumn="0" w:oddVBand="0" w:evenVBand="0" w:oddHBand="0" w:evenHBand="0" w:firstRowFirstColumn="0" w:firstRowLastColumn="0" w:lastRowFirstColumn="0" w:lastRowLastColumn="0"/>
                <w:tcW w:w="1255" w:type="dxa"/>
                <w:tcBorders>
                  <w:top w:val="single" w:sz="6" w:space="0" w:color="B6DDE8" w:themeColor="accent5" w:themeTint="66"/>
                </w:tcBorders>
                <w:vAlign w:val="center"/>
              </w:tcPr>
              <w:p w14:paraId="2E7A7C12" w14:textId="77777777" w:rsidR="00136A32" w:rsidRDefault="00136A32" w:rsidP="00136A32">
                <w:pPr>
                  <w:ind w:leftChars="0" w:left="0"/>
                  <w:rPr>
                    <w:b w:val="0"/>
                    <w:sz w:val="18"/>
                  </w:rPr>
                </w:pPr>
                <w:r>
                  <w:rPr>
                    <w:rFonts w:hint="eastAsia"/>
                    <w:b w:val="0"/>
                    <w:sz w:val="18"/>
                  </w:rPr>
                  <w:t>2</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vMerge/>
                <w:vAlign w:val="center"/>
              </w:tcPr>
              <w:p w14:paraId="2BF6807A" w14:textId="77777777" w:rsidR="00136A32" w:rsidRPr="004D5D96" w:rsidRDefault="00136A32" w:rsidP="00136A32">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vAlign w:val="center"/>
              </w:tcPr>
              <w:p w14:paraId="2AAB9C2B" w14:textId="77777777" w:rsidR="00136A32" w:rsidRPr="004D5D96" w:rsidRDefault="009C7004" w:rsidP="00136A32">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商品情報は登録されていません。</w:t>
                </w:r>
              </w:p>
            </w:tc>
          </w:tr>
          <w:tr w:rsidR="002558F5" w:rsidRPr="00BA14AD" w14:paraId="6A404872"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60E50CCF" w14:textId="77777777" w:rsidR="002558F5" w:rsidRPr="00F57B09" w:rsidRDefault="002558F5" w:rsidP="002558F5">
                <w:pPr>
                  <w:ind w:leftChars="0" w:left="0"/>
                  <w:rPr>
                    <w:rFonts w:ascii="メイリオ" w:eastAsia="メイリオ" w:hAnsi="メイリオ" w:cs="メイリオ"/>
                    <w:b w:val="0"/>
                    <w:sz w:val="18"/>
                    <w:szCs w:val="18"/>
                  </w:rPr>
                </w:pPr>
                <w:r w:rsidRPr="00054169">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7</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54169">
                  <w:rPr>
                    <w:rFonts w:ascii="メイリオ" w:eastAsia="メイリオ" w:hAnsi="メイリオ" w:cs="メイリオ" w:hint="eastAsia"/>
                    <w:b w:val="0"/>
                    <w:sz w:val="18"/>
                    <w:szCs w:val="18"/>
                  </w:rPr>
                  <w:t>3</w:t>
                </w:r>
              </w:p>
            </w:tc>
            <w:tc>
              <w:tcPr>
                <w:tcW w:w="2310" w:type="dxa"/>
                <w:vMerge w:val="restart"/>
              </w:tcPr>
              <w:p w14:paraId="4E295E2E"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054169">
                  <w:rPr>
                    <w:rFonts w:ascii="メイリオ" w:eastAsia="メイリオ" w:hAnsi="メイリオ" w:cs="メイリオ" w:hint="eastAsia"/>
                    <w:sz w:val="18"/>
                    <w:szCs w:val="18"/>
                  </w:rPr>
                  <w:t>商品登録入力画面</w:t>
                </w:r>
              </w:p>
            </w:tc>
            <w:tc>
              <w:tcPr>
                <w:tcW w:w="6171" w:type="dxa"/>
                <w:shd w:val="clear" w:color="auto" w:fill="auto"/>
                <w:vAlign w:val="center"/>
              </w:tcPr>
              <w:p w14:paraId="240EE3A7" w14:textId="74662334"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6F07F4A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3F2821E5"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1A917ED"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F078862" w14:textId="0D617C1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68C1D2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F41F3A1"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402C2142"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7804BC89" w14:textId="6FE2AECF"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0278B79F"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EBA0B8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2593E37"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4B4ADB4" w14:textId="66593255"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51F7005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C29117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E8F3594"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7076693" w14:textId="06ECDFE4" w:rsidR="002558F5" w:rsidRPr="00611C5D"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w:t>
                </w:r>
                <w:r>
                  <w:rPr>
                    <w:rFonts w:asciiTheme="minorEastAsia" w:hAnsiTheme="minorEastAsia" w:cs="ＭＳ ゴシック"/>
                    <w:color w:val="000000" w:themeColor="text1"/>
                    <w:kern w:val="0"/>
                    <w:sz w:val="18"/>
                    <w:szCs w:val="18"/>
                  </w:rPr>
                  <w:t>0</w:t>
                </w:r>
                <w:r>
                  <w:rPr>
                    <w:rFonts w:asciiTheme="minorEastAsia" w:hAnsiTheme="minorEastAsia" w:cs="ＭＳ ゴシック" w:hint="eastAsia"/>
                    <w:color w:val="000000" w:themeColor="text1"/>
                    <w:kern w:val="0"/>
                    <w:sz w:val="18"/>
                    <w:szCs w:val="18"/>
                  </w:rPr>
                  <w:t>文字以上400文字以内で入力してください</w:t>
                </w:r>
                <w:r>
                  <w:rPr>
                    <w:rFonts w:hint="eastAsia"/>
                    <w:sz w:val="18"/>
                  </w:rPr>
                  <w:t>。</w:t>
                </w:r>
              </w:p>
            </w:tc>
          </w:tr>
          <w:tr w:rsidR="002558F5" w:rsidRPr="00BA14AD" w14:paraId="232F6273"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BD451B6" w14:textId="77777777" w:rsidR="002558F5" w:rsidRPr="00F57B09" w:rsidRDefault="002558F5" w:rsidP="002558F5">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ざ</w:t>
                </w:r>
              </w:p>
            </w:tc>
            <w:tc>
              <w:tcPr>
                <w:tcW w:w="2310" w:type="dxa"/>
                <w:vMerge/>
              </w:tcPr>
              <w:p w14:paraId="6B4F799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62F9C60A" w14:textId="4855EEB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3581143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6BE0901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2103E885"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DFBF209" w14:textId="23B3C7DC"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7E2F39A5"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val="restart"/>
              </w:tcPr>
              <w:p w14:paraId="33F07C3C"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2</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8</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2BDADADF" w14:textId="77777777" w:rsidR="002558F5" w:rsidRPr="009E1C26" w:rsidRDefault="002558F5" w:rsidP="002558F5">
                <w:pPr>
                  <w:ind w:leftChars="0" w:left="0"/>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商品変更入力画面</w:t>
                </w:r>
              </w:p>
            </w:tc>
            <w:tc>
              <w:tcPr>
                <w:tcW w:w="6171" w:type="dxa"/>
                <w:shd w:val="clear" w:color="auto" w:fill="auto"/>
                <w:vAlign w:val="center"/>
              </w:tcPr>
              <w:p w14:paraId="060B6506" w14:textId="3DE08B80"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商品名は必須項目です。</w:t>
                </w:r>
              </w:p>
            </w:tc>
          </w:tr>
          <w:tr w:rsidR="002558F5" w:rsidRPr="00BA14AD" w14:paraId="22A42ADB"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4C35E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5FC4DAE"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3B3CB2CD" w14:textId="6A547B33"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商品名は1文字以上100文字以内で入力してください</w:t>
                </w:r>
                <w:r>
                  <w:rPr>
                    <w:rFonts w:hint="eastAsia"/>
                    <w:sz w:val="18"/>
                  </w:rPr>
                  <w:t>。</w:t>
                </w:r>
              </w:p>
            </w:tc>
          </w:tr>
          <w:tr w:rsidR="002558F5" w:rsidRPr="00BA14AD" w14:paraId="2649B71C"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0F0CD8D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AE8972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47FBE9EB" w14:textId="46073B3A"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価格は必須項目です</w:t>
                </w:r>
                <w:r>
                  <w:rPr>
                    <w:rFonts w:hint="eastAsia"/>
                    <w:sz w:val="18"/>
                  </w:rPr>
                  <w:t>。</w:t>
                </w:r>
              </w:p>
            </w:tc>
          </w:tr>
          <w:tr w:rsidR="002558F5" w:rsidRPr="00BA14AD" w14:paraId="4C1EC328"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750285B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7CD171F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A0DBD2B" w14:textId="1E7808E6"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価格は正しい形式で入力してください</w:t>
                </w:r>
                <w:r>
                  <w:rPr>
                    <w:rFonts w:hint="eastAsia"/>
                    <w:sz w:val="18"/>
                  </w:rPr>
                  <w:t>。</w:t>
                </w:r>
              </w:p>
            </w:tc>
          </w:tr>
          <w:tr w:rsidR="002558F5" w:rsidRPr="00BA14AD" w14:paraId="0A4BCC3D"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5331B9A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35AB6F7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0CE00C7D" w14:textId="7DFA1773" w:rsidR="002558F5" w:rsidRPr="009C7004"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説明文は０文字以上400文字以内で入力してください</w:t>
                </w:r>
                <w:r>
                  <w:rPr>
                    <w:rFonts w:hint="eastAsia"/>
                    <w:sz w:val="18"/>
                  </w:rPr>
                  <w:t>。</w:t>
                </w:r>
              </w:p>
            </w:tc>
          </w:tr>
          <w:tr w:rsidR="002558F5" w:rsidRPr="00BA14AD" w14:paraId="14056BD1"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18E6F5D0"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F70E222"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58A02DAF" w14:textId="7E6283F2"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在庫数は必須項目です</w:t>
                </w:r>
                <w:r>
                  <w:rPr>
                    <w:rFonts w:hint="eastAsia"/>
                    <w:sz w:val="18"/>
                  </w:rPr>
                  <w:t>。</w:t>
                </w:r>
              </w:p>
            </w:tc>
          </w:tr>
          <w:tr w:rsidR="002558F5" w:rsidRPr="00BA14AD" w14:paraId="2499BC49" w14:textId="77777777" w:rsidTr="002558F5">
            <w:tc>
              <w:tcPr>
                <w:cnfStyle w:val="001000000000" w:firstRow="0" w:lastRow="0" w:firstColumn="1" w:lastColumn="0" w:oddVBand="0" w:evenVBand="0" w:oddHBand="0" w:evenHBand="0" w:firstRowFirstColumn="0" w:firstRowLastColumn="0" w:lastRowFirstColumn="0" w:lastRowLastColumn="0"/>
                <w:tcW w:w="1255" w:type="dxa"/>
                <w:vMerge/>
              </w:tcPr>
              <w:p w14:paraId="2F05F137"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12039EFA"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shd w:val="clear" w:color="auto" w:fill="auto"/>
              </w:tcPr>
              <w:p w14:paraId="2FF6A80D" w14:textId="246CCDC8"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在庫数は正しい形式で入力してください</w:t>
                </w:r>
                <w:r>
                  <w:rPr>
                    <w:rFonts w:hint="eastAsia"/>
                    <w:sz w:val="18"/>
                  </w:rPr>
                  <w:t>。</w:t>
                </w:r>
              </w:p>
            </w:tc>
          </w:tr>
          <w:tr w:rsidR="002558F5" w:rsidRPr="00BA14AD" w14:paraId="5CE034B4" w14:textId="77777777" w:rsidTr="008F52DC">
            <w:tc>
              <w:tcPr>
                <w:cnfStyle w:val="001000000000" w:firstRow="0" w:lastRow="0" w:firstColumn="1" w:lastColumn="0" w:oddVBand="0" w:evenVBand="0" w:oddHBand="0" w:evenHBand="0" w:firstRowFirstColumn="0" w:firstRowLastColumn="0" w:lastRowFirstColumn="0" w:lastRowLastColumn="0"/>
                <w:tcW w:w="1255" w:type="dxa"/>
              </w:tcPr>
              <w:p w14:paraId="38D913E3"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tcPr>
              <w:p w14:paraId="7ADCBD5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カテゴリ一覧画面</w:t>
                </w:r>
              </w:p>
            </w:tc>
            <w:tc>
              <w:tcPr>
                <w:tcW w:w="6171" w:type="dxa"/>
              </w:tcPr>
              <w:p w14:paraId="015960B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閲覧できるカテゴリ情報がありません</w:t>
                </w:r>
                <w:r>
                  <w:rPr>
                    <w:rFonts w:hint="eastAsia"/>
                    <w:sz w:val="18"/>
                  </w:rPr>
                  <w:t>。</w:t>
                </w:r>
              </w:p>
            </w:tc>
          </w:tr>
          <w:tr w:rsidR="002558F5" w:rsidRPr="00BA14AD" w14:paraId="26B565C3"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052D0A2"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b w:val="0"/>
                    <w:sz w:val="18"/>
                    <w:szCs w:val="18"/>
                  </w:rPr>
                  <w:t>3</w:t>
                </w:r>
              </w:p>
            </w:tc>
            <w:tc>
              <w:tcPr>
                <w:tcW w:w="2310" w:type="dxa"/>
                <w:vMerge w:val="restart"/>
              </w:tcPr>
              <w:p w14:paraId="241AA3BB"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カテゴリ登録入力画面</w:t>
                </w:r>
              </w:p>
            </w:tc>
            <w:tc>
              <w:tcPr>
                <w:tcW w:w="6171" w:type="dxa"/>
              </w:tcPr>
              <w:p w14:paraId="2D07FE59"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0CED3ED0"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80DC3FB"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3243B5D"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00064E0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このカテゴリ名は既に使用されています</w:t>
                </w:r>
                <w:r>
                  <w:rPr>
                    <w:rFonts w:hint="eastAsia"/>
                    <w:sz w:val="18"/>
                  </w:rPr>
                  <w:t>。</w:t>
                </w:r>
              </w:p>
            </w:tc>
          </w:tr>
          <w:tr w:rsidR="002558F5" w:rsidRPr="00BA14AD" w14:paraId="755382F1"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48F6F3C"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DAAFE6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3ED654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697ADCF5"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FD3550F"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972DD85"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16A8EC38"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64BB5E29"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297BA12F" w14:textId="77777777" w:rsidR="002558F5" w:rsidRPr="00F57B09" w:rsidRDefault="002558F5" w:rsidP="002558F5">
                <w:pPr>
                  <w:ind w:leftChars="0" w:left="0"/>
                  <w:rPr>
                    <w:rFonts w:ascii="メイリオ" w:eastAsia="メイリオ" w:hAnsi="メイリオ" w:cs="メイリオ"/>
                    <w:b w:val="0"/>
                    <w:sz w:val="18"/>
                    <w:szCs w:val="18"/>
                  </w:rPr>
                </w:pPr>
                <w:r w:rsidRPr="000A1270">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0A1270">
                  <w:rPr>
                    <w:rFonts w:ascii="メイリオ" w:eastAsia="メイリオ" w:hAnsi="メイリオ" w:cs="メイリオ" w:hint="eastAsia"/>
                    <w:b w:val="0"/>
                    <w:sz w:val="18"/>
                    <w:szCs w:val="18"/>
                  </w:rPr>
                  <w:t>3</w:t>
                </w:r>
              </w:p>
            </w:tc>
            <w:tc>
              <w:tcPr>
                <w:tcW w:w="2310" w:type="dxa"/>
                <w:vMerge w:val="restart"/>
              </w:tcPr>
              <w:p w14:paraId="06E35D6C"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カテゴリ変更入力画面</w:t>
                </w:r>
              </w:p>
            </w:tc>
            <w:tc>
              <w:tcPr>
                <w:tcW w:w="6171" w:type="dxa"/>
              </w:tcPr>
              <w:p w14:paraId="5B83A770"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カテゴリ名は必須項目です</w:t>
                </w:r>
                <w:r>
                  <w:rPr>
                    <w:rFonts w:hint="eastAsia"/>
                    <w:sz w:val="18"/>
                  </w:rPr>
                  <w:t>。</w:t>
                </w:r>
              </w:p>
            </w:tc>
          </w:tr>
          <w:tr w:rsidR="002558F5" w:rsidRPr="00BA14AD" w14:paraId="154AC5D6"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0318290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50E9EA99"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38D9C441"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カテゴリ名は1文字以上15文字以内で入力してください</w:t>
                </w:r>
                <w:r>
                  <w:rPr>
                    <w:rFonts w:hint="eastAsia"/>
                    <w:sz w:val="18"/>
                  </w:rPr>
                  <w:t>。</w:t>
                </w:r>
              </w:p>
            </w:tc>
          </w:tr>
          <w:tr w:rsidR="002558F5" w:rsidRPr="00BA14AD" w14:paraId="31A6BB78"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70945C82"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06ADE928"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58D655CF"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説明文は０文字以上30文字以内で入力してください。</w:t>
                </w:r>
              </w:p>
            </w:tc>
          </w:tr>
          <w:tr w:rsidR="002558F5" w:rsidRPr="00BA14AD" w14:paraId="22A7CB5B"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val="restart"/>
              </w:tcPr>
              <w:p w14:paraId="6472B931" w14:textId="77777777" w:rsidR="002558F5" w:rsidRPr="00F57B09" w:rsidRDefault="002558F5" w:rsidP="002558F5">
                <w:pPr>
                  <w:ind w:leftChars="0" w:left="0"/>
                  <w:rPr>
                    <w:rFonts w:ascii="メイリオ" w:eastAsia="メイリオ" w:hAnsi="メイリオ" w:cs="メイリオ"/>
                    <w:b w:val="0"/>
                    <w:sz w:val="18"/>
                    <w:szCs w:val="18"/>
                  </w:rPr>
                </w:pPr>
                <w:r w:rsidRPr="00F57B09">
                  <w:rPr>
                    <w:rFonts w:ascii="メイリオ" w:eastAsia="メイリオ" w:hAnsi="メイリオ" w:cs="メイリオ" w:hint="eastAsia"/>
                    <w:b w:val="0"/>
                    <w:sz w:val="18"/>
                    <w:szCs w:val="18"/>
                  </w:rPr>
                  <w:t>4</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2</w:t>
                </w:r>
              </w:p>
            </w:tc>
            <w:tc>
              <w:tcPr>
                <w:tcW w:w="2310" w:type="dxa"/>
                <w:vMerge w:val="restart"/>
              </w:tcPr>
              <w:p w14:paraId="20377B66" w14:textId="77777777" w:rsidR="002558F5" w:rsidRPr="009E1C26" w:rsidRDefault="002558F5" w:rsidP="002558F5">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sidRPr="009E1C26">
                  <w:rPr>
                    <w:rFonts w:ascii="メイリオ" w:eastAsia="メイリオ" w:hAnsi="メイリオ" w:cs="メイリオ" w:hint="eastAsia"/>
                    <w:sz w:val="18"/>
                    <w:szCs w:val="18"/>
                  </w:rPr>
                  <w:t>買い物かご画面</w:t>
                </w:r>
              </w:p>
            </w:tc>
            <w:tc>
              <w:tcPr>
                <w:tcW w:w="6171" w:type="dxa"/>
                <w:vAlign w:val="center"/>
              </w:tcPr>
              <w:p w14:paraId="0B85AF6E" w14:textId="7777777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sidRPr="00F57B09">
                  <w:rPr>
                    <w:rFonts w:hint="eastAsia"/>
                    <w:sz w:val="18"/>
                  </w:rPr>
                  <w:t>現在、お客様の買い物かごには商品がありません。商品をお選びください</w:t>
                </w:r>
                <w:r>
                  <w:rPr>
                    <w:rFonts w:hint="eastAsia"/>
                    <w:sz w:val="18"/>
                  </w:rPr>
                  <w:t>。</w:t>
                </w:r>
              </w:p>
            </w:tc>
          </w:tr>
          <w:tr w:rsidR="002558F5" w:rsidRPr="00BA14AD" w14:paraId="0549390D"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1A3124F9" w14:textId="77777777" w:rsidR="002558F5" w:rsidRPr="00F57B09" w:rsidRDefault="002558F5" w:rsidP="002558F5">
                <w:pPr>
                  <w:ind w:leftChars="0" w:left="0"/>
                  <w:rPr>
                    <w:rFonts w:ascii="メイリオ" w:eastAsia="メイリオ" w:hAnsi="メイリオ" w:cs="メイリオ"/>
                    <w:b w:val="0"/>
                    <w:sz w:val="18"/>
                    <w:szCs w:val="18"/>
                  </w:rPr>
                </w:pPr>
              </w:p>
            </w:tc>
            <w:tc>
              <w:tcPr>
                <w:tcW w:w="2310" w:type="dxa"/>
                <w:vMerge/>
              </w:tcPr>
              <w:p w14:paraId="6A641FCC"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1E24CFEB" w14:textId="3DAE69C7" w:rsidR="002558F5" w:rsidRPr="00F57B09"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sz w:val="18"/>
                  </w:rPr>
                  <w:t>[</w:t>
                </w:r>
                <w:r w:rsidRPr="00F57B09">
                  <w:rPr>
                    <w:sz w:val="18"/>
                  </w:rPr>
                  <w:t>商品名</w:t>
                </w:r>
                <w:r>
                  <w:rPr>
                    <w:rFonts w:hint="eastAsia"/>
                    <w:sz w:val="18"/>
                  </w:rPr>
                  <w:t>]</w:t>
                </w:r>
                <w:r w:rsidRPr="00F57B09">
                  <w:rPr>
                    <w:sz w:val="18"/>
                  </w:rPr>
                  <w:t>は、在庫切れです。他の商品を選択してください</w:t>
                </w:r>
                <w:r>
                  <w:rPr>
                    <w:rFonts w:hint="eastAsia"/>
                    <w:sz w:val="18"/>
                  </w:rPr>
                  <w:t>。</w:t>
                </w:r>
                <w:r w:rsidR="005C1116">
                  <w:rPr>
                    <w:rFonts w:hint="eastAsia"/>
                    <w:sz w:val="18"/>
                  </w:rPr>
                  <w:t>※</w:t>
                </w:r>
              </w:p>
            </w:tc>
          </w:tr>
          <w:tr w:rsidR="002558F5" w:rsidRPr="00BA14AD" w14:paraId="41B95ECE" w14:textId="77777777" w:rsidTr="008F52DC">
            <w:tc>
              <w:tcPr>
                <w:cnfStyle w:val="001000000000" w:firstRow="0" w:lastRow="0" w:firstColumn="1" w:lastColumn="0" w:oddVBand="0" w:evenVBand="0" w:oddHBand="0" w:evenHBand="0" w:firstRowFirstColumn="0" w:firstRowLastColumn="0" w:lastRowFirstColumn="0" w:lastRowLastColumn="0"/>
                <w:tcW w:w="1255" w:type="dxa"/>
                <w:vMerge/>
              </w:tcPr>
              <w:p w14:paraId="651E508F" w14:textId="77777777" w:rsidR="002558F5" w:rsidRPr="00BA79A6" w:rsidRDefault="002558F5" w:rsidP="002558F5">
                <w:pPr>
                  <w:ind w:leftChars="0" w:left="0"/>
                  <w:rPr>
                    <w:rFonts w:ascii="メイリオ" w:eastAsia="メイリオ" w:hAnsi="メイリオ" w:cs="メイリオ"/>
                    <w:b w:val="0"/>
                    <w:sz w:val="18"/>
                    <w:szCs w:val="18"/>
                  </w:rPr>
                </w:pPr>
              </w:p>
            </w:tc>
            <w:tc>
              <w:tcPr>
                <w:tcW w:w="2310" w:type="dxa"/>
                <w:vMerge/>
              </w:tcPr>
              <w:p w14:paraId="57055790" w14:textId="77777777" w:rsidR="002558F5" w:rsidRPr="009E1C26" w:rsidRDefault="002558F5" w:rsidP="002558F5">
                <w:pPr>
                  <w:ind w:leftChars="0" w:left="0"/>
                  <w:jc w:val="center"/>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vAlign w:val="center"/>
              </w:tcPr>
              <w:p w14:paraId="02FD1272" w14:textId="07324DC7" w:rsidR="002558F5" w:rsidRDefault="002558F5" w:rsidP="002558F5">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[商品名]は、</w:t>
                </w:r>
                <w:r w:rsidRPr="002C729D">
                  <w:rPr>
                    <w:rFonts w:ascii="メイリオ" w:eastAsia="メイリオ" w:cs="メイリオ" w:hint="eastAsia"/>
                    <w:kern w:val="0"/>
                    <w:sz w:val="18"/>
                    <w:szCs w:val="18"/>
                  </w:rPr>
                  <w:t>在庫不足のため、数を増やすことができません</w:t>
                </w:r>
                <w:r>
                  <w:rPr>
                    <w:rFonts w:hint="eastAsia"/>
                    <w:sz w:val="18"/>
                  </w:rPr>
                  <w:t>。</w:t>
                </w:r>
                <w:r w:rsidR="005C1116">
                  <w:rPr>
                    <w:rFonts w:hint="eastAsia"/>
                    <w:sz w:val="18"/>
                  </w:rPr>
                  <w:t>※</w:t>
                </w:r>
              </w:p>
            </w:tc>
          </w:tr>
        </w:tbl>
        <w:p w14:paraId="7F76D1F0" w14:textId="5E731B08" w:rsidR="00F57B09" w:rsidRDefault="005C1116">
          <w:pPr>
            <w:widowControl/>
            <w:spacing w:line="240" w:lineRule="auto"/>
            <w:ind w:leftChars="0" w:left="0"/>
            <w:jc w:val="left"/>
          </w:pPr>
          <w:r>
            <w:rPr>
              <w:rFonts w:hint="eastAsia"/>
              <w:sz w:val="18"/>
            </w:rPr>
            <w:lastRenderedPageBreak/>
            <w:t>※</w:t>
          </w:r>
          <w:r w:rsidRPr="005C1116">
            <w:rPr>
              <w:rFonts w:hint="eastAsia"/>
              <w:sz w:val="18"/>
            </w:rPr>
            <w:t>「買い物かごへ入れる」ボタンを押したタイミングで、在庫が</w:t>
          </w:r>
          <w:r w:rsidRPr="005C1116">
            <w:rPr>
              <w:sz w:val="18"/>
            </w:rPr>
            <w:t>0になってしまったというケースを想定</w:t>
          </w:r>
        </w:p>
        <w:p w14:paraId="0C60D183" w14:textId="77777777" w:rsidR="00BE10B5" w:rsidRDefault="00BE10B5" w:rsidP="00BE10B5">
          <w:pPr>
            <w:ind w:left="840"/>
          </w:pPr>
        </w:p>
        <w:p w14:paraId="795242A9" w14:textId="77777777" w:rsidR="004D5D96" w:rsidRDefault="00FD0B31" w:rsidP="00FD0B31">
          <w:pPr>
            <w:wordWrap w:val="0"/>
            <w:ind w:left="840" w:rightChars="162" w:right="340"/>
            <w:jc w:val="right"/>
          </w:pPr>
          <w:r>
            <w:rPr>
              <w:rFonts w:hint="eastAsia"/>
            </w:rPr>
            <w:t>3-3 メッセージ一覧</w:t>
          </w:r>
        </w:p>
        <w:tbl>
          <w:tblPr>
            <w:tblStyle w:val="1-51"/>
            <w:tblW w:w="9736" w:type="dxa"/>
            <w:tblLook w:val="0480" w:firstRow="0" w:lastRow="0" w:firstColumn="1" w:lastColumn="0" w:noHBand="0" w:noVBand="1"/>
          </w:tblPr>
          <w:tblGrid>
            <w:gridCol w:w="1255"/>
            <w:gridCol w:w="2310"/>
            <w:gridCol w:w="6171"/>
          </w:tblGrid>
          <w:tr w:rsidR="004D5D96" w:rsidRPr="004D5D96" w14:paraId="52D10F4B"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vAlign w:val="center"/>
              </w:tcPr>
              <w:p w14:paraId="63D456D0" w14:textId="77777777" w:rsidR="004D5D96" w:rsidRPr="004D5D96" w:rsidRDefault="004D5D96" w:rsidP="004D5D96">
                <w:pPr>
                  <w:ind w:leftChars="0" w:left="0"/>
                  <w:jc w:val="center"/>
                  <w:rPr>
                    <w:sz w:val="18"/>
                  </w:rPr>
                </w:pPr>
                <w:r w:rsidRPr="004D5D96">
                  <w:rPr>
                    <w:rFonts w:hint="eastAsia"/>
                    <w:sz w:val="18"/>
                  </w:rPr>
                  <w:t>画面名</w:t>
                </w:r>
              </w:p>
            </w:tc>
            <w:tc>
              <w:tcPr>
                <w:tcW w:w="6171" w:type="dxa"/>
                <w:vMerge w:val="restart"/>
                <w:vAlign w:val="center"/>
              </w:tcPr>
              <w:p w14:paraId="6413487F" w14:textId="77777777" w:rsidR="004D5D96" w:rsidRPr="004D5D96" w:rsidRDefault="005A247D"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Pr>
                    <w:rFonts w:hint="eastAsia"/>
                    <w:b/>
                    <w:sz w:val="18"/>
                  </w:rPr>
                  <w:t>メッセージ</w:t>
                </w:r>
                <w:r w:rsidR="004D5D96" w:rsidRPr="004D5D96">
                  <w:rPr>
                    <w:rFonts w:hint="eastAsia"/>
                    <w:b/>
                    <w:sz w:val="18"/>
                  </w:rPr>
                  <w:t>内容</w:t>
                </w:r>
              </w:p>
            </w:tc>
          </w:tr>
          <w:tr w:rsidR="004D5D96" w:rsidRPr="004D5D96" w14:paraId="5ADCC4FF"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bottom w:val="single" w:sz="18" w:space="0" w:color="B6DDE8" w:themeColor="accent5" w:themeTint="66"/>
                </w:tcBorders>
                <w:vAlign w:val="center"/>
              </w:tcPr>
              <w:p w14:paraId="3944A450" w14:textId="77777777" w:rsidR="004D5D96" w:rsidRPr="004D5D96" w:rsidRDefault="004D5D96" w:rsidP="004D5D96">
                <w:pPr>
                  <w:ind w:leftChars="0" w:left="0"/>
                  <w:jc w:val="center"/>
                  <w:rPr>
                    <w:sz w:val="18"/>
                  </w:rPr>
                </w:pPr>
                <w:r w:rsidRPr="004D5D96">
                  <w:rPr>
                    <w:rFonts w:hint="eastAsia"/>
                    <w:sz w:val="18"/>
                  </w:rPr>
                  <w:t>画面ID</w:t>
                </w:r>
              </w:p>
            </w:tc>
            <w:tc>
              <w:tcPr>
                <w:tcW w:w="2310" w:type="dxa"/>
                <w:tcBorders>
                  <w:bottom w:val="single" w:sz="18" w:space="0" w:color="B6DDE8" w:themeColor="accent5" w:themeTint="66"/>
                </w:tcBorders>
                <w:vAlign w:val="center"/>
              </w:tcPr>
              <w:p w14:paraId="19605267"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b/>
                    <w:sz w:val="18"/>
                  </w:rPr>
                </w:pPr>
                <w:r w:rsidRPr="004D5D96">
                  <w:rPr>
                    <w:rFonts w:hint="eastAsia"/>
                    <w:b/>
                    <w:sz w:val="18"/>
                  </w:rPr>
                  <w:t>画面名称</w:t>
                </w:r>
              </w:p>
            </w:tc>
            <w:tc>
              <w:tcPr>
                <w:tcW w:w="6171" w:type="dxa"/>
                <w:vMerge/>
                <w:tcBorders>
                  <w:bottom w:val="single" w:sz="18" w:space="0" w:color="B6DDE8" w:themeColor="accent5" w:themeTint="66"/>
                </w:tcBorders>
                <w:vAlign w:val="center"/>
              </w:tcPr>
              <w:p w14:paraId="1F45FBE2" w14:textId="77777777" w:rsidR="004D5D96" w:rsidRPr="004D5D96" w:rsidRDefault="004D5D96" w:rsidP="004D5D96">
                <w:pPr>
                  <w:ind w:leftChars="0" w:left="0"/>
                  <w:jc w:val="center"/>
                  <w:cnfStyle w:val="000000000000" w:firstRow="0" w:lastRow="0" w:firstColumn="0" w:lastColumn="0" w:oddVBand="0" w:evenVBand="0" w:oddHBand="0" w:evenHBand="0" w:firstRowFirstColumn="0" w:firstRowLastColumn="0" w:lastRowFirstColumn="0" w:lastRowLastColumn="0"/>
                  <w:rPr>
                    <w:sz w:val="18"/>
                  </w:rPr>
                </w:pPr>
              </w:p>
            </w:tc>
          </w:tr>
          <w:tr w:rsidR="00914ABC" w:rsidRPr="004D5D96" w14:paraId="639AB64B" w14:textId="77777777" w:rsidTr="00154214">
            <w:tc>
              <w:tcPr>
                <w:cnfStyle w:val="001000000000" w:firstRow="0" w:lastRow="0" w:firstColumn="1" w:lastColumn="0" w:oddVBand="0" w:evenVBand="0" w:oddHBand="0" w:evenHBand="0" w:firstRowFirstColumn="0" w:firstRowLastColumn="0" w:lastRowFirstColumn="0" w:lastRowLastColumn="0"/>
                <w:tcW w:w="1255" w:type="dxa"/>
                <w:tcBorders>
                  <w:top w:val="single" w:sz="18" w:space="0" w:color="B6DDE8" w:themeColor="accent5" w:themeTint="66"/>
                </w:tcBorders>
                <w:vAlign w:val="center"/>
              </w:tcPr>
              <w:p w14:paraId="627E57CE" w14:textId="77777777" w:rsidR="00914ABC" w:rsidRPr="004D5D96" w:rsidRDefault="00A03392" w:rsidP="00914ABC">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2</w:t>
                </w:r>
              </w:p>
            </w:tc>
            <w:tc>
              <w:tcPr>
                <w:tcW w:w="2310" w:type="dxa"/>
                <w:tcBorders>
                  <w:top w:val="single" w:sz="18" w:space="0" w:color="B6DDE8" w:themeColor="accent5" w:themeTint="66"/>
                </w:tcBorders>
                <w:vAlign w:val="center"/>
              </w:tcPr>
              <w:p w14:paraId="23FB6CA1" w14:textId="77777777" w:rsidR="00914ABC" w:rsidRPr="004D5D96"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tcBorders>
                  <w:top w:val="single" w:sz="18" w:space="0" w:color="B6DDE8" w:themeColor="accent5" w:themeTint="66"/>
                </w:tcBorders>
                <w:shd w:val="clear" w:color="auto" w:fill="auto"/>
                <w:vAlign w:val="center"/>
              </w:tcPr>
              <w:p w14:paraId="7F831A73" w14:textId="77777777" w:rsidR="00914ABC" w:rsidRPr="00FD0B31" w:rsidRDefault="00A03392" w:rsidP="00914ABC">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お客様の注文履歴はありません。</w:t>
                </w:r>
              </w:p>
            </w:tc>
          </w:tr>
          <w:tr w:rsidR="00F57B09" w:rsidRPr="004D5D96" w14:paraId="58D257FB" w14:textId="77777777" w:rsidTr="00154214">
            <w:tc>
              <w:tcPr>
                <w:cnfStyle w:val="001000000000" w:firstRow="0" w:lastRow="0" w:firstColumn="1" w:lastColumn="0" w:oddVBand="0" w:evenVBand="0" w:oddHBand="0" w:evenHBand="0" w:firstRowFirstColumn="0" w:firstRowLastColumn="0" w:lastRowFirstColumn="0" w:lastRowLastColumn="0"/>
                <w:tcW w:w="1255" w:type="dxa"/>
              </w:tcPr>
              <w:p w14:paraId="415059A6" w14:textId="77777777" w:rsidR="00F57B09" w:rsidRPr="00F57B09" w:rsidRDefault="00A03392" w:rsidP="00F57B09">
                <w:pPr>
                  <w:ind w:leftChars="0" w:left="0"/>
                  <w:rPr>
                    <w:b w:val="0"/>
                    <w:sz w:val="18"/>
                  </w:rPr>
                </w:pPr>
                <w:r>
                  <w:rPr>
                    <w:rFonts w:hint="eastAsia"/>
                    <w:b w:val="0"/>
                    <w:sz w:val="18"/>
                  </w:rPr>
                  <w:t>5</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1</w:t>
                </w:r>
                <w:r w:rsidR="002F576E">
                  <w:rPr>
                    <w:rFonts w:hint="eastAsia"/>
                    <w:b w:val="0"/>
                    <w:sz w:val="18"/>
                  </w:rPr>
                  <w:t>-</w:t>
                </w:r>
                <w:r>
                  <w:rPr>
                    <w:rFonts w:hint="eastAsia"/>
                    <w:b w:val="0"/>
                    <w:sz w:val="18"/>
                  </w:rPr>
                  <w:t>3</w:t>
                </w:r>
              </w:p>
            </w:tc>
            <w:tc>
              <w:tcPr>
                <w:tcW w:w="2310" w:type="dxa"/>
              </w:tcPr>
              <w:p w14:paraId="428C1F8E" w14:textId="77777777" w:rsidR="00F57B09" w:rsidRPr="004D5D96" w:rsidRDefault="00A03392"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注文一覧画面</w:t>
                </w:r>
              </w:p>
            </w:tc>
            <w:tc>
              <w:tcPr>
                <w:tcW w:w="6171" w:type="dxa"/>
                <w:shd w:val="clear" w:color="auto" w:fill="auto"/>
                <w:vAlign w:val="center"/>
              </w:tcPr>
              <w:p w14:paraId="14A353CB" w14:textId="77777777" w:rsidR="00F57B09" w:rsidRPr="002C729D" w:rsidRDefault="002C729D" w:rsidP="00F57B09">
                <w:pPr>
                  <w:ind w:leftChars="0" w:left="0"/>
                  <w:cnfStyle w:val="000000000000" w:firstRow="0" w:lastRow="0" w:firstColumn="0" w:lastColumn="0" w:oddVBand="0" w:evenVBand="0" w:oddHBand="0" w:evenHBand="0" w:firstRowFirstColumn="0" w:firstRowLastColumn="0" w:lastRowFirstColumn="0" w:lastRowLastColumn="0"/>
                  <w:rPr>
                    <w:sz w:val="18"/>
                  </w:rPr>
                </w:pPr>
                <w:r w:rsidRPr="00FD0B31">
                  <w:rPr>
                    <w:rFonts w:ascii="Courier New" w:hAnsi="Courier New" w:cs="Courier New"/>
                    <w:color w:val="000000"/>
                    <w:kern w:val="0"/>
                    <w:sz w:val="18"/>
                    <w:szCs w:val="20"/>
                  </w:rPr>
                  <w:t>注文情報は登録されていません。</w:t>
                </w:r>
              </w:p>
            </w:tc>
          </w:tr>
          <w:tr w:rsidR="002C729D" w:rsidRPr="004D5D96" w14:paraId="1CC7F4B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18860BBB" w14:textId="77777777" w:rsidR="002C729D" w:rsidRPr="00F57B09" w:rsidRDefault="002C729D" w:rsidP="00796ED9">
                <w:pPr>
                  <w:ind w:leftChars="0" w:left="0"/>
                  <w:rPr>
                    <w:rFonts w:ascii="メイリオ" w:eastAsia="メイリオ" w:hAnsi="メイリオ" w:cs="メイリオ"/>
                    <w:sz w:val="18"/>
                    <w:szCs w:val="18"/>
                  </w:rPr>
                </w:pPr>
                <w:r w:rsidRPr="00F57B09">
                  <w:rPr>
                    <w:rFonts w:ascii="メイリオ" w:eastAsia="メイリオ" w:hAnsi="メイリオ" w:cs="メイリオ" w:hint="eastAsia"/>
                    <w:b w:val="0"/>
                    <w:sz w:val="18"/>
                    <w:szCs w:val="18"/>
                  </w:rPr>
                  <w:t>5</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3</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1</w:t>
                </w:r>
                <w:r>
                  <w:rPr>
                    <w:rFonts w:ascii="メイリオ" w:eastAsia="メイリオ" w:hAnsi="メイリオ" w:cs="メイリオ" w:hint="eastAsia"/>
                    <w:b w:val="0"/>
                    <w:sz w:val="18"/>
                    <w:szCs w:val="18"/>
                  </w:rPr>
                  <w:t>-</w:t>
                </w:r>
                <w:r w:rsidRPr="00F57B09">
                  <w:rPr>
                    <w:rFonts w:ascii="メイリオ" w:eastAsia="メイリオ" w:hAnsi="メイリオ" w:cs="メイリオ" w:hint="eastAsia"/>
                    <w:b w:val="0"/>
                    <w:sz w:val="18"/>
                    <w:szCs w:val="18"/>
                  </w:rPr>
                  <w:t>２</w:t>
                </w:r>
              </w:p>
            </w:tc>
            <w:tc>
              <w:tcPr>
                <w:tcW w:w="2310" w:type="dxa"/>
                <w:vMerge w:val="restart"/>
              </w:tcPr>
              <w:p w14:paraId="697CCCB6"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届け先入力画面</w:t>
                </w:r>
              </w:p>
            </w:tc>
            <w:tc>
              <w:tcPr>
                <w:tcW w:w="6171" w:type="dxa"/>
              </w:tcPr>
              <w:p w14:paraId="73C662C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郵便番号</w:t>
                </w:r>
                <w:r w:rsidRPr="00BA14AD">
                  <w:rPr>
                    <w:rFonts w:asciiTheme="minorEastAsia" w:hAnsiTheme="minorEastAsia" w:hint="eastAsia"/>
                    <w:sz w:val="18"/>
                  </w:rPr>
                  <w:t>は必須項目です</w:t>
                </w:r>
                <w:r w:rsidR="009C7004">
                  <w:rPr>
                    <w:rFonts w:hint="eastAsia"/>
                    <w:sz w:val="18"/>
                  </w:rPr>
                  <w:t>。</w:t>
                </w:r>
              </w:p>
            </w:tc>
          </w:tr>
          <w:tr w:rsidR="002C729D" w:rsidRPr="004D5D96" w14:paraId="145AC45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E02C49A"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0B3D186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41DE9DDB"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郵便番号は7文字以上8文字以内で入力してください</w:t>
                </w:r>
                <w:r w:rsidR="009C7004">
                  <w:rPr>
                    <w:rFonts w:hint="eastAsia"/>
                    <w:sz w:val="18"/>
                  </w:rPr>
                  <w:t>。</w:t>
                </w:r>
              </w:p>
            </w:tc>
          </w:tr>
          <w:tr w:rsidR="002C729D" w:rsidRPr="004D5D96" w14:paraId="108F915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792BC32D" w14:textId="77777777" w:rsidR="002C729D" w:rsidRPr="00F57B09" w:rsidRDefault="002C729D" w:rsidP="00796ED9">
                <w:pPr>
                  <w:ind w:leftChars="0" w:left="0"/>
                  <w:rPr>
                    <w:b w:val="0"/>
                    <w:sz w:val="18"/>
                  </w:rPr>
                </w:pPr>
              </w:p>
            </w:tc>
            <w:tc>
              <w:tcPr>
                <w:tcW w:w="2310" w:type="dxa"/>
                <w:vMerge/>
              </w:tcPr>
              <w:p w14:paraId="1EEB99AC"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F732CEE"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郵便番号は</w:t>
                </w:r>
                <w:r w:rsidR="00315CDD" w:rsidRPr="00BA14AD">
                  <w:rPr>
                    <w:rFonts w:asciiTheme="minorEastAsia" w:hAnsiTheme="minorEastAsia" w:hint="eastAsia"/>
                    <w:sz w:val="18"/>
                  </w:rPr>
                  <w:t>半角数字で入力してください</w:t>
                </w:r>
                <w:r w:rsidR="009C7004">
                  <w:rPr>
                    <w:rFonts w:hint="eastAsia"/>
                    <w:sz w:val="18"/>
                  </w:rPr>
                  <w:t>。</w:t>
                </w:r>
              </w:p>
            </w:tc>
          </w:tr>
          <w:tr w:rsidR="002C729D" w:rsidRPr="004D5D96" w14:paraId="2ADA015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EC65E49" w14:textId="77777777" w:rsidR="002C729D" w:rsidRPr="00F57B09" w:rsidRDefault="002C729D" w:rsidP="00796ED9">
                <w:pPr>
                  <w:ind w:leftChars="0" w:left="0"/>
                  <w:rPr>
                    <w:b w:val="0"/>
                    <w:sz w:val="18"/>
                  </w:rPr>
                </w:pPr>
              </w:p>
            </w:tc>
            <w:tc>
              <w:tcPr>
                <w:tcW w:w="2310" w:type="dxa"/>
                <w:vMerge/>
              </w:tcPr>
              <w:p w14:paraId="4B1C078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D590323"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hint="eastAsia"/>
                    <w:sz w:val="18"/>
                  </w:rPr>
                  <w:t>住所</w:t>
                </w:r>
                <w:r w:rsidRPr="00BA14AD">
                  <w:rPr>
                    <w:rFonts w:asciiTheme="minorEastAsia" w:hAnsiTheme="minorEastAsia" w:hint="eastAsia"/>
                    <w:sz w:val="18"/>
                  </w:rPr>
                  <w:t>は必須項目です</w:t>
                </w:r>
                <w:r w:rsidR="009C7004">
                  <w:rPr>
                    <w:rFonts w:hint="eastAsia"/>
                    <w:sz w:val="18"/>
                  </w:rPr>
                  <w:t>。</w:t>
                </w:r>
              </w:p>
            </w:tc>
          </w:tr>
          <w:tr w:rsidR="002C729D" w:rsidRPr="004D5D96" w14:paraId="74B030F4"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8719C0E" w14:textId="77777777" w:rsidR="002C729D" w:rsidRPr="00F57B09" w:rsidRDefault="002C729D" w:rsidP="00796ED9">
                <w:pPr>
                  <w:ind w:leftChars="0" w:left="0"/>
                  <w:rPr>
                    <w:b w:val="0"/>
                    <w:sz w:val="18"/>
                  </w:rPr>
                </w:pPr>
              </w:p>
            </w:tc>
            <w:tc>
              <w:tcPr>
                <w:tcW w:w="2310" w:type="dxa"/>
                <w:vMerge/>
              </w:tcPr>
              <w:p w14:paraId="097C82D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08B3CC45"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r>
                  <w:rPr>
                    <w:rFonts w:asciiTheme="minorEastAsia" w:hAnsiTheme="minorEastAsia" w:cs="ＭＳ ゴシック" w:hint="eastAsia"/>
                    <w:color w:val="000000" w:themeColor="text1"/>
                    <w:kern w:val="0"/>
                    <w:sz w:val="18"/>
                    <w:szCs w:val="18"/>
                  </w:rPr>
                  <w:t>住所は1文字以上150文字以内で入力してください</w:t>
                </w:r>
                <w:r w:rsidR="009C7004">
                  <w:rPr>
                    <w:rFonts w:hint="eastAsia"/>
                    <w:sz w:val="18"/>
                  </w:rPr>
                  <w:t>。</w:t>
                </w:r>
              </w:p>
            </w:tc>
          </w:tr>
          <w:tr w:rsidR="002C729D" w:rsidRPr="004D5D96" w14:paraId="6A210D5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6530232" w14:textId="77777777" w:rsidR="002C729D" w:rsidRPr="00F57B09" w:rsidRDefault="002C729D" w:rsidP="00796ED9">
                <w:pPr>
                  <w:ind w:leftChars="0" w:left="0"/>
                  <w:rPr>
                    <w:b w:val="0"/>
                    <w:sz w:val="18"/>
                  </w:rPr>
                </w:pPr>
              </w:p>
            </w:tc>
            <w:tc>
              <w:tcPr>
                <w:tcW w:w="2310" w:type="dxa"/>
                <w:vMerge/>
              </w:tcPr>
              <w:p w14:paraId="5987EDE3"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4EBE005F"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氏名は必須項目です</w:t>
                </w:r>
                <w:r w:rsidR="009C7004">
                  <w:rPr>
                    <w:rFonts w:hint="eastAsia"/>
                    <w:sz w:val="18"/>
                  </w:rPr>
                  <w:t>。</w:t>
                </w:r>
              </w:p>
            </w:tc>
          </w:tr>
          <w:tr w:rsidR="002C729D" w:rsidRPr="004D5D96" w14:paraId="6230CFE5"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0A5BE4" w14:textId="77777777" w:rsidR="002C729D" w:rsidRPr="00F57B09" w:rsidRDefault="002C729D" w:rsidP="00796ED9">
                <w:pPr>
                  <w:ind w:leftChars="0" w:left="0"/>
                  <w:rPr>
                    <w:b w:val="0"/>
                    <w:sz w:val="18"/>
                  </w:rPr>
                </w:pPr>
              </w:p>
            </w:tc>
            <w:tc>
              <w:tcPr>
                <w:tcW w:w="2310" w:type="dxa"/>
                <w:vMerge/>
              </w:tcPr>
              <w:p w14:paraId="5573E8A8"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5AB16306" w14:textId="77777777" w:rsidR="002C729D" w:rsidRPr="00A03392"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A03392">
                  <w:rPr>
                    <w:rFonts w:asciiTheme="minorEastAsia" w:hAnsiTheme="minorEastAsia" w:cs="ＭＳ ゴシック" w:hint="eastAsia"/>
                    <w:color w:val="000000" w:themeColor="text1"/>
                    <w:kern w:val="0"/>
                    <w:sz w:val="18"/>
                    <w:szCs w:val="18"/>
                  </w:rPr>
                  <w:t>氏名は1文字以上30文字以内で入力してください</w:t>
                </w:r>
                <w:r w:rsidR="009C7004">
                  <w:rPr>
                    <w:rFonts w:hint="eastAsia"/>
                    <w:sz w:val="18"/>
                  </w:rPr>
                  <w:t>。</w:t>
                </w:r>
              </w:p>
            </w:tc>
          </w:tr>
          <w:tr w:rsidR="002C729D" w:rsidRPr="004D5D96" w14:paraId="57740B49"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5A4618E" w14:textId="77777777" w:rsidR="002C729D" w:rsidRPr="00F57B09" w:rsidRDefault="002C729D" w:rsidP="00796ED9">
                <w:pPr>
                  <w:ind w:leftChars="0" w:left="0"/>
                  <w:rPr>
                    <w:b w:val="0"/>
                    <w:sz w:val="18"/>
                  </w:rPr>
                </w:pPr>
              </w:p>
            </w:tc>
            <w:tc>
              <w:tcPr>
                <w:tcW w:w="2310" w:type="dxa"/>
                <w:vMerge/>
              </w:tcPr>
              <w:p w14:paraId="0E3F4481"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2C33BA05" w14:textId="77777777" w:rsidR="002C729D" w:rsidRPr="00BA14A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Pr>
                    <w:rFonts w:asciiTheme="minorEastAsia" w:hAnsiTheme="minorEastAsia" w:cs="ＭＳ ゴシック" w:hint="eastAsia"/>
                    <w:color w:val="000000" w:themeColor="text1"/>
                    <w:kern w:val="0"/>
                    <w:sz w:val="18"/>
                    <w:szCs w:val="18"/>
                  </w:rPr>
                  <w:t>電話番号は必須項目です</w:t>
                </w:r>
                <w:r w:rsidR="009C7004">
                  <w:rPr>
                    <w:rFonts w:hint="eastAsia"/>
                    <w:sz w:val="18"/>
                  </w:rPr>
                  <w:t>。</w:t>
                </w:r>
              </w:p>
            </w:tc>
          </w:tr>
          <w:tr w:rsidR="002C729D" w:rsidRPr="004D5D96" w14:paraId="1D511B7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9E1D593" w14:textId="77777777" w:rsidR="002C729D" w:rsidRPr="00F57B09" w:rsidRDefault="002C729D" w:rsidP="00796ED9">
                <w:pPr>
                  <w:ind w:leftChars="0" w:left="0"/>
                  <w:rPr>
                    <w:b w:val="0"/>
                    <w:sz w:val="18"/>
                  </w:rPr>
                </w:pPr>
              </w:p>
            </w:tc>
            <w:tc>
              <w:tcPr>
                <w:tcW w:w="2310" w:type="dxa"/>
                <w:vMerge/>
              </w:tcPr>
              <w:p w14:paraId="07CB2B04" w14:textId="77777777" w:rsidR="002C729D" w:rsidRPr="004D5D96" w:rsidRDefault="002C729D" w:rsidP="00796ED9">
                <w:pPr>
                  <w:ind w:leftChars="0" w:left="0"/>
                  <w:cnfStyle w:val="000000000000" w:firstRow="0" w:lastRow="0" w:firstColumn="0" w:lastColumn="0" w:oddVBand="0" w:evenVBand="0" w:oddHBand="0" w:evenHBand="0" w:firstRowFirstColumn="0" w:firstRowLastColumn="0" w:lastRowFirstColumn="0" w:lastRowLastColumn="0"/>
                  <w:rPr>
                    <w:sz w:val="18"/>
                  </w:rPr>
                </w:pPr>
              </w:p>
            </w:tc>
            <w:tc>
              <w:tcPr>
                <w:tcW w:w="6171" w:type="dxa"/>
              </w:tcPr>
              <w:p w14:paraId="183DFE4A"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sidRPr="00BA14AD">
                  <w:rPr>
                    <w:rFonts w:asciiTheme="minorEastAsia" w:hAnsiTheme="minorEastAsia" w:hint="eastAsia"/>
                    <w:sz w:val="18"/>
                  </w:rPr>
                  <w:t>電話番号は半角数字で入力してください</w:t>
                </w:r>
                <w:r w:rsidR="009C7004">
                  <w:rPr>
                    <w:rFonts w:hint="eastAsia"/>
                    <w:sz w:val="18"/>
                  </w:rPr>
                  <w:t>。</w:t>
                </w:r>
              </w:p>
            </w:tc>
          </w:tr>
          <w:tr w:rsidR="002C729D" w:rsidRPr="004D5D96" w14:paraId="5B94306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96D7F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Pr>
              <w:p w14:paraId="74E788EC"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717CCB67"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color w:val="000000" w:themeColor="text1"/>
                    <w:kern w:val="0"/>
                    <w:sz w:val="18"/>
                    <w:szCs w:val="18"/>
                  </w:rPr>
                </w:pPr>
                <w:r>
                  <w:rPr>
                    <w:rFonts w:asciiTheme="minorEastAsia" w:hAnsiTheme="minorEastAsia" w:cs="ＭＳ ゴシック" w:hint="eastAsia"/>
                    <w:color w:val="000000" w:themeColor="text1"/>
                    <w:kern w:val="0"/>
                    <w:sz w:val="18"/>
                    <w:szCs w:val="18"/>
                  </w:rPr>
                  <w:t>電話番号</w:t>
                </w:r>
                <w:r w:rsidRPr="00BA14AD">
                  <w:rPr>
                    <w:rFonts w:asciiTheme="minorEastAsia" w:hAnsiTheme="minorEastAsia" w:cs="ＭＳ ゴシック" w:hint="eastAsia"/>
                    <w:color w:val="000000" w:themeColor="text1"/>
                    <w:kern w:val="0"/>
                    <w:sz w:val="18"/>
                    <w:szCs w:val="18"/>
                  </w:rPr>
                  <w:t>は</w:t>
                </w:r>
                <w:r>
                  <w:rPr>
                    <w:rFonts w:asciiTheme="minorEastAsia" w:hAnsiTheme="minorEastAsia" w:cs="ＭＳ ゴシック" w:hint="eastAsia"/>
                    <w:color w:val="000000" w:themeColor="text1"/>
                    <w:kern w:val="0"/>
                    <w:sz w:val="18"/>
                    <w:szCs w:val="18"/>
                  </w:rPr>
                  <w:t>10</w:t>
                </w:r>
                <w:r w:rsidRPr="00BA14AD">
                  <w:rPr>
                    <w:rFonts w:asciiTheme="minorEastAsia" w:hAnsiTheme="minorEastAsia" w:cs="ＭＳ ゴシック" w:hint="eastAsia"/>
                    <w:color w:val="000000" w:themeColor="text1"/>
                    <w:kern w:val="0"/>
                    <w:sz w:val="18"/>
                    <w:szCs w:val="18"/>
                  </w:rPr>
                  <w:t>文字以上</w:t>
                </w:r>
                <w:r>
                  <w:rPr>
                    <w:rFonts w:asciiTheme="minorEastAsia" w:hAnsiTheme="minorEastAsia" w:cs="ＭＳ ゴシック" w:hint="eastAsia"/>
                    <w:color w:val="000000" w:themeColor="text1"/>
                    <w:kern w:val="0"/>
                    <w:sz w:val="18"/>
                    <w:szCs w:val="18"/>
                  </w:rPr>
                  <w:t>11</w:t>
                </w:r>
                <w:r w:rsidRPr="00BA14AD">
                  <w:rPr>
                    <w:rFonts w:asciiTheme="minorEastAsia" w:hAnsiTheme="minorEastAsia" w:cs="ＭＳ ゴシック" w:hint="eastAsia"/>
                    <w:color w:val="000000" w:themeColor="text1"/>
                    <w:kern w:val="0"/>
                    <w:sz w:val="18"/>
                    <w:szCs w:val="18"/>
                  </w:rPr>
                  <w:t>文字以内で入力してください</w:t>
                </w:r>
                <w:r w:rsidR="009C7004">
                  <w:rPr>
                    <w:rFonts w:hint="eastAsia"/>
                    <w:sz w:val="18"/>
                  </w:rPr>
                  <w:t>。</w:t>
                </w:r>
              </w:p>
            </w:tc>
          </w:tr>
          <w:tr w:rsidR="002C729D" w:rsidRPr="004D5D96" w14:paraId="30D0D89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5F125867" w14:textId="77777777" w:rsidR="002C729D" w:rsidRPr="00F57B09" w:rsidRDefault="002C729D" w:rsidP="00796ED9">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5-3-3-2</w:t>
                </w:r>
              </w:p>
            </w:tc>
            <w:tc>
              <w:tcPr>
                <w:tcW w:w="2310" w:type="dxa"/>
                <w:vMerge w:val="restart"/>
              </w:tcPr>
              <w:p w14:paraId="5DD657F5"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hint="eastAsia"/>
                    <w:sz w:val="18"/>
                    <w:szCs w:val="18"/>
                  </w:rPr>
                  <w:t>注文登録確認画面</w:t>
                </w:r>
              </w:p>
            </w:tc>
            <w:tc>
              <w:tcPr>
                <w:tcW w:w="6171" w:type="dxa"/>
              </w:tcPr>
              <w:p w14:paraId="02F94B77"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Theme="minorEastAsia" w:hAnsiTheme="minorEastAsia" w:cs="ＭＳ ゴシック" w:hint="eastAsia"/>
                    <w:kern w:val="0"/>
                    <w:sz w:val="18"/>
                    <w:szCs w:val="18"/>
                  </w:rPr>
                  <w:t>[商品名]</w:t>
                </w:r>
                <w:r w:rsidRPr="00FD0B31">
                  <w:rPr>
                    <w:rFonts w:ascii="メイリオ" w:eastAsia="メイリオ" w:cs="メイリオ" w:hint="eastAsia"/>
                    <w:kern w:val="0"/>
                    <w:sz w:val="18"/>
                    <w:szCs w:val="18"/>
                  </w:rPr>
                  <w:t>は、在庫切れのため注文できません。</w:t>
                </w:r>
              </w:p>
            </w:tc>
          </w:tr>
          <w:tr w:rsidR="002C729D" w:rsidRPr="004D5D96" w14:paraId="560F72E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710FF54" w14:textId="77777777" w:rsidR="002C729D" w:rsidRPr="00F57B09" w:rsidRDefault="002C729D" w:rsidP="00796ED9">
                <w:pPr>
                  <w:ind w:leftChars="0" w:left="0"/>
                  <w:rPr>
                    <w:rFonts w:ascii="メイリオ" w:eastAsia="メイリオ" w:hAnsi="メイリオ" w:cs="メイリオ"/>
                    <w:b w:val="0"/>
                    <w:sz w:val="18"/>
                    <w:szCs w:val="18"/>
                  </w:rPr>
                </w:pPr>
              </w:p>
            </w:tc>
            <w:tc>
              <w:tcPr>
                <w:tcW w:w="2310" w:type="dxa"/>
                <w:vMerge/>
                <w:tcBorders>
                  <w:bottom w:val="single" w:sz="4" w:space="0" w:color="B6DDE8" w:themeColor="accent5" w:themeTint="66"/>
                </w:tcBorders>
                <w:shd w:val="clear" w:color="auto" w:fill="auto"/>
              </w:tcPr>
              <w:p w14:paraId="42202364" w14:textId="77777777" w:rsidR="002C729D"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p>
            </w:tc>
            <w:tc>
              <w:tcPr>
                <w:tcW w:w="6171" w:type="dxa"/>
              </w:tcPr>
              <w:p w14:paraId="65FA800D" w14:textId="77777777" w:rsidR="002C729D" w:rsidRPr="00FD0B31" w:rsidRDefault="002C729D" w:rsidP="00796ED9">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FD0B31">
                  <w:rPr>
                    <w:rFonts w:ascii="メイリオ" w:eastAsia="メイリオ" w:cs="メイリオ" w:hint="eastAsia"/>
                    <w:kern w:val="0"/>
                    <w:sz w:val="18"/>
                    <w:szCs w:val="18"/>
                  </w:rPr>
                  <w:t>[商品名]は、在庫不足のため、在庫数分のみ注文できます。</w:t>
                </w:r>
              </w:p>
            </w:tc>
          </w:tr>
          <w:tr w:rsidR="00E541D0" w:rsidRPr="004D5D96" w14:paraId="432EA7F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val="restart"/>
              </w:tcPr>
              <w:p w14:paraId="29B8BFC5" w14:textId="77777777" w:rsidR="00E541D0" w:rsidRPr="00054169" w:rsidRDefault="00E541D0" w:rsidP="008571D6">
                <w:pPr>
                  <w:ind w:leftChars="0" w:left="0"/>
                  <w:rPr>
                    <w:rFonts w:ascii="メイリオ" w:eastAsia="メイリオ" w:hAnsi="メイリオ" w:cs="メイリオ"/>
                    <w:bCs w:val="0"/>
                    <w:sz w:val="18"/>
                    <w:szCs w:val="18"/>
                  </w:rPr>
                </w:pPr>
                <w:r w:rsidRPr="00BA14AD">
                  <w:rPr>
                    <w:rFonts w:asciiTheme="minorEastAsia" w:hAnsiTheme="minorEastAsia" w:hint="eastAsia"/>
                    <w:b w:val="0"/>
                    <w:sz w:val="18"/>
                  </w:rPr>
                  <w:t>6</w:t>
                </w:r>
                <w:r>
                  <w:rPr>
                    <w:rFonts w:asciiTheme="minorEastAsia" w:hAnsiTheme="minorEastAsia" w:hint="eastAsia"/>
                    <w:b w:val="0"/>
                    <w:sz w:val="18"/>
                  </w:rPr>
                  <w:t>-</w:t>
                </w:r>
                <w:r w:rsidRPr="00BA14AD">
                  <w:rPr>
                    <w:rFonts w:asciiTheme="minorEastAsia" w:hAnsiTheme="minorEastAsia" w:hint="eastAsia"/>
                    <w:b w:val="0"/>
                    <w:sz w:val="18"/>
                  </w:rPr>
                  <w:t>3</w:t>
                </w:r>
                <w:r>
                  <w:rPr>
                    <w:rFonts w:asciiTheme="minorEastAsia" w:hAnsiTheme="minorEastAsia" w:hint="eastAsia"/>
                    <w:b w:val="0"/>
                    <w:sz w:val="18"/>
                  </w:rPr>
                  <w:t>-</w:t>
                </w:r>
                <w:r w:rsidRPr="00BA14AD">
                  <w:rPr>
                    <w:rFonts w:asciiTheme="minorEastAsia" w:hAnsiTheme="minorEastAsia" w:hint="eastAsia"/>
                    <w:b w:val="0"/>
                    <w:sz w:val="18"/>
                  </w:rPr>
                  <w:t>1</w:t>
                </w:r>
                <w:r>
                  <w:rPr>
                    <w:rFonts w:asciiTheme="minorEastAsia" w:hAnsiTheme="minorEastAsia" w:hint="eastAsia"/>
                    <w:b w:val="0"/>
                    <w:sz w:val="18"/>
                  </w:rPr>
                  <w:t>-</w:t>
                </w:r>
                <w:r w:rsidRPr="00BA14AD">
                  <w:rPr>
                    <w:rFonts w:asciiTheme="minorEastAsia" w:hAnsiTheme="minorEastAsia" w:hint="eastAsia"/>
                    <w:b w:val="0"/>
                    <w:sz w:val="18"/>
                  </w:rPr>
                  <w:t>1</w:t>
                </w:r>
              </w:p>
              <w:p w14:paraId="2FA1C1F5" w14:textId="77777777" w:rsidR="00E541D0" w:rsidRPr="00054169" w:rsidRDefault="00E541D0" w:rsidP="008571D6">
                <w:pPr>
                  <w:ind w:leftChars="0" w:left="0"/>
                  <w:rPr>
                    <w:rFonts w:ascii="メイリオ" w:eastAsia="メイリオ" w:hAnsi="メイリオ" w:cs="メイリオ"/>
                    <w:bCs w:val="0"/>
                    <w:sz w:val="18"/>
                    <w:szCs w:val="18"/>
                  </w:rPr>
                </w:pPr>
                <w:r>
                  <w:rPr>
                    <w:rFonts w:ascii="メイリオ" w:eastAsia="メイリオ" w:hAnsi="メイリオ" w:cs="メイリオ" w:hint="eastAsia"/>
                    <w:b w:val="0"/>
                    <w:sz w:val="18"/>
                    <w:szCs w:val="18"/>
                  </w:rPr>
                  <w:t>6-3-1-3</w:t>
                </w:r>
              </w:p>
              <w:p w14:paraId="6B9AA23A"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6-3-1-4</w:t>
                </w:r>
              </w:p>
              <w:p w14:paraId="264E7D30"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6-4-1-2</w:t>
                </w:r>
              </w:p>
              <w:p w14:paraId="2C25667E" w14:textId="77777777" w:rsidR="00E541D0"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6-4-1-3</w:t>
                </w:r>
              </w:p>
              <w:p w14:paraId="31D9B143" w14:textId="77777777" w:rsidR="00E541D0" w:rsidRPr="00054169" w:rsidRDefault="00E541D0" w:rsidP="008571D6">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6-4-1-4</w:t>
                </w:r>
              </w:p>
            </w:tc>
            <w:tc>
              <w:tcPr>
                <w:tcW w:w="2310" w:type="dxa"/>
                <w:vMerge w:val="restart"/>
              </w:tcPr>
              <w:p w14:paraId="077227BE" w14:textId="7777777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BA14AD">
                  <w:rPr>
                    <w:rFonts w:asciiTheme="minorEastAsia" w:hAnsiTheme="minorEastAsia" w:hint="eastAsia"/>
                    <w:sz w:val="18"/>
                  </w:rPr>
                  <w:t>会員登録入力画面</w:t>
                </w:r>
              </w:p>
              <w:p w14:paraId="416B53AE"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r>
                  <w:rPr>
                    <w:rFonts w:asciiTheme="minorEastAsia" w:hAnsiTheme="minorEastAsia" w:hint="eastAsia"/>
                    <w:sz w:val="18"/>
                  </w:rPr>
                  <w:t>会員変更入力画面</w:t>
                </w:r>
              </w:p>
            </w:tc>
            <w:tc>
              <w:tcPr>
                <w:tcW w:w="6171" w:type="dxa"/>
                <w:shd w:val="clear" w:color="auto" w:fill="auto"/>
              </w:tcPr>
              <w:p w14:paraId="4D7601C4" w14:textId="491A45F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メールアドレスは必須項目です。</w:t>
                </w:r>
              </w:p>
            </w:tc>
          </w:tr>
          <w:tr w:rsidR="00E541D0" w:rsidRPr="004D5D96" w14:paraId="36C44BDE"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6FEDF6C2" w14:textId="77777777" w:rsidR="00E541D0" w:rsidRPr="00054169" w:rsidRDefault="00E541D0" w:rsidP="008571D6">
                <w:pPr>
                  <w:ind w:left="840"/>
                  <w:rPr>
                    <w:rFonts w:ascii="メイリオ" w:eastAsia="メイリオ" w:hAnsi="メイリオ" w:cs="メイリオ"/>
                    <w:b w:val="0"/>
                    <w:sz w:val="18"/>
                    <w:szCs w:val="18"/>
                  </w:rPr>
                </w:pPr>
              </w:p>
            </w:tc>
            <w:tc>
              <w:tcPr>
                <w:tcW w:w="2310" w:type="dxa"/>
                <w:vMerge/>
              </w:tcPr>
              <w:p w14:paraId="17205662"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4E9EA247" w14:textId="763ED49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このメールアドレスは既に利用されています。</w:t>
                </w:r>
              </w:p>
            </w:tc>
          </w:tr>
          <w:tr w:rsidR="00E541D0" w:rsidRPr="004D5D96" w14:paraId="3A7DF30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39F67D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55F043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93251EF" w14:textId="2BF4294C" w:rsidR="00E541D0" w:rsidRDefault="00E541D0" w:rsidP="009C7004">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メールアドレスは正しい形式で入力してください。</w:t>
                </w:r>
              </w:p>
            </w:tc>
          </w:tr>
          <w:tr w:rsidR="00E541D0" w:rsidRPr="004D5D96" w14:paraId="2DCFA30D"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0CE105A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FA35ED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9794EC5" w14:textId="5823CF17"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パスワードは必須項目です。</w:t>
                </w:r>
              </w:p>
            </w:tc>
          </w:tr>
          <w:tr w:rsidR="00E541D0" w:rsidRPr="004D5D96" w14:paraId="61F62346"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1AEE82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E0C6C5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DA444F4" w14:textId="0854B06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w:t>
                </w:r>
                <w:r w:rsidRPr="00803811">
                  <w:rPr>
                    <w:rFonts w:asciiTheme="minorEastAsia" w:hAnsiTheme="minorEastAsia"/>
                    <w:sz w:val="18"/>
                  </w:rPr>
                  <w:t xml:space="preserve"> 8 文字以上 16 文字以内で入力してください。</w:t>
                </w:r>
              </w:p>
            </w:tc>
          </w:tr>
          <w:tr w:rsidR="00E541D0" w:rsidRPr="004D5D96" w14:paraId="5D9C85BB"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AB41E1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AF2C37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E40F8FB" w14:textId="1F228B15"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パスワードは正しい形式で入力してください。</w:t>
                </w:r>
              </w:p>
            </w:tc>
          </w:tr>
          <w:tr w:rsidR="00E541D0" w:rsidRPr="004D5D96" w14:paraId="48882AD7"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8C33AE3"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54B6FC2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0AF3DD94" w14:textId="2557B1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氏名は必須項目です。</w:t>
                </w:r>
              </w:p>
            </w:tc>
          </w:tr>
          <w:tr w:rsidR="00E541D0" w:rsidRPr="004D5D96" w14:paraId="3DA2F1C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C6D25D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2251AA0F"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F5CC14" w14:textId="0560D85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氏名は</w:t>
                </w:r>
                <w:r w:rsidRPr="00803811">
                  <w:rPr>
                    <w:rFonts w:asciiTheme="minorEastAsia" w:hAnsiTheme="minorEastAsia"/>
                    <w:sz w:val="18"/>
                  </w:rPr>
                  <w:t xml:space="preserve"> 1 文字以上 30 文字以内で入力してください。</w:t>
                </w:r>
              </w:p>
            </w:tc>
          </w:tr>
          <w:tr w:rsidR="00E541D0" w:rsidRPr="004D5D96" w14:paraId="18374282"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F23642C"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7BC6BAE1"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11FC5435" w14:textId="7E38CEBE"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郵便番号は必須項目です。</w:t>
                </w:r>
              </w:p>
            </w:tc>
          </w:tr>
          <w:tr w:rsidR="00E541D0" w:rsidRPr="004D5D96" w14:paraId="7BC1334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1AFF331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B58E11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BBFE501" w14:textId="4B1ACF56"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w:t>
                </w:r>
                <w:r w:rsidRPr="00803811">
                  <w:rPr>
                    <w:rFonts w:asciiTheme="minorEastAsia" w:hAnsiTheme="minorEastAsia"/>
                    <w:sz w:val="18"/>
                  </w:rPr>
                  <w:t xml:space="preserve"> 7 文字以上 8 文字以内で入力してください。</w:t>
                </w:r>
              </w:p>
            </w:tc>
          </w:tr>
          <w:tr w:rsidR="00E541D0" w:rsidRPr="004D5D96" w14:paraId="0F770D80"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CC80DFE"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1CD9840"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75693F6" w14:textId="792ECE89"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郵便番号は半角数字で入力してください。</w:t>
                </w:r>
              </w:p>
            </w:tc>
          </w:tr>
          <w:tr w:rsidR="00E541D0" w:rsidRPr="004D5D96" w14:paraId="1012AB83"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4B846C36"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32383686"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1908387" w14:textId="6F050993"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住所は必須項目です。</w:t>
                </w:r>
              </w:p>
            </w:tc>
          </w:tr>
          <w:tr w:rsidR="00E541D0" w:rsidRPr="004D5D96" w14:paraId="2E02948C"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51D40EE4"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4F4C229C"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36D89616" w14:textId="219EB49A"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住所は</w:t>
                </w:r>
                <w:r w:rsidRPr="00803811">
                  <w:rPr>
                    <w:rFonts w:asciiTheme="minorEastAsia" w:hAnsiTheme="minorEastAsia"/>
                    <w:sz w:val="18"/>
                  </w:rPr>
                  <w:t xml:space="preserve"> 1 文字以上 150 文字以内で入力してください。</w:t>
                </w:r>
              </w:p>
            </w:tc>
          </w:tr>
          <w:tr w:rsidR="00E541D0" w:rsidRPr="004D5D96" w14:paraId="555B2351"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34098E6F"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6DAA0E6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FF7ED66" w14:textId="2AD145C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電話番号は必須項目です。</w:t>
                </w:r>
              </w:p>
            </w:tc>
          </w:tr>
          <w:tr w:rsidR="00E541D0" w:rsidRPr="004D5D96" w14:paraId="6DF5669F" w14:textId="77777777" w:rsidTr="00154214">
            <w:tc>
              <w:tcPr>
                <w:cnfStyle w:val="001000000000" w:firstRow="0" w:lastRow="0" w:firstColumn="1" w:lastColumn="0" w:oddVBand="0" w:evenVBand="0" w:oddHBand="0" w:evenHBand="0" w:firstRowFirstColumn="0" w:firstRowLastColumn="0" w:lastRowFirstColumn="0" w:lastRowLastColumn="0"/>
                <w:tcW w:w="1255" w:type="dxa"/>
                <w:vMerge/>
              </w:tcPr>
              <w:p w14:paraId="2466BC49"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Pr>
              <w:p w14:paraId="1451F88A"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27B88C91" w14:textId="35EA88A8"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電話番号は半角数字で入力してください。</w:t>
                </w:r>
              </w:p>
            </w:tc>
          </w:tr>
          <w:tr w:rsidR="00E541D0" w:rsidRPr="004D5D96" w14:paraId="45185725" w14:textId="77777777" w:rsidTr="000B054A">
            <w:trPr>
              <w:trHeight w:val="655"/>
            </w:trPr>
            <w:tc>
              <w:tcPr>
                <w:cnfStyle w:val="001000000000" w:firstRow="0" w:lastRow="0" w:firstColumn="1" w:lastColumn="0" w:oddVBand="0" w:evenVBand="0" w:oddHBand="0" w:evenHBand="0" w:firstRowFirstColumn="0" w:firstRowLastColumn="0" w:lastRowFirstColumn="0" w:lastRowLastColumn="0"/>
                <w:tcW w:w="1255" w:type="dxa"/>
                <w:vMerge/>
              </w:tcPr>
              <w:p w14:paraId="715C2EA0" w14:textId="77777777" w:rsidR="00E541D0" w:rsidRPr="00054169" w:rsidRDefault="00E541D0" w:rsidP="008571D6">
                <w:pPr>
                  <w:ind w:leftChars="0" w:left="0"/>
                  <w:rPr>
                    <w:rFonts w:ascii="メイリオ" w:eastAsia="メイリオ" w:hAnsi="メイリオ" w:cs="メイリオ"/>
                    <w:b w:val="0"/>
                    <w:sz w:val="18"/>
                    <w:szCs w:val="18"/>
                  </w:rPr>
                </w:pPr>
              </w:p>
            </w:tc>
            <w:tc>
              <w:tcPr>
                <w:tcW w:w="2310" w:type="dxa"/>
                <w:vMerge/>
                <w:tcBorders>
                  <w:bottom w:val="nil"/>
                </w:tcBorders>
              </w:tcPr>
              <w:p w14:paraId="7875AD54" w14:textId="77777777" w:rsidR="00E541D0" w:rsidRPr="00F25558"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highlight w:val="yellow"/>
                  </w:rPr>
                </w:pPr>
              </w:p>
            </w:tc>
            <w:tc>
              <w:tcPr>
                <w:tcW w:w="6171" w:type="dxa"/>
                <w:shd w:val="clear" w:color="auto" w:fill="auto"/>
              </w:tcPr>
              <w:p w14:paraId="55875D6F" w14:textId="7E7DC83D" w:rsidR="00E541D0" w:rsidRDefault="00E541D0" w:rsidP="008571D6">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r w:rsidRPr="00803811">
                  <w:rPr>
                    <w:rFonts w:asciiTheme="minorEastAsia" w:hAnsiTheme="minorEastAsia" w:hint="eastAsia"/>
                    <w:sz w:val="18"/>
                  </w:rPr>
                  <w:t>電話番号は</w:t>
                </w:r>
                <w:r w:rsidRPr="00803811">
                  <w:rPr>
                    <w:rFonts w:asciiTheme="minorEastAsia" w:hAnsiTheme="minorEastAsia"/>
                    <w:sz w:val="18"/>
                  </w:rPr>
                  <w:t xml:space="preserve"> 10 文字以上 11 文字以内で入力してください。</w:t>
                </w:r>
              </w:p>
            </w:tc>
          </w:tr>
        </w:tbl>
        <w:p w14:paraId="665580CA" w14:textId="77777777" w:rsidR="000B054A" w:rsidRDefault="000B054A">
          <w:pPr>
            <w:ind w:left="840"/>
          </w:pPr>
          <w:r>
            <w:rPr>
              <w:b/>
              <w:bCs/>
            </w:rPr>
            <w:br w:type="page"/>
          </w:r>
        </w:p>
        <w:tbl>
          <w:tblPr>
            <w:tblStyle w:val="1-51"/>
            <w:tblW w:w="9736" w:type="dxa"/>
            <w:tblLook w:val="0480" w:firstRow="0" w:lastRow="0" w:firstColumn="1" w:lastColumn="0" w:noHBand="0" w:noVBand="1"/>
          </w:tblPr>
          <w:tblGrid>
            <w:gridCol w:w="1255"/>
            <w:gridCol w:w="2310"/>
            <w:gridCol w:w="6171"/>
          </w:tblGrid>
          <w:tr w:rsidR="007C1117" w:rsidRPr="00BA14AD" w14:paraId="50507EFD" w14:textId="77777777" w:rsidTr="00154214">
            <w:tc>
              <w:tcPr>
                <w:cnfStyle w:val="001000000000" w:firstRow="0" w:lastRow="0" w:firstColumn="1" w:lastColumn="0" w:oddVBand="0" w:evenVBand="0" w:oddHBand="0" w:evenHBand="0" w:firstRowFirstColumn="0" w:firstRowLastColumn="0" w:lastRowFirstColumn="0" w:lastRowLastColumn="0"/>
                <w:tcW w:w="3565" w:type="dxa"/>
                <w:gridSpan w:val="2"/>
              </w:tcPr>
              <w:p w14:paraId="352A8453" w14:textId="18DCB69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lastRenderedPageBreak/>
                  <w:t>画面名</w:t>
                </w:r>
              </w:p>
            </w:tc>
            <w:tc>
              <w:tcPr>
                <w:tcW w:w="6171" w:type="dxa"/>
                <w:vMerge w:val="restart"/>
              </w:tcPr>
              <w:p w14:paraId="3B233261"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Pr>
                    <w:rFonts w:asciiTheme="minorEastAsia" w:hAnsiTheme="minorEastAsia" w:hint="eastAsia"/>
                    <w:b/>
                    <w:sz w:val="18"/>
                  </w:rPr>
                  <w:t>メッセージ</w:t>
                </w:r>
                <w:r w:rsidRPr="00BA14AD">
                  <w:rPr>
                    <w:rFonts w:asciiTheme="minorEastAsia" w:hAnsiTheme="minorEastAsia" w:hint="eastAsia"/>
                    <w:b/>
                    <w:sz w:val="18"/>
                  </w:rPr>
                  <w:t>内容</w:t>
                </w:r>
              </w:p>
            </w:tc>
          </w:tr>
          <w:tr w:rsidR="007C1117" w:rsidRPr="00BA14AD" w14:paraId="493C5EA8" w14:textId="77777777" w:rsidTr="000B054A">
            <w:trPr>
              <w:trHeight w:val="119"/>
            </w:trPr>
            <w:tc>
              <w:tcPr>
                <w:cnfStyle w:val="001000000000" w:firstRow="0" w:lastRow="0" w:firstColumn="1" w:lastColumn="0" w:oddVBand="0" w:evenVBand="0" w:oddHBand="0" w:evenHBand="0" w:firstRowFirstColumn="0" w:firstRowLastColumn="0" w:lastRowFirstColumn="0" w:lastRowLastColumn="0"/>
                <w:tcW w:w="1255" w:type="dxa"/>
              </w:tcPr>
              <w:p w14:paraId="3B24A240" w14:textId="77777777" w:rsidR="007C1117" w:rsidRPr="00BA14AD" w:rsidRDefault="007C1117" w:rsidP="003F602D">
                <w:pPr>
                  <w:ind w:leftChars="0" w:left="0"/>
                  <w:jc w:val="center"/>
                  <w:rPr>
                    <w:rFonts w:asciiTheme="minorEastAsia" w:hAnsiTheme="minorEastAsia"/>
                    <w:sz w:val="18"/>
                  </w:rPr>
                </w:pPr>
                <w:r w:rsidRPr="00BA14AD">
                  <w:rPr>
                    <w:rFonts w:asciiTheme="minorEastAsia" w:hAnsiTheme="minorEastAsia" w:hint="eastAsia"/>
                    <w:sz w:val="18"/>
                  </w:rPr>
                  <w:t>画面ID</w:t>
                </w:r>
              </w:p>
            </w:tc>
            <w:tc>
              <w:tcPr>
                <w:tcW w:w="2310" w:type="dxa"/>
              </w:tcPr>
              <w:p w14:paraId="07715223"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 w:val="18"/>
                  </w:rPr>
                </w:pPr>
                <w:r w:rsidRPr="00BA14AD">
                  <w:rPr>
                    <w:rFonts w:asciiTheme="minorEastAsia" w:hAnsiTheme="minorEastAsia" w:hint="eastAsia"/>
                    <w:b/>
                    <w:sz w:val="18"/>
                  </w:rPr>
                  <w:t>画面名称</w:t>
                </w:r>
              </w:p>
            </w:tc>
            <w:tc>
              <w:tcPr>
                <w:tcW w:w="6171" w:type="dxa"/>
                <w:vMerge/>
              </w:tcPr>
              <w:p w14:paraId="2168B6DF" w14:textId="77777777" w:rsidR="007C1117" w:rsidRPr="00BA14AD" w:rsidRDefault="007C1117"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18"/>
                  </w:rPr>
                </w:pPr>
              </w:p>
            </w:tc>
          </w:tr>
          <w:tr w:rsidR="00103729" w:rsidRPr="00FD0B31" w14:paraId="37C7EEE2"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36531D46" w14:textId="5765268F" w:rsidR="00103729" w:rsidRPr="00F43A29" w:rsidRDefault="00F43A29" w:rsidP="00805462">
                <w:pPr>
                  <w:ind w:leftChars="0" w:left="0"/>
                  <w:rPr>
                    <w:rFonts w:ascii="メイリオ" w:eastAsia="メイリオ" w:hAnsi="メイリオ" w:cs="メイリオ"/>
                    <w:b w:val="0"/>
                    <w:sz w:val="18"/>
                    <w:szCs w:val="18"/>
                  </w:rPr>
                </w:pPr>
                <w:r w:rsidRPr="00F43A29">
                  <w:rPr>
                    <w:rFonts w:ascii="メイリオ" w:eastAsia="メイリオ" w:hAnsi="メイリオ" w:cs="メイリオ" w:hint="eastAsia"/>
                    <w:b w:val="0"/>
                    <w:sz w:val="18"/>
                    <w:szCs w:val="18"/>
                  </w:rPr>
                  <w:t>6-5-2-1</w:t>
                </w:r>
              </w:p>
            </w:tc>
            <w:tc>
              <w:tcPr>
                <w:tcW w:w="2310" w:type="dxa"/>
                <w:shd w:val="clear" w:color="auto" w:fill="4BACC6" w:themeFill="accent5"/>
              </w:tcPr>
              <w:p w14:paraId="2D96CB24" w14:textId="30B9F938" w:rsidR="00103729" w:rsidRDefault="00103729"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hint="eastAsia"/>
                    <w:sz w:val="18"/>
                    <w:szCs w:val="18"/>
                  </w:rPr>
                </w:pPr>
                <w:r>
                  <w:rPr>
                    <w:rFonts w:ascii="メイリオ" w:eastAsia="メイリオ" w:hAnsi="メイリオ" w:cs="メイリオ"/>
                    <w:sz w:val="18"/>
                    <w:szCs w:val="18"/>
                  </w:rPr>
                  <w:t>会員</w:t>
                </w:r>
                <w:r w:rsidR="00F43A29">
                  <w:rPr>
                    <w:rFonts w:ascii="メイリオ" w:eastAsia="メイリオ" w:hAnsi="メイリオ" w:cs="メイリオ"/>
                    <w:sz w:val="18"/>
                    <w:szCs w:val="18"/>
                  </w:rPr>
                  <w:t>削除</w:t>
                </w:r>
                <w:r>
                  <w:rPr>
                    <w:rFonts w:ascii="メイリオ" w:eastAsia="メイリオ" w:hAnsi="メイリオ" w:cs="メイリオ"/>
                    <w:sz w:val="18"/>
                    <w:szCs w:val="18"/>
                  </w:rPr>
                  <w:t>完了画面</w:t>
                </w:r>
              </w:p>
            </w:tc>
            <w:tc>
              <w:tcPr>
                <w:tcW w:w="6171" w:type="dxa"/>
                <w:shd w:val="clear" w:color="auto" w:fill="4BACC6" w:themeFill="accent5"/>
              </w:tcPr>
              <w:p w14:paraId="0CFBED36" w14:textId="404E7D8B" w:rsidR="00103729" w:rsidRDefault="00103729"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ご利用ありがとうございました。</w:t>
                </w:r>
              </w:p>
            </w:tc>
          </w:tr>
          <w:tr w:rsidR="00976D0E" w:rsidRPr="00FD0B31" w14:paraId="5836C119" w14:textId="77777777" w:rsidTr="00154214">
            <w:tblPrEx>
              <w:tblLook w:val="04A0" w:firstRow="1" w:lastRow="0" w:firstColumn="1" w:lastColumn="0" w:noHBand="0" w:noVBand="1"/>
            </w:tblPrEx>
            <w:trPr>
              <w:trHeight w:val="424"/>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6DB8FF7F" w14:textId="25231475" w:rsidR="00976D0E" w:rsidRPr="00F57B09" w:rsidRDefault="00976D0E" w:rsidP="00805462">
                <w:pPr>
                  <w:ind w:leftChars="0" w:left="0"/>
                  <w:rPr>
                    <w:rFonts w:ascii="メイリオ" w:eastAsia="メイリオ" w:hAnsi="メイリオ" w:cs="メイリオ"/>
                    <w:b w:val="0"/>
                    <w:sz w:val="18"/>
                    <w:szCs w:val="18"/>
                  </w:rPr>
                </w:pPr>
                <w:r>
                  <w:rPr>
                    <w:rFonts w:ascii="メイリオ" w:eastAsia="メイリオ" w:hAnsi="メイリオ" w:cs="メイリオ"/>
                    <w:b w:val="0"/>
                    <w:sz w:val="18"/>
                    <w:szCs w:val="18"/>
                  </w:rPr>
                  <w:t>7-1-1-1</w:t>
                </w:r>
              </w:p>
            </w:tc>
            <w:tc>
              <w:tcPr>
                <w:tcW w:w="2310" w:type="dxa"/>
                <w:shd w:val="clear" w:color="auto" w:fill="4BACC6" w:themeFill="accent5"/>
              </w:tcPr>
              <w:p w14:paraId="6D2E9814" w14:textId="5E344FD8" w:rsidR="00976D0E" w:rsidRDefault="00976D0E"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お気に入り一覧画面</w:t>
                </w:r>
              </w:p>
            </w:tc>
            <w:tc>
              <w:tcPr>
                <w:tcW w:w="6171" w:type="dxa"/>
                <w:shd w:val="clear" w:color="auto" w:fill="4BACC6" w:themeFill="accent5"/>
              </w:tcPr>
              <w:p w14:paraId="2F8D3BAA" w14:textId="58763B38" w:rsidR="00976D0E" w:rsidRPr="00FD0B31" w:rsidRDefault="002370A8"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Pr>
                    <w:rFonts w:asciiTheme="minorEastAsia" w:hAnsiTheme="minorEastAsia" w:cs="ＭＳ ゴシック"/>
                    <w:kern w:val="0"/>
                    <w:sz w:val="18"/>
                    <w:szCs w:val="18"/>
                  </w:rPr>
                  <w:t>閲覧できる商品がありません。</w:t>
                </w:r>
              </w:p>
            </w:tc>
          </w:tr>
          <w:tr w:rsidR="00154214" w:rsidRPr="00FD0B31" w14:paraId="1066D959" w14:textId="77777777" w:rsidTr="00154214">
            <w:tblPrEx>
              <w:tblLook w:val="04A0" w:firstRow="1" w:lastRow="0" w:firstColumn="1" w:lastColumn="0" w:noHBand="0" w:noVBand="1"/>
            </w:tblPrEx>
            <w:trPr>
              <w:trHeight w:val="311"/>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56E23D3C" w14:textId="54E8B918" w:rsidR="00154214" w:rsidRDefault="002370A8" w:rsidP="00805462">
                <w:pPr>
                  <w:ind w:leftChars="0" w:left="0"/>
                  <w:rPr>
                    <w:rFonts w:ascii="メイリオ" w:eastAsia="メイリオ" w:hAnsi="メイリオ" w:cs="メイリオ"/>
                    <w:b w:val="0"/>
                    <w:sz w:val="18"/>
                    <w:szCs w:val="18"/>
                  </w:rPr>
                </w:pPr>
                <w:r>
                  <w:rPr>
                    <w:rFonts w:ascii="メイリオ" w:eastAsia="メイリオ" w:hAnsi="メイリオ" w:cs="メイリオ" w:hint="eastAsia"/>
                    <w:b w:val="0"/>
                    <w:sz w:val="18"/>
                    <w:szCs w:val="18"/>
                  </w:rPr>
                  <w:t>8</w:t>
                </w:r>
                <w:r>
                  <w:rPr>
                    <w:rFonts w:ascii="メイリオ" w:eastAsia="メイリオ" w:hAnsi="メイリオ" w:cs="メイリオ"/>
                    <w:b w:val="0"/>
                    <w:sz w:val="18"/>
                    <w:szCs w:val="18"/>
                  </w:rPr>
                  <w:t>-1-1-1</w:t>
                </w:r>
              </w:p>
            </w:tc>
            <w:tc>
              <w:tcPr>
                <w:tcW w:w="2310" w:type="dxa"/>
                <w:shd w:val="clear" w:color="auto" w:fill="4BACC6" w:themeFill="accent5"/>
              </w:tcPr>
              <w:p w14:paraId="40540BF3" w14:textId="6A42B84D" w:rsidR="00154214" w:rsidRDefault="002370A8" w:rsidP="00805462">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お問い合わせ画面</w:t>
                </w:r>
              </w:p>
            </w:tc>
            <w:tc>
              <w:tcPr>
                <w:tcW w:w="6171" w:type="dxa"/>
                <w:shd w:val="clear" w:color="auto" w:fill="4BACC6" w:themeFill="accent5"/>
              </w:tcPr>
              <w:p w14:paraId="735B4B5B" w14:textId="2590FE23" w:rsidR="00154214" w:rsidRDefault="00154214" w:rsidP="00805462">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お問い合わせ内容を記入してください。</w:t>
                </w:r>
              </w:p>
            </w:tc>
          </w:tr>
          <w:tr w:rsidR="00154214" w:rsidRPr="00FD0B31" w14:paraId="72571726" w14:textId="77777777" w:rsidTr="00154214">
            <w:tblPrEx>
              <w:tblLook w:val="04A0" w:firstRow="1" w:lastRow="0" w:firstColumn="1" w:lastColumn="0" w:noHBand="0" w:noVBand="1"/>
            </w:tblPrEx>
            <w:trPr>
              <w:trHeight w:val="415"/>
            </w:trPr>
            <w:tc>
              <w:tcPr>
                <w:cnfStyle w:val="001000000000" w:firstRow="0" w:lastRow="0" w:firstColumn="1" w:lastColumn="0" w:oddVBand="0" w:evenVBand="0" w:oddHBand="0" w:evenHBand="0" w:firstRowFirstColumn="0" w:firstRowLastColumn="0" w:lastRowFirstColumn="0" w:lastRowLastColumn="0"/>
                <w:tcW w:w="1255" w:type="dxa"/>
                <w:shd w:val="clear" w:color="auto" w:fill="4BACC6" w:themeFill="accent5"/>
              </w:tcPr>
              <w:p w14:paraId="173A9861" w14:textId="77777777" w:rsidR="00154214" w:rsidRPr="00154214"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6-1-1-3</w:t>
                </w:r>
              </w:p>
              <w:p w14:paraId="7EE218EE" w14:textId="3DF483C6" w:rsidR="00154214" w:rsidRPr="00F57B09" w:rsidRDefault="00154214" w:rsidP="00154214">
                <w:pPr>
                  <w:ind w:leftChars="0" w:left="0"/>
                  <w:rPr>
                    <w:rFonts w:ascii="メイリオ" w:eastAsia="メイリオ" w:hAnsi="メイリオ" w:cs="メイリオ"/>
                    <w:b w:val="0"/>
                    <w:sz w:val="18"/>
                    <w:szCs w:val="18"/>
                  </w:rPr>
                </w:pPr>
                <w:r w:rsidRPr="00154214">
                  <w:rPr>
                    <w:rFonts w:ascii="メイリオ" w:eastAsia="メイリオ" w:hAnsi="メイリオ" w:cs="メイリオ" w:hint="eastAsia"/>
                    <w:b w:val="0"/>
                    <w:sz w:val="18"/>
                    <w:szCs w:val="18"/>
                  </w:rPr>
                  <w:t>6-1-1-4</w:t>
                </w:r>
              </w:p>
            </w:tc>
            <w:tc>
              <w:tcPr>
                <w:tcW w:w="2310" w:type="dxa"/>
                <w:shd w:val="clear" w:color="auto" w:fill="4BACC6" w:themeFill="accent5"/>
              </w:tcPr>
              <w:p w14:paraId="42E35194" w14:textId="24A50315" w:rsidR="00154214"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メイリオ"/>
                    <w:sz w:val="18"/>
                    <w:szCs w:val="18"/>
                  </w:rPr>
                </w:pPr>
                <w:r>
                  <w:rPr>
                    <w:rFonts w:ascii="メイリオ" w:eastAsia="メイリオ" w:hAnsi="メイリオ" w:cs="メイリオ"/>
                    <w:sz w:val="18"/>
                    <w:szCs w:val="18"/>
                  </w:rPr>
                  <w:t>会員一覧画面</w:t>
                </w:r>
              </w:p>
            </w:tc>
            <w:tc>
              <w:tcPr>
                <w:tcW w:w="6171" w:type="dxa"/>
                <w:shd w:val="clear" w:color="auto" w:fill="4BACC6" w:themeFill="accent5"/>
              </w:tcPr>
              <w:p w14:paraId="25BD82FE" w14:textId="1BD4C90D" w:rsidR="00154214" w:rsidRPr="00FD0B31" w:rsidRDefault="00154214" w:rsidP="003F602D">
                <w:pPr>
                  <w:ind w:leftChars="0" w:left="0"/>
                  <w:cnfStyle w:val="000000000000" w:firstRow="0" w:lastRow="0" w:firstColumn="0" w:lastColumn="0" w:oddVBand="0" w:evenVBand="0" w:oddHBand="0" w:evenHBand="0" w:firstRowFirstColumn="0" w:firstRowLastColumn="0" w:lastRowFirstColumn="0" w:lastRowLastColumn="0"/>
                  <w:rPr>
                    <w:rFonts w:asciiTheme="minorEastAsia" w:hAnsiTheme="minorEastAsia" w:cs="ＭＳ ゴシック"/>
                    <w:kern w:val="0"/>
                    <w:sz w:val="18"/>
                    <w:szCs w:val="18"/>
                  </w:rPr>
                </w:pPr>
                <w:r w:rsidRPr="00154214">
                  <w:rPr>
                    <w:rFonts w:asciiTheme="minorEastAsia" w:hAnsiTheme="minorEastAsia" w:cs="ＭＳ ゴシック" w:hint="eastAsia"/>
                    <w:kern w:val="0"/>
                    <w:sz w:val="18"/>
                    <w:szCs w:val="18"/>
                  </w:rPr>
                  <w:t>該当する会員情報が存在しません</w:t>
                </w:r>
                <w:r w:rsidR="00A0523F">
                  <w:rPr>
                    <w:rFonts w:asciiTheme="minorEastAsia" w:hAnsiTheme="minorEastAsia" w:cs="ＭＳ ゴシック" w:hint="eastAsia"/>
                    <w:kern w:val="0"/>
                    <w:sz w:val="18"/>
                    <w:szCs w:val="18"/>
                  </w:rPr>
                  <w:t>。</w:t>
                </w:r>
              </w:p>
            </w:tc>
          </w:tr>
        </w:tbl>
        <w:p w14:paraId="6E5F50DA" w14:textId="77777777" w:rsidR="00154214" w:rsidRPr="00154214" w:rsidRDefault="00154214" w:rsidP="00A10CE0">
          <w:pPr>
            <w:ind w:leftChars="0" w:left="0"/>
          </w:pPr>
        </w:p>
        <w:p w14:paraId="3DD9E5F1" w14:textId="38B4C888" w:rsidR="004D5D96" w:rsidRPr="00A10CE0" w:rsidRDefault="00A10CE0" w:rsidP="00A10CE0">
          <w:pPr>
            <w:ind w:leftChars="0" w:left="0"/>
          </w:pPr>
          <w:r>
            <w:rPr>
              <w:rFonts w:hint="eastAsia"/>
            </w:rPr>
            <w:t>※▲オリジナル機能の追記</w:t>
          </w:r>
          <w:r w:rsidR="00A3222E">
            <w:rPr>
              <w:rFonts w:hint="eastAsia"/>
            </w:rPr>
            <w:t>を</w:t>
          </w:r>
          <w:r>
            <w:rPr>
              <w:rFonts w:hint="eastAsia"/>
            </w:rPr>
            <w:t>すること</w:t>
          </w:r>
        </w:p>
        <w:p w14:paraId="28DB1269" w14:textId="77777777" w:rsidR="00976D0E" w:rsidRDefault="00976D0E">
          <w:pPr>
            <w:widowControl/>
            <w:spacing w:line="240" w:lineRule="auto"/>
            <w:ind w:leftChars="0" w:left="0"/>
            <w:jc w:val="left"/>
          </w:pPr>
        </w:p>
        <w:p w14:paraId="6B5727CA" w14:textId="77777777" w:rsidR="00732CC6" w:rsidRDefault="00732CC6">
          <w:pPr>
            <w:widowControl/>
            <w:spacing w:line="240" w:lineRule="auto"/>
            <w:ind w:leftChars="0" w:left="0"/>
            <w:jc w:val="left"/>
          </w:pPr>
          <w:r>
            <w:br w:type="page"/>
          </w:r>
        </w:p>
        <w:p w14:paraId="099E570A" w14:textId="77777777" w:rsidR="00D00518" w:rsidRDefault="000F63C8" w:rsidP="007E16E5">
          <w:pPr>
            <w:pStyle w:val="1"/>
            <w:spacing w:after="180"/>
          </w:pPr>
          <w:bookmarkStart w:id="16" w:name="_Toc33809864"/>
          <w:r>
            <w:rPr>
              <w:rFonts w:hint="eastAsia"/>
            </w:rPr>
            <w:lastRenderedPageBreak/>
            <w:t>データベース</w:t>
          </w:r>
          <w:r w:rsidR="00D00518">
            <w:t>設計</w:t>
          </w:r>
          <w:bookmarkEnd w:id="16"/>
        </w:p>
        <w:p w14:paraId="1A7DC86B" w14:textId="29412BC9" w:rsidR="00D00518" w:rsidRDefault="000F63C8" w:rsidP="007E16E5">
          <w:pPr>
            <w:pStyle w:val="2"/>
            <w:spacing w:after="180"/>
          </w:pPr>
          <w:bookmarkStart w:id="17" w:name="_Toc33809865"/>
          <w:r>
            <w:rPr>
              <w:rFonts w:hint="eastAsia"/>
            </w:rPr>
            <w:t>データベース</w:t>
          </w:r>
          <w:r w:rsidR="00D00518">
            <w:rPr>
              <w:rFonts w:hint="eastAsia"/>
            </w:rPr>
            <w:t>定義</w:t>
          </w:r>
          <w:bookmarkEnd w:id="17"/>
          <w:r w:rsidR="004140E1">
            <w:rPr>
              <w:rFonts w:hint="eastAsia"/>
            </w:rPr>
            <w:t>★（※オリジナル機能でテーブル定義変更がある場合、水色の欄には追記が必要）</w:t>
          </w:r>
        </w:p>
        <w:p w14:paraId="667E63AC" w14:textId="77777777" w:rsidR="00452CB2" w:rsidRDefault="00452CB2" w:rsidP="00452CB2">
          <w:pPr>
            <w:ind w:leftChars="200" w:left="840" w:hangingChars="200" w:hanging="420"/>
          </w:pPr>
          <w:r>
            <w:rPr>
              <w:rFonts w:hint="eastAsia"/>
            </w:rPr>
            <w:t>(1)</w:t>
          </w:r>
          <w:r w:rsidR="000F63C8">
            <w:rPr>
              <w:rFonts w:hint="eastAsia"/>
            </w:rPr>
            <w:t>データベース</w:t>
          </w:r>
          <w:r>
            <w:rPr>
              <w:rFonts w:hint="eastAsia"/>
            </w:rPr>
            <w:t xml:space="preserve"> ユ</w:t>
          </w:r>
          <w:r w:rsidR="002F576E">
            <w:rPr>
              <w:rFonts w:hint="eastAsia"/>
            </w:rPr>
            <w:t>-</w:t>
          </w:r>
          <w:r>
            <w:rPr>
              <w:rFonts w:hint="eastAsia"/>
            </w:rPr>
            <w:t>ザ定義</w:t>
          </w:r>
        </w:p>
        <w:p w14:paraId="19C29D2C" w14:textId="77777777" w:rsidR="00452CB2" w:rsidRDefault="00452CB2" w:rsidP="00452CB2">
          <w:pPr>
            <w:ind w:left="840"/>
            <w:rPr>
              <w:rFonts w:ascii="メイリオ" w:eastAsia="メイリオ" w:hAnsi="メイリオ" w:cs="ＭＳ Ｐゴシック"/>
              <w:color w:val="000000"/>
              <w:kern w:val="0"/>
              <w:sz w:val="20"/>
              <w:szCs w:val="20"/>
            </w:rPr>
          </w:pPr>
          <w:r>
            <w:rPr>
              <w:rFonts w:hint="eastAsia"/>
            </w:rPr>
            <w:t>ユ</w:t>
          </w:r>
          <w:r w:rsidR="002F576E">
            <w:rPr>
              <w:rFonts w:hint="eastAsia"/>
            </w:rPr>
            <w:t>-</w:t>
          </w:r>
          <w:r>
            <w:rPr>
              <w:rFonts w:hint="eastAsia"/>
            </w:rPr>
            <w:t>ザ名：</w:t>
          </w:r>
          <w:proofErr w:type="spellStart"/>
          <w:r w:rsidRPr="00452CB2">
            <w:rPr>
              <w:rFonts w:ascii="メイリオ" w:eastAsia="メイリオ" w:hAnsi="メイリオ" w:cs="ＭＳ Ｐゴシック" w:hint="eastAsia"/>
              <w:color w:val="000000"/>
              <w:kern w:val="0"/>
              <w:sz w:val="20"/>
              <w:szCs w:val="20"/>
            </w:rPr>
            <w:t>shared_shop_user</w:t>
          </w:r>
          <w:proofErr w:type="spellEnd"/>
        </w:p>
        <w:p w14:paraId="5A1452BC" w14:textId="77777777" w:rsidR="00452CB2" w:rsidRDefault="00C666B6" w:rsidP="00452CB2">
          <w:pPr>
            <w:ind w:left="840"/>
            <w:rPr>
              <w:rFonts w:ascii="メイリオ" w:eastAsia="メイリオ" w:hAnsi="メイリオ" w:cs="ＭＳ Ｐゴシック"/>
              <w:color w:val="000000"/>
              <w:kern w:val="0"/>
              <w:sz w:val="20"/>
              <w:szCs w:val="20"/>
            </w:rPr>
          </w:pPr>
          <w:r>
            <w:rPr>
              <w:rFonts w:ascii="メイリオ" w:eastAsia="メイリオ" w:hAnsi="メイリオ" w:cs="ＭＳ Ｐゴシック" w:hint="eastAsia"/>
              <w:color w:val="000000"/>
              <w:kern w:val="0"/>
              <w:sz w:val="20"/>
              <w:szCs w:val="20"/>
            </w:rPr>
            <w:t>パスワード</w:t>
          </w:r>
          <w:r w:rsidR="00452CB2">
            <w:rPr>
              <w:rFonts w:ascii="メイリオ" w:eastAsia="メイリオ" w:hAnsi="メイリオ" w:cs="ＭＳ Ｐゴシック" w:hint="eastAsia"/>
              <w:color w:val="000000"/>
              <w:kern w:val="0"/>
              <w:sz w:val="20"/>
              <w:szCs w:val="20"/>
            </w:rPr>
            <w:t>：</w:t>
          </w:r>
          <w:proofErr w:type="spellStart"/>
          <w:r w:rsidR="00452CB2" w:rsidRPr="00452CB2">
            <w:rPr>
              <w:rFonts w:ascii="メイリオ" w:eastAsia="メイリオ" w:hAnsi="メイリオ" w:cs="ＭＳ Ｐゴシック" w:hint="eastAsia"/>
              <w:color w:val="000000"/>
              <w:kern w:val="0"/>
              <w:sz w:val="20"/>
              <w:szCs w:val="20"/>
            </w:rPr>
            <w:t>systemsss</w:t>
          </w:r>
          <w:proofErr w:type="spellEnd"/>
        </w:p>
        <w:p w14:paraId="58B6E783" w14:textId="77777777" w:rsidR="00452CB2" w:rsidRDefault="00452CB2" w:rsidP="00452CB2">
          <w:pPr>
            <w:ind w:left="840"/>
          </w:pPr>
          <w:r>
            <w:rPr>
              <w:rFonts w:ascii="メイリオ" w:eastAsia="メイリオ" w:hAnsi="メイリオ" w:cs="ＭＳ Ｐゴシック" w:hint="eastAsia"/>
              <w:color w:val="000000"/>
              <w:kern w:val="0"/>
              <w:sz w:val="20"/>
              <w:szCs w:val="20"/>
            </w:rPr>
            <w:t>権限：</w:t>
          </w:r>
          <w:r w:rsidRPr="00452CB2">
            <w:rPr>
              <w:rFonts w:ascii="メイリオ" w:eastAsia="メイリオ" w:hAnsi="メイリオ" w:cs="ＭＳ Ｐゴシック" w:hint="eastAsia"/>
              <w:color w:val="000000"/>
              <w:kern w:val="0"/>
              <w:sz w:val="20"/>
              <w:szCs w:val="20"/>
            </w:rPr>
            <w:t>「SELECT ANY DICTIONARY</w:t>
          </w:r>
          <w:r>
            <w:rPr>
              <w:rFonts w:ascii="メイリオ" w:eastAsia="メイリオ" w:hAnsi="メイリオ" w:cs="ＭＳ Ｐゴシック" w:hint="eastAsia"/>
              <w:color w:val="000000"/>
              <w:kern w:val="0"/>
              <w:sz w:val="20"/>
              <w:szCs w:val="20"/>
            </w:rPr>
            <w:t>」権限以外の全ての権限を付与</w:t>
          </w:r>
        </w:p>
        <w:p w14:paraId="7BDC7809" w14:textId="77777777" w:rsidR="00452CB2" w:rsidRDefault="00452CB2" w:rsidP="00452CB2">
          <w:pPr>
            <w:ind w:left="840"/>
          </w:pPr>
        </w:p>
        <w:p w14:paraId="53F5DD3E" w14:textId="77777777" w:rsidR="00452CB2" w:rsidRDefault="00452CB2" w:rsidP="00452CB2">
          <w:pPr>
            <w:ind w:leftChars="200" w:left="840" w:hangingChars="200" w:hanging="420"/>
          </w:pPr>
          <w:r>
            <w:rPr>
              <w:rFonts w:hint="eastAsia"/>
            </w:rPr>
            <w:t>(2)テ</w:t>
          </w:r>
          <w:r w:rsidR="002F576E">
            <w:rPr>
              <w:rFonts w:hint="eastAsia"/>
            </w:rPr>
            <w:t>-</w:t>
          </w:r>
          <w:r>
            <w:rPr>
              <w:rFonts w:hint="eastAsia"/>
            </w:rPr>
            <w:t>ブル定義</w:t>
          </w:r>
        </w:p>
        <w:p w14:paraId="1A3563A0" w14:textId="77777777" w:rsidR="00452CB2" w:rsidRDefault="00452CB2" w:rsidP="00452CB2">
          <w:pPr>
            <w:ind w:left="840"/>
          </w:pPr>
          <w:r>
            <w:rPr>
              <w:rFonts w:hint="eastAsia"/>
            </w:rPr>
            <w:t>a.商品テ</w:t>
          </w:r>
          <w:r w:rsidR="002F576E">
            <w:rPr>
              <w:rFonts w:hint="eastAsia"/>
            </w:rPr>
            <w:t>-</w:t>
          </w:r>
          <w:r>
            <w:rPr>
              <w:rFonts w:hint="eastAsia"/>
            </w:rPr>
            <w:t>ブル</w:t>
          </w:r>
        </w:p>
        <w:p w14:paraId="0D3BAB46"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ブル名(論理名)：商品テ</w:t>
          </w:r>
          <w:r w:rsidR="002F576E">
            <w:rPr>
              <w:rFonts w:hint="eastAsia"/>
            </w:rPr>
            <w:t>-</w:t>
          </w:r>
          <w:r>
            <w:rPr>
              <w:rFonts w:hint="eastAsia"/>
            </w:rPr>
            <w:t>ブル</w:t>
          </w:r>
        </w:p>
        <w:p w14:paraId="45264E1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ブル名(物理名)：items</w:t>
          </w:r>
        </w:p>
        <w:p w14:paraId="698F4C0E" w14:textId="77777777" w:rsidR="00452CB2" w:rsidRDefault="00452CB2" w:rsidP="00452CB2">
          <w:pPr>
            <w:ind w:left="840" w:firstLineChars="100" w:firstLine="210"/>
          </w:pPr>
          <w:r>
            <w:rPr>
              <w:rFonts w:hint="eastAsia"/>
            </w:rPr>
            <w:t>利用用途：商品情報を</w:t>
          </w:r>
          <w:r w:rsidR="00732CC6">
            <w:rPr>
              <w:rFonts w:hint="eastAsia"/>
            </w:rPr>
            <w:t>管理する</w:t>
          </w:r>
        </w:p>
        <w:p w14:paraId="3965A4A8" w14:textId="77777777" w:rsidR="00732CC6" w:rsidRDefault="00732CC6" w:rsidP="00452CB2">
          <w:pPr>
            <w:ind w:left="840" w:firstLineChars="100" w:firstLine="21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376F410D"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0B6A8645" w14:textId="77777777" w:rsidR="00452CB2" w:rsidRPr="00FD4B1E" w:rsidRDefault="00452CB2" w:rsidP="00452CB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10ADB24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729C0907" w14:textId="77777777" w:rsidR="00452CB2" w:rsidRPr="00FD4B1E" w:rsidRDefault="00452CB2"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67135231" w14:textId="77777777" w:rsidR="00452CB2" w:rsidRPr="00FD4B1E" w:rsidRDefault="000F63C8"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452CB2"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6B451D5B"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55841A0D"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47E85770" w14:textId="77777777" w:rsidR="00452CB2" w:rsidRPr="00FD4B1E" w:rsidRDefault="00452CB2" w:rsidP="00452CB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51C6991F" w14:textId="77777777" w:rsidTr="00FD4B1E">
            <w:trPr>
              <w:trHeight w:val="330"/>
            </w:trPr>
            <w:tc>
              <w:tcPr>
                <w:tcW w:w="508" w:type="dxa"/>
                <w:noWrap/>
                <w:hideMark/>
              </w:tcPr>
              <w:p w14:paraId="421F4FA3"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463EF7B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商品ID</w:t>
                </w:r>
              </w:p>
            </w:tc>
            <w:tc>
              <w:tcPr>
                <w:tcW w:w="1421" w:type="dxa"/>
                <w:noWrap/>
                <w:hideMark/>
              </w:tcPr>
              <w:p w14:paraId="78B2A0C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77CE654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40F57BD"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6,0</w:t>
                </w:r>
              </w:p>
            </w:tc>
            <w:tc>
              <w:tcPr>
                <w:tcW w:w="1365" w:type="dxa"/>
                <w:noWrap/>
                <w:hideMark/>
              </w:tcPr>
              <w:p w14:paraId="1BA5C18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40FD558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3F4CDFF" w14:textId="77777777" w:rsidTr="00FD4B1E">
            <w:trPr>
              <w:trHeight w:val="330"/>
            </w:trPr>
            <w:tc>
              <w:tcPr>
                <w:tcW w:w="508" w:type="dxa"/>
                <w:noWrap/>
                <w:hideMark/>
              </w:tcPr>
              <w:p w14:paraId="4AED10E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03AD60A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商品名</w:t>
                </w:r>
              </w:p>
            </w:tc>
            <w:tc>
              <w:tcPr>
                <w:tcW w:w="1421" w:type="dxa"/>
                <w:noWrap/>
                <w:hideMark/>
              </w:tcPr>
              <w:p w14:paraId="2D62BDF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401F776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hideMark/>
              </w:tcPr>
              <w:p w14:paraId="1234011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100</w:t>
                </w:r>
              </w:p>
            </w:tc>
            <w:tc>
              <w:tcPr>
                <w:tcW w:w="1365" w:type="dxa"/>
                <w:noWrap/>
                <w:hideMark/>
              </w:tcPr>
              <w:p w14:paraId="70196C18"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1A54D82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01BF8FF4" w14:textId="77777777" w:rsidTr="00FD4B1E">
            <w:trPr>
              <w:trHeight w:val="330"/>
            </w:trPr>
            <w:tc>
              <w:tcPr>
                <w:tcW w:w="508" w:type="dxa"/>
                <w:noWrap/>
                <w:hideMark/>
              </w:tcPr>
              <w:p w14:paraId="218F7F3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191010B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価格</w:t>
                </w:r>
              </w:p>
            </w:tc>
            <w:tc>
              <w:tcPr>
                <w:tcW w:w="1421" w:type="dxa"/>
                <w:noWrap/>
                <w:hideMark/>
              </w:tcPr>
              <w:p w14:paraId="185DE4A5"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price</w:t>
                </w:r>
              </w:p>
            </w:tc>
            <w:tc>
              <w:tcPr>
                <w:tcW w:w="1414" w:type="dxa"/>
                <w:noWrap/>
                <w:hideMark/>
              </w:tcPr>
              <w:p w14:paraId="65194F3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17005FC0"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7,0</w:t>
                </w:r>
              </w:p>
            </w:tc>
            <w:tc>
              <w:tcPr>
                <w:tcW w:w="1365" w:type="dxa"/>
                <w:noWrap/>
                <w:hideMark/>
              </w:tcPr>
              <w:p w14:paraId="046604C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58D1BFFF"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r>
          <w:tr w:rsidR="00732CC6" w:rsidRPr="00FD4B1E" w14:paraId="78D2AB9A" w14:textId="77777777" w:rsidTr="00FD4B1E">
            <w:trPr>
              <w:trHeight w:val="330"/>
            </w:trPr>
            <w:tc>
              <w:tcPr>
                <w:tcW w:w="508" w:type="dxa"/>
                <w:noWrap/>
                <w:hideMark/>
              </w:tcPr>
              <w:p w14:paraId="2D022FD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47F2781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3BF6F10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0B89D3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18FC1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400</w:t>
                </w:r>
              </w:p>
            </w:tc>
            <w:tc>
              <w:tcPr>
                <w:tcW w:w="1365" w:type="dxa"/>
                <w:noWrap/>
                <w:hideMark/>
              </w:tcPr>
              <w:p w14:paraId="430BD81A"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86E417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4FCB5C55" w14:textId="77777777" w:rsidTr="00FD4B1E">
            <w:trPr>
              <w:trHeight w:val="660"/>
            </w:trPr>
            <w:tc>
              <w:tcPr>
                <w:tcW w:w="508" w:type="dxa"/>
                <w:noWrap/>
                <w:hideMark/>
              </w:tcPr>
              <w:p w14:paraId="450E1B52"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493AF3A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在庫数</w:t>
                </w:r>
              </w:p>
            </w:tc>
            <w:tc>
              <w:tcPr>
                <w:tcW w:w="1421" w:type="dxa"/>
                <w:noWrap/>
                <w:hideMark/>
              </w:tcPr>
              <w:p w14:paraId="75A31A59"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stock</w:t>
                </w:r>
              </w:p>
            </w:tc>
            <w:tc>
              <w:tcPr>
                <w:tcW w:w="1414" w:type="dxa"/>
                <w:noWrap/>
                <w:hideMark/>
              </w:tcPr>
              <w:p w14:paraId="0D36B4C2"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06C123AA"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4,0</w:t>
                </w:r>
              </w:p>
            </w:tc>
            <w:tc>
              <w:tcPr>
                <w:tcW w:w="1365" w:type="dxa"/>
                <w:hideMark/>
              </w:tcPr>
              <w:p w14:paraId="3A81D22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168E2A3"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初期値：0</w:t>
                </w:r>
              </w:p>
            </w:tc>
          </w:tr>
          <w:tr w:rsidR="00732CC6" w:rsidRPr="00FD4B1E" w14:paraId="161E7B02" w14:textId="77777777" w:rsidTr="00FD4B1E">
            <w:trPr>
              <w:trHeight w:val="660"/>
            </w:trPr>
            <w:tc>
              <w:tcPr>
                <w:tcW w:w="508" w:type="dxa"/>
                <w:noWrap/>
                <w:hideMark/>
              </w:tcPr>
              <w:p w14:paraId="47A20FE8"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w:t>
                </w:r>
              </w:p>
            </w:tc>
            <w:tc>
              <w:tcPr>
                <w:tcW w:w="1587" w:type="dxa"/>
                <w:noWrap/>
                <w:hideMark/>
              </w:tcPr>
              <w:p w14:paraId="2F4907C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画像ファイル名</w:t>
                </w:r>
              </w:p>
            </w:tc>
            <w:tc>
              <w:tcPr>
                <w:tcW w:w="1421" w:type="dxa"/>
                <w:noWrap/>
                <w:hideMark/>
              </w:tcPr>
              <w:p w14:paraId="1FBB541A"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image</w:t>
                </w:r>
              </w:p>
            </w:tc>
            <w:tc>
              <w:tcPr>
                <w:tcW w:w="1414" w:type="dxa"/>
                <w:noWrap/>
                <w:hideMark/>
              </w:tcPr>
              <w:p w14:paraId="70962C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4C449FDC"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64</w:t>
                </w:r>
              </w:p>
            </w:tc>
            <w:tc>
              <w:tcPr>
                <w:tcW w:w="1365" w:type="dxa"/>
                <w:noWrap/>
                <w:hideMark/>
              </w:tcPr>
              <w:p w14:paraId="7FB598F4" w14:textId="77777777" w:rsidR="00452CB2" w:rsidRPr="00FD4B1E" w:rsidRDefault="002F576E" w:rsidP="00452CB2">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74B9C74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r w:rsidRPr="00FD4B1E">
                  <w:rPr>
                    <w:rFonts w:asciiTheme="minorEastAsia" w:hAnsiTheme="minorEastAsia" w:cs="ＭＳ Ｐゴシック" w:hint="eastAsia"/>
                    <w:color w:val="000000"/>
                    <w:kern w:val="0"/>
                    <w:sz w:val="18"/>
                    <w:szCs w:val="18"/>
                  </w:rPr>
                  <w:br/>
                  <w:t>・画像ファイルのファイル名を保存</w:t>
                </w:r>
              </w:p>
            </w:tc>
          </w:tr>
          <w:tr w:rsidR="00732CC6" w:rsidRPr="00FD4B1E" w14:paraId="6225186B" w14:textId="77777777" w:rsidTr="00FD4B1E">
            <w:trPr>
              <w:trHeight w:val="660"/>
            </w:trPr>
            <w:tc>
              <w:tcPr>
                <w:tcW w:w="508" w:type="dxa"/>
                <w:noWrap/>
                <w:hideMark/>
              </w:tcPr>
              <w:p w14:paraId="2A61C69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7</w:t>
                </w:r>
              </w:p>
            </w:tc>
            <w:tc>
              <w:tcPr>
                <w:tcW w:w="1587" w:type="dxa"/>
                <w:noWrap/>
                <w:hideMark/>
              </w:tcPr>
              <w:p w14:paraId="040C073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5C7D8E96"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category_id</w:t>
                </w:r>
              </w:p>
            </w:tc>
            <w:tc>
              <w:tcPr>
                <w:tcW w:w="1414" w:type="dxa"/>
                <w:noWrap/>
                <w:hideMark/>
              </w:tcPr>
              <w:p w14:paraId="57D406E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C18BF46"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hideMark/>
              </w:tcPr>
              <w:p w14:paraId="5C6EE2F4"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r w:rsidRPr="00FD4B1E">
                  <w:rPr>
                    <w:rFonts w:asciiTheme="minorEastAsia" w:hAnsiTheme="minorEastAsia" w:cs="ＭＳ Ｐゴシック" w:hint="eastAsia"/>
                    <w:color w:val="000000"/>
                    <w:kern w:val="0"/>
                    <w:sz w:val="18"/>
                    <w:szCs w:val="18"/>
                  </w:rPr>
                  <w:br/>
                  <w:t>FOREIGN KEY</w:t>
                </w:r>
              </w:p>
            </w:tc>
            <w:tc>
              <w:tcPr>
                <w:tcW w:w="2835" w:type="dxa"/>
                <w:hideMark/>
              </w:tcPr>
              <w:p w14:paraId="250594A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REFERENCES categories(id)</w:t>
                </w:r>
              </w:p>
            </w:tc>
          </w:tr>
          <w:tr w:rsidR="00732CC6" w:rsidRPr="00FD4B1E" w14:paraId="4114F392" w14:textId="77777777" w:rsidTr="00FD4B1E">
            <w:trPr>
              <w:trHeight w:val="1320"/>
            </w:trPr>
            <w:tc>
              <w:tcPr>
                <w:tcW w:w="508" w:type="dxa"/>
                <w:noWrap/>
                <w:hideMark/>
              </w:tcPr>
              <w:p w14:paraId="4426B8D5"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8</w:t>
                </w:r>
              </w:p>
            </w:tc>
            <w:tc>
              <w:tcPr>
                <w:tcW w:w="1587" w:type="dxa"/>
                <w:noWrap/>
                <w:hideMark/>
              </w:tcPr>
              <w:p w14:paraId="1C8D95CD"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7EB8ABD1"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DA462AC"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766A09C4"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5D05A7A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3CFC960B"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3C072548" w14:textId="77777777" w:rsidTr="00FD4B1E">
            <w:trPr>
              <w:trHeight w:val="660"/>
            </w:trPr>
            <w:tc>
              <w:tcPr>
                <w:tcW w:w="508" w:type="dxa"/>
                <w:noWrap/>
                <w:hideMark/>
              </w:tcPr>
              <w:p w14:paraId="5BD0FE21" w14:textId="77777777" w:rsidR="00452CB2" w:rsidRPr="00FD4B1E" w:rsidRDefault="00452CB2" w:rsidP="00452CB2">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9</w:t>
                </w:r>
              </w:p>
            </w:tc>
            <w:tc>
              <w:tcPr>
                <w:tcW w:w="1587" w:type="dxa"/>
                <w:noWrap/>
                <w:hideMark/>
              </w:tcPr>
              <w:p w14:paraId="7BB22CE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7D7074FF"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E4562EE"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26F12DE3" w14:textId="77777777" w:rsidR="00452CB2" w:rsidRPr="00FD4B1E" w:rsidRDefault="002F576E" w:rsidP="00452CB2">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0D7A26C0"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222D3997" w14:textId="77777777" w:rsidR="00452CB2" w:rsidRPr="00FD4B1E" w:rsidRDefault="00452CB2" w:rsidP="00452CB2">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792E034F" w14:textId="77777777" w:rsidR="00732CC6" w:rsidRDefault="00732CC6">
          <w:pPr>
            <w:widowControl/>
            <w:spacing w:line="240" w:lineRule="auto"/>
            <w:ind w:leftChars="0" w:left="0"/>
            <w:jc w:val="left"/>
          </w:pPr>
          <w:r>
            <w:br w:type="page"/>
          </w:r>
        </w:p>
        <w:p w14:paraId="7541EAD4" w14:textId="77777777" w:rsidR="00732CC6" w:rsidRDefault="00732CC6" w:rsidP="00732CC6">
          <w:pPr>
            <w:ind w:left="840"/>
          </w:pPr>
          <w:r>
            <w:rPr>
              <w:rFonts w:hint="eastAsia"/>
            </w:rPr>
            <w:lastRenderedPageBreak/>
            <w:t>b.カテゴリテ</w:t>
          </w:r>
          <w:r w:rsidR="002F576E">
            <w:rPr>
              <w:rFonts w:hint="eastAsia"/>
            </w:rPr>
            <w:t>-</w:t>
          </w:r>
          <w:r>
            <w:rPr>
              <w:rFonts w:hint="eastAsia"/>
            </w:rPr>
            <w:t>ブル</w:t>
          </w:r>
        </w:p>
        <w:p w14:paraId="7CDAAE0A" w14:textId="77777777" w:rsidR="00732CC6" w:rsidRDefault="00732CC6" w:rsidP="00732CC6">
          <w:pPr>
            <w:ind w:left="840" w:firstLineChars="100" w:firstLine="210"/>
          </w:pPr>
          <w:r>
            <w:rPr>
              <w:rFonts w:hint="eastAsia"/>
            </w:rPr>
            <w:t>テ</w:t>
          </w:r>
          <w:r w:rsidR="002F576E">
            <w:rPr>
              <w:rFonts w:hint="eastAsia"/>
            </w:rPr>
            <w:t>-</w:t>
          </w:r>
          <w:r>
            <w:rPr>
              <w:rFonts w:hint="eastAsia"/>
            </w:rPr>
            <w:t>ブル名(論理名)：カテゴリテ</w:t>
          </w:r>
          <w:r w:rsidR="002F576E">
            <w:rPr>
              <w:rFonts w:hint="eastAsia"/>
            </w:rPr>
            <w:t>-</w:t>
          </w:r>
          <w:r>
            <w:rPr>
              <w:rFonts w:hint="eastAsia"/>
            </w:rPr>
            <w:t>ブル</w:t>
          </w:r>
        </w:p>
        <w:p w14:paraId="6C53AC8B" w14:textId="77777777" w:rsidR="00732CC6" w:rsidRDefault="00732CC6" w:rsidP="00732CC6">
          <w:pPr>
            <w:ind w:left="840" w:firstLineChars="100" w:firstLine="210"/>
          </w:pPr>
          <w:r>
            <w:rPr>
              <w:rFonts w:hint="eastAsia"/>
            </w:rPr>
            <w:t>テ</w:t>
          </w:r>
          <w:r w:rsidR="002F576E">
            <w:rPr>
              <w:rFonts w:hint="eastAsia"/>
            </w:rPr>
            <w:t>-</w:t>
          </w:r>
          <w:r>
            <w:rPr>
              <w:rFonts w:hint="eastAsia"/>
            </w:rPr>
            <w:t>ブル名(物理名)：</w:t>
          </w:r>
          <w:r w:rsidRPr="009030DD">
            <w:rPr>
              <w:rFonts w:eastAsiaTheme="minorHAnsi" w:cs="ＭＳ Ｐゴシック" w:hint="eastAsia"/>
              <w:color w:val="000000"/>
              <w:kern w:val="0"/>
              <w:szCs w:val="18"/>
            </w:rPr>
            <w:t>categories</w:t>
          </w:r>
        </w:p>
        <w:p w14:paraId="610F3486" w14:textId="77777777" w:rsidR="00732CC6" w:rsidRDefault="00732CC6" w:rsidP="00732CC6">
          <w:pPr>
            <w:ind w:left="840" w:firstLineChars="100" w:firstLine="210"/>
          </w:pPr>
          <w:r>
            <w:rPr>
              <w:rFonts w:hint="eastAsia"/>
            </w:rPr>
            <w:t>利用用途：商品カテゴリ情報を管理する</w:t>
          </w:r>
        </w:p>
        <w:p w14:paraId="1F5EE567" w14:textId="77777777" w:rsidR="00452CB2" w:rsidRDefault="00452CB2" w:rsidP="00452CB2">
          <w:pPr>
            <w:ind w:left="840"/>
          </w:pPr>
        </w:p>
        <w:tbl>
          <w:tblPr>
            <w:tblStyle w:val="1-51"/>
            <w:tblW w:w="9865" w:type="dxa"/>
            <w:tblLook w:val="0420" w:firstRow="1" w:lastRow="0" w:firstColumn="0" w:lastColumn="0" w:noHBand="0" w:noVBand="1"/>
          </w:tblPr>
          <w:tblGrid>
            <w:gridCol w:w="508"/>
            <w:gridCol w:w="1587"/>
            <w:gridCol w:w="1421"/>
            <w:gridCol w:w="1414"/>
            <w:gridCol w:w="735"/>
            <w:gridCol w:w="1365"/>
            <w:gridCol w:w="2835"/>
          </w:tblGrid>
          <w:tr w:rsidR="00732CC6" w:rsidRPr="00FD4B1E" w14:paraId="4D896AE7" w14:textId="77777777" w:rsidTr="00FD4B1E">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16936967" w14:textId="77777777" w:rsidR="00732CC6" w:rsidRPr="00FD4B1E"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FD4B1E">
                  <w:rPr>
                    <w:rFonts w:asciiTheme="minorEastAsia" w:hAnsiTheme="minorEastAsia" w:cs="ＭＳ Ｐゴシック" w:hint="eastAsia"/>
                    <w:b w:val="0"/>
                    <w:color w:val="000000" w:themeColor="text1"/>
                    <w:kern w:val="0"/>
                    <w:sz w:val="18"/>
                    <w:szCs w:val="18"/>
                  </w:rPr>
                  <w:t>No</w:t>
                </w:r>
              </w:p>
            </w:tc>
            <w:tc>
              <w:tcPr>
                <w:tcW w:w="1587" w:type="dxa"/>
                <w:noWrap/>
                <w:hideMark/>
              </w:tcPr>
              <w:p w14:paraId="303F44B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421" w:type="dxa"/>
                <w:noWrap/>
                <w:hideMark/>
              </w:tcPr>
              <w:p w14:paraId="063D334C" w14:textId="77777777" w:rsidR="00732CC6" w:rsidRPr="00FD4B1E" w:rsidRDefault="00732CC6" w:rsidP="00FD4B1E">
                <w:pPr>
                  <w:widowControl/>
                  <w:spacing w:line="240" w:lineRule="auto"/>
                  <w:ind w:leftChars="-51" w:left="1" w:hangingChars="60" w:hanging="108"/>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414" w:type="dxa"/>
                <w:noWrap/>
                <w:hideMark/>
              </w:tcPr>
              <w:p w14:paraId="74E5B144"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2ACE628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365" w:type="dxa"/>
                <w:noWrap/>
                <w:hideMark/>
              </w:tcPr>
              <w:p w14:paraId="4AA7CE4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22A275AE"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732CC6" w:rsidRPr="00FD4B1E" w14:paraId="0D293E09" w14:textId="77777777" w:rsidTr="00FD4B1E">
            <w:trPr>
              <w:trHeight w:val="330"/>
            </w:trPr>
            <w:tc>
              <w:tcPr>
                <w:tcW w:w="508" w:type="dxa"/>
                <w:noWrap/>
                <w:hideMark/>
              </w:tcPr>
              <w:p w14:paraId="2BD6FFD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w:t>
                </w:r>
              </w:p>
            </w:tc>
            <w:tc>
              <w:tcPr>
                <w:tcW w:w="1587" w:type="dxa"/>
                <w:noWrap/>
                <w:hideMark/>
              </w:tcPr>
              <w:p w14:paraId="72212E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カテゴリID</w:t>
                </w:r>
              </w:p>
            </w:tc>
            <w:tc>
              <w:tcPr>
                <w:tcW w:w="1421" w:type="dxa"/>
                <w:noWrap/>
                <w:hideMark/>
              </w:tcPr>
              <w:p w14:paraId="7E08615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id</w:t>
                </w:r>
              </w:p>
            </w:tc>
            <w:tc>
              <w:tcPr>
                <w:tcW w:w="1414" w:type="dxa"/>
                <w:noWrap/>
                <w:hideMark/>
              </w:tcPr>
              <w:p w14:paraId="228B0CF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4B7D28C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2,0</w:t>
                </w:r>
              </w:p>
            </w:tc>
            <w:tc>
              <w:tcPr>
                <w:tcW w:w="1365" w:type="dxa"/>
                <w:noWrap/>
                <w:hideMark/>
              </w:tcPr>
              <w:p w14:paraId="1B9284A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PRIMARY KEY</w:t>
                </w:r>
              </w:p>
            </w:tc>
            <w:tc>
              <w:tcPr>
                <w:tcW w:w="2835" w:type="dxa"/>
                <w:hideMark/>
              </w:tcPr>
              <w:p w14:paraId="5EF8E2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シ</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ケンスを使用した自動採番</w:t>
                </w:r>
              </w:p>
            </w:tc>
          </w:tr>
          <w:tr w:rsidR="00732CC6" w:rsidRPr="00FD4B1E" w14:paraId="44CADA9D" w14:textId="77777777" w:rsidTr="00FD4B1E">
            <w:trPr>
              <w:trHeight w:val="330"/>
            </w:trPr>
            <w:tc>
              <w:tcPr>
                <w:tcW w:w="508" w:type="dxa"/>
                <w:noWrap/>
                <w:hideMark/>
              </w:tcPr>
              <w:p w14:paraId="023D9A3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2</w:t>
                </w:r>
              </w:p>
            </w:tc>
            <w:tc>
              <w:tcPr>
                <w:tcW w:w="1587" w:type="dxa"/>
                <w:noWrap/>
                <w:hideMark/>
              </w:tcPr>
              <w:p w14:paraId="1052EE2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カテゴリ名</w:t>
                </w:r>
              </w:p>
            </w:tc>
            <w:tc>
              <w:tcPr>
                <w:tcW w:w="1421" w:type="dxa"/>
                <w:noWrap/>
                <w:hideMark/>
              </w:tcPr>
              <w:p w14:paraId="588624E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name</w:t>
                </w:r>
              </w:p>
            </w:tc>
            <w:tc>
              <w:tcPr>
                <w:tcW w:w="1414" w:type="dxa"/>
                <w:noWrap/>
                <w:hideMark/>
              </w:tcPr>
              <w:p w14:paraId="2D42BC9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744A8ED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15</w:t>
                </w:r>
              </w:p>
            </w:tc>
            <w:tc>
              <w:tcPr>
                <w:tcW w:w="1365" w:type="dxa"/>
                <w:hideMark/>
              </w:tcPr>
              <w:p w14:paraId="6B5632E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hideMark/>
              </w:tcPr>
              <w:p w14:paraId="64EBCA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673481C6" w14:textId="77777777" w:rsidTr="00FD4B1E">
            <w:trPr>
              <w:trHeight w:val="330"/>
            </w:trPr>
            <w:tc>
              <w:tcPr>
                <w:tcW w:w="508" w:type="dxa"/>
                <w:noWrap/>
                <w:hideMark/>
              </w:tcPr>
              <w:p w14:paraId="3531805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3</w:t>
                </w:r>
              </w:p>
            </w:tc>
            <w:tc>
              <w:tcPr>
                <w:tcW w:w="1587" w:type="dxa"/>
                <w:noWrap/>
                <w:hideMark/>
              </w:tcPr>
              <w:p w14:paraId="47166CF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説明文</w:t>
                </w:r>
              </w:p>
            </w:tc>
            <w:tc>
              <w:tcPr>
                <w:tcW w:w="1421" w:type="dxa"/>
                <w:noWrap/>
                <w:hideMark/>
              </w:tcPr>
              <w:p w14:paraId="426013C1"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description</w:t>
                </w:r>
              </w:p>
            </w:tc>
            <w:tc>
              <w:tcPr>
                <w:tcW w:w="1414" w:type="dxa"/>
                <w:noWrap/>
                <w:hideMark/>
              </w:tcPr>
              <w:p w14:paraId="7AE2B7E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VARCHAR2</w:t>
                </w:r>
              </w:p>
            </w:tc>
            <w:tc>
              <w:tcPr>
                <w:tcW w:w="735" w:type="dxa"/>
                <w:noWrap/>
                <w:hideMark/>
              </w:tcPr>
              <w:p w14:paraId="66B58B6E" w14:textId="77777777" w:rsidR="00732CC6" w:rsidRPr="00FD4B1E" w:rsidRDefault="002C729D"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3</w:t>
                </w:r>
                <w:r w:rsidR="00732CC6" w:rsidRPr="00FD4B1E">
                  <w:rPr>
                    <w:rFonts w:asciiTheme="minorEastAsia" w:hAnsiTheme="minorEastAsia" w:cs="ＭＳ Ｐゴシック" w:hint="eastAsia"/>
                    <w:color w:val="000000"/>
                    <w:kern w:val="0"/>
                    <w:sz w:val="18"/>
                    <w:szCs w:val="18"/>
                  </w:rPr>
                  <w:t>0</w:t>
                </w:r>
              </w:p>
            </w:tc>
            <w:tc>
              <w:tcPr>
                <w:tcW w:w="1365" w:type="dxa"/>
                <w:noWrap/>
                <w:hideMark/>
              </w:tcPr>
              <w:p w14:paraId="5DB2E07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2835" w:type="dxa"/>
                <w:hideMark/>
              </w:tcPr>
              <w:p w14:paraId="325AF9F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732CC6" w:rsidRPr="00FD4B1E" w14:paraId="52FD66E0" w14:textId="77777777" w:rsidTr="00FD4B1E">
            <w:trPr>
              <w:trHeight w:val="1320"/>
            </w:trPr>
            <w:tc>
              <w:tcPr>
                <w:tcW w:w="508" w:type="dxa"/>
                <w:noWrap/>
                <w:hideMark/>
              </w:tcPr>
              <w:p w14:paraId="64636B3C"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4</w:t>
                </w:r>
              </w:p>
            </w:tc>
            <w:tc>
              <w:tcPr>
                <w:tcW w:w="1587" w:type="dxa"/>
                <w:noWrap/>
                <w:hideMark/>
              </w:tcPr>
              <w:p w14:paraId="5515C2A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削除フラグ</w:t>
                </w:r>
              </w:p>
            </w:tc>
            <w:tc>
              <w:tcPr>
                <w:tcW w:w="1421" w:type="dxa"/>
                <w:noWrap/>
                <w:hideMark/>
              </w:tcPr>
              <w:p w14:paraId="3ED8483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14" w:type="dxa"/>
                <w:noWrap/>
                <w:hideMark/>
              </w:tcPr>
              <w:p w14:paraId="0A56785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hideMark/>
              </w:tcPr>
              <w:p w14:paraId="3254453A"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1,0</w:t>
                </w:r>
              </w:p>
            </w:tc>
            <w:tc>
              <w:tcPr>
                <w:tcW w:w="1365" w:type="dxa"/>
                <w:hideMark/>
              </w:tcPr>
              <w:p w14:paraId="65F099C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5A498EF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r w:rsidR="00732CC6" w:rsidRPr="00FD4B1E" w14:paraId="680BAC3B" w14:textId="77777777" w:rsidTr="00FD4B1E">
            <w:trPr>
              <w:trHeight w:val="660"/>
            </w:trPr>
            <w:tc>
              <w:tcPr>
                <w:tcW w:w="508" w:type="dxa"/>
                <w:noWrap/>
                <w:hideMark/>
              </w:tcPr>
              <w:p w14:paraId="5E60897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5</w:t>
                </w:r>
              </w:p>
            </w:tc>
            <w:tc>
              <w:tcPr>
                <w:tcW w:w="1587" w:type="dxa"/>
                <w:noWrap/>
                <w:hideMark/>
              </w:tcPr>
              <w:p w14:paraId="3886C897"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登録日時</w:t>
                </w:r>
              </w:p>
            </w:tc>
            <w:tc>
              <w:tcPr>
                <w:tcW w:w="1421" w:type="dxa"/>
                <w:noWrap/>
                <w:hideMark/>
              </w:tcPr>
              <w:p w14:paraId="25CA165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proofErr w:type="spellStart"/>
                <w:r w:rsidRPr="00FD4B1E">
                  <w:rPr>
                    <w:rFonts w:asciiTheme="minorEastAsia" w:hAnsiTheme="minorEastAsia" w:cs="ＭＳ Ｐゴシック" w:hint="eastAsia"/>
                    <w:color w:val="000000"/>
                    <w:kern w:val="0"/>
                    <w:sz w:val="18"/>
                    <w:szCs w:val="18"/>
                  </w:rPr>
                  <w:t>insert_date</w:t>
                </w:r>
                <w:proofErr w:type="spellEnd"/>
              </w:p>
            </w:tc>
            <w:tc>
              <w:tcPr>
                <w:tcW w:w="1414" w:type="dxa"/>
                <w:noWrap/>
                <w:hideMark/>
              </w:tcPr>
              <w:p w14:paraId="54C78DA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DATE</w:t>
                </w:r>
              </w:p>
            </w:tc>
            <w:tc>
              <w:tcPr>
                <w:tcW w:w="735" w:type="dxa"/>
                <w:noWrap/>
                <w:hideMark/>
              </w:tcPr>
              <w:p w14:paraId="0692F4AD"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kern w:val="0"/>
                    <w:sz w:val="18"/>
                    <w:szCs w:val="18"/>
                  </w:rPr>
                </w:pPr>
                <w:r>
                  <w:rPr>
                    <w:rFonts w:asciiTheme="minorEastAsia" w:hAnsiTheme="minorEastAsia" w:cs="ＭＳ Ｐゴシック" w:hint="eastAsia"/>
                    <w:color w:val="000000"/>
                    <w:kern w:val="0"/>
                    <w:sz w:val="18"/>
                    <w:szCs w:val="18"/>
                  </w:rPr>
                  <w:t>-</w:t>
                </w:r>
              </w:p>
            </w:tc>
            <w:tc>
              <w:tcPr>
                <w:tcW w:w="1365" w:type="dxa"/>
                <w:hideMark/>
              </w:tcPr>
              <w:p w14:paraId="4EC1479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835" w:type="dxa"/>
                <w:hideMark/>
              </w:tcPr>
              <w:p w14:paraId="67E5702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kern w:val="0"/>
                    <w:sz w:val="18"/>
                    <w:szCs w:val="18"/>
                  </w:rPr>
                </w:pPr>
                <w:r w:rsidRPr="00FD4B1E">
                  <w:rPr>
                    <w:rFonts w:asciiTheme="minorEastAsia" w:hAnsiTheme="minorEastAsia" w:cs="ＭＳ Ｐゴシック" w:hint="eastAsia"/>
                    <w:color w:val="000000"/>
                    <w:kern w:val="0"/>
                    <w:sz w:val="18"/>
                    <w:szCs w:val="18"/>
                  </w:rPr>
                  <w:t>レコ</w:t>
                </w:r>
                <w:r w:rsidR="002F576E">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ド登録時の日時を保存</w:t>
                </w:r>
                <w:r w:rsidRPr="00FD4B1E">
                  <w:rPr>
                    <w:rFonts w:asciiTheme="minorEastAsia" w:hAnsiTheme="minorEastAsia" w:cs="ＭＳ Ｐゴシック" w:hint="eastAsia"/>
                    <w:color w:val="000000"/>
                    <w:kern w:val="0"/>
                    <w:sz w:val="18"/>
                    <w:szCs w:val="18"/>
                  </w:rPr>
                  <w:br/>
                  <w:t>初期値：SYSDATE</w:t>
                </w:r>
              </w:p>
            </w:tc>
          </w:tr>
        </w:tbl>
        <w:p w14:paraId="5325C88D" w14:textId="20DD3165" w:rsidR="009524A7" w:rsidRDefault="009524A7" w:rsidP="00A26276">
          <w:pPr>
            <w:widowControl/>
            <w:spacing w:line="240" w:lineRule="auto"/>
            <w:ind w:leftChars="0" w:left="0"/>
            <w:jc w:val="left"/>
          </w:pPr>
        </w:p>
        <w:p w14:paraId="6DEFBAC6" w14:textId="4507FE07" w:rsidR="00A26276" w:rsidRDefault="009524A7" w:rsidP="00A26276">
          <w:pPr>
            <w:widowControl/>
            <w:spacing w:line="240" w:lineRule="auto"/>
            <w:ind w:leftChars="0" w:left="0"/>
            <w:jc w:val="left"/>
          </w:pPr>
          <w:r>
            <w:br w:type="page"/>
          </w:r>
        </w:p>
        <w:p w14:paraId="2EE62B26" w14:textId="77777777" w:rsidR="009030DD" w:rsidRDefault="009030DD" w:rsidP="00452CB2">
          <w:pPr>
            <w:ind w:left="840"/>
          </w:pPr>
          <w:r>
            <w:rPr>
              <w:rFonts w:hint="eastAsia"/>
            </w:rPr>
            <w:lastRenderedPageBreak/>
            <w:t>c.注文テ</w:t>
          </w:r>
          <w:r w:rsidR="002F576E">
            <w:rPr>
              <w:rFonts w:hint="eastAsia"/>
            </w:rPr>
            <w:t>-</w:t>
          </w:r>
          <w:r>
            <w:rPr>
              <w:rFonts w:hint="eastAsia"/>
            </w:rPr>
            <w:t>ブル</w:t>
          </w:r>
        </w:p>
        <w:p w14:paraId="4F121DD5"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ブル名(論理名)：注文テ</w:t>
          </w:r>
          <w:r w:rsidR="002F576E">
            <w:rPr>
              <w:rFonts w:hint="eastAsia"/>
            </w:rPr>
            <w:t>-</w:t>
          </w:r>
          <w:r>
            <w:rPr>
              <w:rFonts w:hint="eastAsia"/>
            </w:rPr>
            <w:t>ブル</w:t>
          </w:r>
        </w:p>
        <w:p w14:paraId="050F43BB"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order</w:t>
          </w:r>
          <w:r w:rsidRPr="009030DD">
            <w:rPr>
              <w:rFonts w:eastAsiaTheme="minorHAnsi" w:cs="ＭＳ Ｐゴシック" w:hint="eastAsia"/>
              <w:color w:val="000000"/>
              <w:kern w:val="0"/>
              <w:szCs w:val="18"/>
            </w:rPr>
            <w:t>s</w:t>
          </w:r>
        </w:p>
        <w:p w14:paraId="35A61E1F" w14:textId="77777777" w:rsidR="009030DD" w:rsidRDefault="009030DD" w:rsidP="009030DD">
          <w:pPr>
            <w:ind w:left="840" w:firstLineChars="100" w:firstLine="210"/>
          </w:pPr>
          <w:r>
            <w:rPr>
              <w:rFonts w:hint="eastAsia"/>
            </w:rPr>
            <w:t>利用用途：注文情報を管理する</w:t>
          </w:r>
        </w:p>
        <w:p w14:paraId="40DE6626" w14:textId="77777777" w:rsidR="00732CC6" w:rsidRPr="009030DD" w:rsidRDefault="00732CC6" w:rsidP="009030DD">
          <w:pPr>
            <w:ind w:left="840" w:firstLineChars="100" w:firstLine="210"/>
          </w:pPr>
        </w:p>
        <w:tbl>
          <w:tblPr>
            <w:tblStyle w:val="1-51"/>
            <w:tblW w:w="9865" w:type="dxa"/>
            <w:tblLook w:val="0620" w:firstRow="1" w:lastRow="0" w:firstColumn="0" w:lastColumn="0" w:noHBand="1" w:noVBand="1"/>
          </w:tblPr>
          <w:tblGrid>
            <w:gridCol w:w="457"/>
            <w:gridCol w:w="1680"/>
            <w:gridCol w:w="1554"/>
            <w:gridCol w:w="1281"/>
            <w:gridCol w:w="735"/>
            <w:gridCol w:w="1498"/>
            <w:gridCol w:w="2660"/>
          </w:tblGrid>
          <w:tr w:rsidR="009030DD" w:rsidRPr="00FD4B1E" w14:paraId="0D9689B0"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457" w:type="dxa"/>
                <w:noWrap/>
                <w:hideMark/>
              </w:tcPr>
              <w:p w14:paraId="2F01A64F" w14:textId="77777777" w:rsidR="00732CC6" w:rsidRPr="00E0370F" w:rsidRDefault="00732CC6"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80" w:type="dxa"/>
                <w:noWrap/>
                <w:hideMark/>
              </w:tcPr>
              <w:p w14:paraId="6D55EAC1"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列名（論理名）</w:t>
                </w:r>
              </w:p>
            </w:tc>
            <w:tc>
              <w:tcPr>
                <w:tcW w:w="1554" w:type="dxa"/>
                <w:noWrap/>
                <w:hideMark/>
              </w:tcPr>
              <w:p w14:paraId="141BE7F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列名（物理名）</w:t>
                </w:r>
              </w:p>
            </w:tc>
            <w:tc>
              <w:tcPr>
                <w:tcW w:w="1281" w:type="dxa"/>
                <w:noWrap/>
                <w:hideMark/>
              </w:tcPr>
              <w:p w14:paraId="0D9E163E" w14:textId="77777777" w:rsidR="00732CC6" w:rsidRPr="00FD4B1E"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732CC6" w:rsidRPr="00FD4B1E">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04C80E83"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桁数</w:t>
                </w:r>
              </w:p>
            </w:tc>
            <w:tc>
              <w:tcPr>
                <w:tcW w:w="1498" w:type="dxa"/>
                <w:noWrap/>
                <w:hideMark/>
              </w:tcPr>
              <w:p w14:paraId="09E15DBB"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制約</w:t>
                </w:r>
              </w:p>
            </w:tc>
            <w:tc>
              <w:tcPr>
                <w:tcW w:w="2660" w:type="dxa"/>
                <w:hideMark/>
              </w:tcPr>
              <w:p w14:paraId="25D593DF" w14:textId="77777777" w:rsidR="00732CC6" w:rsidRPr="00FD4B1E" w:rsidRDefault="00732CC6"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FD4B1E">
                  <w:rPr>
                    <w:rFonts w:asciiTheme="minorEastAsia" w:hAnsiTheme="minorEastAsia" w:cs="ＭＳ Ｐゴシック" w:hint="eastAsia"/>
                    <w:b w:val="0"/>
                    <w:bCs w:val="0"/>
                    <w:color w:val="000000" w:themeColor="text1"/>
                    <w:kern w:val="0"/>
                    <w:sz w:val="18"/>
                    <w:szCs w:val="18"/>
                  </w:rPr>
                  <w:t>備考</w:t>
                </w:r>
              </w:p>
            </w:tc>
          </w:tr>
          <w:tr w:rsidR="009030DD" w:rsidRPr="00FD4B1E" w14:paraId="5A1D74B7" w14:textId="77777777" w:rsidTr="00E0370F">
            <w:trPr>
              <w:trHeight w:val="20"/>
            </w:trPr>
            <w:tc>
              <w:tcPr>
                <w:tcW w:w="457" w:type="dxa"/>
                <w:noWrap/>
                <w:hideMark/>
              </w:tcPr>
              <w:p w14:paraId="632CD6D7"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w:t>
                </w:r>
              </w:p>
            </w:tc>
            <w:tc>
              <w:tcPr>
                <w:tcW w:w="1680" w:type="dxa"/>
                <w:noWrap/>
                <w:hideMark/>
              </w:tcPr>
              <w:p w14:paraId="4A3ACEE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注文ID</w:t>
                </w:r>
              </w:p>
            </w:tc>
            <w:tc>
              <w:tcPr>
                <w:tcW w:w="1554" w:type="dxa"/>
                <w:noWrap/>
                <w:hideMark/>
              </w:tcPr>
              <w:p w14:paraId="4D200A65" w14:textId="7565F64F" w:rsidR="00732CC6" w:rsidRPr="00FD4B1E"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732CC6" w:rsidRPr="00FD4B1E">
                  <w:rPr>
                    <w:rFonts w:asciiTheme="minorEastAsia" w:hAnsiTheme="minorEastAsia" w:cs="ＭＳ Ｐゴシック" w:hint="eastAsia"/>
                    <w:color w:val="000000" w:themeColor="text1"/>
                    <w:kern w:val="0"/>
                    <w:sz w:val="18"/>
                    <w:szCs w:val="18"/>
                  </w:rPr>
                  <w:t>d</w:t>
                </w:r>
              </w:p>
            </w:tc>
            <w:tc>
              <w:tcPr>
                <w:tcW w:w="1281" w:type="dxa"/>
                <w:noWrap/>
                <w:hideMark/>
              </w:tcPr>
              <w:p w14:paraId="613BB1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4A11F87D"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noWrap/>
                <w:hideMark/>
              </w:tcPr>
              <w:p w14:paraId="2E76A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PRIMARY KEY</w:t>
                </w:r>
              </w:p>
            </w:tc>
            <w:tc>
              <w:tcPr>
                <w:tcW w:w="2660" w:type="dxa"/>
                <w:hideMark/>
              </w:tcPr>
              <w:p w14:paraId="1968875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ケンスを使用した自動採番</w:t>
                </w:r>
              </w:p>
            </w:tc>
          </w:tr>
          <w:tr w:rsidR="009030DD" w:rsidRPr="00FD4B1E" w14:paraId="32BCCBE6" w14:textId="77777777" w:rsidTr="00E0370F">
            <w:trPr>
              <w:trHeight w:val="20"/>
            </w:trPr>
            <w:tc>
              <w:tcPr>
                <w:tcW w:w="457" w:type="dxa"/>
                <w:noWrap/>
                <w:hideMark/>
              </w:tcPr>
              <w:p w14:paraId="3713755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2</w:t>
                </w:r>
              </w:p>
            </w:tc>
            <w:tc>
              <w:tcPr>
                <w:tcW w:w="1680" w:type="dxa"/>
                <w:noWrap/>
                <w:hideMark/>
              </w:tcPr>
              <w:p w14:paraId="00892A7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送付先郵便番号</w:t>
                </w:r>
              </w:p>
            </w:tc>
            <w:tc>
              <w:tcPr>
                <w:tcW w:w="1554" w:type="dxa"/>
                <w:noWrap/>
                <w:hideMark/>
              </w:tcPr>
              <w:p w14:paraId="292E5F3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postal_code</w:t>
                </w:r>
                <w:proofErr w:type="spellEnd"/>
              </w:p>
            </w:tc>
            <w:tc>
              <w:tcPr>
                <w:tcW w:w="1281" w:type="dxa"/>
                <w:noWrap/>
                <w:hideMark/>
              </w:tcPr>
              <w:p w14:paraId="73066D02"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5890D0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498" w:type="dxa"/>
                <w:noWrap/>
                <w:hideMark/>
              </w:tcPr>
              <w:p w14:paraId="4697425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33D94F1D"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3B5ED28A" w14:textId="77777777" w:rsidTr="00E0370F">
            <w:trPr>
              <w:trHeight w:val="20"/>
            </w:trPr>
            <w:tc>
              <w:tcPr>
                <w:tcW w:w="457" w:type="dxa"/>
                <w:noWrap/>
                <w:hideMark/>
              </w:tcPr>
              <w:p w14:paraId="0FE7118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w:t>
                </w:r>
              </w:p>
            </w:tc>
            <w:tc>
              <w:tcPr>
                <w:tcW w:w="1680" w:type="dxa"/>
                <w:noWrap/>
                <w:hideMark/>
              </w:tcPr>
              <w:p w14:paraId="2E97E2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送付先住所</w:t>
                </w:r>
              </w:p>
            </w:tc>
            <w:tc>
              <w:tcPr>
                <w:tcW w:w="1554" w:type="dxa"/>
                <w:noWrap/>
                <w:hideMark/>
              </w:tcPr>
              <w:p w14:paraId="13D6318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address</w:t>
                </w:r>
              </w:p>
            </w:tc>
            <w:tc>
              <w:tcPr>
                <w:tcW w:w="1281" w:type="dxa"/>
                <w:noWrap/>
                <w:hideMark/>
              </w:tcPr>
              <w:p w14:paraId="1B37289E"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2E1DF2B1"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150</w:t>
                </w:r>
              </w:p>
            </w:tc>
            <w:tc>
              <w:tcPr>
                <w:tcW w:w="1498" w:type="dxa"/>
                <w:noWrap/>
                <w:hideMark/>
              </w:tcPr>
              <w:p w14:paraId="4DF43A1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2D65F4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37F5C87E" w14:textId="77777777" w:rsidTr="00E0370F">
            <w:trPr>
              <w:trHeight w:val="20"/>
            </w:trPr>
            <w:tc>
              <w:tcPr>
                <w:tcW w:w="457" w:type="dxa"/>
                <w:noWrap/>
                <w:hideMark/>
              </w:tcPr>
              <w:p w14:paraId="3FBFC2E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4</w:t>
                </w:r>
              </w:p>
            </w:tc>
            <w:tc>
              <w:tcPr>
                <w:tcW w:w="1680" w:type="dxa"/>
                <w:noWrap/>
                <w:hideMark/>
              </w:tcPr>
              <w:p w14:paraId="3AA5492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送付先氏名</w:t>
                </w:r>
              </w:p>
            </w:tc>
            <w:tc>
              <w:tcPr>
                <w:tcW w:w="1554" w:type="dxa"/>
                <w:noWrap/>
                <w:hideMark/>
              </w:tcPr>
              <w:p w14:paraId="71F31A5A" w14:textId="77777777" w:rsidR="00732CC6" w:rsidRPr="00FD4B1E"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color w:val="000000" w:themeColor="text1"/>
                    <w:kern w:val="0"/>
                    <w:sz w:val="18"/>
                    <w:szCs w:val="18"/>
                  </w:rPr>
                  <w:t>N</w:t>
                </w:r>
                <w:r w:rsidR="00732CC6" w:rsidRPr="00FD4B1E">
                  <w:rPr>
                    <w:rFonts w:asciiTheme="minorEastAsia" w:hAnsiTheme="minorEastAsia" w:cs="ＭＳ Ｐゴシック" w:hint="eastAsia"/>
                    <w:color w:val="000000" w:themeColor="text1"/>
                    <w:kern w:val="0"/>
                    <w:sz w:val="18"/>
                    <w:szCs w:val="18"/>
                  </w:rPr>
                  <w:t>ame</w:t>
                </w:r>
              </w:p>
            </w:tc>
            <w:tc>
              <w:tcPr>
                <w:tcW w:w="1281" w:type="dxa"/>
                <w:noWrap/>
                <w:hideMark/>
              </w:tcPr>
              <w:p w14:paraId="1646E4B6"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8C0D0E4"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30</w:t>
                </w:r>
              </w:p>
            </w:tc>
            <w:tc>
              <w:tcPr>
                <w:tcW w:w="1498" w:type="dxa"/>
                <w:noWrap/>
                <w:hideMark/>
              </w:tcPr>
              <w:p w14:paraId="581A8C33"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D816469"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桁数の単位はByteではなく文字数(Char)</w:t>
                </w:r>
              </w:p>
            </w:tc>
          </w:tr>
          <w:tr w:rsidR="009030DD" w:rsidRPr="00FD4B1E" w14:paraId="06EB7294" w14:textId="77777777" w:rsidTr="00E0370F">
            <w:trPr>
              <w:trHeight w:val="20"/>
            </w:trPr>
            <w:tc>
              <w:tcPr>
                <w:tcW w:w="457" w:type="dxa"/>
                <w:noWrap/>
                <w:hideMark/>
              </w:tcPr>
              <w:p w14:paraId="6B19540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5</w:t>
                </w:r>
              </w:p>
            </w:tc>
            <w:tc>
              <w:tcPr>
                <w:tcW w:w="1680" w:type="dxa"/>
                <w:noWrap/>
                <w:hideMark/>
              </w:tcPr>
              <w:p w14:paraId="45B96A9B"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送付先電話番号</w:t>
                </w:r>
              </w:p>
            </w:tc>
            <w:tc>
              <w:tcPr>
                <w:tcW w:w="1554" w:type="dxa"/>
                <w:noWrap/>
                <w:hideMark/>
              </w:tcPr>
              <w:p w14:paraId="753BA30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phone_number</w:t>
                </w:r>
                <w:proofErr w:type="spellEnd"/>
              </w:p>
            </w:tc>
            <w:tc>
              <w:tcPr>
                <w:tcW w:w="1281" w:type="dxa"/>
                <w:noWrap/>
                <w:hideMark/>
              </w:tcPr>
              <w:p w14:paraId="0BEA6B3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VARCHAR2</w:t>
                </w:r>
              </w:p>
            </w:tc>
            <w:tc>
              <w:tcPr>
                <w:tcW w:w="735" w:type="dxa"/>
                <w:noWrap/>
                <w:hideMark/>
              </w:tcPr>
              <w:p w14:paraId="3B20A40E"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11</w:t>
                </w:r>
              </w:p>
            </w:tc>
            <w:tc>
              <w:tcPr>
                <w:tcW w:w="1498" w:type="dxa"/>
                <w:noWrap/>
                <w:hideMark/>
              </w:tcPr>
              <w:p w14:paraId="6E427CF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07C0B4F9" w14:textId="77777777" w:rsidR="00732CC6" w:rsidRPr="00FD4B1E"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FD4B1E" w14:paraId="0BA8EFC4" w14:textId="77777777" w:rsidTr="00E0370F">
            <w:trPr>
              <w:trHeight w:val="20"/>
            </w:trPr>
            <w:tc>
              <w:tcPr>
                <w:tcW w:w="457" w:type="dxa"/>
                <w:noWrap/>
                <w:hideMark/>
              </w:tcPr>
              <w:p w14:paraId="11973B2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w:t>
                </w:r>
              </w:p>
            </w:tc>
            <w:tc>
              <w:tcPr>
                <w:tcW w:w="1680" w:type="dxa"/>
                <w:noWrap/>
                <w:hideMark/>
              </w:tcPr>
              <w:p w14:paraId="71C456F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支払い方法</w:t>
                </w:r>
              </w:p>
            </w:tc>
            <w:tc>
              <w:tcPr>
                <w:tcW w:w="1554" w:type="dxa"/>
                <w:noWrap/>
                <w:hideMark/>
              </w:tcPr>
              <w:p w14:paraId="144A7810"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pay_method</w:t>
                </w:r>
                <w:proofErr w:type="spellEnd"/>
              </w:p>
            </w:tc>
            <w:tc>
              <w:tcPr>
                <w:tcW w:w="1281" w:type="dxa"/>
                <w:noWrap/>
                <w:hideMark/>
              </w:tcPr>
              <w:p w14:paraId="07ECC85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1CF8DB9"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1,0</w:t>
                </w:r>
              </w:p>
            </w:tc>
            <w:tc>
              <w:tcPr>
                <w:tcW w:w="1498" w:type="dxa"/>
                <w:noWrap/>
                <w:hideMark/>
              </w:tcPr>
              <w:p w14:paraId="327CC84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p>
            </w:tc>
            <w:tc>
              <w:tcPr>
                <w:tcW w:w="2660" w:type="dxa"/>
                <w:hideMark/>
              </w:tcPr>
              <w:p w14:paraId="781D007F"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1：クレジットカ</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w:t>
                </w:r>
                <w:r w:rsidRPr="00FD4B1E">
                  <w:rPr>
                    <w:rFonts w:asciiTheme="minorEastAsia" w:hAnsiTheme="minorEastAsia" w:cs="ＭＳ Ｐゴシック" w:hint="eastAsia"/>
                    <w:color w:val="000000" w:themeColor="text1"/>
                    <w:kern w:val="0"/>
                    <w:sz w:val="18"/>
                    <w:szCs w:val="18"/>
                  </w:rPr>
                  <w:br/>
                  <w:t>2：銀行振り込み</w:t>
                </w:r>
                <w:r w:rsidRPr="00FD4B1E">
                  <w:rPr>
                    <w:rFonts w:asciiTheme="minorEastAsia" w:hAnsiTheme="minorEastAsia" w:cs="ＭＳ Ｐゴシック" w:hint="eastAsia"/>
                    <w:color w:val="000000" w:themeColor="text1"/>
                    <w:kern w:val="0"/>
                    <w:sz w:val="18"/>
                    <w:szCs w:val="18"/>
                  </w:rPr>
                  <w:br/>
                  <w:t>3：着払い</w:t>
                </w:r>
                <w:r w:rsidRPr="00FD4B1E">
                  <w:rPr>
                    <w:rFonts w:asciiTheme="minorEastAsia" w:hAnsiTheme="minorEastAsia" w:cs="ＭＳ Ｐゴシック" w:hint="eastAsia"/>
                    <w:color w:val="000000" w:themeColor="text1"/>
                    <w:kern w:val="0"/>
                    <w:sz w:val="18"/>
                    <w:szCs w:val="18"/>
                  </w:rPr>
                  <w:br/>
                  <w:t>4：電子マネ</w:t>
                </w:r>
                <w:r w:rsidR="00882A75">
                  <w:rPr>
                    <w:rFonts w:asciiTheme="minorEastAsia" w:hAnsiTheme="minorEastAsia" w:cs="ＭＳ Ｐゴシック" w:hint="eastAsia"/>
                    <w:color w:val="000000" w:themeColor="text1"/>
                    <w:kern w:val="0"/>
                    <w:sz w:val="18"/>
                    <w:szCs w:val="18"/>
                  </w:rPr>
                  <w:t>ー</w:t>
                </w:r>
                <w:r w:rsidRPr="00FD4B1E">
                  <w:rPr>
                    <w:rFonts w:asciiTheme="minorEastAsia" w:hAnsiTheme="minorEastAsia" w:cs="ＭＳ Ｐゴシック" w:hint="eastAsia"/>
                    <w:color w:val="000000" w:themeColor="text1"/>
                    <w:kern w:val="0"/>
                    <w:sz w:val="18"/>
                    <w:szCs w:val="18"/>
                  </w:rPr>
                  <w:br/>
                  <w:t>5：コンビニ決済</w:t>
                </w:r>
              </w:p>
            </w:tc>
          </w:tr>
          <w:tr w:rsidR="009030DD" w:rsidRPr="00FD4B1E" w14:paraId="76773042" w14:textId="77777777" w:rsidTr="00E0370F">
            <w:trPr>
              <w:trHeight w:val="20"/>
            </w:trPr>
            <w:tc>
              <w:tcPr>
                <w:tcW w:w="457" w:type="dxa"/>
                <w:noWrap/>
                <w:hideMark/>
              </w:tcPr>
              <w:p w14:paraId="6B02EDC5"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7</w:t>
                </w:r>
              </w:p>
            </w:tc>
            <w:tc>
              <w:tcPr>
                <w:tcW w:w="1680" w:type="dxa"/>
                <w:noWrap/>
                <w:hideMark/>
              </w:tcPr>
              <w:p w14:paraId="6A6887E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会員ID</w:t>
                </w:r>
              </w:p>
            </w:tc>
            <w:tc>
              <w:tcPr>
                <w:tcW w:w="1554" w:type="dxa"/>
                <w:noWrap/>
                <w:hideMark/>
              </w:tcPr>
              <w:p w14:paraId="473304D5"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user_id</w:t>
                </w:r>
                <w:proofErr w:type="spellEnd"/>
              </w:p>
            </w:tc>
            <w:tc>
              <w:tcPr>
                <w:tcW w:w="1281" w:type="dxa"/>
                <w:noWrap/>
                <w:hideMark/>
              </w:tcPr>
              <w:p w14:paraId="0B4D3DA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NUMBER</w:t>
                </w:r>
              </w:p>
            </w:tc>
            <w:tc>
              <w:tcPr>
                <w:tcW w:w="735" w:type="dxa"/>
                <w:noWrap/>
                <w:hideMark/>
              </w:tcPr>
              <w:p w14:paraId="2D428363"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6,0</w:t>
                </w:r>
              </w:p>
            </w:tc>
            <w:tc>
              <w:tcPr>
                <w:tcW w:w="1498" w:type="dxa"/>
                <w:hideMark/>
              </w:tcPr>
              <w:p w14:paraId="6BB73964"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NOT NULL</w:t>
                </w:r>
                <w:r w:rsidRPr="00FD4B1E">
                  <w:rPr>
                    <w:rFonts w:asciiTheme="minorEastAsia" w:hAnsiTheme="minorEastAsia" w:cs="ＭＳ Ｐゴシック" w:hint="eastAsia"/>
                    <w:color w:val="000000" w:themeColor="text1"/>
                    <w:kern w:val="0"/>
                    <w:sz w:val="18"/>
                    <w:szCs w:val="18"/>
                  </w:rPr>
                  <w:br/>
                  <w:t>FOREIGN KEY</w:t>
                </w:r>
              </w:p>
            </w:tc>
            <w:tc>
              <w:tcPr>
                <w:tcW w:w="2660" w:type="dxa"/>
                <w:hideMark/>
              </w:tcPr>
              <w:p w14:paraId="6F2195A8"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REFERENCES users(id)</w:t>
                </w:r>
              </w:p>
            </w:tc>
          </w:tr>
          <w:tr w:rsidR="009030DD" w:rsidRPr="00FD4B1E" w14:paraId="36849012" w14:textId="77777777" w:rsidTr="00E0370F">
            <w:trPr>
              <w:trHeight w:val="20"/>
            </w:trPr>
            <w:tc>
              <w:tcPr>
                <w:tcW w:w="457" w:type="dxa"/>
                <w:noWrap/>
                <w:hideMark/>
              </w:tcPr>
              <w:p w14:paraId="55835946" w14:textId="77777777" w:rsidR="00732CC6" w:rsidRPr="00FD4B1E" w:rsidRDefault="00732CC6"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8</w:t>
                </w:r>
              </w:p>
            </w:tc>
            <w:tc>
              <w:tcPr>
                <w:tcW w:w="1680" w:type="dxa"/>
                <w:noWrap/>
                <w:hideMark/>
              </w:tcPr>
              <w:p w14:paraId="2B04B1AA"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登録日時</w:t>
                </w:r>
              </w:p>
            </w:tc>
            <w:tc>
              <w:tcPr>
                <w:tcW w:w="1554" w:type="dxa"/>
                <w:noWrap/>
                <w:hideMark/>
              </w:tcPr>
              <w:p w14:paraId="6E209B6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themeColor="text1"/>
                    <w:kern w:val="0"/>
                    <w:sz w:val="18"/>
                    <w:szCs w:val="18"/>
                  </w:rPr>
                  <w:t>insert_date</w:t>
                </w:r>
                <w:proofErr w:type="spellEnd"/>
              </w:p>
            </w:tc>
            <w:tc>
              <w:tcPr>
                <w:tcW w:w="1281" w:type="dxa"/>
                <w:noWrap/>
                <w:hideMark/>
              </w:tcPr>
              <w:p w14:paraId="73F7882D"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DATE</w:t>
                </w:r>
              </w:p>
            </w:tc>
            <w:tc>
              <w:tcPr>
                <w:tcW w:w="735" w:type="dxa"/>
                <w:noWrap/>
                <w:hideMark/>
              </w:tcPr>
              <w:p w14:paraId="7A300F9E" w14:textId="77777777" w:rsidR="00732CC6" w:rsidRPr="00FD4B1E"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498" w:type="dxa"/>
                <w:hideMark/>
              </w:tcPr>
              <w:p w14:paraId="20D4288C" w14:textId="77777777" w:rsidR="00732CC6" w:rsidRPr="00FD4B1E" w:rsidRDefault="00732CC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DEFAULT</w:t>
                </w:r>
                <w:r w:rsidRPr="00FD4B1E">
                  <w:rPr>
                    <w:rFonts w:asciiTheme="minorEastAsia" w:hAnsiTheme="minorEastAsia" w:cs="ＭＳ Ｐゴシック" w:hint="eastAsia"/>
                    <w:color w:val="000000" w:themeColor="text1"/>
                    <w:kern w:val="0"/>
                    <w:sz w:val="18"/>
                    <w:szCs w:val="18"/>
                  </w:rPr>
                  <w:br/>
                  <w:t>NOT NULL</w:t>
                </w:r>
              </w:p>
            </w:tc>
            <w:tc>
              <w:tcPr>
                <w:tcW w:w="2660" w:type="dxa"/>
                <w:hideMark/>
              </w:tcPr>
              <w:p w14:paraId="062437FD" w14:textId="77777777" w:rsidR="00732CC6" w:rsidRPr="00FD4B1E" w:rsidRDefault="00732CC6" w:rsidP="00E0370F">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FD4B1E">
                  <w:rPr>
                    <w:rFonts w:asciiTheme="minorEastAsia" w:hAnsiTheme="minorEastAsia" w:cs="ＭＳ Ｐゴシック" w:hint="eastAsia"/>
                    <w:color w:val="000000" w:themeColor="text1"/>
                    <w:kern w:val="0"/>
                    <w:sz w:val="18"/>
                    <w:szCs w:val="18"/>
                  </w:rPr>
                  <w:t>ド登録時の日時を保存</w:t>
                </w:r>
                <w:r w:rsidRPr="00FD4B1E">
                  <w:rPr>
                    <w:rFonts w:asciiTheme="minorEastAsia" w:hAnsiTheme="minorEastAsia" w:cs="ＭＳ Ｐゴシック" w:hint="eastAsia"/>
                    <w:color w:val="000000" w:themeColor="text1"/>
                    <w:kern w:val="0"/>
                    <w:sz w:val="18"/>
                    <w:szCs w:val="18"/>
                  </w:rPr>
                  <w:br/>
                  <w:t>初期値：SYSDATE</w:t>
                </w:r>
              </w:p>
            </w:tc>
          </w:tr>
        </w:tbl>
        <w:p w14:paraId="1697CDFF" w14:textId="77777777" w:rsidR="00732CC6" w:rsidRPr="00E0370F" w:rsidRDefault="00732CC6" w:rsidP="00452CB2">
          <w:pPr>
            <w:ind w:left="840"/>
          </w:pPr>
        </w:p>
        <w:p w14:paraId="58C65FBD" w14:textId="77777777" w:rsidR="009030DD" w:rsidRDefault="009030DD" w:rsidP="00452CB2">
          <w:pPr>
            <w:ind w:left="840"/>
          </w:pPr>
          <w:r>
            <w:rPr>
              <w:rFonts w:hint="eastAsia"/>
            </w:rPr>
            <w:t>d.注文商品テ</w:t>
          </w:r>
          <w:r w:rsidR="002F576E">
            <w:rPr>
              <w:rFonts w:hint="eastAsia"/>
            </w:rPr>
            <w:t>-</w:t>
          </w:r>
          <w:r>
            <w:rPr>
              <w:rFonts w:hint="eastAsia"/>
            </w:rPr>
            <w:t>ブル</w:t>
          </w:r>
        </w:p>
        <w:p w14:paraId="4D53C707"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ブル名(論理名)：注文商品テ</w:t>
          </w:r>
          <w:r w:rsidR="002F576E">
            <w:rPr>
              <w:rFonts w:hint="eastAsia"/>
            </w:rPr>
            <w:t>-</w:t>
          </w:r>
          <w:r>
            <w:rPr>
              <w:rFonts w:hint="eastAsia"/>
            </w:rPr>
            <w:t>ブル</w:t>
          </w:r>
        </w:p>
        <w:p w14:paraId="22072A9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proofErr w:type="spellStart"/>
          <w:r>
            <w:rPr>
              <w:rFonts w:eastAsiaTheme="minorHAnsi" w:cs="ＭＳ Ｐゴシック" w:hint="eastAsia"/>
              <w:color w:val="000000"/>
              <w:kern w:val="0"/>
              <w:szCs w:val="18"/>
            </w:rPr>
            <w:t>order</w:t>
          </w:r>
          <w:r>
            <w:rPr>
              <w:rFonts w:eastAsiaTheme="minorHAnsi" w:cs="ＭＳ Ｐゴシック"/>
              <w:color w:val="000000"/>
              <w:kern w:val="0"/>
              <w:szCs w:val="18"/>
            </w:rPr>
            <w:t>_items</w:t>
          </w:r>
          <w:proofErr w:type="spellEnd"/>
        </w:p>
        <w:p w14:paraId="07F8BA0C" w14:textId="77777777" w:rsidR="009030DD" w:rsidRDefault="009030DD" w:rsidP="009030DD">
          <w:pPr>
            <w:ind w:left="840" w:firstLineChars="100" w:firstLine="210"/>
          </w:pPr>
          <w:r>
            <w:rPr>
              <w:rFonts w:hint="eastAsia"/>
            </w:rPr>
            <w:t>利用用途：注文された商品情報を管理する</w:t>
          </w:r>
        </w:p>
        <w:p w14:paraId="6C0608C4" w14:textId="77777777" w:rsidR="009030DD" w:rsidRPr="009030DD" w:rsidRDefault="009030DD" w:rsidP="00452CB2">
          <w:pPr>
            <w:ind w:left="840"/>
          </w:pPr>
        </w:p>
        <w:tbl>
          <w:tblPr>
            <w:tblStyle w:val="1-51"/>
            <w:tblW w:w="10061" w:type="dxa"/>
            <w:tblLook w:val="0420" w:firstRow="1" w:lastRow="0" w:firstColumn="0" w:lastColumn="0" w:noHBand="0" w:noVBand="1"/>
          </w:tblPr>
          <w:tblGrid>
            <w:gridCol w:w="508"/>
            <w:gridCol w:w="1587"/>
            <w:gridCol w:w="1617"/>
            <w:gridCol w:w="1218"/>
            <w:gridCol w:w="735"/>
            <w:gridCol w:w="1561"/>
            <w:gridCol w:w="2835"/>
          </w:tblGrid>
          <w:tr w:rsidR="009030DD" w:rsidRPr="00E0370F" w14:paraId="117AAEA1" w14:textId="77777777" w:rsidTr="00E0370F">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3E8B4010"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587" w:type="dxa"/>
                <w:noWrap/>
                <w:hideMark/>
              </w:tcPr>
              <w:p w14:paraId="7F257F3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617" w:type="dxa"/>
                <w:noWrap/>
                <w:hideMark/>
              </w:tcPr>
              <w:p w14:paraId="5C8DBC1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218" w:type="dxa"/>
                <w:noWrap/>
                <w:hideMark/>
              </w:tcPr>
              <w:p w14:paraId="447696A7"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735" w:type="dxa"/>
                <w:noWrap/>
                <w:hideMark/>
              </w:tcPr>
              <w:p w14:paraId="147E50A6"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561" w:type="dxa"/>
                <w:noWrap/>
                <w:hideMark/>
              </w:tcPr>
              <w:p w14:paraId="4CE8AAD3"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835" w:type="dxa"/>
                <w:hideMark/>
              </w:tcPr>
              <w:p w14:paraId="14EE352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5722DE51" w14:textId="77777777" w:rsidTr="00E0370F">
            <w:trPr>
              <w:trHeight w:val="330"/>
            </w:trPr>
            <w:tc>
              <w:tcPr>
                <w:tcW w:w="508" w:type="dxa"/>
                <w:noWrap/>
                <w:hideMark/>
              </w:tcPr>
              <w:p w14:paraId="2A8A219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587" w:type="dxa"/>
                <w:noWrap/>
                <w:hideMark/>
              </w:tcPr>
              <w:p w14:paraId="103691A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注文商品ID</w:t>
                </w:r>
              </w:p>
            </w:tc>
            <w:tc>
              <w:tcPr>
                <w:tcW w:w="1617" w:type="dxa"/>
                <w:noWrap/>
                <w:hideMark/>
              </w:tcPr>
              <w:p w14:paraId="187F065E" w14:textId="2154B97D" w:rsidR="009030DD" w:rsidRPr="00E0370F" w:rsidRDefault="003D7C27"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d</w:t>
                </w:r>
              </w:p>
            </w:tc>
            <w:tc>
              <w:tcPr>
                <w:tcW w:w="1218" w:type="dxa"/>
                <w:noWrap/>
                <w:hideMark/>
              </w:tcPr>
              <w:p w14:paraId="5C24154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6F51D395"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noWrap/>
                <w:hideMark/>
              </w:tcPr>
              <w:p w14:paraId="312EE63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835" w:type="dxa"/>
                <w:hideMark/>
              </w:tcPr>
              <w:p w14:paraId="6F42221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2BAB2DA0" w14:textId="77777777" w:rsidTr="00E0370F">
            <w:trPr>
              <w:trHeight w:val="330"/>
            </w:trPr>
            <w:tc>
              <w:tcPr>
                <w:tcW w:w="508" w:type="dxa"/>
                <w:noWrap/>
                <w:hideMark/>
              </w:tcPr>
              <w:p w14:paraId="6FB79CF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587" w:type="dxa"/>
                <w:noWrap/>
                <w:hideMark/>
              </w:tcPr>
              <w:p w14:paraId="720DC43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個数</w:t>
                </w:r>
              </w:p>
            </w:tc>
            <w:tc>
              <w:tcPr>
                <w:tcW w:w="1617" w:type="dxa"/>
                <w:noWrap/>
                <w:hideMark/>
              </w:tcPr>
              <w:p w14:paraId="152E329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quantity</w:t>
                </w:r>
              </w:p>
            </w:tc>
            <w:tc>
              <w:tcPr>
                <w:tcW w:w="1218" w:type="dxa"/>
                <w:noWrap/>
                <w:hideMark/>
              </w:tcPr>
              <w:p w14:paraId="2857FAB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5239FDD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4,0</w:t>
                </w:r>
              </w:p>
            </w:tc>
            <w:tc>
              <w:tcPr>
                <w:tcW w:w="1561" w:type="dxa"/>
                <w:noWrap/>
                <w:hideMark/>
              </w:tcPr>
              <w:p w14:paraId="15CD211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835" w:type="dxa"/>
                <w:hideMark/>
              </w:tcPr>
              <w:p w14:paraId="797C2BD9"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BD58DF" w14:textId="77777777" w:rsidTr="00E0370F">
            <w:trPr>
              <w:trHeight w:val="660"/>
            </w:trPr>
            <w:tc>
              <w:tcPr>
                <w:tcW w:w="508" w:type="dxa"/>
                <w:noWrap/>
                <w:hideMark/>
              </w:tcPr>
              <w:p w14:paraId="61022E7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587" w:type="dxa"/>
                <w:noWrap/>
                <w:hideMark/>
              </w:tcPr>
              <w:p w14:paraId="2BBD4ED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注文ID</w:t>
                </w:r>
              </w:p>
            </w:tc>
            <w:tc>
              <w:tcPr>
                <w:tcW w:w="1617" w:type="dxa"/>
                <w:noWrap/>
                <w:hideMark/>
              </w:tcPr>
              <w:p w14:paraId="18857BA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order_id</w:t>
                </w:r>
                <w:proofErr w:type="spellEnd"/>
              </w:p>
            </w:tc>
            <w:tc>
              <w:tcPr>
                <w:tcW w:w="1218" w:type="dxa"/>
                <w:noWrap/>
                <w:hideMark/>
              </w:tcPr>
              <w:p w14:paraId="53E458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7A2338B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344433C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37841F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orders(id)</w:t>
                </w:r>
              </w:p>
            </w:tc>
          </w:tr>
          <w:tr w:rsidR="009030DD" w:rsidRPr="00E0370F" w14:paraId="5F3548AC" w14:textId="77777777" w:rsidTr="00E0370F">
            <w:trPr>
              <w:trHeight w:val="660"/>
            </w:trPr>
            <w:tc>
              <w:tcPr>
                <w:tcW w:w="508" w:type="dxa"/>
                <w:noWrap/>
                <w:hideMark/>
              </w:tcPr>
              <w:p w14:paraId="15073B8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587" w:type="dxa"/>
                <w:noWrap/>
                <w:hideMark/>
              </w:tcPr>
              <w:p w14:paraId="51828B3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商品ID</w:t>
                </w:r>
              </w:p>
            </w:tc>
            <w:tc>
              <w:tcPr>
                <w:tcW w:w="1617" w:type="dxa"/>
                <w:noWrap/>
                <w:hideMark/>
              </w:tcPr>
              <w:p w14:paraId="1822D4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item_id</w:t>
                </w:r>
                <w:proofErr w:type="spellEnd"/>
              </w:p>
            </w:tc>
            <w:tc>
              <w:tcPr>
                <w:tcW w:w="1218" w:type="dxa"/>
                <w:noWrap/>
                <w:hideMark/>
              </w:tcPr>
              <w:p w14:paraId="0B2C183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735" w:type="dxa"/>
                <w:noWrap/>
                <w:hideMark/>
              </w:tcPr>
              <w:p w14:paraId="35A98E0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561" w:type="dxa"/>
                <w:hideMark/>
              </w:tcPr>
              <w:p w14:paraId="44BAAE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835" w:type="dxa"/>
                <w:hideMark/>
              </w:tcPr>
              <w:p w14:paraId="48C596C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REFERENCES items(id)</w:t>
                </w:r>
              </w:p>
            </w:tc>
          </w:tr>
          <w:tr w:rsidR="0047251D" w:rsidRPr="00E0370F" w14:paraId="6A90EE23" w14:textId="77777777" w:rsidTr="00E0370F">
            <w:trPr>
              <w:trHeight w:val="660"/>
            </w:trPr>
            <w:tc>
              <w:tcPr>
                <w:tcW w:w="508" w:type="dxa"/>
                <w:noWrap/>
              </w:tcPr>
              <w:p w14:paraId="1A31D12B"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5</w:t>
                </w:r>
              </w:p>
            </w:tc>
            <w:tc>
              <w:tcPr>
                <w:tcW w:w="1587" w:type="dxa"/>
                <w:noWrap/>
              </w:tcPr>
              <w:p w14:paraId="04321A91"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販売単価</w:t>
                </w:r>
              </w:p>
            </w:tc>
            <w:tc>
              <w:tcPr>
                <w:tcW w:w="1617" w:type="dxa"/>
                <w:noWrap/>
              </w:tcPr>
              <w:p w14:paraId="1131EC25"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price</w:t>
                </w:r>
              </w:p>
            </w:tc>
            <w:tc>
              <w:tcPr>
                <w:tcW w:w="1218" w:type="dxa"/>
                <w:noWrap/>
              </w:tcPr>
              <w:p w14:paraId="433CF526"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735" w:type="dxa"/>
                <w:noWrap/>
              </w:tcPr>
              <w:p w14:paraId="14958501" w14:textId="77777777" w:rsidR="0047251D" w:rsidRPr="00E0370F" w:rsidRDefault="0047251D" w:rsidP="0047251D">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7,0</w:t>
                </w:r>
              </w:p>
            </w:tc>
            <w:tc>
              <w:tcPr>
                <w:tcW w:w="1561" w:type="dxa"/>
              </w:tcPr>
              <w:p w14:paraId="471C34CE" w14:textId="77777777" w:rsidR="0047251D" w:rsidRPr="00E0370F" w:rsidRDefault="0047251D" w:rsidP="0047251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NOT NULL</w:t>
                </w:r>
              </w:p>
            </w:tc>
            <w:tc>
              <w:tcPr>
                <w:tcW w:w="2835" w:type="dxa"/>
              </w:tcPr>
              <w:p w14:paraId="20229A94" w14:textId="77777777" w:rsidR="0047251D" w:rsidRPr="00E0370F" w:rsidRDefault="002F576E" w:rsidP="0047251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kern w:val="0"/>
                    <w:sz w:val="18"/>
                    <w:szCs w:val="18"/>
                  </w:rPr>
                  <w:t>-</w:t>
                </w:r>
              </w:p>
            </w:tc>
          </w:tr>
        </w:tbl>
        <w:p w14:paraId="550CB4C4" w14:textId="77777777" w:rsidR="009030DD" w:rsidRDefault="009030DD">
          <w:pPr>
            <w:widowControl/>
            <w:spacing w:line="240" w:lineRule="auto"/>
            <w:ind w:leftChars="0" w:left="0"/>
            <w:jc w:val="left"/>
          </w:pPr>
          <w:r>
            <w:br w:type="page"/>
          </w:r>
        </w:p>
        <w:p w14:paraId="637FAD4D" w14:textId="77777777" w:rsidR="009030DD" w:rsidRDefault="009030DD" w:rsidP="00452CB2">
          <w:pPr>
            <w:ind w:left="840"/>
          </w:pPr>
        </w:p>
        <w:p w14:paraId="3428449B" w14:textId="77777777" w:rsidR="009030DD" w:rsidRDefault="009030DD" w:rsidP="009030DD">
          <w:pPr>
            <w:ind w:left="840"/>
          </w:pPr>
          <w:r>
            <w:rPr>
              <w:rFonts w:hint="eastAsia"/>
            </w:rPr>
            <w:t>e.会員テ</w:t>
          </w:r>
          <w:r w:rsidR="002F576E">
            <w:rPr>
              <w:rFonts w:hint="eastAsia"/>
            </w:rPr>
            <w:t>-</w:t>
          </w:r>
          <w:r>
            <w:rPr>
              <w:rFonts w:hint="eastAsia"/>
            </w:rPr>
            <w:t>ブル</w:t>
          </w:r>
        </w:p>
        <w:p w14:paraId="07DCBBCA" w14:textId="77777777" w:rsidR="009030DD" w:rsidRDefault="009030DD" w:rsidP="009030DD">
          <w:pPr>
            <w:ind w:left="840" w:firstLineChars="100" w:firstLine="210"/>
          </w:pPr>
          <w:r>
            <w:rPr>
              <w:rFonts w:hint="eastAsia"/>
            </w:rPr>
            <w:t>テ</w:t>
          </w:r>
          <w:r w:rsidR="002F576E">
            <w:rPr>
              <w:rFonts w:hint="eastAsia"/>
            </w:rPr>
            <w:t>-</w:t>
          </w:r>
          <w:r>
            <w:rPr>
              <w:rFonts w:hint="eastAsia"/>
            </w:rPr>
            <w:t>ブル名(論理名)：会員テ</w:t>
          </w:r>
          <w:r w:rsidR="002F576E">
            <w:rPr>
              <w:rFonts w:hint="eastAsia"/>
            </w:rPr>
            <w:t>-</w:t>
          </w:r>
          <w:r>
            <w:rPr>
              <w:rFonts w:hint="eastAsia"/>
            </w:rPr>
            <w:t>ブル</w:t>
          </w:r>
        </w:p>
        <w:p w14:paraId="3A1CE0D1" w14:textId="77777777" w:rsidR="009030DD" w:rsidRDefault="009030DD" w:rsidP="009030DD">
          <w:pPr>
            <w:ind w:left="840" w:firstLineChars="100" w:firstLine="210"/>
          </w:pPr>
          <w:r>
            <w:rPr>
              <w:rFonts w:hint="eastAsia"/>
            </w:rPr>
            <w:t>テ</w:t>
          </w:r>
          <w:r w:rsidR="002F576E">
            <w:rPr>
              <w:rFonts w:hint="eastAsia"/>
            </w:rPr>
            <w:t>-</w:t>
          </w:r>
          <w:r>
            <w:rPr>
              <w:rFonts w:hint="eastAsia"/>
            </w:rPr>
            <w:t>ブル名(物理名)：</w:t>
          </w:r>
          <w:r>
            <w:rPr>
              <w:rFonts w:eastAsiaTheme="minorHAnsi" w:cs="ＭＳ Ｐゴシック" w:hint="eastAsia"/>
              <w:color w:val="000000"/>
              <w:kern w:val="0"/>
              <w:szCs w:val="18"/>
            </w:rPr>
            <w:t>users</w:t>
          </w:r>
        </w:p>
        <w:p w14:paraId="00E980C1" w14:textId="77777777" w:rsidR="009030DD" w:rsidRDefault="009030DD" w:rsidP="009030DD">
          <w:pPr>
            <w:ind w:left="840" w:firstLineChars="100" w:firstLine="210"/>
          </w:pPr>
          <w:r>
            <w:rPr>
              <w:rFonts w:hint="eastAsia"/>
            </w:rPr>
            <w:t>利用用途：会員情報を管理する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9030DD" w:rsidRPr="00E0370F" w14:paraId="5146A03B" w14:textId="77777777" w:rsidTr="00E0370F">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18FD22E3"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42302FD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4DA8141F"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4418D6A8" w14:textId="77777777" w:rsidR="009030DD" w:rsidRPr="00E0370F" w:rsidRDefault="000F63C8"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009030DD"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07EFCC5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157FE3C1"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6512007"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9030DD" w:rsidRPr="00E0370F" w14:paraId="70A79754" w14:textId="77777777" w:rsidTr="00E0370F">
            <w:trPr>
              <w:trHeight w:val="20"/>
            </w:trPr>
            <w:tc>
              <w:tcPr>
                <w:tcW w:w="508" w:type="dxa"/>
                <w:noWrap/>
                <w:hideMark/>
              </w:tcPr>
              <w:p w14:paraId="1D7DE2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482" w:type="dxa"/>
                <w:noWrap/>
                <w:hideMark/>
              </w:tcPr>
              <w:p w14:paraId="016D1E1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会員ID</w:t>
                </w:r>
              </w:p>
            </w:tc>
            <w:tc>
              <w:tcPr>
                <w:tcW w:w="1940" w:type="dxa"/>
                <w:noWrap/>
                <w:hideMark/>
              </w:tcPr>
              <w:p w14:paraId="522881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id</w:t>
                </w:r>
              </w:p>
            </w:tc>
            <w:tc>
              <w:tcPr>
                <w:tcW w:w="1420" w:type="dxa"/>
                <w:noWrap/>
                <w:hideMark/>
              </w:tcPr>
              <w:p w14:paraId="76FBB10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0C28BEB"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6,0</w:t>
                </w:r>
              </w:p>
            </w:tc>
            <w:tc>
              <w:tcPr>
                <w:tcW w:w="1680" w:type="dxa"/>
                <w:noWrap/>
                <w:hideMark/>
              </w:tcPr>
              <w:p w14:paraId="327E895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hideMark/>
              </w:tcPr>
              <w:p w14:paraId="3B66C53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9030DD" w:rsidRPr="00E0370F" w14:paraId="3162140B" w14:textId="77777777" w:rsidTr="00E0370F">
            <w:trPr>
              <w:trHeight w:val="20"/>
            </w:trPr>
            <w:tc>
              <w:tcPr>
                <w:tcW w:w="508" w:type="dxa"/>
                <w:noWrap/>
                <w:hideMark/>
              </w:tcPr>
              <w:p w14:paraId="68656A0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482" w:type="dxa"/>
                <w:noWrap/>
                <w:hideMark/>
              </w:tcPr>
              <w:p w14:paraId="15A05ED7"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メールアドレス</w:t>
                </w:r>
              </w:p>
            </w:tc>
            <w:tc>
              <w:tcPr>
                <w:tcW w:w="1940" w:type="dxa"/>
                <w:noWrap/>
                <w:hideMark/>
              </w:tcPr>
              <w:p w14:paraId="4463139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email</w:t>
                </w:r>
              </w:p>
            </w:tc>
            <w:tc>
              <w:tcPr>
                <w:tcW w:w="1420" w:type="dxa"/>
                <w:noWrap/>
                <w:hideMark/>
              </w:tcPr>
              <w:p w14:paraId="27F3EF5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543086E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256</w:t>
                </w:r>
              </w:p>
            </w:tc>
            <w:tc>
              <w:tcPr>
                <w:tcW w:w="1680" w:type="dxa"/>
                <w:hideMark/>
              </w:tcPr>
              <w:p w14:paraId="64B470FC" w14:textId="77777777" w:rsidR="00EB1914" w:rsidRDefault="00EB1914"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B1914">
                  <w:rPr>
                    <w:rFonts w:asciiTheme="minorEastAsia" w:hAnsiTheme="minorEastAsia" w:cs="ＭＳ Ｐゴシック"/>
                    <w:color w:val="000000" w:themeColor="text1"/>
                    <w:kern w:val="0"/>
                    <w:sz w:val="18"/>
                    <w:szCs w:val="18"/>
                  </w:rPr>
                  <w:t>UNIQUE</w:t>
                </w:r>
                <w:r w:rsidRPr="00EB1914">
                  <w:rPr>
                    <w:rFonts w:asciiTheme="minorEastAsia" w:hAnsiTheme="minorEastAsia" w:cs="ＭＳ Ｐゴシック" w:hint="eastAsia"/>
                    <w:color w:val="000000" w:themeColor="text1"/>
                    <w:kern w:val="0"/>
                    <w:sz w:val="18"/>
                    <w:szCs w:val="18"/>
                  </w:rPr>
                  <w:t xml:space="preserve"> </w:t>
                </w:r>
              </w:p>
              <w:p w14:paraId="795F534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90BB66B"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042C5EBB" w14:textId="77777777" w:rsidTr="00E0370F">
            <w:trPr>
              <w:trHeight w:val="20"/>
            </w:trPr>
            <w:tc>
              <w:tcPr>
                <w:tcW w:w="508" w:type="dxa"/>
                <w:noWrap/>
                <w:hideMark/>
              </w:tcPr>
              <w:p w14:paraId="1AA7B66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482" w:type="dxa"/>
                <w:noWrap/>
                <w:hideMark/>
              </w:tcPr>
              <w:p w14:paraId="2F0E3191" w14:textId="77777777" w:rsidR="009030DD" w:rsidRPr="00E0370F" w:rsidRDefault="00C666B6"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パスワード</w:t>
                </w:r>
              </w:p>
            </w:tc>
            <w:tc>
              <w:tcPr>
                <w:tcW w:w="1940" w:type="dxa"/>
                <w:noWrap/>
                <w:hideMark/>
              </w:tcPr>
              <w:p w14:paraId="4E90437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password</w:t>
                </w:r>
              </w:p>
            </w:tc>
            <w:tc>
              <w:tcPr>
                <w:tcW w:w="1420" w:type="dxa"/>
                <w:noWrap/>
                <w:hideMark/>
              </w:tcPr>
              <w:p w14:paraId="0F792A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365FB35C"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16</w:t>
                </w:r>
              </w:p>
            </w:tc>
            <w:tc>
              <w:tcPr>
                <w:tcW w:w="1680" w:type="dxa"/>
                <w:noWrap/>
                <w:hideMark/>
              </w:tcPr>
              <w:p w14:paraId="1070A1D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4BFEAC7F"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62CAA893" w14:textId="77777777" w:rsidTr="00E0370F">
            <w:trPr>
              <w:trHeight w:val="20"/>
            </w:trPr>
            <w:tc>
              <w:tcPr>
                <w:tcW w:w="508" w:type="dxa"/>
                <w:noWrap/>
                <w:hideMark/>
              </w:tcPr>
              <w:p w14:paraId="353AD0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482" w:type="dxa"/>
                <w:noWrap/>
                <w:hideMark/>
              </w:tcPr>
              <w:p w14:paraId="2C520B1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氏名</w:t>
                </w:r>
              </w:p>
            </w:tc>
            <w:tc>
              <w:tcPr>
                <w:tcW w:w="1940" w:type="dxa"/>
                <w:noWrap/>
                <w:hideMark/>
              </w:tcPr>
              <w:p w14:paraId="627F838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name</w:t>
                </w:r>
              </w:p>
            </w:tc>
            <w:tc>
              <w:tcPr>
                <w:tcW w:w="1420" w:type="dxa"/>
                <w:noWrap/>
                <w:hideMark/>
              </w:tcPr>
              <w:p w14:paraId="50E5077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7D5D2A8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30</w:t>
                </w:r>
              </w:p>
            </w:tc>
            <w:tc>
              <w:tcPr>
                <w:tcW w:w="1680" w:type="dxa"/>
                <w:noWrap/>
                <w:hideMark/>
              </w:tcPr>
              <w:p w14:paraId="7A34D73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5830CA3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109CB358" w14:textId="77777777" w:rsidTr="00E0370F">
            <w:trPr>
              <w:trHeight w:val="20"/>
            </w:trPr>
            <w:tc>
              <w:tcPr>
                <w:tcW w:w="508" w:type="dxa"/>
                <w:noWrap/>
                <w:hideMark/>
              </w:tcPr>
              <w:p w14:paraId="13B1EE4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482" w:type="dxa"/>
                <w:noWrap/>
                <w:hideMark/>
              </w:tcPr>
              <w:p w14:paraId="2C0E588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郵便番号</w:t>
                </w:r>
              </w:p>
            </w:tc>
            <w:tc>
              <w:tcPr>
                <w:tcW w:w="1940" w:type="dxa"/>
                <w:noWrap/>
                <w:hideMark/>
              </w:tcPr>
              <w:p w14:paraId="3D672B3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postal_code</w:t>
                </w:r>
                <w:proofErr w:type="spellEnd"/>
              </w:p>
            </w:tc>
            <w:tc>
              <w:tcPr>
                <w:tcW w:w="1420" w:type="dxa"/>
                <w:noWrap/>
                <w:hideMark/>
              </w:tcPr>
              <w:p w14:paraId="39F2376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440A0A"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680" w:type="dxa"/>
                <w:noWrap/>
                <w:hideMark/>
              </w:tcPr>
              <w:p w14:paraId="7941EE2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15979A5" w14:textId="77777777" w:rsidR="009030DD" w:rsidRPr="00E0370F" w:rsidRDefault="002F576E"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r>
          <w:tr w:rsidR="009030DD" w:rsidRPr="00E0370F" w14:paraId="129B144C" w14:textId="77777777" w:rsidTr="00E0370F">
            <w:trPr>
              <w:trHeight w:val="20"/>
            </w:trPr>
            <w:tc>
              <w:tcPr>
                <w:tcW w:w="508" w:type="dxa"/>
                <w:noWrap/>
                <w:hideMark/>
              </w:tcPr>
              <w:p w14:paraId="6698E8F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6</w:t>
                </w:r>
              </w:p>
            </w:tc>
            <w:tc>
              <w:tcPr>
                <w:tcW w:w="1482" w:type="dxa"/>
                <w:noWrap/>
                <w:hideMark/>
              </w:tcPr>
              <w:p w14:paraId="132D6BAD"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住所</w:t>
                </w:r>
              </w:p>
            </w:tc>
            <w:tc>
              <w:tcPr>
                <w:tcW w:w="1940" w:type="dxa"/>
                <w:noWrap/>
                <w:hideMark/>
              </w:tcPr>
              <w:p w14:paraId="5088849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address</w:t>
                </w:r>
              </w:p>
            </w:tc>
            <w:tc>
              <w:tcPr>
                <w:tcW w:w="1420" w:type="dxa"/>
                <w:noWrap/>
                <w:hideMark/>
              </w:tcPr>
              <w:p w14:paraId="20529BC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C2EC06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150</w:t>
                </w:r>
              </w:p>
            </w:tc>
            <w:tc>
              <w:tcPr>
                <w:tcW w:w="1680" w:type="dxa"/>
                <w:noWrap/>
                <w:hideMark/>
              </w:tcPr>
              <w:p w14:paraId="48977E6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76D98A4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桁数の単位はByteではなく文字数(Char)</w:t>
                </w:r>
              </w:p>
            </w:tc>
          </w:tr>
          <w:tr w:rsidR="009030DD" w:rsidRPr="00E0370F" w14:paraId="624D7C86" w14:textId="77777777" w:rsidTr="00E0370F">
            <w:trPr>
              <w:trHeight w:val="20"/>
            </w:trPr>
            <w:tc>
              <w:tcPr>
                <w:tcW w:w="508" w:type="dxa"/>
                <w:noWrap/>
                <w:hideMark/>
              </w:tcPr>
              <w:p w14:paraId="6266722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7</w:t>
                </w:r>
              </w:p>
            </w:tc>
            <w:tc>
              <w:tcPr>
                <w:tcW w:w="1482" w:type="dxa"/>
                <w:noWrap/>
                <w:hideMark/>
              </w:tcPr>
              <w:p w14:paraId="0F3684D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w:t>
                </w:r>
              </w:p>
            </w:tc>
            <w:tc>
              <w:tcPr>
                <w:tcW w:w="1940" w:type="dxa"/>
                <w:noWrap/>
                <w:hideMark/>
              </w:tcPr>
              <w:p w14:paraId="3992B57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phone_number</w:t>
                </w:r>
                <w:proofErr w:type="spellEnd"/>
              </w:p>
            </w:tc>
            <w:tc>
              <w:tcPr>
                <w:tcW w:w="1420" w:type="dxa"/>
                <w:noWrap/>
                <w:hideMark/>
              </w:tcPr>
              <w:p w14:paraId="4C48B17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noWrap/>
                <w:hideMark/>
              </w:tcPr>
              <w:p w14:paraId="1BCDA35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11</w:t>
                </w:r>
              </w:p>
            </w:tc>
            <w:tc>
              <w:tcPr>
                <w:tcW w:w="1680" w:type="dxa"/>
                <w:noWrap/>
                <w:hideMark/>
              </w:tcPr>
              <w:p w14:paraId="3AFEEF8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6138FCF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電話番号に「</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(ハイフン)」は含まない。</w:t>
                </w:r>
              </w:p>
            </w:tc>
          </w:tr>
          <w:tr w:rsidR="009030DD" w:rsidRPr="00E0370F" w14:paraId="075E742D" w14:textId="77777777" w:rsidTr="00E0370F">
            <w:trPr>
              <w:trHeight w:val="20"/>
            </w:trPr>
            <w:tc>
              <w:tcPr>
                <w:tcW w:w="508" w:type="dxa"/>
                <w:noWrap/>
                <w:hideMark/>
              </w:tcPr>
              <w:p w14:paraId="51AF16F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8</w:t>
                </w:r>
              </w:p>
            </w:tc>
            <w:tc>
              <w:tcPr>
                <w:tcW w:w="1482" w:type="dxa"/>
                <w:noWrap/>
                <w:hideMark/>
              </w:tcPr>
              <w:p w14:paraId="4511E0D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権限</w:t>
                </w:r>
              </w:p>
            </w:tc>
            <w:tc>
              <w:tcPr>
                <w:tcW w:w="1940" w:type="dxa"/>
                <w:noWrap/>
                <w:hideMark/>
              </w:tcPr>
              <w:p w14:paraId="59EB9EC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authority</w:t>
                </w:r>
              </w:p>
            </w:tc>
            <w:tc>
              <w:tcPr>
                <w:tcW w:w="1420" w:type="dxa"/>
                <w:noWrap/>
                <w:hideMark/>
              </w:tcPr>
              <w:p w14:paraId="3F3615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18DA088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7F84DE9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p>
            </w:tc>
            <w:tc>
              <w:tcPr>
                <w:tcW w:w="2781" w:type="dxa"/>
                <w:hideMark/>
              </w:tcPr>
              <w:p w14:paraId="275BC9E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ユ</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ザの権限を保存</w:t>
                </w:r>
                <w:r w:rsidRPr="00E0370F">
                  <w:rPr>
                    <w:rFonts w:asciiTheme="minorEastAsia" w:hAnsiTheme="minorEastAsia" w:cs="ＭＳ Ｐゴシック" w:hint="eastAsia"/>
                    <w:color w:val="000000" w:themeColor="text1"/>
                    <w:kern w:val="0"/>
                    <w:sz w:val="18"/>
                    <w:szCs w:val="18"/>
                  </w:rPr>
                  <w:br/>
                  <w:t xml:space="preserve">　0：システム管理者</w:t>
                </w:r>
                <w:r w:rsidRPr="00E0370F">
                  <w:rPr>
                    <w:rFonts w:asciiTheme="minorEastAsia" w:hAnsiTheme="minorEastAsia" w:cs="ＭＳ Ｐゴシック" w:hint="eastAsia"/>
                    <w:color w:val="000000" w:themeColor="text1"/>
                    <w:kern w:val="0"/>
                    <w:sz w:val="18"/>
                    <w:szCs w:val="18"/>
                  </w:rPr>
                  <w:br/>
                  <w:t xml:space="preserve">　1：運用管理者</w:t>
                </w:r>
                <w:r w:rsidRPr="00E0370F">
                  <w:rPr>
                    <w:rFonts w:asciiTheme="minorEastAsia" w:hAnsiTheme="minorEastAsia" w:cs="ＭＳ Ｐゴシック" w:hint="eastAsia"/>
                    <w:color w:val="000000" w:themeColor="text1"/>
                    <w:kern w:val="0"/>
                    <w:sz w:val="18"/>
                    <w:szCs w:val="18"/>
                  </w:rPr>
                  <w:br/>
                  <w:t xml:space="preserve">　2：一般会員</w:t>
                </w:r>
              </w:p>
            </w:tc>
          </w:tr>
          <w:tr w:rsidR="009030DD" w:rsidRPr="00E0370F" w14:paraId="10144312" w14:textId="77777777" w:rsidTr="00E0370F">
            <w:trPr>
              <w:trHeight w:val="20"/>
            </w:trPr>
            <w:tc>
              <w:tcPr>
                <w:tcW w:w="508" w:type="dxa"/>
                <w:noWrap/>
                <w:hideMark/>
              </w:tcPr>
              <w:p w14:paraId="4D9B851D" w14:textId="77777777" w:rsidR="009030DD" w:rsidRPr="00E0370F" w:rsidRDefault="0047251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9</w:t>
                </w:r>
              </w:p>
            </w:tc>
            <w:tc>
              <w:tcPr>
                <w:tcW w:w="1482" w:type="dxa"/>
                <w:noWrap/>
                <w:hideMark/>
              </w:tcPr>
              <w:p w14:paraId="624E8E29"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削除フラグ</w:t>
                </w:r>
              </w:p>
            </w:tc>
            <w:tc>
              <w:tcPr>
                <w:tcW w:w="1940" w:type="dxa"/>
                <w:noWrap/>
                <w:hideMark/>
              </w:tcPr>
              <w:p w14:paraId="7AB0B8E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delete_flag</w:t>
                </w:r>
                <w:proofErr w:type="spellEnd"/>
              </w:p>
            </w:tc>
            <w:tc>
              <w:tcPr>
                <w:tcW w:w="1420" w:type="dxa"/>
                <w:noWrap/>
                <w:hideMark/>
              </w:tcPr>
              <w:p w14:paraId="68B3238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NUMBER</w:t>
                </w:r>
              </w:p>
            </w:tc>
            <w:tc>
              <w:tcPr>
                <w:tcW w:w="630" w:type="dxa"/>
                <w:noWrap/>
                <w:hideMark/>
              </w:tcPr>
              <w:p w14:paraId="3B65E9C0"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1,0</w:t>
                </w:r>
              </w:p>
            </w:tc>
            <w:tc>
              <w:tcPr>
                <w:tcW w:w="1680" w:type="dxa"/>
                <w:hideMark/>
              </w:tcPr>
              <w:p w14:paraId="4FC5351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5B92214C"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ドの状態を保存</w:t>
                </w:r>
                <w:r w:rsidRPr="00E0370F">
                  <w:rPr>
                    <w:rFonts w:asciiTheme="minorEastAsia" w:hAnsiTheme="minorEastAsia" w:cs="ＭＳ Ｐゴシック" w:hint="eastAsia"/>
                    <w:color w:val="000000" w:themeColor="text1"/>
                    <w:kern w:val="0"/>
                    <w:sz w:val="18"/>
                    <w:szCs w:val="18"/>
                  </w:rPr>
                  <w:br/>
                  <w:t xml:space="preserve">　0：未削除(参照可能)</w:t>
                </w:r>
                <w:r w:rsidRPr="00E0370F">
                  <w:rPr>
                    <w:rFonts w:asciiTheme="minorEastAsia" w:hAnsiTheme="minorEastAsia" w:cs="ＭＳ Ｐゴシック" w:hint="eastAsia"/>
                    <w:color w:val="000000" w:themeColor="text1"/>
                    <w:kern w:val="0"/>
                    <w:sz w:val="18"/>
                    <w:szCs w:val="18"/>
                  </w:rPr>
                  <w:br/>
                  <w:t xml:space="preserve">　1：削除済み(参照不可)</w:t>
                </w:r>
                <w:r w:rsidRPr="00E0370F">
                  <w:rPr>
                    <w:rFonts w:asciiTheme="minorEastAsia" w:hAnsiTheme="minorEastAsia" w:cs="ＭＳ Ｐゴシック" w:hint="eastAsia"/>
                    <w:color w:val="000000" w:themeColor="text1"/>
                    <w:kern w:val="0"/>
                    <w:sz w:val="18"/>
                    <w:szCs w:val="18"/>
                  </w:rPr>
                  <w:br/>
                  <w:t>・初期値：0</w:t>
                </w:r>
              </w:p>
            </w:tc>
          </w:tr>
          <w:tr w:rsidR="009030DD" w:rsidRPr="00E0370F" w14:paraId="019A3496" w14:textId="77777777" w:rsidTr="00E0370F">
            <w:trPr>
              <w:trHeight w:val="20"/>
            </w:trPr>
            <w:tc>
              <w:tcPr>
                <w:tcW w:w="508" w:type="dxa"/>
                <w:noWrap/>
                <w:hideMark/>
              </w:tcPr>
              <w:p w14:paraId="745DB093" w14:textId="77777777" w:rsidR="009030DD" w:rsidRPr="00E0370F" w:rsidRDefault="009030DD" w:rsidP="0047251D">
                <w:pPr>
                  <w:widowControl/>
                  <w:wordWrap w:val="0"/>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r w:rsidR="0047251D">
                  <w:rPr>
                    <w:rFonts w:asciiTheme="minorEastAsia" w:hAnsiTheme="minorEastAsia" w:cs="ＭＳ Ｐゴシック"/>
                    <w:color w:val="000000" w:themeColor="text1"/>
                    <w:kern w:val="0"/>
                    <w:sz w:val="18"/>
                    <w:szCs w:val="18"/>
                  </w:rPr>
                  <w:t>0</w:t>
                </w:r>
              </w:p>
            </w:tc>
            <w:tc>
              <w:tcPr>
                <w:tcW w:w="1482" w:type="dxa"/>
                <w:noWrap/>
                <w:hideMark/>
              </w:tcPr>
              <w:p w14:paraId="494BE99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登録日時</w:t>
                </w:r>
              </w:p>
            </w:tc>
            <w:tc>
              <w:tcPr>
                <w:tcW w:w="1940" w:type="dxa"/>
                <w:noWrap/>
                <w:hideMark/>
              </w:tcPr>
              <w:p w14:paraId="004D3F2B"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insert_date</w:t>
                </w:r>
                <w:proofErr w:type="spellEnd"/>
              </w:p>
            </w:tc>
            <w:tc>
              <w:tcPr>
                <w:tcW w:w="1420" w:type="dxa"/>
                <w:noWrap/>
                <w:hideMark/>
              </w:tcPr>
              <w:p w14:paraId="2E7D0B05"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DATE</w:t>
                </w:r>
              </w:p>
            </w:tc>
            <w:tc>
              <w:tcPr>
                <w:tcW w:w="630" w:type="dxa"/>
                <w:noWrap/>
                <w:hideMark/>
              </w:tcPr>
              <w:p w14:paraId="0E1C93B7" w14:textId="77777777" w:rsidR="009030DD" w:rsidRPr="00E0370F" w:rsidRDefault="002F576E"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w:t>
                </w:r>
              </w:p>
            </w:tc>
            <w:tc>
              <w:tcPr>
                <w:tcW w:w="1680" w:type="dxa"/>
                <w:hideMark/>
              </w:tcPr>
              <w:p w14:paraId="795B8D9F"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DEFAULT</w:t>
                </w:r>
                <w:r w:rsidRPr="00E0370F">
                  <w:rPr>
                    <w:rFonts w:asciiTheme="minorEastAsia" w:hAnsiTheme="minorEastAsia" w:cs="ＭＳ Ｐゴシック" w:hint="eastAsia"/>
                    <w:color w:val="000000" w:themeColor="text1"/>
                    <w:kern w:val="0"/>
                    <w:sz w:val="18"/>
                    <w:szCs w:val="18"/>
                  </w:rPr>
                  <w:br/>
                  <w:t>NOT NULL</w:t>
                </w:r>
              </w:p>
            </w:tc>
            <w:tc>
              <w:tcPr>
                <w:tcW w:w="2781" w:type="dxa"/>
                <w:hideMark/>
              </w:tcPr>
              <w:p w14:paraId="48550B2A"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レコ</w:t>
                </w:r>
                <w:r w:rsidR="002F576E">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ド登録時の日時を保存</w:t>
                </w:r>
                <w:r w:rsidRPr="00E0370F">
                  <w:rPr>
                    <w:rFonts w:asciiTheme="minorEastAsia" w:hAnsiTheme="minorEastAsia" w:cs="ＭＳ Ｐゴシック" w:hint="eastAsia"/>
                    <w:color w:val="000000" w:themeColor="text1"/>
                    <w:kern w:val="0"/>
                    <w:sz w:val="18"/>
                    <w:szCs w:val="18"/>
                  </w:rPr>
                  <w:br/>
                  <w:t>初期値：SYSDATE</w:t>
                </w:r>
              </w:p>
            </w:tc>
          </w:tr>
        </w:tbl>
        <w:p w14:paraId="13E0084E" w14:textId="0952C765" w:rsidR="00C90BCB" w:rsidRDefault="00C90BCB">
          <w:pPr>
            <w:widowControl/>
            <w:spacing w:line="240" w:lineRule="auto"/>
            <w:ind w:leftChars="0" w:left="0"/>
            <w:jc w:val="left"/>
          </w:pPr>
          <w:r>
            <w:br w:type="page"/>
          </w:r>
        </w:p>
        <w:p w14:paraId="7C1434DA" w14:textId="29F28791" w:rsidR="004140E1" w:rsidRPr="004140E1" w:rsidRDefault="004140E1" w:rsidP="004140E1">
          <w:pPr>
            <w:ind w:left="840"/>
            <w:rPr>
              <w:shd w:val="clear" w:color="auto" w:fill="4BACC6" w:themeFill="accent5"/>
            </w:rPr>
          </w:pPr>
          <w:r w:rsidRPr="004140E1">
            <w:rPr>
              <w:shd w:val="clear" w:color="auto" w:fill="4BACC6" w:themeFill="accent5"/>
            </w:rPr>
            <w:lastRenderedPageBreak/>
            <w:t>f</w:t>
          </w:r>
          <w:r w:rsidR="005B7A03">
            <w:rPr>
              <w:rFonts w:hint="eastAsia"/>
              <w:shd w:val="clear" w:color="auto" w:fill="4BACC6" w:themeFill="accent5"/>
            </w:rPr>
            <w:t>.お気に入り</w:t>
          </w:r>
          <w:r w:rsidRPr="004140E1">
            <w:rPr>
              <w:rFonts w:hint="eastAsia"/>
              <w:shd w:val="clear" w:color="auto" w:fill="4BACC6" w:themeFill="accent5"/>
            </w:rPr>
            <w:t>テ-ブル</w:t>
          </w:r>
        </w:p>
        <w:p w14:paraId="2E3C9206" w14:textId="24D6D8A9"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テ-ブル名(論理名)：</w:t>
          </w:r>
          <w:r w:rsidR="005B7A03">
            <w:rPr>
              <w:rFonts w:hint="eastAsia"/>
              <w:shd w:val="clear" w:color="auto" w:fill="4BACC6" w:themeFill="accent5"/>
            </w:rPr>
            <w:t>お気に入り</w:t>
          </w:r>
          <w:r w:rsidRPr="004140E1">
            <w:rPr>
              <w:rFonts w:hint="eastAsia"/>
              <w:shd w:val="clear" w:color="auto" w:fill="4BACC6" w:themeFill="accent5"/>
            </w:rPr>
            <w:t>テ-ブル</w:t>
          </w:r>
        </w:p>
        <w:p w14:paraId="64BAA959" w14:textId="0F55F386" w:rsidR="004140E1" w:rsidRPr="004140E1" w:rsidRDefault="004140E1" w:rsidP="004140E1">
          <w:pPr>
            <w:ind w:left="840" w:firstLineChars="100" w:firstLine="210"/>
            <w:rPr>
              <w:shd w:val="clear" w:color="auto" w:fill="4BACC6" w:themeFill="accent5"/>
            </w:rPr>
          </w:pPr>
          <w:r w:rsidRPr="004140E1">
            <w:rPr>
              <w:rFonts w:hint="eastAsia"/>
              <w:shd w:val="clear" w:color="auto" w:fill="4BACC6" w:themeFill="accent5"/>
            </w:rPr>
            <w:t>テ-ブル名(物理名)：</w:t>
          </w:r>
          <w:r w:rsidR="005B7A03">
            <w:rPr>
              <w:rFonts w:eastAsiaTheme="minorHAnsi" w:cs="ＭＳ Ｐゴシック" w:hint="eastAsia"/>
              <w:color w:val="000000"/>
              <w:kern w:val="0"/>
              <w:szCs w:val="18"/>
              <w:shd w:val="clear" w:color="auto" w:fill="4BACC6" w:themeFill="accent5"/>
            </w:rPr>
            <w:t>f</w:t>
          </w:r>
          <w:r w:rsidR="00A802A7">
            <w:rPr>
              <w:rFonts w:eastAsiaTheme="minorHAnsi" w:cs="ＭＳ Ｐゴシック"/>
              <w:color w:val="000000"/>
              <w:kern w:val="0"/>
              <w:szCs w:val="18"/>
              <w:shd w:val="clear" w:color="auto" w:fill="4BACC6" w:themeFill="accent5"/>
            </w:rPr>
            <w:t>avo</w:t>
          </w:r>
          <w:r w:rsidR="005B7A03">
            <w:rPr>
              <w:rFonts w:eastAsiaTheme="minorHAnsi" w:cs="ＭＳ Ｐゴシック"/>
              <w:color w:val="000000"/>
              <w:kern w:val="0"/>
              <w:szCs w:val="18"/>
              <w:shd w:val="clear" w:color="auto" w:fill="4BACC6" w:themeFill="accent5"/>
            </w:rPr>
            <w:t>rite</w:t>
          </w:r>
          <w:r w:rsidR="00B36DE6">
            <w:rPr>
              <w:rFonts w:eastAsiaTheme="minorHAnsi" w:cs="ＭＳ Ｐゴシック" w:hint="eastAsia"/>
              <w:color w:val="000000"/>
              <w:kern w:val="0"/>
              <w:szCs w:val="18"/>
              <w:shd w:val="clear" w:color="auto" w:fill="4BACC6" w:themeFill="accent5"/>
            </w:rPr>
            <w:t>s</w:t>
          </w:r>
        </w:p>
        <w:p w14:paraId="67FFABDF" w14:textId="38F76B32" w:rsidR="004140E1" w:rsidRDefault="004140E1" w:rsidP="004140E1">
          <w:pPr>
            <w:ind w:left="840" w:firstLineChars="100" w:firstLine="210"/>
          </w:pPr>
          <w:r w:rsidRPr="004140E1">
            <w:rPr>
              <w:rFonts w:hint="eastAsia"/>
              <w:shd w:val="clear" w:color="auto" w:fill="4BACC6" w:themeFill="accent5"/>
            </w:rPr>
            <w:t>利用用途：</w:t>
          </w:r>
          <w:r w:rsidRPr="004140E1">
            <w:rPr>
              <w:shd w:val="clear" w:color="auto" w:fill="4BACC6" w:themeFill="accent5"/>
            </w:rPr>
            <w:t xml:space="preserve"> </w:t>
          </w:r>
          <w:r w:rsidR="005B7A03">
            <w:rPr>
              <w:shd w:val="clear" w:color="auto" w:fill="4BACC6" w:themeFill="accent5"/>
            </w:rPr>
            <w:t>会員ごとのお気に入り商品を管理する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4140E1" w:rsidRPr="00E0370F" w14:paraId="087D523F" w14:textId="77777777" w:rsidTr="00805462">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56718378" w14:textId="77777777" w:rsidR="004140E1" w:rsidRPr="00E0370F" w:rsidRDefault="004140E1" w:rsidP="00805462">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5BCD7D4A"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754C72E5"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0E0B46E"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7768F8B"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3A6D8816"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70A7D80" w14:textId="77777777" w:rsidR="004140E1" w:rsidRPr="00E0370F" w:rsidRDefault="004140E1" w:rsidP="00805462">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4140E1" w:rsidRPr="00E0370F" w14:paraId="0E36EE0B" w14:textId="77777777" w:rsidTr="003D7C27">
            <w:trPr>
              <w:trHeight w:val="403"/>
            </w:trPr>
            <w:tc>
              <w:tcPr>
                <w:tcW w:w="508" w:type="dxa"/>
                <w:shd w:val="clear" w:color="auto" w:fill="4BACC6" w:themeFill="accent5"/>
                <w:noWrap/>
              </w:tcPr>
              <w:p w14:paraId="4AC8FDF2" w14:textId="0B44DC88" w:rsidR="004140E1" w:rsidRPr="00E0370F" w:rsidRDefault="00FC5ED7"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1BC31C8F" w14:textId="4A4563A9" w:rsidR="004140E1" w:rsidRPr="00E0370F" w:rsidRDefault="009B2679"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お気に入りID</w:t>
                </w:r>
              </w:p>
            </w:tc>
            <w:tc>
              <w:tcPr>
                <w:tcW w:w="1940" w:type="dxa"/>
                <w:shd w:val="clear" w:color="auto" w:fill="4BACC6" w:themeFill="accent5"/>
                <w:noWrap/>
              </w:tcPr>
              <w:p w14:paraId="272B6627" w14:textId="63F5F45C" w:rsidR="004140E1" w:rsidRPr="00E0370F" w:rsidRDefault="003D7C27"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d</w:t>
                </w:r>
              </w:p>
            </w:tc>
            <w:tc>
              <w:tcPr>
                <w:tcW w:w="1420" w:type="dxa"/>
                <w:shd w:val="clear" w:color="auto" w:fill="4BACC6" w:themeFill="accent5"/>
                <w:noWrap/>
              </w:tcPr>
              <w:p w14:paraId="46FAB598" w14:textId="7BC7787A"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1B155061" w14:textId="0560E0F2" w:rsidR="004140E1" w:rsidRPr="00E0370F" w:rsidRDefault="00B52F4F" w:rsidP="00805462">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BB949A5" w14:textId="7F0C13BF"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2E4AFF75" w14:textId="58FA85E9" w:rsidR="004140E1" w:rsidRPr="00E0370F" w:rsidRDefault="005B7A03" w:rsidP="00805462">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0514491B" w14:textId="77777777" w:rsidTr="004140E1">
            <w:trPr>
              <w:trHeight w:val="20"/>
            </w:trPr>
            <w:tc>
              <w:tcPr>
                <w:tcW w:w="508" w:type="dxa"/>
                <w:shd w:val="clear" w:color="auto" w:fill="4BACC6" w:themeFill="accent5"/>
                <w:noWrap/>
              </w:tcPr>
              <w:p w14:paraId="6C56DADC" w14:textId="3AE13ED0"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5B1712F8" w14:textId="0C3298DB"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商品</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1F3FA769" w14:textId="217226AD"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i</w:t>
                </w:r>
                <w:r w:rsidR="00B52F4F">
                  <w:rPr>
                    <w:rFonts w:asciiTheme="minorEastAsia" w:hAnsiTheme="minorEastAsia" w:cs="ＭＳ Ｐゴシック"/>
                    <w:color w:val="000000" w:themeColor="text1"/>
                    <w:kern w:val="0"/>
                    <w:sz w:val="18"/>
                    <w:szCs w:val="18"/>
                  </w:rPr>
                  <w:t>tem</w:t>
                </w:r>
                <w:r>
                  <w:rPr>
                    <w:rFonts w:asciiTheme="minorEastAsia" w:hAnsiTheme="minorEastAsia" w:cs="ＭＳ Ｐゴシック"/>
                    <w:color w:val="000000" w:themeColor="text1"/>
                    <w:kern w:val="0"/>
                    <w:sz w:val="18"/>
                    <w:szCs w:val="18"/>
                  </w:rPr>
                  <w:t>_i</w:t>
                </w:r>
                <w:r w:rsidR="005B7A03">
                  <w:rPr>
                    <w:rFonts w:asciiTheme="minorEastAsia" w:hAnsiTheme="minorEastAsia" w:cs="ＭＳ Ｐゴシック"/>
                    <w:color w:val="000000" w:themeColor="text1"/>
                    <w:kern w:val="0"/>
                    <w:sz w:val="18"/>
                    <w:szCs w:val="18"/>
                  </w:rPr>
                  <w:t>d</w:t>
                </w:r>
                <w:proofErr w:type="spellEnd"/>
              </w:p>
            </w:tc>
            <w:tc>
              <w:tcPr>
                <w:tcW w:w="1420" w:type="dxa"/>
                <w:shd w:val="clear" w:color="auto" w:fill="4BACC6" w:themeFill="accent5"/>
                <w:noWrap/>
              </w:tcPr>
              <w:p w14:paraId="68062F86" w14:textId="00A2B138"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505A135A" w14:textId="096366E9"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20506148" w14:textId="373BC739"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46B0BB75" w14:textId="3556AF4F"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item</w:t>
                </w:r>
                <w:r w:rsidR="005B7A03" w:rsidRPr="00FD4B1E">
                  <w:rPr>
                    <w:rFonts w:asciiTheme="minorEastAsia" w:hAnsiTheme="minorEastAsia" w:cs="ＭＳ Ｐゴシック" w:hint="eastAsia"/>
                    <w:color w:val="000000" w:themeColor="text1"/>
                    <w:kern w:val="0"/>
                    <w:sz w:val="18"/>
                    <w:szCs w:val="18"/>
                  </w:rPr>
                  <w:t>s(id)</w:t>
                </w:r>
              </w:p>
            </w:tc>
          </w:tr>
          <w:tr w:rsidR="005B7A03" w:rsidRPr="00E0370F" w14:paraId="15DFA6CB" w14:textId="77777777" w:rsidTr="004140E1">
            <w:trPr>
              <w:trHeight w:val="20"/>
            </w:trPr>
            <w:tc>
              <w:tcPr>
                <w:tcW w:w="508" w:type="dxa"/>
                <w:shd w:val="clear" w:color="auto" w:fill="4BACC6" w:themeFill="accent5"/>
                <w:noWrap/>
              </w:tcPr>
              <w:p w14:paraId="47AE7DE3" w14:textId="6EF1EEB6" w:rsidR="005B7A03"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3</w:t>
                </w:r>
              </w:p>
              <w:p w14:paraId="319CF6DC" w14:textId="77777777" w:rsidR="005B7A03" w:rsidRPr="00E0370F" w:rsidRDefault="005B7A03" w:rsidP="005B7A03">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482" w:type="dxa"/>
                <w:shd w:val="clear" w:color="auto" w:fill="4BACC6" w:themeFill="accent5"/>
                <w:noWrap/>
              </w:tcPr>
              <w:p w14:paraId="6DB72C46" w14:textId="499953BC" w:rsidR="005B7A03"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会員</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72A7387" w14:textId="6B21C058"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u</w:t>
                </w:r>
                <w:r w:rsidR="00B52F4F">
                  <w:rPr>
                    <w:rFonts w:asciiTheme="minorEastAsia" w:hAnsiTheme="minorEastAsia" w:cs="ＭＳ Ｐゴシック"/>
                    <w:color w:val="000000" w:themeColor="text1"/>
                    <w:kern w:val="0"/>
                    <w:sz w:val="18"/>
                    <w:szCs w:val="18"/>
                  </w:rPr>
                  <w:t>ser</w:t>
                </w:r>
                <w:r>
                  <w:rPr>
                    <w:rFonts w:asciiTheme="minorEastAsia" w:hAnsiTheme="minorEastAsia" w:cs="ＭＳ Ｐゴシック"/>
                    <w:color w:val="000000" w:themeColor="text1"/>
                    <w:kern w:val="0"/>
                    <w:sz w:val="18"/>
                    <w:szCs w:val="18"/>
                  </w:rPr>
                  <w:t>_id</w:t>
                </w:r>
                <w:proofErr w:type="spellEnd"/>
              </w:p>
            </w:tc>
            <w:tc>
              <w:tcPr>
                <w:tcW w:w="1420" w:type="dxa"/>
                <w:shd w:val="clear" w:color="auto" w:fill="4BACC6" w:themeFill="accent5"/>
                <w:noWrap/>
              </w:tcPr>
              <w:p w14:paraId="229EC81A" w14:textId="06B7F25B"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UMBER</w:t>
                </w:r>
              </w:p>
            </w:tc>
            <w:tc>
              <w:tcPr>
                <w:tcW w:w="630" w:type="dxa"/>
                <w:shd w:val="clear" w:color="auto" w:fill="4BACC6" w:themeFill="accent5"/>
                <w:noWrap/>
              </w:tcPr>
              <w:p w14:paraId="406F60EA" w14:textId="5E9D601A"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tcPr>
              <w:p w14:paraId="0BE5D830" w14:textId="63E1D6D6"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NOT NULL</w:t>
                </w:r>
                <w:r w:rsidRPr="00E0370F">
                  <w:rPr>
                    <w:rFonts w:asciiTheme="minorEastAsia" w:hAnsiTheme="minorEastAsia" w:cs="ＭＳ Ｐゴシック" w:hint="eastAsia"/>
                    <w:color w:val="000000" w:themeColor="text1"/>
                    <w:kern w:val="0"/>
                    <w:sz w:val="18"/>
                    <w:szCs w:val="18"/>
                  </w:rPr>
                  <w:br/>
                  <w:t>FOREIGN KEY</w:t>
                </w:r>
              </w:p>
            </w:tc>
            <w:tc>
              <w:tcPr>
                <w:tcW w:w="2781" w:type="dxa"/>
                <w:shd w:val="clear" w:color="auto" w:fill="4BACC6" w:themeFill="accent5"/>
              </w:tcPr>
              <w:p w14:paraId="0BA3617D" w14:textId="54D2C1EB" w:rsidR="005B7A03" w:rsidRPr="00E0370F" w:rsidRDefault="003D7C27"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user</w:t>
                </w:r>
                <w:r w:rsidR="005B7A03" w:rsidRPr="00E0370F">
                  <w:rPr>
                    <w:rFonts w:asciiTheme="minorEastAsia" w:hAnsiTheme="minorEastAsia" w:cs="ＭＳ Ｐゴシック" w:hint="eastAsia"/>
                    <w:color w:val="000000" w:themeColor="text1"/>
                    <w:kern w:val="0"/>
                    <w:sz w:val="18"/>
                    <w:szCs w:val="18"/>
                  </w:rPr>
                  <w:t>s(id)</w:t>
                </w:r>
              </w:p>
            </w:tc>
          </w:tr>
          <w:tr w:rsidR="00936AB6" w:rsidRPr="00E0370F" w14:paraId="7F2EA060" w14:textId="77777777" w:rsidTr="004140E1">
            <w:trPr>
              <w:trHeight w:val="20"/>
            </w:trPr>
            <w:tc>
              <w:tcPr>
                <w:tcW w:w="508" w:type="dxa"/>
                <w:shd w:val="clear" w:color="auto" w:fill="4BACC6" w:themeFill="accent5"/>
                <w:noWrap/>
              </w:tcPr>
              <w:p w14:paraId="3AF23F0D" w14:textId="7414CA7E" w:rsidR="00936AB6" w:rsidRDefault="00FC5ED7"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A699DF3" w14:textId="56D3815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削除フラグ</w:t>
                </w:r>
              </w:p>
            </w:tc>
            <w:tc>
              <w:tcPr>
                <w:tcW w:w="1940" w:type="dxa"/>
                <w:shd w:val="clear" w:color="auto" w:fill="4BACC6" w:themeFill="accent5"/>
                <w:noWrap/>
              </w:tcPr>
              <w:p w14:paraId="40DD7760" w14:textId="0B16E9B0"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FD4B1E">
                  <w:rPr>
                    <w:rFonts w:asciiTheme="minorEastAsia" w:hAnsiTheme="minorEastAsia" w:cs="ＭＳ Ｐゴシック" w:hint="eastAsia"/>
                    <w:color w:val="000000"/>
                    <w:kern w:val="0"/>
                    <w:sz w:val="18"/>
                    <w:szCs w:val="18"/>
                  </w:rPr>
                  <w:t>delete_flag</w:t>
                </w:r>
                <w:proofErr w:type="spellEnd"/>
              </w:p>
            </w:tc>
            <w:tc>
              <w:tcPr>
                <w:tcW w:w="1420" w:type="dxa"/>
                <w:shd w:val="clear" w:color="auto" w:fill="4BACC6" w:themeFill="accent5"/>
                <w:noWrap/>
              </w:tcPr>
              <w:p w14:paraId="0B3980B5" w14:textId="090FC60E" w:rsidR="00936AB6"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NUMBER</w:t>
                </w:r>
              </w:p>
            </w:tc>
            <w:tc>
              <w:tcPr>
                <w:tcW w:w="630" w:type="dxa"/>
                <w:shd w:val="clear" w:color="auto" w:fill="4BACC6" w:themeFill="accent5"/>
                <w:noWrap/>
              </w:tcPr>
              <w:p w14:paraId="380B69A2" w14:textId="3D2DB4A5" w:rsidR="00936AB6" w:rsidRPr="00E0370F" w:rsidRDefault="00936AB6" w:rsidP="00936AB6">
                <w:pPr>
                  <w:widowControl/>
                  <w:spacing w:line="240" w:lineRule="auto"/>
                  <w:ind w:leftChars="0" w:left="0"/>
                  <w:jc w:val="righ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1,0</w:t>
                </w:r>
              </w:p>
            </w:tc>
            <w:tc>
              <w:tcPr>
                <w:tcW w:w="1680" w:type="dxa"/>
                <w:shd w:val="clear" w:color="auto" w:fill="4BACC6" w:themeFill="accent5"/>
              </w:tcPr>
              <w:p w14:paraId="28E04970" w14:textId="1D77E23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DEFAULT</w:t>
                </w:r>
                <w:r w:rsidRPr="00FD4B1E">
                  <w:rPr>
                    <w:rFonts w:asciiTheme="minorEastAsia" w:hAnsiTheme="minorEastAsia" w:cs="ＭＳ Ｐゴシック" w:hint="eastAsia"/>
                    <w:color w:val="000000"/>
                    <w:kern w:val="0"/>
                    <w:sz w:val="18"/>
                    <w:szCs w:val="18"/>
                  </w:rPr>
                  <w:br/>
                  <w:t>NOT NULL</w:t>
                </w:r>
              </w:p>
            </w:tc>
            <w:tc>
              <w:tcPr>
                <w:tcW w:w="2781" w:type="dxa"/>
                <w:shd w:val="clear" w:color="auto" w:fill="4BACC6" w:themeFill="accent5"/>
              </w:tcPr>
              <w:p w14:paraId="3F6E2282" w14:textId="1B2DAA94" w:rsidR="00936AB6" w:rsidRPr="00E0370F" w:rsidRDefault="00936AB6" w:rsidP="00936AB6">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・レコ</w:t>
                </w:r>
                <w:r>
                  <w:rPr>
                    <w:rFonts w:asciiTheme="minorEastAsia" w:hAnsiTheme="minorEastAsia" w:cs="ＭＳ Ｐゴシック" w:hint="eastAsia"/>
                    <w:color w:val="000000"/>
                    <w:kern w:val="0"/>
                    <w:sz w:val="18"/>
                    <w:szCs w:val="18"/>
                  </w:rPr>
                  <w:t>-</w:t>
                </w:r>
                <w:r w:rsidRPr="00FD4B1E">
                  <w:rPr>
                    <w:rFonts w:asciiTheme="minorEastAsia" w:hAnsiTheme="minorEastAsia" w:cs="ＭＳ Ｐゴシック" w:hint="eastAsia"/>
                    <w:color w:val="000000"/>
                    <w:kern w:val="0"/>
                    <w:sz w:val="18"/>
                    <w:szCs w:val="18"/>
                  </w:rPr>
                  <w:t>ドの状態を保存</w:t>
                </w:r>
                <w:r w:rsidRPr="00FD4B1E">
                  <w:rPr>
                    <w:rFonts w:asciiTheme="minorEastAsia" w:hAnsiTheme="minorEastAsia" w:cs="ＭＳ Ｐゴシック" w:hint="eastAsia"/>
                    <w:color w:val="000000"/>
                    <w:kern w:val="0"/>
                    <w:sz w:val="18"/>
                    <w:szCs w:val="18"/>
                  </w:rPr>
                  <w:br/>
                  <w:t xml:space="preserve">　0：未削除(参照可能)</w:t>
                </w:r>
                <w:r w:rsidRPr="00FD4B1E">
                  <w:rPr>
                    <w:rFonts w:asciiTheme="minorEastAsia" w:hAnsiTheme="minorEastAsia" w:cs="ＭＳ Ｐゴシック" w:hint="eastAsia"/>
                    <w:color w:val="000000"/>
                    <w:kern w:val="0"/>
                    <w:sz w:val="18"/>
                    <w:szCs w:val="18"/>
                  </w:rPr>
                  <w:br/>
                  <w:t xml:space="preserve">　1：削除済み(参照不可)</w:t>
                </w:r>
                <w:r w:rsidRPr="00FD4B1E">
                  <w:rPr>
                    <w:rFonts w:asciiTheme="minorEastAsia" w:hAnsiTheme="minorEastAsia" w:cs="ＭＳ Ｐゴシック" w:hint="eastAsia"/>
                    <w:color w:val="000000"/>
                    <w:kern w:val="0"/>
                    <w:sz w:val="18"/>
                    <w:szCs w:val="18"/>
                  </w:rPr>
                  <w:br/>
                  <w:t>・初期値：0</w:t>
                </w:r>
              </w:p>
            </w:tc>
          </w:tr>
        </w:tbl>
        <w:p w14:paraId="3693D038" w14:textId="77777777" w:rsidR="005B7A03" w:rsidRDefault="005B7A03" w:rsidP="004140E1">
          <w:pPr>
            <w:ind w:leftChars="0" w:left="0"/>
          </w:pPr>
        </w:p>
        <w:p w14:paraId="3BCB8837" w14:textId="651A4E27" w:rsidR="005B7A03" w:rsidRPr="004140E1" w:rsidRDefault="00936AB6" w:rsidP="005B7A03">
          <w:pPr>
            <w:ind w:left="840"/>
            <w:rPr>
              <w:shd w:val="clear" w:color="auto" w:fill="4BACC6" w:themeFill="accent5"/>
            </w:rPr>
          </w:pPr>
          <w:r>
            <w:rPr>
              <w:shd w:val="clear" w:color="auto" w:fill="4BACC6" w:themeFill="accent5"/>
            </w:rPr>
            <w:t>ｇ</w:t>
          </w:r>
          <w:r w:rsidR="005B7A03">
            <w:rPr>
              <w:rFonts w:hint="eastAsia"/>
              <w:shd w:val="clear" w:color="auto" w:fill="4BACC6" w:themeFill="accent5"/>
            </w:rPr>
            <w:t>.</w:t>
          </w:r>
          <w:r>
            <w:rPr>
              <w:rFonts w:hint="eastAsia"/>
              <w:shd w:val="clear" w:color="auto" w:fill="4BACC6" w:themeFill="accent5"/>
            </w:rPr>
            <w:t>問い合わせ</w:t>
          </w:r>
          <w:r w:rsidR="005B7A03" w:rsidRPr="004140E1">
            <w:rPr>
              <w:rFonts w:hint="eastAsia"/>
              <w:shd w:val="clear" w:color="auto" w:fill="4BACC6" w:themeFill="accent5"/>
            </w:rPr>
            <w:t>テ-ブル</w:t>
          </w:r>
        </w:p>
        <w:p w14:paraId="0A357269" w14:textId="60C1E533"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テ-ブル名(論理名)：</w:t>
          </w:r>
          <w:r w:rsidR="00936AB6">
            <w:rPr>
              <w:rFonts w:hint="eastAsia"/>
              <w:shd w:val="clear" w:color="auto" w:fill="4BACC6" w:themeFill="accent5"/>
            </w:rPr>
            <w:t>問い合わせ</w:t>
          </w:r>
          <w:r w:rsidRPr="004140E1">
            <w:rPr>
              <w:rFonts w:hint="eastAsia"/>
              <w:shd w:val="clear" w:color="auto" w:fill="4BACC6" w:themeFill="accent5"/>
            </w:rPr>
            <w:t>テ-ブル</w:t>
          </w:r>
        </w:p>
        <w:p w14:paraId="3F72E41C" w14:textId="5AA0ED87" w:rsidR="005B7A03" w:rsidRPr="004140E1" w:rsidRDefault="005B7A03" w:rsidP="005B7A03">
          <w:pPr>
            <w:ind w:left="840" w:firstLineChars="100" w:firstLine="210"/>
            <w:rPr>
              <w:shd w:val="clear" w:color="auto" w:fill="4BACC6" w:themeFill="accent5"/>
            </w:rPr>
          </w:pPr>
          <w:r w:rsidRPr="004140E1">
            <w:rPr>
              <w:rFonts w:hint="eastAsia"/>
              <w:shd w:val="clear" w:color="auto" w:fill="4BACC6" w:themeFill="accent5"/>
            </w:rPr>
            <w:t>テ-ブル名(物理名)：</w:t>
          </w:r>
          <w:proofErr w:type="spellStart"/>
          <w:r w:rsidR="00936AB6">
            <w:rPr>
              <w:rFonts w:eastAsiaTheme="minorHAnsi" w:cs="ＭＳ Ｐゴシック" w:hint="eastAsia"/>
              <w:color w:val="000000"/>
              <w:kern w:val="0"/>
              <w:szCs w:val="18"/>
              <w:shd w:val="clear" w:color="auto" w:fill="4BACC6" w:themeFill="accent5"/>
            </w:rPr>
            <w:t>i</w:t>
          </w:r>
          <w:r w:rsidR="00936AB6">
            <w:rPr>
              <w:rFonts w:eastAsiaTheme="minorHAnsi" w:cs="ＭＳ Ｐゴシック"/>
              <w:color w:val="000000"/>
              <w:kern w:val="0"/>
              <w:szCs w:val="18"/>
              <w:shd w:val="clear" w:color="auto" w:fill="4BACC6" w:themeFill="accent5"/>
            </w:rPr>
            <w:t>nquer</w:t>
          </w:r>
          <w:r w:rsidR="00B36DE6">
            <w:rPr>
              <w:rFonts w:eastAsiaTheme="minorHAnsi" w:cs="ＭＳ Ｐゴシック"/>
              <w:color w:val="000000"/>
              <w:kern w:val="0"/>
              <w:szCs w:val="18"/>
              <w:shd w:val="clear" w:color="auto" w:fill="4BACC6" w:themeFill="accent5"/>
            </w:rPr>
            <w:t>ies</w:t>
          </w:r>
          <w:proofErr w:type="spellEnd"/>
        </w:p>
        <w:p w14:paraId="69D864A6" w14:textId="4282707A" w:rsidR="005B7A03" w:rsidRDefault="005B7A03" w:rsidP="005B7A03">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sidR="00936AB6">
            <w:rPr>
              <w:shd w:val="clear" w:color="auto" w:fill="4BACC6" w:themeFill="accent5"/>
            </w:rPr>
            <w:t>非</w:t>
          </w:r>
          <w:r>
            <w:rPr>
              <w:shd w:val="clear" w:color="auto" w:fill="4BACC6" w:themeFill="accent5"/>
            </w:rPr>
            <w:t>会員</w:t>
          </w:r>
          <w:r w:rsidR="00936AB6">
            <w:rPr>
              <w:shd w:val="clear" w:color="auto" w:fill="4BACC6" w:themeFill="accent5"/>
            </w:rPr>
            <w:t>、一般会員の問い合わせ内容</w:t>
          </w:r>
          <w:r>
            <w:rPr>
              <w:shd w:val="clear" w:color="auto" w:fill="4BACC6" w:themeFill="accent5"/>
            </w:rPr>
            <w:t>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5B7A03" w:rsidRPr="00E0370F" w14:paraId="341E5F1E" w14:textId="77777777" w:rsidTr="005B7A03">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EDA7C8B" w14:textId="77777777" w:rsidR="005B7A03" w:rsidRPr="00E0370F" w:rsidRDefault="005B7A03" w:rsidP="005B7A03">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6EE886C8"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69879FE3"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130DC3C6"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121C438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1570ED2"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63E06F65" w14:textId="77777777" w:rsidR="005B7A03" w:rsidRPr="00E0370F" w:rsidRDefault="005B7A03" w:rsidP="005B7A03">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5B7A03" w:rsidRPr="00E0370F" w14:paraId="31F83EE8" w14:textId="77777777" w:rsidTr="005B7A03">
            <w:trPr>
              <w:trHeight w:val="20"/>
            </w:trPr>
            <w:tc>
              <w:tcPr>
                <w:tcW w:w="508" w:type="dxa"/>
                <w:shd w:val="clear" w:color="auto" w:fill="4BACC6" w:themeFill="accent5"/>
                <w:noWrap/>
              </w:tcPr>
              <w:p w14:paraId="0C33CB2F" w14:textId="0866AB9C"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3A066FEA" w14:textId="224142BC" w:rsidR="005B7A03" w:rsidRPr="00E0370F" w:rsidRDefault="00936AB6"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w:t>
                </w:r>
                <w:r w:rsidR="005B7A03">
                  <w:rPr>
                    <w:rFonts w:asciiTheme="minorEastAsia" w:hAnsiTheme="minorEastAsia" w:cs="ＭＳ Ｐゴシック"/>
                    <w:color w:val="000000" w:themeColor="text1"/>
                    <w:kern w:val="0"/>
                    <w:sz w:val="18"/>
                    <w:szCs w:val="18"/>
                  </w:rPr>
                  <w:t>ID</w:t>
                </w:r>
              </w:p>
            </w:tc>
            <w:tc>
              <w:tcPr>
                <w:tcW w:w="1940" w:type="dxa"/>
                <w:shd w:val="clear" w:color="auto" w:fill="4BACC6" w:themeFill="accent5"/>
                <w:noWrap/>
              </w:tcPr>
              <w:p w14:paraId="2400336F" w14:textId="13626BA5" w:rsidR="005B7A03" w:rsidRPr="00E0370F" w:rsidRDefault="00B52F4F"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6C1F17B"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4959D273" w14:textId="54BC3AFC" w:rsidR="005B7A03" w:rsidRPr="00E0370F" w:rsidRDefault="00B52F4F"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15EB6CA8"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03B42B92" w14:textId="77777777" w:rsidR="005B7A03" w:rsidRPr="00E0370F" w:rsidRDefault="005B7A03" w:rsidP="005B7A03">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5B7A03" w:rsidRPr="00E0370F" w14:paraId="22A6FBB6" w14:textId="77777777" w:rsidTr="00892666">
            <w:trPr>
              <w:trHeight w:val="416"/>
            </w:trPr>
            <w:tc>
              <w:tcPr>
                <w:tcW w:w="508" w:type="dxa"/>
                <w:shd w:val="clear" w:color="auto" w:fill="4BACC6" w:themeFill="accent5"/>
                <w:noWrap/>
              </w:tcPr>
              <w:p w14:paraId="1B920CF8" w14:textId="25A3E1EF" w:rsidR="005B7A03" w:rsidRPr="00E0370F" w:rsidRDefault="00FC5ED7"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4D0852E5" w14:textId="171D54E5"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お問い合わせ種類番号</w:t>
                </w:r>
              </w:p>
            </w:tc>
            <w:tc>
              <w:tcPr>
                <w:tcW w:w="1940" w:type="dxa"/>
                <w:shd w:val="clear" w:color="auto" w:fill="4BACC6" w:themeFill="accent5"/>
                <w:noWrap/>
              </w:tcPr>
              <w:p w14:paraId="5360FBFF" w14:textId="1FECD1C1"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contact_category</w:t>
                </w:r>
                <w:proofErr w:type="spellEnd"/>
              </w:p>
            </w:tc>
            <w:tc>
              <w:tcPr>
                <w:tcW w:w="1420" w:type="dxa"/>
                <w:shd w:val="clear" w:color="auto" w:fill="4BACC6" w:themeFill="accent5"/>
                <w:noWrap/>
              </w:tcPr>
              <w:p w14:paraId="4AB0598D" w14:textId="31DEE43F" w:rsidR="005B7A03" w:rsidRPr="00E0370F" w:rsidRDefault="003F602D" w:rsidP="005B7A03">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6A684FFC" w14:textId="04A4A608" w:rsidR="005B7A03" w:rsidRPr="00E0370F" w:rsidRDefault="003F602D" w:rsidP="005B7A03">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2.0</w:t>
                </w:r>
              </w:p>
            </w:tc>
            <w:tc>
              <w:tcPr>
                <w:tcW w:w="1680" w:type="dxa"/>
                <w:shd w:val="clear" w:color="auto" w:fill="4BACC6" w:themeFill="accent5"/>
              </w:tcPr>
              <w:p w14:paraId="38D70298" w14:textId="51E67F3E" w:rsidR="005B7A03" w:rsidRDefault="003F602D" w:rsidP="00892666">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p w14:paraId="3ED1679D" w14:textId="43926F69" w:rsidR="00CF3FBD" w:rsidRPr="00E0370F" w:rsidRDefault="00BF7E46" w:rsidP="00892666">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FOREIGN KEY</w:t>
                </w:r>
              </w:p>
            </w:tc>
            <w:tc>
              <w:tcPr>
                <w:tcW w:w="2781" w:type="dxa"/>
                <w:shd w:val="clear" w:color="auto" w:fill="4BACC6" w:themeFill="accent5"/>
              </w:tcPr>
              <w:p w14:paraId="18BE0D21" w14:textId="4D58061D" w:rsidR="00BF7E46" w:rsidRDefault="00BF7E46"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 xml:space="preserve">REFERENCES </w:t>
                </w:r>
                <w:r>
                  <w:rPr>
                    <w:rFonts w:asciiTheme="minorEastAsia" w:hAnsiTheme="minorEastAsia" w:cs="ＭＳ Ｐゴシック"/>
                    <w:color w:val="000000" w:themeColor="text1"/>
                    <w:kern w:val="0"/>
                    <w:sz w:val="18"/>
                    <w:szCs w:val="18"/>
                  </w:rPr>
                  <w:t>questions</w:t>
                </w:r>
                <w:r w:rsidRPr="00E0370F">
                  <w:rPr>
                    <w:rFonts w:asciiTheme="minorEastAsia" w:hAnsiTheme="minorEastAsia" w:cs="ＭＳ Ｐゴシック" w:hint="eastAsia"/>
                    <w:color w:val="000000" w:themeColor="text1"/>
                    <w:kern w:val="0"/>
                    <w:sz w:val="18"/>
                    <w:szCs w:val="18"/>
                  </w:rPr>
                  <w:t>(id)</w:t>
                </w:r>
              </w:p>
              <w:p w14:paraId="1ADF2D76" w14:textId="4E0A7338" w:rsidR="005B7A03"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1.パスワードの問い合わせ</w:t>
                </w:r>
              </w:p>
              <w:p w14:paraId="0280CF8D" w14:textId="1A0BCB64" w:rsidR="003F602D" w:rsidRPr="00E0370F" w:rsidRDefault="003F602D" w:rsidP="00B52F4F">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2.メールアドレスの問い合わせ</w:t>
                </w:r>
              </w:p>
            </w:tc>
          </w:tr>
          <w:tr w:rsidR="00CF3FBD" w:rsidRPr="00E0370F" w14:paraId="3E98A2B2" w14:textId="77777777" w:rsidTr="00892666">
            <w:trPr>
              <w:trHeight w:val="408"/>
            </w:trPr>
            <w:tc>
              <w:tcPr>
                <w:tcW w:w="508" w:type="dxa"/>
                <w:shd w:val="clear" w:color="auto" w:fill="4BACC6" w:themeFill="accent5"/>
                <w:noWrap/>
              </w:tcPr>
              <w:p w14:paraId="1B6150A2" w14:textId="325419DA"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w:t>
                </w:r>
              </w:p>
            </w:tc>
            <w:tc>
              <w:tcPr>
                <w:tcW w:w="1482" w:type="dxa"/>
                <w:shd w:val="clear" w:color="auto" w:fill="4BACC6" w:themeFill="accent5"/>
                <w:noWrap/>
              </w:tcPr>
              <w:p w14:paraId="7F5F25AC" w14:textId="40E24807"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内容</w:t>
                </w:r>
              </w:p>
            </w:tc>
            <w:tc>
              <w:tcPr>
                <w:tcW w:w="1940" w:type="dxa"/>
                <w:shd w:val="clear" w:color="auto" w:fill="4BACC6" w:themeFill="accent5"/>
                <w:noWrap/>
              </w:tcPr>
              <w:p w14:paraId="00353AFD" w14:textId="60F91944"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t</w:t>
                </w:r>
                <w:r>
                  <w:rPr>
                    <w:rFonts w:asciiTheme="minorEastAsia" w:hAnsiTheme="minorEastAsia" w:cs="ＭＳ Ｐゴシック"/>
                    <w:color w:val="000000" w:themeColor="text1"/>
                    <w:kern w:val="0"/>
                    <w:sz w:val="18"/>
                    <w:szCs w:val="18"/>
                  </w:rPr>
                  <w:t>ext</w:t>
                </w:r>
              </w:p>
            </w:tc>
            <w:tc>
              <w:tcPr>
                <w:tcW w:w="1420" w:type="dxa"/>
                <w:shd w:val="clear" w:color="auto" w:fill="4BACC6" w:themeFill="accent5"/>
                <w:noWrap/>
              </w:tcPr>
              <w:p w14:paraId="1524A6FF" w14:textId="39A2A5D1"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VARCHAR2</w:t>
                </w:r>
              </w:p>
            </w:tc>
            <w:tc>
              <w:tcPr>
                <w:tcW w:w="630" w:type="dxa"/>
                <w:shd w:val="clear" w:color="auto" w:fill="4BACC6" w:themeFill="accent5"/>
                <w:noWrap/>
              </w:tcPr>
              <w:p w14:paraId="3A274920" w14:textId="6300F4F0"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400</w:t>
                </w:r>
              </w:p>
            </w:tc>
            <w:tc>
              <w:tcPr>
                <w:tcW w:w="1680" w:type="dxa"/>
                <w:shd w:val="clear" w:color="auto" w:fill="4BACC6" w:themeFill="accent5"/>
              </w:tcPr>
              <w:p w14:paraId="102D1339" w14:textId="30FCEA4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NOT NULL</w:t>
                </w:r>
              </w:p>
            </w:tc>
            <w:tc>
              <w:tcPr>
                <w:tcW w:w="2781" w:type="dxa"/>
                <w:shd w:val="clear" w:color="auto" w:fill="4BACC6" w:themeFill="accent5"/>
              </w:tcPr>
              <w:p w14:paraId="2C47190C" w14:textId="4F4B1F3E"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FD4B1E">
                  <w:rPr>
                    <w:rFonts w:asciiTheme="minorEastAsia" w:hAnsiTheme="minorEastAsia" w:cs="ＭＳ Ｐゴシック" w:hint="eastAsia"/>
                    <w:color w:val="000000"/>
                    <w:kern w:val="0"/>
                    <w:sz w:val="18"/>
                    <w:szCs w:val="18"/>
                  </w:rPr>
                  <w:t>桁数の単位はByteではなく文字数(Char)</w:t>
                </w:r>
              </w:p>
            </w:tc>
          </w:tr>
          <w:tr w:rsidR="00CF3FBD" w:rsidRPr="00E0370F" w14:paraId="56BE35B1" w14:textId="77777777" w:rsidTr="00892666">
            <w:trPr>
              <w:trHeight w:val="408"/>
            </w:trPr>
            <w:tc>
              <w:tcPr>
                <w:tcW w:w="508" w:type="dxa"/>
                <w:shd w:val="clear" w:color="auto" w:fill="4BACC6" w:themeFill="accent5"/>
                <w:noWrap/>
              </w:tcPr>
              <w:p w14:paraId="3EF6AAD3" w14:textId="16EF2FD2" w:rsidR="00CF3FBD" w:rsidRDefault="00FC5ED7" w:rsidP="00CF3FBD">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5</w:t>
                </w:r>
              </w:p>
            </w:tc>
            <w:tc>
              <w:tcPr>
                <w:tcW w:w="1482" w:type="dxa"/>
                <w:shd w:val="clear" w:color="auto" w:fill="4BACC6" w:themeFill="accent5"/>
                <w:noWrap/>
              </w:tcPr>
              <w:p w14:paraId="180426A3" w14:textId="1F3E628C"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送信日時</w:t>
                </w:r>
              </w:p>
            </w:tc>
            <w:tc>
              <w:tcPr>
                <w:tcW w:w="1940" w:type="dxa"/>
                <w:shd w:val="clear" w:color="auto" w:fill="4BACC6" w:themeFill="accent5"/>
                <w:noWrap/>
              </w:tcPr>
              <w:p w14:paraId="724B07B7" w14:textId="22BD1F82"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send_date</w:t>
                </w:r>
                <w:proofErr w:type="spellEnd"/>
              </w:p>
            </w:tc>
            <w:tc>
              <w:tcPr>
                <w:tcW w:w="1420" w:type="dxa"/>
                <w:shd w:val="clear" w:color="auto" w:fill="4BACC6" w:themeFill="accent5"/>
                <w:noWrap/>
              </w:tcPr>
              <w:p w14:paraId="4373E2C7" w14:textId="4CC448C7"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ATE</w:t>
                </w:r>
              </w:p>
            </w:tc>
            <w:tc>
              <w:tcPr>
                <w:tcW w:w="630" w:type="dxa"/>
                <w:shd w:val="clear" w:color="auto" w:fill="4BACC6" w:themeFill="accent5"/>
                <w:noWrap/>
              </w:tcPr>
              <w:p w14:paraId="4FCFCA54" w14:textId="77777777" w:rsidR="00CF3FBD" w:rsidRPr="00E0370F" w:rsidRDefault="00CF3FBD" w:rsidP="00CF3FBD">
                <w:pPr>
                  <w:widowControl/>
                  <w:spacing w:line="240" w:lineRule="auto"/>
                  <w:ind w:leftChars="0" w:left="0"/>
                  <w:jc w:val="right"/>
                  <w:rPr>
                    <w:rFonts w:asciiTheme="minorEastAsia" w:hAnsiTheme="minorEastAsia" w:cs="ＭＳ Ｐゴシック"/>
                    <w:color w:val="000000" w:themeColor="text1"/>
                    <w:kern w:val="0"/>
                    <w:sz w:val="18"/>
                    <w:szCs w:val="18"/>
                  </w:rPr>
                </w:pPr>
              </w:p>
            </w:tc>
            <w:tc>
              <w:tcPr>
                <w:tcW w:w="1680" w:type="dxa"/>
                <w:shd w:val="clear" w:color="auto" w:fill="4BACC6" w:themeFill="accent5"/>
              </w:tcPr>
              <w:p w14:paraId="7191D0C7" w14:textId="252B067D" w:rsidR="00CF3FBD"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D</w:t>
                </w:r>
                <w:r>
                  <w:rPr>
                    <w:rFonts w:asciiTheme="minorEastAsia" w:hAnsiTheme="minorEastAsia" w:cs="ＭＳ Ｐゴシック"/>
                    <w:color w:val="000000" w:themeColor="text1"/>
                    <w:kern w:val="0"/>
                    <w:sz w:val="18"/>
                    <w:szCs w:val="18"/>
                  </w:rPr>
                  <w:t>EFAULT</w:t>
                </w:r>
              </w:p>
            </w:tc>
            <w:tc>
              <w:tcPr>
                <w:tcW w:w="2781" w:type="dxa"/>
                <w:shd w:val="clear" w:color="auto" w:fill="4BACC6" w:themeFill="accent5"/>
              </w:tcPr>
              <w:p w14:paraId="6488E086" w14:textId="77777777" w:rsidR="00CF3FBD" w:rsidRPr="00A0523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レコ</w:t>
                </w:r>
                <w:r w:rsidRPr="00A0523F">
                  <w:rPr>
                    <w:rFonts w:asciiTheme="minorEastAsia" w:hAnsiTheme="minorEastAsia" w:cs="ＭＳ Ｐゴシック"/>
                    <w:color w:val="000000" w:themeColor="text1"/>
                    <w:kern w:val="0"/>
                    <w:sz w:val="18"/>
                    <w:szCs w:val="18"/>
                  </w:rPr>
                  <w:t xml:space="preserve">-ド登録時の日時を保存 </w:t>
                </w:r>
              </w:p>
              <w:p w14:paraId="02036173" w14:textId="721A5170" w:rsidR="00CF3FBD" w:rsidRPr="00E0370F" w:rsidRDefault="00CF3FBD" w:rsidP="00CF3FBD">
                <w:pPr>
                  <w:widowControl/>
                  <w:spacing w:line="240" w:lineRule="auto"/>
                  <w:ind w:leftChars="0" w:left="0"/>
                  <w:jc w:val="left"/>
                  <w:rPr>
                    <w:rFonts w:asciiTheme="minorEastAsia" w:hAnsiTheme="minorEastAsia" w:cs="ＭＳ Ｐゴシック"/>
                    <w:color w:val="000000" w:themeColor="text1"/>
                    <w:kern w:val="0"/>
                    <w:sz w:val="18"/>
                    <w:szCs w:val="18"/>
                  </w:rPr>
                </w:pPr>
                <w:r w:rsidRPr="00A0523F">
                  <w:rPr>
                    <w:rFonts w:asciiTheme="minorEastAsia" w:hAnsiTheme="minorEastAsia" w:cs="ＭＳ Ｐゴシック" w:hint="eastAsia"/>
                    <w:color w:val="000000" w:themeColor="text1"/>
                    <w:kern w:val="0"/>
                    <w:sz w:val="18"/>
                    <w:szCs w:val="18"/>
                  </w:rPr>
                  <w:t>初期値：</w:t>
                </w:r>
                <w:r w:rsidRPr="00A0523F">
                  <w:rPr>
                    <w:rFonts w:asciiTheme="minorEastAsia" w:hAnsiTheme="minorEastAsia" w:cs="ＭＳ Ｐゴシック"/>
                    <w:color w:val="000000" w:themeColor="text1"/>
                    <w:kern w:val="0"/>
                    <w:sz w:val="18"/>
                    <w:szCs w:val="18"/>
                  </w:rPr>
                  <w:t>SYSDATE</w:t>
                </w:r>
              </w:p>
            </w:tc>
          </w:tr>
        </w:tbl>
        <w:p w14:paraId="2D9A2DC4" w14:textId="77777777" w:rsidR="005B7A03" w:rsidRDefault="005B7A03" w:rsidP="004140E1">
          <w:pPr>
            <w:ind w:leftChars="0" w:left="0"/>
          </w:pPr>
        </w:p>
        <w:p w14:paraId="77B65941" w14:textId="7AB1A529" w:rsidR="00AE6545" w:rsidRPr="004140E1" w:rsidRDefault="00AE6545" w:rsidP="00AE6545">
          <w:pPr>
            <w:ind w:left="840"/>
            <w:rPr>
              <w:shd w:val="clear" w:color="auto" w:fill="4BACC6" w:themeFill="accent5"/>
            </w:rPr>
          </w:pPr>
          <w:r>
            <w:rPr>
              <w:shd w:val="clear" w:color="auto" w:fill="4BACC6" w:themeFill="accent5"/>
            </w:rPr>
            <w:t>ｇ</w:t>
          </w:r>
          <w:r>
            <w:rPr>
              <w:rFonts w:hint="eastAsia"/>
              <w:shd w:val="clear" w:color="auto" w:fill="4BACC6" w:themeFill="accent5"/>
            </w:rPr>
            <w:t>.問い合わせ番号</w:t>
          </w:r>
          <w:r w:rsidRPr="004140E1">
            <w:rPr>
              <w:rFonts w:hint="eastAsia"/>
              <w:shd w:val="clear" w:color="auto" w:fill="4BACC6" w:themeFill="accent5"/>
            </w:rPr>
            <w:t>テ-ブル</w:t>
          </w:r>
        </w:p>
        <w:p w14:paraId="298B130B" w14:textId="2E382DB3"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テ-ブル名(論理名)：</w:t>
          </w:r>
          <w:r>
            <w:rPr>
              <w:rFonts w:hint="eastAsia"/>
              <w:shd w:val="clear" w:color="auto" w:fill="4BACC6" w:themeFill="accent5"/>
            </w:rPr>
            <w:t>問い合わせ番号</w:t>
          </w:r>
          <w:r w:rsidRPr="004140E1">
            <w:rPr>
              <w:rFonts w:hint="eastAsia"/>
              <w:shd w:val="clear" w:color="auto" w:fill="4BACC6" w:themeFill="accent5"/>
            </w:rPr>
            <w:t>テ-ブル</w:t>
          </w:r>
        </w:p>
        <w:p w14:paraId="57664D5C" w14:textId="69CB89BF" w:rsidR="00AE6545" w:rsidRPr="004140E1" w:rsidRDefault="00AE6545" w:rsidP="00AE6545">
          <w:pPr>
            <w:ind w:left="840" w:firstLineChars="100" w:firstLine="210"/>
            <w:rPr>
              <w:shd w:val="clear" w:color="auto" w:fill="4BACC6" w:themeFill="accent5"/>
            </w:rPr>
          </w:pPr>
          <w:r w:rsidRPr="004140E1">
            <w:rPr>
              <w:rFonts w:hint="eastAsia"/>
              <w:shd w:val="clear" w:color="auto" w:fill="4BACC6" w:themeFill="accent5"/>
            </w:rPr>
            <w:t>テ-ブル名(物理名)：</w:t>
          </w:r>
          <w:r w:rsidR="00FF4142">
            <w:rPr>
              <w:rFonts w:eastAsiaTheme="minorHAnsi" w:cs="ＭＳ Ｐゴシック"/>
              <w:color w:val="000000"/>
              <w:kern w:val="0"/>
              <w:szCs w:val="18"/>
              <w:shd w:val="clear" w:color="auto" w:fill="4BACC6" w:themeFill="accent5"/>
            </w:rPr>
            <w:t>question</w:t>
          </w:r>
          <w:r>
            <w:rPr>
              <w:rFonts w:eastAsiaTheme="minorHAnsi" w:cs="ＭＳ Ｐゴシック"/>
              <w:color w:val="000000"/>
              <w:kern w:val="0"/>
              <w:szCs w:val="18"/>
              <w:shd w:val="clear" w:color="auto" w:fill="4BACC6" w:themeFill="accent5"/>
            </w:rPr>
            <w:t>s</w:t>
          </w:r>
        </w:p>
        <w:p w14:paraId="0AB29D63" w14:textId="77777777" w:rsidR="00AE6545" w:rsidRDefault="00AE6545" w:rsidP="00AE6545">
          <w:pPr>
            <w:ind w:leftChars="0" w:left="210" w:firstLine="840"/>
          </w:pPr>
          <w:r w:rsidRPr="004140E1">
            <w:rPr>
              <w:rFonts w:hint="eastAsia"/>
              <w:shd w:val="clear" w:color="auto" w:fill="4BACC6" w:themeFill="accent5"/>
            </w:rPr>
            <w:t>利用用途：</w:t>
          </w:r>
          <w:r w:rsidRPr="004140E1">
            <w:rPr>
              <w:shd w:val="clear" w:color="auto" w:fill="4BACC6" w:themeFill="accent5"/>
            </w:rPr>
            <w:t xml:space="preserve"> </w:t>
          </w:r>
          <w:r>
            <w:rPr>
              <w:shd w:val="clear" w:color="auto" w:fill="4BACC6" w:themeFill="accent5"/>
            </w:rPr>
            <w:t>非会員、一般会員の問い合わせ内容を管理する</w:t>
          </w:r>
        </w:p>
        <w:tbl>
          <w:tblPr>
            <w:tblStyle w:val="1-51"/>
            <w:tblW w:w="10441" w:type="dxa"/>
            <w:tblLook w:val="0620" w:firstRow="1" w:lastRow="0" w:firstColumn="0" w:lastColumn="0" w:noHBand="1" w:noVBand="1"/>
          </w:tblPr>
          <w:tblGrid>
            <w:gridCol w:w="508"/>
            <w:gridCol w:w="1482"/>
            <w:gridCol w:w="1940"/>
            <w:gridCol w:w="1420"/>
            <w:gridCol w:w="630"/>
            <w:gridCol w:w="1680"/>
            <w:gridCol w:w="2781"/>
          </w:tblGrid>
          <w:tr w:rsidR="00AE6545" w:rsidRPr="00E0370F" w14:paraId="3D566FB9" w14:textId="77777777" w:rsidTr="00A802A7">
            <w:trPr>
              <w:cnfStyle w:val="100000000000" w:firstRow="1" w:lastRow="0" w:firstColumn="0" w:lastColumn="0" w:oddVBand="0" w:evenVBand="0" w:oddHBand="0" w:evenHBand="0" w:firstRowFirstColumn="0" w:firstRowLastColumn="0" w:lastRowFirstColumn="0" w:lastRowLastColumn="0"/>
              <w:trHeight w:val="20"/>
            </w:trPr>
            <w:tc>
              <w:tcPr>
                <w:tcW w:w="508" w:type="dxa"/>
                <w:noWrap/>
                <w:hideMark/>
              </w:tcPr>
              <w:p w14:paraId="014CA613" w14:textId="77777777" w:rsidR="00AE6545" w:rsidRPr="00E0370F" w:rsidRDefault="00AE6545" w:rsidP="00A802A7">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482" w:type="dxa"/>
                <w:noWrap/>
                <w:hideMark/>
              </w:tcPr>
              <w:p w14:paraId="748BE8D6"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列名（論理名）</w:t>
                </w:r>
              </w:p>
            </w:tc>
            <w:tc>
              <w:tcPr>
                <w:tcW w:w="1940" w:type="dxa"/>
                <w:noWrap/>
                <w:hideMark/>
              </w:tcPr>
              <w:p w14:paraId="367053F4"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列名（物理名）</w:t>
                </w:r>
              </w:p>
            </w:tc>
            <w:tc>
              <w:tcPr>
                <w:tcW w:w="1420" w:type="dxa"/>
                <w:noWrap/>
                <w:hideMark/>
              </w:tcPr>
              <w:p w14:paraId="0E51808D"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Pr>
                    <w:rFonts w:asciiTheme="minorEastAsia" w:hAnsiTheme="minorEastAsia" w:cs="ＭＳ Ｐゴシック" w:hint="eastAsia"/>
                    <w:b w:val="0"/>
                    <w:bCs w:val="0"/>
                    <w:color w:val="000000" w:themeColor="text1"/>
                    <w:kern w:val="0"/>
                    <w:sz w:val="18"/>
                    <w:szCs w:val="18"/>
                  </w:rPr>
                  <w:t>データ</w:t>
                </w:r>
                <w:r w:rsidRPr="00E0370F">
                  <w:rPr>
                    <w:rFonts w:asciiTheme="minorEastAsia" w:hAnsiTheme="minorEastAsia" w:cs="ＭＳ Ｐゴシック" w:hint="eastAsia"/>
                    <w:b w:val="0"/>
                    <w:bCs w:val="0"/>
                    <w:color w:val="000000" w:themeColor="text1"/>
                    <w:kern w:val="0"/>
                    <w:sz w:val="18"/>
                    <w:szCs w:val="18"/>
                  </w:rPr>
                  <w:t>型</w:t>
                </w:r>
              </w:p>
            </w:tc>
            <w:tc>
              <w:tcPr>
                <w:tcW w:w="630" w:type="dxa"/>
                <w:noWrap/>
                <w:hideMark/>
              </w:tcPr>
              <w:p w14:paraId="67BD4A95"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桁数</w:t>
                </w:r>
              </w:p>
            </w:tc>
            <w:tc>
              <w:tcPr>
                <w:tcW w:w="1680" w:type="dxa"/>
                <w:noWrap/>
                <w:hideMark/>
              </w:tcPr>
              <w:p w14:paraId="63E31A28"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制約</w:t>
                </w:r>
              </w:p>
            </w:tc>
            <w:tc>
              <w:tcPr>
                <w:tcW w:w="2781" w:type="dxa"/>
                <w:hideMark/>
              </w:tcPr>
              <w:p w14:paraId="1A6F5D2E" w14:textId="77777777" w:rsidR="00AE6545" w:rsidRPr="00E0370F" w:rsidRDefault="00AE6545" w:rsidP="00A802A7">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備考</w:t>
                </w:r>
              </w:p>
            </w:tc>
          </w:tr>
          <w:tr w:rsidR="00AE6545" w:rsidRPr="00E0370F" w14:paraId="73748863" w14:textId="77777777" w:rsidTr="00A802A7">
            <w:trPr>
              <w:trHeight w:val="20"/>
            </w:trPr>
            <w:tc>
              <w:tcPr>
                <w:tcW w:w="508" w:type="dxa"/>
                <w:shd w:val="clear" w:color="auto" w:fill="4BACC6" w:themeFill="accent5"/>
                <w:noWrap/>
              </w:tcPr>
              <w:p w14:paraId="3808E705"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w:t>
                </w:r>
              </w:p>
            </w:tc>
            <w:tc>
              <w:tcPr>
                <w:tcW w:w="1482" w:type="dxa"/>
                <w:shd w:val="clear" w:color="auto" w:fill="4BACC6" w:themeFill="accent5"/>
                <w:noWrap/>
              </w:tcPr>
              <w:p w14:paraId="48938A5A" w14:textId="1408FBED"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問い合わせ種類番号</w:t>
                </w:r>
              </w:p>
            </w:tc>
            <w:tc>
              <w:tcPr>
                <w:tcW w:w="1940" w:type="dxa"/>
                <w:shd w:val="clear" w:color="auto" w:fill="4BACC6" w:themeFill="accent5"/>
                <w:noWrap/>
              </w:tcPr>
              <w:p w14:paraId="5F2F68DF"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id</w:t>
                </w:r>
              </w:p>
            </w:tc>
            <w:tc>
              <w:tcPr>
                <w:tcW w:w="1420" w:type="dxa"/>
                <w:shd w:val="clear" w:color="auto" w:fill="4BACC6" w:themeFill="accent5"/>
                <w:noWrap/>
              </w:tcPr>
              <w:p w14:paraId="38D72C79"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NUMBER</w:t>
                </w:r>
              </w:p>
            </w:tc>
            <w:tc>
              <w:tcPr>
                <w:tcW w:w="630" w:type="dxa"/>
                <w:shd w:val="clear" w:color="auto" w:fill="4BACC6" w:themeFill="accent5"/>
                <w:noWrap/>
              </w:tcPr>
              <w:p w14:paraId="31D1E24B"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r>
                  <w:rPr>
                    <w:rFonts w:asciiTheme="minorEastAsia" w:hAnsiTheme="minorEastAsia" w:cs="ＭＳ Ｐゴシック"/>
                    <w:color w:val="000000" w:themeColor="text1"/>
                    <w:kern w:val="0"/>
                    <w:sz w:val="18"/>
                    <w:szCs w:val="18"/>
                  </w:rPr>
                  <w:t>.0</w:t>
                </w:r>
              </w:p>
            </w:tc>
            <w:tc>
              <w:tcPr>
                <w:tcW w:w="1680" w:type="dxa"/>
                <w:shd w:val="clear" w:color="auto" w:fill="4BACC6" w:themeFill="accent5"/>
                <w:noWrap/>
              </w:tcPr>
              <w:p w14:paraId="5BE323E5" w14:textId="77777777"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PRIMARY KEY</w:t>
                </w:r>
              </w:p>
            </w:tc>
            <w:tc>
              <w:tcPr>
                <w:tcW w:w="2781" w:type="dxa"/>
                <w:shd w:val="clear" w:color="auto" w:fill="4BACC6" w:themeFill="accent5"/>
              </w:tcPr>
              <w:p w14:paraId="33E5016D" w14:textId="62FA7E88" w:rsidR="00AE6545" w:rsidRPr="00E0370F" w:rsidRDefault="00FF4142" w:rsidP="00A802A7">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シ</w:t>
                </w:r>
                <w:r>
                  <w:rPr>
                    <w:rFonts w:asciiTheme="minorEastAsia" w:hAnsiTheme="minorEastAsia" w:cs="ＭＳ Ｐゴシック" w:hint="eastAsia"/>
                    <w:color w:val="000000" w:themeColor="text1"/>
                    <w:kern w:val="0"/>
                    <w:sz w:val="18"/>
                    <w:szCs w:val="18"/>
                  </w:rPr>
                  <w:t>-</w:t>
                </w:r>
                <w:r w:rsidRPr="00E0370F">
                  <w:rPr>
                    <w:rFonts w:asciiTheme="minorEastAsia" w:hAnsiTheme="minorEastAsia" w:cs="ＭＳ Ｐゴシック" w:hint="eastAsia"/>
                    <w:color w:val="000000" w:themeColor="text1"/>
                    <w:kern w:val="0"/>
                    <w:sz w:val="18"/>
                    <w:szCs w:val="18"/>
                  </w:rPr>
                  <w:t>ケンスを使用した自動採番</w:t>
                </w:r>
              </w:p>
            </w:tc>
          </w:tr>
          <w:tr w:rsidR="00AE6545" w:rsidRPr="00E0370F" w14:paraId="4ED0B159" w14:textId="77777777" w:rsidTr="00A802A7">
            <w:trPr>
              <w:trHeight w:val="416"/>
            </w:trPr>
            <w:tc>
              <w:tcPr>
                <w:tcW w:w="508" w:type="dxa"/>
                <w:shd w:val="clear" w:color="auto" w:fill="4BACC6" w:themeFill="accent5"/>
                <w:noWrap/>
              </w:tcPr>
              <w:p w14:paraId="58A13D57" w14:textId="77777777"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2</w:t>
                </w:r>
              </w:p>
            </w:tc>
            <w:tc>
              <w:tcPr>
                <w:tcW w:w="1482" w:type="dxa"/>
                <w:shd w:val="clear" w:color="auto" w:fill="4BACC6" w:themeFill="accent5"/>
                <w:noWrap/>
              </w:tcPr>
              <w:p w14:paraId="3CBB2AB7" w14:textId="65998AE5"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問い合わせ種類名</w:t>
                </w:r>
              </w:p>
            </w:tc>
            <w:tc>
              <w:tcPr>
                <w:tcW w:w="1940" w:type="dxa"/>
                <w:shd w:val="clear" w:color="auto" w:fill="4BACC6" w:themeFill="accent5"/>
                <w:noWrap/>
              </w:tcPr>
              <w:p w14:paraId="73628ED6" w14:textId="67874284"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ame</w:t>
                </w:r>
              </w:p>
            </w:tc>
            <w:tc>
              <w:tcPr>
                <w:tcW w:w="1420" w:type="dxa"/>
                <w:shd w:val="clear" w:color="auto" w:fill="4BACC6" w:themeFill="accent5"/>
                <w:noWrap/>
              </w:tcPr>
              <w:p w14:paraId="270E9836" w14:textId="659359EB"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VARCHAR2</w:t>
                </w:r>
              </w:p>
            </w:tc>
            <w:tc>
              <w:tcPr>
                <w:tcW w:w="630" w:type="dxa"/>
                <w:shd w:val="clear" w:color="auto" w:fill="4BACC6" w:themeFill="accent5"/>
                <w:noWrap/>
              </w:tcPr>
              <w:p w14:paraId="75F21BD1" w14:textId="063272CE" w:rsidR="00AE6545" w:rsidRPr="00E0370F" w:rsidRDefault="00AE6545" w:rsidP="00A802A7">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color w:val="000000" w:themeColor="text1"/>
                    <w:kern w:val="0"/>
                    <w:sz w:val="18"/>
                    <w:szCs w:val="18"/>
                  </w:rPr>
                  <w:t>100</w:t>
                </w:r>
              </w:p>
            </w:tc>
            <w:tc>
              <w:tcPr>
                <w:tcW w:w="1680" w:type="dxa"/>
                <w:shd w:val="clear" w:color="auto" w:fill="4BACC6" w:themeFill="accent5"/>
              </w:tcPr>
              <w:p w14:paraId="0ACE32A4" w14:textId="77777777" w:rsidR="00AE6545" w:rsidRPr="00E0370F" w:rsidRDefault="00AE6545" w:rsidP="00AE6545">
                <w:pPr>
                  <w:widowControl/>
                  <w:spacing w:line="240" w:lineRule="auto"/>
                  <w:ind w:leftChars="0" w:left="0"/>
                  <w:jc w:val="left"/>
                  <w:rPr>
                    <w:rFonts w:asciiTheme="minorEastAsia" w:hAnsiTheme="minorEastAsia" w:cs="ＭＳ Ｐゴシック"/>
                    <w:color w:val="000000" w:themeColor="text1"/>
                    <w:kern w:val="0"/>
                    <w:sz w:val="18"/>
                    <w:szCs w:val="18"/>
                  </w:rPr>
                </w:pPr>
              </w:p>
            </w:tc>
            <w:tc>
              <w:tcPr>
                <w:tcW w:w="2781" w:type="dxa"/>
                <w:shd w:val="clear" w:color="auto" w:fill="4BACC6" w:themeFill="accent5"/>
              </w:tcPr>
              <w:p w14:paraId="047D1D10" w14:textId="0C94CE21" w:rsidR="00AE6545" w:rsidRPr="00E0370F" w:rsidRDefault="00AE6545" w:rsidP="00A802A7">
                <w:pPr>
                  <w:widowControl/>
                  <w:spacing w:line="240" w:lineRule="auto"/>
                  <w:ind w:leftChars="0" w:left="0"/>
                  <w:jc w:val="left"/>
                  <w:rPr>
                    <w:rFonts w:asciiTheme="minorEastAsia" w:hAnsiTheme="minorEastAsia" w:cs="ＭＳ Ｐゴシック"/>
                    <w:color w:val="000000" w:themeColor="text1"/>
                    <w:kern w:val="0"/>
                    <w:sz w:val="18"/>
                    <w:szCs w:val="18"/>
                  </w:rPr>
                </w:pPr>
              </w:p>
            </w:tc>
          </w:tr>
        </w:tbl>
        <w:p w14:paraId="37EDE088" w14:textId="77777777" w:rsidR="005B7A03" w:rsidRDefault="005B7A03" w:rsidP="004140E1">
          <w:pPr>
            <w:ind w:leftChars="0" w:left="0"/>
          </w:pPr>
        </w:p>
        <w:p w14:paraId="47B81541" w14:textId="4EC839F1" w:rsidR="004140E1" w:rsidRPr="004140E1" w:rsidRDefault="004140E1" w:rsidP="004140E1">
          <w:pPr>
            <w:ind w:leftChars="0" w:left="0"/>
          </w:pPr>
          <w:r>
            <w:rPr>
              <w:rFonts w:hint="eastAsia"/>
            </w:rPr>
            <w:t>※▲オリジナル機能の追記すること(オリジナル機能でテーブル定義の</w:t>
          </w:r>
          <w:r w:rsidR="006924BD">
            <w:rPr>
              <w:rFonts w:hint="eastAsia"/>
            </w:rPr>
            <w:t>追加</w:t>
          </w:r>
          <w:r>
            <w:rPr>
              <w:rFonts w:hint="eastAsia"/>
            </w:rPr>
            <w:t>がある場合</w:t>
          </w:r>
          <w:r>
            <w:t>)</w:t>
          </w:r>
        </w:p>
        <w:p w14:paraId="14AB5974" w14:textId="77777777" w:rsidR="00BE10B5" w:rsidRPr="004140E1" w:rsidRDefault="00BE10B5" w:rsidP="00452CB2">
          <w:pPr>
            <w:ind w:left="840"/>
          </w:pPr>
        </w:p>
        <w:p w14:paraId="5DD4E782" w14:textId="7DE016AD" w:rsidR="000B054A" w:rsidRDefault="000B054A">
          <w:pPr>
            <w:widowControl/>
            <w:spacing w:line="240" w:lineRule="auto"/>
            <w:ind w:leftChars="0" w:left="0"/>
            <w:jc w:val="left"/>
          </w:pPr>
        </w:p>
        <w:p w14:paraId="0C937034" w14:textId="793ABF96" w:rsidR="009030DD" w:rsidRDefault="00C90BCB" w:rsidP="00452CB2">
          <w:pPr>
            <w:ind w:left="840"/>
          </w:pPr>
          <w:r>
            <w:rPr>
              <w:rFonts w:hint="eastAsia"/>
            </w:rPr>
            <w:t>(3)シ</w:t>
          </w:r>
          <w:r w:rsidR="002F576E">
            <w:rPr>
              <w:rFonts w:hint="eastAsia"/>
            </w:rPr>
            <w:t>-</w:t>
          </w:r>
          <w:r>
            <w:rPr>
              <w:rFonts w:hint="eastAsia"/>
            </w:rPr>
            <w:t>ケンスの定義</w:t>
          </w:r>
        </w:p>
        <w:p w14:paraId="0F442770" w14:textId="77777777" w:rsidR="00E0370F" w:rsidRDefault="00E0370F" w:rsidP="00452CB2">
          <w:pPr>
            <w:ind w:left="840"/>
          </w:pPr>
        </w:p>
        <w:tbl>
          <w:tblPr>
            <w:tblStyle w:val="1-51"/>
            <w:tblW w:w="8920" w:type="dxa"/>
            <w:tblLook w:val="0620" w:firstRow="1" w:lastRow="0" w:firstColumn="0" w:lastColumn="0" w:noHBand="1" w:noVBand="1"/>
          </w:tblPr>
          <w:tblGrid>
            <w:gridCol w:w="508"/>
            <w:gridCol w:w="1889"/>
            <w:gridCol w:w="1050"/>
            <w:gridCol w:w="945"/>
            <w:gridCol w:w="1890"/>
            <w:gridCol w:w="2835"/>
          </w:tblGrid>
          <w:tr w:rsidR="009030DD" w:rsidRPr="00E0370F" w14:paraId="05FD6D6B" w14:textId="77777777" w:rsidTr="006924BD">
            <w:trPr>
              <w:cnfStyle w:val="100000000000" w:firstRow="1" w:lastRow="0" w:firstColumn="0" w:lastColumn="0" w:oddVBand="0" w:evenVBand="0" w:oddHBand="0" w:evenHBand="0" w:firstRowFirstColumn="0" w:firstRowLastColumn="0" w:lastRowFirstColumn="0" w:lastRowLastColumn="0"/>
              <w:trHeight w:val="330"/>
            </w:trPr>
            <w:tc>
              <w:tcPr>
                <w:tcW w:w="508" w:type="dxa"/>
                <w:noWrap/>
                <w:hideMark/>
              </w:tcPr>
              <w:p w14:paraId="44A9B9C8" w14:textId="77777777" w:rsidR="009030DD" w:rsidRPr="00E0370F" w:rsidRDefault="009030DD" w:rsidP="00290C5A">
                <w:pPr>
                  <w:widowControl/>
                  <w:spacing w:line="240" w:lineRule="auto"/>
                  <w:ind w:leftChars="0" w:left="0"/>
                  <w:jc w:val="center"/>
                  <w:rPr>
                    <w:rFonts w:asciiTheme="minorEastAsia" w:hAnsiTheme="minorEastAsia" w:cs="ＭＳ Ｐゴシック"/>
                    <w:b w:val="0"/>
                    <w:color w:val="000000" w:themeColor="text1"/>
                    <w:kern w:val="0"/>
                    <w:sz w:val="18"/>
                    <w:szCs w:val="18"/>
                  </w:rPr>
                </w:pPr>
                <w:r w:rsidRPr="00E0370F">
                  <w:rPr>
                    <w:rFonts w:asciiTheme="minorEastAsia" w:hAnsiTheme="minorEastAsia" w:cs="ＭＳ Ｐゴシック" w:hint="eastAsia"/>
                    <w:b w:val="0"/>
                    <w:color w:val="000000" w:themeColor="text1"/>
                    <w:kern w:val="0"/>
                    <w:sz w:val="18"/>
                    <w:szCs w:val="18"/>
                  </w:rPr>
                  <w:t>No</w:t>
                </w:r>
              </w:p>
            </w:tc>
            <w:tc>
              <w:tcPr>
                <w:tcW w:w="1692" w:type="dxa"/>
                <w:noWrap/>
                <w:hideMark/>
              </w:tcPr>
              <w:p w14:paraId="3E4917CB"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シ</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ケンス名</w:t>
                </w:r>
              </w:p>
            </w:tc>
            <w:tc>
              <w:tcPr>
                <w:tcW w:w="1050" w:type="dxa"/>
                <w:noWrap/>
                <w:hideMark/>
              </w:tcPr>
              <w:p w14:paraId="152298B8"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初期値</w:t>
                </w:r>
              </w:p>
            </w:tc>
            <w:tc>
              <w:tcPr>
                <w:tcW w:w="945" w:type="dxa"/>
                <w:noWrap/>
                <w:hideMark/>
              </w:tcPr>
              <w:p w14:paraId="6B4999BE"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増減値</w:t>
                </w:r>
              </w:p>
            </w:tc>
            <w:tc>
              <w:tcPr>
                <w:tcW w:w="1890" w:type="dxa"/>
                <w:noWrap/>
                <w:hideMark/>
              </w:tcPr>
              <w:p w14:paraId="019BF222"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その他のオプション</w:t>
                </w:r>
              </w:p>
            </w:tc>
            <w:tc>
              <w:tcPr>
                <w:tcW w:w="2835" w:type="dxa"/>
                <w:noWrap/>
                <w:hideMark/>
              </w:tcPr>
              <w:p w14:paraId="56A4A93D" w14:textId="77777777" w:rsidR="009030DD" w:rsidRPr="00E0370F" w:rsidRDefault="009030DD" w:rsidP="00290C5A">
                <w:pPr>
                  <w:widowControl/>
                  <w:spacing w:line="240" w:lineRule="auto"/>
                  <w:ind w:leftChars="0" w:left="0"/>
                  <w:jc w:val="center"/>
                  <w:rPr>
                    <w:rFonts w:asciiTheme="minorEastAsia" w:hAnsiTheme="minorEastAsia" w:cs="ＭＳ Ｐゴシック"/>
                    <w:b w:val="0"/>
                    <w:bCs w:val="0"/>
                    <w:color w:val="000000" w:themeColor="text1"/>
                    <w:kern w:val="0"/>
                    <w:sz w:val="18"/>
                    <w:szCs w:val="18"/>
                  </w:rPr>
                </w:pPr>
                <w:r w:rsidRPr="00E0370F">
                  <w:rPr>
                    <w:rFonts w:asciiTheme="minorEastAsia" w:hAnsiTheme="minorEastAsia" w:cs="ＭＳ Ｐゴシック" w:hint="eastAsia"/>
                    <w:b w:val="0"/>
                    <w:bCs w:val="0"/>
                    <w:color w:val="000000" w:themeColor="text1"/>
                    <w:kern w:val="0"/>
                    <w:sz w:val="18"/>
                    <w:szCs w:val="18"/>
                  </w:rPr>
                  <w:t>対象テ</w:t>
                </w:r>
                <w:r w:rsidR="002F576E">
                  <w:rPr>
                    <w:rFonts w:asciiTheme="minorEastAsia" w:hAnsiTheme="minorEastAsia" w:cs="ＭＳ Ｐゴシック" w:hint="eastAsia"/>
                    <w:b w:val="0"/>
                    <w:bCs w:val="0"/>
                    <w:color w:val="000000" w:themeColor="text1"/>
                    <w:kern w:val="0"/>
                    <w:sz w:val="18"/>
                    <w:szCs w:val="18"/>
                  </w:rPr>
                  <w:t>-</w:t>
                </w:r>
                <w:r w:rsidRPr="00E0370F">
                  <w:rPr>
                    <w:rFonts w:asciiTheme="minorEastAsia" w:hAnsiTheme="minorEastAsia" w:cs="ＭＳ Ｐゴシック" w:hint="eastAsia"/>
                    <w:b w:val="0"/>
                    <w:bCs w:val="0"/>
                    <w:color w:val="000000" w:themeColor="text1"/>
                    <w:kern w:val="0"/>
                    <w:sz w:val="18"/>
                    <w:szCs w:val="18"/>
                  </w:rPr>
                  <w:t>ブル</w:t>
                </w:r>
              </w:p>
            </w:tc>
          </w:tr>
          <w:tr w:rsidR="009030DD" w:rsidRPr="00E0370F" w14:paraId="5A300859" w14:textId="77777777" w:rsidTr="006924BD">
            <w:trPr>
              <w:trHeight w:val="330"/>
            </w:trPr>
            <w:tc>
              <w:tcPr>
                <w:tcW w:w="508" w:type="dxa"/>
                <w:noWrap/>
                <w:hideMark/>
              </w:tcPr>
              <w:p w14:paraId="665B62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692" w:type="dxa"/>
                <w:noWrap/>
                <w:hideMark/>
              </w:tcPr>
              <w:p w14:paraId="5AD192E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seq_items</w:t>
                </w:r>
                <w:proofErr w:type="spellEnd"/>
              </w:p>
            </w:tc>
            <w:tc>
              <w:tcPr>
                <w:tcW w:w="1050" w:type="dxa"/>
                <w:noWrap/>
                <w:hideMark/>
              </w:tcPr>
              <w:p w14:paraId="34FD000F"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8F8010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D4BA776"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2A640567"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i</w:t>
                </w:r>
                <w:r w:rsidR="009030DD" w:rsidRPr="00E0370F">
                  <w:rPr>
                    <w:rFonts w:asciiTheme="minorEastAsia" w:hAnsiTheme="minorEastAsia" w:cs="ＭＳ Ｐゴシック" w:hint="eastAsia"/>
                    <w:color w:val="000000" w:themeColor="text1"/>
                    <w:kern w:val="0"/>
                    <w:sz w:val="18"/>
                    <w:szCs w:val="18"/>
                  </w:rPr>
                  <w:t>tems</w:t>
                </w:r>
              </w:p>
            </w:tc>
          </w:tr>
          <w:tr w:rsidR="009030DD" w:rsidRPr="00E0370F" w14:paraId="449BF0F0" w14:textId="77777777" w:rsidTr="006924BD">
            <w:trPr>
              <w:trHeight w:val="330"/>
            </w:trPr>
            <w:tc>
              <w:tcPr>
                <w:tcW w:w="508" w:type="dxa"/>
                <w:noWrap/>
                <w:hideMark/>
              </w:tcPr>
              <w:p w14:paraId="7FBD268E"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2</w:t>
                </w:r>
              </w:p>
            </w:tc>
            <w:tc>
              <w:tcPr>
                <w:tcW w:w="1692" w:type="dxa"/>
                <w:noWrap/>
                <w:hideMark/>
              </w:tcPr>
              <w:p w14:paraId="167D08D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seq_categories</w:t>
                </w:r>
                <w:proofErr w:type="spellEnd"/>
              </w:p>
            </w:tc>
            <w:tc>
              <w:tcPr>
                <w:tcW w:w="1050" w:type="dxa"/>
                <w:noWrap/>
                <w:hideMark/>
              </w:tcPr>
              <w:p w14:paraId="55C86E9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0546FB2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0F1D1940"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A5E742E"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categories</w:t>
                </w:r>
              </w:p>
            </w:tc>
          </w:tr>
          <w:tr w:rsidR="009030DD" w:rsidRPr="00E0370F" w14:paraId="3CE4F749" w14:textId="77777777" w:rsidTr="006924BD">
            <w:trPr>
              <w:trHeight w:val="330"/>
            </w:trPr>
            <w:tc>
              <w:tcPr>
                <w:tcW w:w="508" w:type="dxa"/>
                <w:noWrap/>
                <w:hideMark/>
              </w:tcPr>
              <w:p w14:paraId="2D76F411"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3</w:t>
                </w:r>
              </w:p>
            </w:tc>
            <w:tc>
              <w:tcPr>
                <w:tcW w:w="1692" w:type="dxa"/>
                <w:noWrap/>
                <w:hideMark/>
              </w:tcPr>
              <w:p w14:paraId="477DF197"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seq_orders</w:t>
                </w:r>
                <w:proofErr w:type="spellEnd"/>
              </w:p>
            </w:tc>
            <w:tc>
              <w:tcPr>
                <w:tcW w:w="1050" w:type="dxa"/>
                <w:noWrap/>
                <w:hideMark/>
              </w:tcPr>
              <w:p w14:paraId="45A9F74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248085A9"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1946B93"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5EFD5AB"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o</w:t>
                </w:r>
                <w:r w:rsidR="009030DD" w:rsidRPr="00E0370F">
                  <w:rPr>
                    <w:rFonts w:asciiTheme="minorEastAsia" w:hAnsiTheme="minorEastAsia" w:cs="ＭＳ Ｐゴシック" w:hint="eastAsia"/>
                    <w:color w:val="000000" w:themeColor="text1"/>
                    <w:kern w:val="0"/>
                    <w:sz w:val="18"/>
                    <w:szCs w:val="18"/>
                  </w:rPr>
                  <w:t>rders</w:t>
                </w:r>
              </w:p>
            </w:tc>
          </w:tr>
          <w:tr w:rsidR="009030DD" w:rsidRPr="00E0370F" w14:paraId="2E6D6298" w14:textId="77777777" w:rsidTr="006924BD">
            <w:trPr>
              <w:trHeight w:val="330"/>
            </w:trPr>
            <w:tc>
              <w:tcPr>
                <w:tcW w:w="508" w:type="dxa"/>
                <w:noWrap/>
                <w:hideMark/>
              </w:tcPr>
              <w:p w14:paraId="36EF7028"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4</w:t>
                </w:r>
              </w:p>
            </w:tc>
            <w:tc>
              <w:tcPr>
                <w:tcW w:w="1692" w:type="dxa"/>
                <w:noWrap/>
                <w:hideMark/>
              </w:tcPr>
              <w:p w14:paraId="1AAE70B2"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seq_order_items</w:t>
                </w:r>
                <w:proofErr w:type="spellEnd"/>
              </w:p>
            </w:tc>
            <w:tc>
              <w:tcPr>
                <w:tcW w:w="1050" w:type="dxa"/>
                <w:noWrap/>
                <w:hideMark/>
              </w:tcPr>
              <w:p w14:paraId="31261F0D"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1E820D04"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7E3A1D61"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168604A8"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order_items</w:t>
                </w:r>
                <w:proofErr w:type="spellEnd"/>
              </w:p>
            </w:tc>
          </w:tr>
          <w:tr w:rsidR="009030DD" w:rsidRPr="00E0370F" w14:paraId="187F379E" w14:textId="77777777" w:rsidTr="006924BD">
            <w:trPr>
              <w:trHeight w:val="330"/>
            </w:trPr>
            <w:tc>
              <w:tcPr>
                <w:tcW w:w="508" w:type="dxa"/>
                <w:noWrap/>
                <w:hideMark/>
              </w:tcPr>
              <w:p w14:paraId="356C3896"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5</w:t>
                </w:r>
              </w:p>
            </w:tc>
            <w:tc>
              <w:tcPr>
                <w:tcW w:w="1692" w:type="dxa"/>
                <w:noWrap/>
                <w:hideMark/>
              </w:tcPr>
              <w:p w14:paraId="13C3A46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sidRPr="00E0370F">
                  <w:rPr>
                    <w:rFonts w:asciiTheme="minorEastAsia" w:hAnsiTheme="minorEastAsia" w:cs="ＭＳ Ｐゴシック" w:hint="eastAsia"/>
                    <w:color w:val="000000" w:themeColor="text1"/>
                    <w:kern w:val="0"/>
                    <w:sz w:val="18"/>
                    <w:szCs w:val="18"/>
                  </w:rPr>
                  <w:t>seq_users</w:t>
                </w:r>
                <w:proofErr w:type="spellEnd"/>
              </w:p>
            </w:tc>
            <w:tc>
              <w:tcPr>
                <w:tcW w:w="1050" w:type="dxa"/>
                <w:noWrap/>
                <w:hideMark/>
              </w:tcPr>
              <w:p w14:paraId="53865842"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945" w:type="dxa"/>
                <w:noWrap/>
                <w:hideMark/>
              </w:tcPr>
              <w:p w14:paraId="63F4C433" w14:textId="77777777" w:rsidR="009030DD" w:rsidRPr="00E0370F" w:rsidRDefault="009030D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1</w:t>
                </w:r>
              </w:p>
            </w:tc>
            <w:tc>
              <w:tcPr>
                <w:tcW w:w="1890" w:type="dxa"/>
                <w:noWrap/>
                <w:hideMark/>
              </w:tcPr>
              <w:p w14:paraId="4017CBC4" w14:textId="77777777" w:rsidR="009030DD" w:rsidRPr="00E0370F" w:rsidRDefault="009030D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sidRPr="00E0370F">
                  <w:rPr>
                    <w:rFonts w:asciiTheme="minorEastAsia" w:hAnsiTheme="minorEastAsia" w:cs="ＭＳ Ｐゴシック" w:hint="eastAsia"/>
                    <w:color w:val="000000" w:themeColor="text1"/>
                    <w:kern w:val="0"/>
                    <w:sz w:val="18"/>
                    <w:szCs w:val="18"/>
                  </w:rPr>
                  <w:t>NOCACHE</w:t>
                </w:r>
              </w:p>
            </w:tc>
            <w:tc>
              <w:tcPr>
                <w:tcW w:w="2835" w:type="dxa"/>
                <w:noWrap/>
                <w:hideMark/>
              </w:tcPr>
              <w:p w14:paraId="6BF105FA" w14:textId="77777777" w:rsidR="009030DD" w:rsidRPr="00E0370F" w:rsidRDefault="00A30E53"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u</w:t>
                </w:r>
                <w:r w:rsidR="009030DD" w:rsidRPr="00E0370F">
                  <w:rPr>
                    <w:rFonts w:asciiTheme="minorEastAsia" w:hAnsiTheme="minorEastAsia" w:cs="ＭＳ Ｐゴシック" w:hint="eastAsia"/>
                    <w:color w:val="000000" w:themeColor="text1"/>
                    <w:kern w:val="0"/>
                    <w:sz w:val="18"/>
                    <w:szCs w:val="18"/>
                  </w:rPr>
                  <w:t>sers</w:t>
                </w:r>
              </w:p>
            </w:tc>
          </w:tr>
          <w:tr w:rsidR="006924BD" w:rsidRPr="00E0370F" w14:paraId="2381BB60" w14:textId="77777777" w:rsidTr="006924BD">
            <w:trPr>
              <w:trHeight w:val="330"/>
            </w:trPr>
            <w:tc>
              <w:tcPr>
                <w:tcW w:w="508" w:type="dxa"/>
                <w:shd w:val="clear" w:color="auto" w:fill="4BACC6" w:themeFill="accent5"/>
                <w:noWrap/>
              </w:tcPr>
              <w:p w14:paraId="3E5BB0BC" w14:textId="218771AC"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6</w:t>
                </w:r>
              </w:p>
            </w:tc>
            <w:tc>
              <w:tcPr>
                <w:tcW w:w="1692" w:type="dxa"/>
                <w:shd w:val="clear" w:color="auto" w:fill="4BACC6" w:themeFill="accent5"/>
                <w:noWrap/>
              </w:tcPr>
              <w:p w14:paraId="5E980160" w14:textId="27DB2538" w:rsidR="006924BD" w:rsidRPr="00E0370F" w:rsidRDefault="00A802A7"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seq_fav</w:t>
                </w:r>
                <w:r>
                  <w:rPr>
                    <w:rFonts w:asciiTheme="minorEastAsia" w:hAnsiTheme="minorEastAsia" w:cs="ＭＳ Ｐゴシック" w:hint="eastAsia"/>
                    <w:color w:val="000000" w:themeColor="text1"/>
                    <w:kern w:val="0"/>
                    <w:sz w:val="18"/>
                    <w:szCs w:val="18"/>
                  </w:rPr>
                  <w:t>o</w:t>
                </w:r>
                <w:r w:rsidR="002370A8">
                  <w:rPr>
                    <w:rFonts w:asciiTheme="minorEastAsia" w:hAnsiTheme="minorEastAsia" w:cs="ＭＳ Ｐゴシック"/>
                    <w:color w:val="000000" w:themeColor="text1"/>
                    <w:kern w:val="0"/>
                    <w:sz w:val="18"/>
                    <w:szCs w:val="18"/>
                  </w:rPr>
                  <w:t>rite_items</w:t>
                </w:r>
                <w:proofErr w:type="spellEnd"/>
              </w:p>
            </w:tc>
            <w:tc>
              <w:tcPr>
                <w:tcW w:w="1050" w:type="dxa"/>
                <w:shd w:val="clear" w:color="auto" w:fill="4BACC6" w:themeFill="accent5"/>
                <w:noWrap/>
              </w:tcPr>
              <w:p w14:paraId="08799AFE" w14:textId="1069E5ED"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3C3BB0F4" w14:textId="49A67F47" w:rsidR="006924BD" w:rsidRPr="00E0370F"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90060B3" w14:textId="038CBF8C" w:rsidR="006924BD" w:rsidRPr="00E0370F"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7E8A879E" w14:textId="24F7CBBE" w:rsidR="006924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f</w:t>
                </w:r>
                <w:r w:rsidR="006F0E1F">
                  <w:rPr>
                    <w:rFonts w:asciiTheme="minorEastAsia" w:hAnsiTheme="minorEastAsia" w:cs="ＭＳ Ｐゴシック"/>
                    <w:color w:val="000000" w:themeColor="text1"/>
                    <w:kern w:val="0"/>
                    <w:sz w:val="18"/>
                    <w:szCs w:val="18"/>
                  </w:rPr>
                  <w:t>avo</w:t>
                </w:r>
                <w:r>
                  <w:rPr>
                    <w:rFonts w:asciiTheme="minorEastAsia" w:hAnsiTheme="minorEastAsia" w:cs="ＭＳ Ｐゴシック"/>
                    <w:color w:val="000000" w:themeColor="text1"/>
                    <w:kern w:val="0"/>
                    <w:sz w:val="18"/>
                    <w:szCs w:val="18"/>
                  </w:rPr>
                  <w:t>rites</w:t>
                </w:r>
              </w:p>
            </w:tc>
          </w:tr>
          <w:tr w:rsidR="00CF3FBD" w:rsidRPr="00E0370F" w14:paraId="3B17DD29" w14:textId="77777777" w:rsidTr="006924BD">
            <w:trPr>
              <w:trHeight w:val="330"/>
            </w:trPr>
            <w:tc>
              <w:tcPr>
                <w:tcW w:w="508" w:type="dxa"/>
                <w:shd w:val="clear" w:color="auto" w:fill="4BACC6" w:themeFill="accent5"/>
                <w:noWrap/>
              </w:tcPr>
              <w:p w14:paraId="6D5D6B4F" w14:textId="1D8C383A"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7</w:t>
                </w:r>
              </w:p>
            </w:tc>
            <w:tc>
              <w:tcPr>
                <w:tcW w:w="1692" w:type="dxa"/>
                <w:shd w:val="clear" w:color="auto" w:fill="4BACC6" w:themeFill="accent5"/>
                <w:noWrap/>
              </w:tcPr>
              <w:p w14:paraId="33EAB2C1" w14:textId="55D7D135"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color w:val="000000" w:themeColor="text1"/>
                    <w:kern w:val="0"/>
                    <w:sz w:val="18"/>
                    <w:szCs w:val="18"/>
                  </w:rPr>
                  <w:t>seq_inqueries</w:t>
                </w:r>
                <w:proofErr w:type="spellEnd"/>
              </w:p>
            </w:tc>
            <w:tc>
              <w:tcPr>
                <w:tcW w:w="1050" w:type="dxa"/>
                <w:shd w:val="clear" w:color="auto" w:fill="4BACC6" w:themeFill="accent5"/>
                <w:noWrap/>
              </w:tcPr>
              <w:p w14:paraId="4DD87619" w14:textId="5381D23E"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04376AB6" w14:textId="366B7542" w:rsidR="00CF3FBD" w:rsidRDefault="00CF3FBD"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5D05827C" w14:textId="04F112F7"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376BBBFE" w14:textId="2853E95C" w:rsidR="00CF3FBD" w:rsidRDefault="00CF3FBD"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i</w:t>
                </w:r>
                <w:r>
                  <w:rPr>
                    <w:rFonts w:asciiTheme="minorEastAsia" w:hAnsiTheme="minorEastAsia" w:cs="ＭＳ Ｐゴシック"/>
                    <w:color w:val="000000" w:themeColor="text1"/>
                    <w:kern w:val="0"/>
                    <w:sz w:val="18"/>
                    <w:szCs w:val="18"/>
                  </w:rPr>
                  <w:t>nqueries</w:t>
                </w:r>
                <w:proofErr w:type="spellEnd"/>
              </w:p>
            </w:tc>
          </w:tr>
          <w:tr w:rsidR="00FF4142" w:rsidRPr="00E0370F" w14:paraId="79AE2BDE" w14:textId="77777777" w:rsidTr="006924BD">
            <w:trPr>
              <w:trHeight w:val="330"/>
            </w:trPr>
            <w:tc>
              <w:tcPr>
                <w:tcW w:w="508" w:type="dxa"/>
                <w:shd w:val="clear" w:color="auto" w:fill="4BACC6" w:themeFill="accent5"/>
                <w:noWrap/>
              </w:tcPr>
              <w:p w14:paraId="5CEF1287" w14:textId="2640498A"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8</w:t>
                </w:r>
              </w:p>
            </w:tc>
            <w:tc>
              <w:tcPr>
                <w:tcW w:w="1692" w:type="dxa"/>
                <w:shd w:val="clear" w:color="auto" w:fill="4BACC6" w:themeFill="accent5"/>
                <w:noWrap/>
              </w:tcPr>
              <w:p w14:paraId="5AA6BD9A" w14:textId="66D7DA43"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proofErr w:type="spellStart"/>
                <w:r>
                  <w:rPr>
                    <w:rFonts w:asciiTheme="minorEastAsia" w:hAnsiTheme="minorEastAsia" w:cs="ＭＳ Ｐゴシック" w:hint="eastAsia"/>
                    <w:color w:val="000000" w:themeColor="text1"/>
                    <w:kern w:val="0"/>
                    <w:sz w:val="18"/>
                    <w:szCs w:val="18"/>
                  </w:rPr>
                  <w:t>s</w:t>
                </w:r>
                <w:r>
                  <w:rPr>
                    <w:rFonts w:asciiTheme="minorEastAsia" w:hAnsiTheme="minorEastAsia" w:cs="ＭＳ Ｐゴシック"/>
                    <w:color w:val="000000" w:themeColor="text1"/>
                    <w:kern w:val="0"/>
                    <w:sz w:val="18"/>
                    <w:szCs w:val="18"/>
                  </w:rPr>
                  <w:t>eq_questions</w:t>
                </w:r>
                <w:proofErr w:type="spellEnd"/>
              </w:p>
            </w:tc>
            <w:tc>
              <w:tcPr>
                <w:tcW w:w="1050" w:type="dxa"/>
                <w:shd w:val="clear" w:color="auto" w:fill="4BACC6" w:themeFill="accent5"/>
                <w:noWrap/>
              </w:tcPr>
              <w:p w14:paraId="49C4A0C0" w14:textId="01DD3368"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945" w:type="dxa"/>
                <w:shd w:val="clear" w:color="auto" w:fill="4BACC6" w:themeFill="accent5"/>
                <w:noWrap/>
              </w:tcPr>
              <w:p w14:paraId="1757BD7E" w14:textId="1E09C1F3" w:rsidR="00FF4142" w:rsidRDefault="00FF4142" w:rsidP="00290C5A">
                <w:pPr>
                  <w:widowControl/>
                  <w:spacing w:line="240" w:lineRule="auto"/>
                  <w:ind w:leftChars="0" w:left="0"/>
                  <w:jc w:val="righ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1</w:t>
                </w:r>
              </w:p>
            </w:tc>
            <w:tc>
              <w:tcPr>
                <w:tcW w:w="1890" w:type="dxa"/>
                <w:shd w:val="clear" w:color="auto" w:fill="4BACC6" w:themeFill="accent5"/>
                <w:noWrap/>
              </w:tcPr>
              <w:p w14:paraId="1C0D5927" w14:textId="7FFB37AC"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N</w:t>
                </w:r>
                <w:r>
                  <w:rPr>
                    <w:rFonts w:asciiTheme="minorEastAsia" w:hAnsiTheme="minorEastAsia" w:cs="ＭＳ Ｐゴシック"/>
                    <w:color w:val="000000" w:themeColor="text1"/>
                    <w:kern w:val="0"/>
                    <w:sz w:val="18"/>
                    <w:szCs w:val="18"/>
                  </w:rPr>
                  <w:t>OCACHE</w:t>
                </w:r>
              </w:p>
            </w:tc>
            <w:tc>
              <w:tcPr>
                <w:tcW w:w="2835" w:type="dxa"/>
                <w:shd w:val="clear" w:color="auto" w:fill="4BACC6" w:themeFill="accent5"/>
                <w:noWrap/>
              </w:tcPr>
              <w:p w14:paraId="4721E07E" w14:textId="65B9B457" w:rsidR="00FF4142" w:rsidRDefault="00FF4142" w:rsidP="00290C5A">
                <w:pPr>
                  <w:widowControl/>
                  <w:spacing w:line="240" w:lineRule="auto"/>
                  <w:ind w:leftChars="0" w:left="0"/>
                  <w:jc w:val="left"/>
                  <w:rPr>
                    <w:rFonts w:asciiTheme="minorEastAsia" w:hAnsiTheme="minorEastAsia" w:cs="ＭＳ Ｐゴシック"/>
                    <w:color w:val="000000" w:themeColor="text1"/>
                    <w:kern w:val="0"/>
                    <w:sz w:val="18"/>
                    <w:szCs w:val="18"/>
                  </w:rPr>
                </w:pPr>
                <w:r>
                  <w:rPr>
                    <w:rFonts w:asciiTheme="minorEastAsia" w:hAnsiTheme="minorEastAsia" w:cs="ＭＳ Ｐゴシック" w:hint="eastAsia"/>
                    <w:color w:val="000000" w:themeColor="text1"/>
                    <w:kern w:val="0"/>
                    <w:sz w:val="18"/>
                    <w:szCs w:val="18"/>
                  </w:rPr>
                  <w:t>q</w:t>
                </w:r>
                <w:r>
                  <w:rPr>
                    <w:rFonts w:asciiTheme="minorEastAsia" w:hAnsiTheme="minorEastAsia" w:cs="ＭＳ Ｐゴシック"/>
                    <w:color w:val="000000" w:themeColor="text1"/>
                    <w:kern w:val="0"/>
                    <w:sz w:val="18"/>
                    <w:szCs w:val="18"/>
                  </w:rPr>
                  <w:t>uestions</w:t>
                </w:r>
              </w:p>
            </w:tc>
          </w:tr>
        </w:tbl>
        <w:p w14:paraId="2625F82A" w14:textId="52DFE2A2" w:rsidR="00A26276" w:rsidRDefault="006924BD" w:rsidP="00BF7E46">
          <w:pPr>
            <w:ind w:leftChars="0" w:left="0"/>
          </w:pPr>
          <w:r>
            <w:rPr>
              <w:rFonts w:hint="eastAsia"/>
            </w:rPr>
            <w:t>※▲オリジナル機能の追記すること(オリジナル機能でシーケンスの追加がある場合</w:t>
          </w:r>
          <w:r>
            <w:t>)</w:t>
          </w:r>
        </w:p>
        <w:p w14:paraId="726E3C56" w14:textId="5DD9AC26" w:rsidR="00A26276" w:rsidRPr="00452CB2" w:rsidRDefault="00A26276" w:rsidP="00BF7E46">
          <w:pPr>
            <w:widowControl/>
            <w:spacing w:line="240" w:lineRule="auto"/>
            <w:ind w:leftChars="0" w:left="0"/>
            <w:jc w:val="left"/>
          </w:pPr>
        </w:p>
        <w:p w14:paraId="1397B751" w14:textId="0C055763" w:rsidR="00D00518" w:rsidRDefault="000F63C8" w:rsidP="007E16E5">
          <w:pPr>
            <w:pStyle w:val="2"/>
            <w:spacing w:after="180"/>
          </w:pPr>
          <w:bookmarkStart w:id="18" w:name="_Toc33809866"/>
          <w:r>
            <w:rPr>
              <w:rFonts w:hint="eastAsia"/>
            </w:rPr>
            <w:t>データ</w:t>
          </w:r>
          <w:r w:rsidR="00D00518">
            <w:rPr>
              <w:rFonts w:hint="eastAsia"/>
            </w:rPr>
            <w:t>関係図(ER図)</w:t>
          </w:r>
          <w:bookmarkEnd w:id="18"/>
        </w:p>
        <w:p w14:paraId="4E683568" w14:textId="77777777" w:rsidR="00BF7E46" w:rsidRDefault="00290C5A" w:rsidP="00BF7E46">
          <w:pPr>
            <w:ind w:leftChars="200" w:left="840" w:hangingChars="200" w:hanging="420"/>
          </w:pPr>
          <w:r>
            <w:rPr>
              <w:rFonts w:hint="eastAsia"/>
            </w:rPr>
            <w:t>各テ</w:t>
          </w:r>
          <w:r w:rsidR="002F576E">
            <w:rPr>
              <w:rFonts w:hint="eastAsia"/>
            </w:rPr>
            <w:t>-</w:t>
          </w:r>
          <w:r>
            <w:rPr>
              <w:rFonts w:hint="eastAsia"/>
            </w:rPr>
            <w:t>ブルの関係を下記の図で示す。</w:t>
          </w:r>
        </w:p>
        <w:p w14:paraId="35C9023D" w14:textId="7002EF55" w:rsidR="00BF7E46" w:rsidRDefault="006B1F6E">
          <w:pPr>
            <w:widowControl/>
            <w:spacing w:line="240" w:lineRule="auto"/>
            <w:ind w:leftChars="0" w:left="0"/>
            <w:jc w:val="left"/>
          </w:pPr>
          <w:r>
            <w:rPr>
              <w:noProof/>
            </w:rPr>
            <w:drawing>
              <wp:inline distT="0" distB="0" distL="0" distR="0" wp14:anchorId="3BA48D02" wp14:editId="23976F7B">
                <wp:extent cx="6427470" cy="40608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3).png"/>
                        <pic:cNvPicPr/>
                      </pic:nvPicPr>
                      <pic:blipFill>
                        <a:blip r:embed="rId19">
                          <a:extLst>
                            <a:ext uri="{28A0092B-C50C-407E-A947-70E740481C1C}">
                              <a14:useLocalDpi xmlns:a14="http://schemas.microsoft.com/office/drawing/2010/main" val="0"/>
                            </a:ext>
                          </a:extLst>
                        </a:blip>
                        <a:stretch>
                          <a:fillRect/>
                        </a:stretch>
                      </pic:blipFill>
                      <pic:spPr>
                        <a:xfrm>
                          <a:off x="0" y="0"/>
                          <a:ext cx="6427470" cy="4060825"/>
                        </a:xfrm>
                        <a:prstGeom prst="rect">
                          <a:avLst/>
                        </a:prstGeom>
                      </pic:spPr>
                    </pic:pic>
                  </a:graphicData>
                </a:graphic>
              </wp:inline>
            </w:drawing>
          </w:r>
          <w:r w:rsidR="00BF7E46">
            <w:br w:type="page"/>
          </w:r>
        </w:p>
        <w:p w14:paraId="0EAECE0D" w14:textId="7C64E804" w:rsidR="000B054A" w:rsidRDefault="000B054A" w:rsidP="00BF7E46">
          <w:pPr>
            <w:ind w:leftChars="200" w:left="840" w:hangingChars="200" w:hanging="420"/>
            <w:rPr>
              <w:noProof/>
            </w:rPr>
          </w:pPr>
        </w:p>
        <w:p w14:paraId="49E89291" w14:textId="77777777" w:rsidR="001211DB" w:rsidRDefault="001211DB" w:rsidP="00C90BCB">
          <w:pPr>
            <w:ind w:left="840"/>
            <w:rPr>
              <w:noProof/>
            </w:rPr>
          </w:pPr>
        </w:p>
        <w:p w14:paraId="7CC2237D" w14:textId="77777777" w:rsidR="001F1835" w:rsidRPr="001F1835" w:rsidRDefault="00D00518" w:rsidP="007E16E5">
          <w:pPr>
            <w:pStyle w:val="1"/>
            <w:spacing w:after="180"/>
          </w:pPr>
          <w:bookmarkStart w:id="19" w:name="_Toc33809867"/>
          <w:r>
            <w:rPr>
              <w:rFonts w:hint="eastAsia"/>
            </w:rPr>
            <w:t>セキュリティ</w:t>
          </w:r>
          <w:r>
            <w:t>設計</w:t>
          </w:r>
          <w:bookmarkEnd w:id="19"/>
        </w:p>
        <w:p w14:paraId="3ED862F4" w14:textId="19CA8737" w:rsidR="008914A9" w:rsidRDefault="00C65B05" w:rsidP="007E16E5">
          <w:pPr>
            <w:pStyle w:val="2"/>
            <w:spacing w:after="180"/>
          </w:pPr>
          <w:bookmarkStart w:id="20" w:name="_Toc33809868"/>
          <w:r>
            <w:rPr>
              <w:rFonts w:hint="eastAsia"/>
            </w:rPr>
            <w:t>権限と利用可能機能</w:t>
          </w:r>
          <w:r w:rsidR="00980D7E">
            <w:rPr>
              <w:rFonts w:hint="eastAsia"/>
            </w:rPr>
            <w:t>★（※水色の欄には追記が必要）</w:t>
          </w:r>
        </w:p>
      </w:sdtContent>
    </w:sdt>
    <w:bookmarkEnd w:id="20" w:displacedByCustomXml="prev"/>
    <w:p w14:paraId="0E58FDE4" w14:textId="77777777" w:rsidR="008914A9" w:rsidRDefault="008914A9" w:rsidP="008914A9">
      <w:pPr>
        <w:ind w:leftChars="200" w:left="420"/>
      </w:pPr>
      <w:r>
        <w:rPr>
          <w:rFonts w:hint="eastAsia"/>
        </w:rPr>
        <w:t>通販システムでは、利用者種別に合わせて、通販システムに登録されている会員情報に「一般会員」「運用管理者」「システム管理者」の3つの利用者権限を設定している。</w:t>
      </w:r>
    </w:p>
    <w:p w14:paraId="0710BFBD" w14:textId="77777777" w:rsidR="008914A9" w:rsidRDefault="008914A9" w:rsidP="008914A9">
      <w:pPr>
        <w:ind w:leftChars="200" w:left="420"/>
      </w:pPr>
      <w:r>
        <w:rPr>
          <w:rFonts w:hint="eastAsia"/>
        </w:rPr>
        <w:t>未ログイン状態と各権限でログインした状態で利用できる機能を下記に示す。</w:t>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8914A9" w:rsidRPr="008914A9" w14:paraId="35646BA5" w14:textId="77777777" w:rsidTr="00242362">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8987A12" w14:textId="77777777" w:rsidR="008914A9" w:rsidRPr="008914A9" w:rsidRDefault="008914A9" w:rsidP="00054169">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7C8FD8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8914A9" w:rsidRPr="008914A9" w14:paraId="4F230691" w14:textId="77777777" w:rsidTr="00242362">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8826F2F" w14:textId="77777777" w:rsidR="008914A9" w:rsidRPr="008914A9" w:rsidRDefault="008914A9" w:rsidP="00054169">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6EF03A8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02792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6EEAF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DDCFA2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174F68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914A9" w:rsidRPr="008914A9" w14:paraId="53E598CC"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Borders>
              <w:top w:val="single" w:sz="4" w:space="0" w:color="B6DDE8" w:themeColor="accent5" w:themeTint="66"/>
            </w:tcBorders>
          </w:tcPr>
          <w:p w14:paraId="0DBFBAE0"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1</w:t>
            </w:r>
          </w:p>
        </w:tc>
        <w:tc>
          <w:tcPr>
            <w:tcW w:w="1654" w:type="dxa"/>
            <w:vMerge w:val="restart"/>
            <w:tcBorders>
              <w:top w:val="single" w:sz="4" w:space="0" w:color="B6DDE8" w:themeColor="accent5" w:themeTint="66"/>
            </w:tcBorders>
          </w:tcPr>
          <w:p w14:paraId="0F70E0D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汎用</w:t>
            </w:r>
          </w:p>
        </w:tc>
        <w:tc>
          <w:tcPr>
            <w:tcW w:w="340" w:type="dxa"/>
            <w:tcBorders>
              <w:top w:val="single" w:sz="4" w:space="0" w:color="B6DDE8" w:themeColor="accent5" w:themeTint="66"/>
            </w:tcBorders>
          </w:tcPr>
          <w:p w14:paraId="786D89A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Borders>
              <w:top w:val="single" w:sz="4" w:space="0" w:color="B6DDE8" w:themeColor="accent5" w:themeTint="66"/>
            </w:tcBorders>
          </w:tcPr>
          <w:p w14:paraId="1D47338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ログイン</w:t>
            </w:r>
          </w:p>
        </w:tc>
        <w:tc>
          <w:tcPr>
            <w:tcW w:w="1445" w:type="dxa"/>
            <w:tcBorders>
              <w:top w:val="single" w:sz="4" w:space="0" w:color="B6DDE8" w:themeColor="accent5" w:themeTint="66"/>
            </w:tcBorders>
            <w:vAlign w:val="center"/>
          </w:tcPr>
          <w:p w14:paraId="4F8F68FA" w14:textId="77777777" w:rsidR="008914A9" w:rsidRPr="008914A9" w:rsidRDefault="008914A9"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4BBB107E"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62748B29"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tcBorders>
              <w:top w:val="single" w:sz="4" w:space="0" w:color="B6DDE8" w:themeColor="accent5" w:themeTint="66"/>
            </w:tcBorders>
            <w:vAlign w:val="center"/>
          </w:tcPr>
          <w:p w14:paraId="2C0B987C" w14:textId="77777777" w:rsidR="008914A9" w:rsidRPr="008914A9" w:rsidRDefault="002F576E" w:rsidP="00054169">
            <w:pPr>
              <w:pStyle w:val="ab"/>
              <w:ind w:leftChars="-2" w:left="-4" w:firstLineChars="1" w:firstLine="2"/>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r>
      <w:tr w:rsidR="008914A9" w:rsidRPr="008914A9" w14:paraId="0BEE7024"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A23BC74"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380168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p>
        </w:tc>
        <w:tc>
          <w:tcPr>
            <w:tcW w:w="340" w:type="dxa"/>
          </w:tcPr>
          <w:p w14:paraId="2918EFE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CB8B9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ログアウト</w:t>
            </w:r>
          </w:p>
        </w:tc>
        <w:tc>
          <w:tcPr>
            <w:tcW w:w="1445" w:type="dxa"/>
            <w:vAlign w:val="center"/>
          </w:tcPr>
          <w:p w14:paraId="15B706C0" w14:textId="77777777" w:rsidR="008914A9" w:rsidRPr="008914A9" w:rsidRDefault="002F576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w:t>
            </w:r>
          </w:p>
        </w:tc>
        <w:tc>
          <w:tcPr>
            <w:tcW w:w="1270" w:type="dxa"/>
            <w:vAlign w:val="center"/>
          </w:tcPr>
          <w:p w14:paraId="298AA7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743ED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3FA7F3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B26D9F8" w14:textId="77777777" w:rsidTr="00242362">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550D9C9"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2</w:t>
            </w:r>
          </w:p>
        </w:tc>
        <w:tc>
          <w:tcPr>
            <w:tcW w:w="1654" w:type="dxa"/>
            <w:vMerge w:val="restart"/>
          </w:tcPr>
          <w:p w14:paraId="19BFE38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商品管理</w:t>
            </w:r>
          </w:p>
        </w:tc>
        <w:tc>
          <w:tcPr>
            <w:tcW w:w="340" w:type="dxa"/>
          </w:tcPr>
          <w:p w14:paraId="7187FD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090A250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vAlign w:val="center"/>
          </w:tcPr>
          <w:p w14:paraId="653AABA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6D7C4B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A1756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3226FC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FBEEC7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C84CD2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4DBFCEC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6D62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4970006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(新着順)</w:t>
            </w:r>
          </w:p>
        </w:tc>
        <w:tc>
          <w:tcPr>
            <w:tcW w:w="1445" w:type="dxa"/>
            <w:vAlign w:val="center"/>
          </w:tcPr>
          <w:p w14:paraId="68CD7DE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6345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7F8F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5AAAD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F4B372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A82C2BC"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5758B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987BBF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7425A1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表示順変更</w:t>
            </w:r>
            <w:r w:rsidRPr="008914A9">
              <w:rPr>
                <w:rFonts w:ascii="ＭＳ Ｐゴシック" w:eastAsia="ＭＳ Ｐゴシック" w:hAnsi="ＭＳ Ｐゴシック" w:cs="メイリオ"/>
                <w:sz w:val="18"/>
                <w:szCs w:val="18"/>
              </w:rPr>
              <w:t>(売れ筋順)</w:t>
            </w:r>
          </w:p>
        </w:tc>
        <w:tc>
          <w:tcPr>
            <w:tcW w:w="1445" w:type="dxa"/>
            <w:vAlign w:val="center"/>
          </w:tcPr>
          <w:p w14:paraId="6786945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30F4EC9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F2494A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966941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AFA7858"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38EB6A5"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0501A0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2A7EB4D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59EB7B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カテゴリ別検索</w:t>
            </w:r>
          </w:p>
        </w:tc>
        <w:tc>
          <w:tcPr>
            <w:tcW w:w="1445" w:type="dxa"/>
            <w:vAlign w:val="center"/>
          </w:tcPr>
          <w:p w14:paraId="39FA864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AFE1AD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8D47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DCC19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CE9DB7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04C1E4B"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5332EA5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35566FE" w14:textId="1AD78FA4"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5</w:t>
            </w:r>
          </w:p>
        </w:tc>
        <w:tc>
          <w:tcPr>
            <w:tcW w:w="2102" w:type="dxa"/>
          </w:tcPr>
          <w:p w14:paraId="5E5D187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商品詳細表示</w:t>
            </w:r>
          </w:p>
        </w:tc>
        <w:tc>
          <w:tcPr>
            <w:tcW w:w="1445" w:type="dxa"/>
            <w:vAlign w:val="center"/>
          </w:tcPr>
          <w:p w14:paraId="34810A5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576756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C8313C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99F8C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1524FB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29415C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2615499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B40F54" w14:textId="6923FAB0"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tcPr>
          <w:p w14:paraId="2BBCC03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商品登録</w:t>
            </w:r>
          </w:p>
        </w:tc>
        <w:tc>
          <w:tcPr>
            <w:tcW w:w="1445" w:type="dxa"/>
            <w:vAlign w:val="center"/>
          </w:tcPr>
          <w:p w14:paraId="0326C86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1E23F9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AED54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1390FE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4D5E7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46CE2F88"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6F02515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6F67342" w14:textId="6F3E511E"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7</w:t>
            </w:r>
          </w:p>
        </w:tc>
        <w:tc>
          <w:tcPr>
            <w:tcW w:w="2102" w:type="dxa"/>
          </w:tcPr>
          <w:p w14:paraId="77B074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商品変更</w:t>
            </w:r>
          </w:p>
        </w:tc>
        <w:tc>
          <w:tcPr>
            <w:tcW w:w="1445" w:type="dxa"/>
            <w:vAlign w:val="center"/>
          </w:tcPr>
          <w:p w14:paraId="4782B30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C1A71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79707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56DB4E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8A15AE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12E326E"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p>
        </w:tc>
        <w:tc>
          <w:tcPr>
            <w:tcW w:w="1654" w:type="dxa"/>
            <w:vMerge/>
          </w:tcPr>
          <w:p w14:paraId="7451841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64485C5" w14:textId="4D322A8B" w:rsidR="008914A9" w:rsidRPr="008914A9" w:rsidRDefault="00AE4788"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8</w:t>
            </w:r>
          </w:p>
        </w:tc>
        <w:tc>
          <w:tcPr>
            <w:tcW w:w="2102" w:type="dxa"/>
          </w:tcPr>
          <w:p w14:paraId="3DCCD1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vAlign w:val="center"/>
          </w:tcPr>
          <w:p w14:paraId="75949E1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825DD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15771B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2B1C36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0DDFD35"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5128EA5E" w14:textId="77777777" w:rsidR="008914A9" w:rsidRPr="008914A9" w:rsidRDefault="008914A9" w:rsidP="00054169">
            <w:pPr>
              <w:ind w:leftChars="0" w:left="0"/>
              <w:rPr>
                <w:rFonts w:ascii="ＭＳ Ｐゴシック" w:eastAsia="ＭＳ Ｐゴシック" w:hAnsi="ＭＳ Ｐゴシック" w:cs="メイリオ"/>
                <w:bCs w:val="0"/>
                <w:sz w:val="18"/>
                <w:szCs w:val="18"/>
              </w:rPr>
            </w:pPr>
            <w:r w:rsidRPr="008914A9">
              <w:rPr>
                <w:rFonts w:ascii="ＭＳ Ｐゴシック" w:eastAsia="ＭＳ Ｐゴシック" w:hAnsi="ＭＳ Ｐゴシック" w:cs="メイリオ" w:hint="eastAsia"/>
                <w:b w:val="0"/>
                <w:sz w:val="18"/>
                <w:szCs w:val="18"/>
              </w:rPr>
              <w:t>3</w:t>
            </w:r>
          </w:p>
        </w:tc>
        <w:tc>
          <w:tcPr>
            <w:tcW w:w="1654" w:type="dxa"/>
            <w:vMerge w:val="restart"/>
          </w:tcPr>
          <w:p w14:paraId="29B3F68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カテゴリ管理</w:t>
            </w:r>
          </w:p>
        </w:tc>
        <w:tc>
          <w:tcPr>
            <w:tcW w:w="340" w:type="dxa"/>
          </w:tcPr>
          <w:p w14:paraId="7806A0B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14F90D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カテゴリ一覧表示</w:t>
            </w:r>
          </w:p>
        </w:tc>
        <w:tc>
          <w:tcPr>
            <w:tcW w:w="1445" w:type="dxa"/>
            <w:vAlign w:val="center"/>
          </w:tcPr>
          <w:p w14:paraId="5474BA0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D12BA8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2898D4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FEA3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61261B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47B405"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D1EE86"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CB841D4"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03C22FD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カテゴリ詳細表示</w:t>
            </w:r>
          </w:p>
        </w:tc>
        <w:tc>
          <w:tcPr>
            <w:tcW w:w="1445" w:type="dxa"/>
          </w:tcPr>
          <w:p w14:paraId="4BB326E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2E90C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18A5E7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455AE7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885B111"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A3BB7E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00B97A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7C6918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27C8CA8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カテゴリ登録</w:t>
            </w:r>
          </w:p>
        </w:tc>
        <w:tc>
          <w:tcPr>
            <w:tcW w:w="1445" w:type="dxa"/>
          </w:tcPr>
          <w:p w14:paraId="5D0F17A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0C383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AD667A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E5471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4BB94F3B"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3BE6D974"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2310F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4F3740E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15C292B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カテゴリ変更</w:t>
            </w:r>
          </w:p>
        </w:tc>
        <w:tc>
          <w:tcPr>
            <w:tcW w:w="1445" w:type="dxa"/>
          </w:tcPr>
          <w:p w14:paraId="6482A54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30AB2B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76D2D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5849E4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DFCD0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2155D0"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CE5DC0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93820E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795469D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カテゴリ削除</w:t>
            </w:r>
          </w:p>
        </w:tc>
        <w:tc>
          <w:tcPr>
            <w:tcW w:w="1445" w:type="dxa"/>
          </w:tcPr>
          <w:p w14:paraId="366CF7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D67A0D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B911F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69605D1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17F040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4C9CD61"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4</w:t>
            </w:r>
          </w:p>
        </w:tc>
        <w:tc>
          <w:tcPr>
            <w:tcW w:w="1654" w:type="dxa"/>
            <w:vMerge w:val="restart"/>
          </w:tcPr>
          <w:p w14:paraId="1CD8C66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買い物かご管理</w:t>
            </w:r>
          </w:p>
        </w:tc>
        <w:tc>
          <w:tcPr>
            <w:tcW w:w="340" w:type="dxa"/>
          </w:tcPr>
          <w:p w14:paraId="4341025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002922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商品一覧表示</w:t>
            </w:r>
          </w:p>
        </w:tc>
        <w:tc>
          <w:tcPr>
            <w:tcW w:w="1445" w:type="dxa"/>
          </w:tcPr>
          <w:p w14:paraId="6DAE9D6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ED8E56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1E4DBB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3CD994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51D81B3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00CB41D7"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0A983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231A19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5510770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商品追加</w:t>
            </w:r>
          </w:p>
        </w:tc>
        <w:tc>
          <w:tcPr>
            <w:tcW w:w="1445" w:type="dxa"/>
          </w:tcPr>
          <w:p w14:paraId="73B2476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96A96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91BD8F5"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C5EF48A"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4805B3E"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A97DE18"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5F3040D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93572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7264F153"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商品個数変更</w:t>
            </w:r>
          </w:p>
        </w:tc>
        <w:tc>
          <w:tcPr>
            <w:tcW w:w="1445" w:type="dxa"/>
          </w:tcPr>
          <w:p w14:paraId="258AFB7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FDE811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760C10C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7ED451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278981E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7B395C32"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6292E1F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37F3F861"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258C82CC"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商品削除</w:t>
            </w:r>
          </w:p>
        </w:tc>
        <w:tc>
          <w:tcPr>
            <w:tcW w:w="1445" w:type="dxa"/>
          </w:tcPr>
          <w:p w14:paraId="1A82929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1E3F8E5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074387E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44C07D0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0B85FC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61489D1B" w14:textId="77777777" w:rsidR="008914A9" w:rsidRPr="008914A9" w:rsidRDefault="008914A9" w:rsidP="00054169">
            <w:pPr>
              <w:ind w:leftChars="0" w:left="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b w:val="0"/>
                <w:sz w:val="18"/>
                <w:szCs w:val="18"/>
              </w:rPr>
              <w:t>5</w:t>
            </w:r>
          </w:p>
        </w:tc>
        <w:tc>
          <w:tcPr>
            <w:tcW w:w="1654" w:type="dxa"/>
            <w:vMerge w:val="restart"/>
          </w:tcPr>
          <w:p w14:paraId="39C0052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注文管理</w:t>
            </w:r>
          </w:p>
        </w:tc>
        <w:tc>
          <w:tcPr>
            <w:tcW w:w="340" w:type="dxa"/>
          </w:tcPr>
          <w:p w14:paraId="1691812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6715926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注文一覧表示</w:t>
            </w:r>
          </w:p>
        </w:tc>
        <w:tc>
          <w:tcPr>
            <w:tcW w:w="1445" w:type="dxa"/>
          </w:tcPr>
          <w:p w14:paraId="419E91A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B4750EB"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9F8349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20764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0AB3C5D2"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C3EE9D3"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049D14A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192E0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1683EBB5"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注文詳細表示</w:t>
            </w:r>
          </w:p>
        </w:tc>
        <w:tc>
          <w:tcPr>
            <w:tcW w:w="1445" w:type="dxa"/>
          </w:tcPr>
          <w:p w14:paraId="5DF6472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C13CF0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EF9F3B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1270" w:type="dxa"/>
          </w:tcPr>
          <w:p w14:paraId="4606B75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72B81DE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2DB8B486"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1F24B1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6737F6C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6903951F"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注文登録</w:t>
            </w:r>
          </w:p>
        </w:tc>
        <w:tc>
          <w:tcPr>
            <w:tcW w:w="1445" w:type="dxa"/>
          </w:tcPr>
          <w:p w14:paraId="497CBC2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5149E6C0"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1B26266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tcPr>
          <w:p w14:paraId="219BD7F2"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86FB0CA"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val="restart"/>
          </w:tcPr>
          <w:p w14:paraId="1C610416" w14:textId="77777777" w:rsidR="008914A9" w:rsidRPr="008914A9" w:rsidRDefault="008914A9" w:rsidP="00054169">
            <w:pPr>
              <w:ind w:leftChars="0" w:left="0"/>
              <w:rPr>
                <w:rFonts w:ascii="ＭＳ Ｐゴシック" w:eastAsia="ＭＳ Ｐゴシック" w:hAnsi="ＭＳ Ｐゴシック" w:cs="メイリオ"/>
                <w:b w:val="0"/>
                <w:sz w:val="18"/>
                <w:szCs w:val="18"/>
              </w:rPr>
            </w:pPr>
            <w:r w:rsidRPr="008914A9">
              <w:rPr>
                <w:rFonts w:ascii="ＭＳ Ｐゴシック" w:eastAsia="ＭＳ Ｐゴシック" w:hAnsi="ＭＳ Ｐゴシック" w:cs="メイリオ" w:hint="eastAsia"/>
                <w:b w:val="0"/>
                <w:sz w:val="18"/>
                <w:szCs w:val="18"/>
              </w:rPr>
              <w:t>6</w:t>
            </w:r>
          </w:p>
        </w:tc>
        <w:tc>
          <w:tcPr>
            <w:tcW w:w="1654" w:type="dxa"/>
            <w:vMerge w:val="restart"/>
          </w:tcPr>
          <w:p w14:paraId="50E6848D"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会員管理</w:t>
            </w:r>
          </w:p>
        </w:tc>
        <w:tc>
          <w:tcPr>
            <w:tcW w:w="340" w:type="dxa"/>
          </w:tcPr>
          <w:p w14:paraId="3677F6C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2102" w:type="dxa"/>
          </w:tcPr>
          <w:p w14:paraId="33431D2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会員一覧表示</w:t>
            </w:r>
          </w:p>
        </w:tc>
        <w:tc>
          <w:tcPr>
            <w:tcW w:w="1445" w:type="dxa"/>
          </w:tcPr>
          <w:p w14:paraId="30C2AB2D"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372DABC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E2491C4"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BF8F22F"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6DF835E4"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1FDE2CAC"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29647C8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F0B24A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2</w:t>
            </w:r>
          </w:p>
        </w:tc>
        <w:tc>
          <w:tcPr>
            <w:tcW w:w="2102" w:type="dxa"/>
          </w:tcPr>
          <w:p w14:paraId="398A2F67"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会員詳細表示</w:t>
            </w:r>
          </w:p>
        </w:tc>
        <w:tc>
          <w:tcPr>
            <w:tcW w:w="1445" w:type="dxa"/>
          </w:tcPr>
          <w:p w14:paraId="05494B4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67D89F0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7C58D18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766A7ADC"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9DC9EE9"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638624A"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1C1F9178"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021C613E"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2102" w:type="dxa"/>
          </w:tcPr>
          <w:p w14:paraId="15CB474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会員登録</w:t>
            </w:r>
          </w:p>
        </w:tc>
        <w:tc>
          <w:tcPr>
            <w:tcW w:w="1445" w:type="dxa"/>
          </w:tcPr>
          <w:p w14:paraId="327AAB7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2710CCF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A933C2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0D776EA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r w:rsidR="008914A9" w:rsidRPr="008914A9" w14:paraId="2A53996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5FC92ADB"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437E0812"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550885B0"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c>
          <w:tcPr>
            <w:tcW w:w="2102" w:type="dxa"/>
          </w:tcPr>
          <w:p w14:paraId="42FD8109"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会員変更</w:t>
            </w:r>
          </w:p>
        </w:tc>
        <w:tc>
          <w:tcPr>
            <w:tcW w:w="1445" w:type="dxa"/>
          </w:tcPr>
          <w:p w14:paraId="124C16C8"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0C12A856"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42D0AF21"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5ADB4E31" w14:textId="31C54C11" w:rsidR="008914A9" w:rsidRPr="008914A9" w:rsidRDefault="00E2748A"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r>
      <w:tr w:rsidR="008914A9" w:rsidRPr="008914A9" w14:paraId="36F93C6D"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vMerge/>
          </w:tcPr>
          <w:p w14:paraId="6430B199" w14:textId="77777777" w:rsidR="008914A9" w:rsidRPr="008914A9" w:rsidRDefault="008914A9" w:rsidP="00054169">
            <w:pPr>
              <w:ind w:leftChars="0" w:left="0"/>
              <w:rPr>
                <w:rFonts w:ascii="ＭＳ Ｐゴシック" w:eastAsia="ＭＳ Ｐゴシック" w:hAnsi="ＭＳ Ｐゴシック" w:cs="メイリオ"/>
                <w:sz w:val="18"/>
                <w:szCs w:val="18"/>
              </w:rPr>
            </w:pPr>
          </w:p>
        </w:tc>
        <w:tc>
          <w:tcPr>
            <w:tcW w:w="1654" w:type="dxa"/>
            <w:vMerge/>
          </w:tcPr>
          <w:p w14:paraId="3B1A28BA"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p>
        </w:tc>
        <w:tc>
          <w:tcPr>
            <w:tcW w:w="340" w:type="dxa"/>
          </w:tcPr>
          <w:p w14:paraId="759941D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5</w:t>
            </w:r>
          </w:p>
        </w:tc>
        <w:tc>
          <w:tcPr>
            <w:tcW w:w="2102" w:type="dxa"/>
          </w:tcPr>
          <w:p w14:paraId="13806A0B" w14:textId="77777777" w:rsidR="008914A9" w:rsidRPr="008914A9" w:rsidRDefault="008914A9"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会員削除</w:t>
            </w:r>
          </w:p>
        </w:tc>
        <w:tc>
          <w:tcPr>
            <w:tcW w:w="1445" w:type="dxa"/>
          </w:tcPr>
          <w:p w14:paraId="4070E8A9"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w:t>
            </w:r>
          </w:p>
        </w:tc>
        <w:tc>
          <w:tcPr>
            <w:tcW w:w="1270" w:type="dxa"/>
            <w:vAlign w:val="center"/>
          </w:tcPr>
          <w:p w14:paraId="469A6BDE"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○※1</w:t>
            </w:r>
          </w:p>
        </w:tc>
        <w:tc>
          <w:tcPr>
            <w:tcW w:w="1270" w:type="dxa"/>
            <w:vAlign w:val="center"/>
          </w:tcPr>
          <w:p w14:paraId="2D2900A3"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○※3</w:t>
            </w:r>
          </w:p>
        </w:tc>
        <w:tc>
          <w:tcPr>
            <w:tcW w:w="1270" w:type="dxa"/>
            <w:vAlign w:val="center"/>
          </w:tcPr>
          <w:p w14:paraId="190A30A7" w14:textId="77777777" w:rsidR="008914A9" w:rsidRPr="008914A9" w:rsidRDefault="008914A9"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○※4</w:t>
            </w:r>
          </w:p>
        </w:tc>
      </w:tr>
    </w:tbl>
    <w:p w14:paraId="41242A1A" w14:textId="77777777" w:rsidR="000B054A" w:rsidRDefault="000B054A">
      <w:pPr>
        <w:ind w:left="840"/>
      </w:pPr>
      <w:r>
        <w:rPr>
          <w:b/>
          <w:bCs/>
        </w:rPr>
        <w:br w:type="page"/>
      </w:r>
    </w:p>
    <w:tbl>
      <w:tblPr>
        <w:tblStyle w:val="1-51"/>
        <w:tblW w:w="9773" w:type="dxa"/>
        <w:tblLook w:val="0680" w:firstRow="0" w:lastRow="0" w:firstColumn="1" w:lastColumn="0" w:noHBand="1" w:noVBand="1"/>
      </w:tblPr>
      <w:tblGrid>
        <w:gridCol w:w="422"/>
        <w:gridCol w:w="1654"/>
        <w:gridCol w:w="340"/>
        <w:gridCol w:w="2102"/>
        <w:gridCol w:w="1445"/>
        <w:gridCol w:w="1270"/>
        <w:gridCol w:w="1270"/>
        <w:gridCol w:w="1270"/>
      </w:tblGrid>
      <w:tr w:rsidR="000B054A" w:rsidRPr="008914A9" w14:paraId="185F6FC9" w14:textId="77777777" w:rsidTr="003F602D">
        <w:tc>
          <w:tcPr>
            <w:cnfStyle w:val="001000000000" w:firstRow="0" w:lastRow="0" w:firstColumn="1" w:lastColumn="0" w:oddVBand="0" w:evenVBand="0" w:oddHBand="0" w:evenHBand="0" w:firstRowFirstColumn="0" w:firstRowLastColumn="0" w:lastRowFirstColumn="0" w:lastRowLastColumn="0"/>
            <w:tcW w:w="4518"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236EA5C" w14:textId="77777777" w:rsidR="000B054A" w:rsidRPr="008914A9" w:rsidRDefault="000B054A" w:rsidP="003F602D">
            <w:pPr>
              <w:ind w:leftChars="0" w:left="0"/>
              <w:jc w:val="center"/>
              <w:rPr>
                <w:rFonts w:ascii="ＭＳ Ｐゴシック" w:eastAsia="ＭＳ Ｐゴシック" w:hAnsi="ＭＳ Ｐゴシック"/>
                <w:sz w:val="18"/>
                <w:szCs w:val="18"/>
              </w:rPr>
            </w:pPr>
            <w:r w:rsidRPr="008914A9">
              <w:rPr>
                <w:rFonts w:ascii="ＭＳ Ｐゴシック" w:eastAsia="ＭＳ Ｐゴシック" w:hAnsi="ＭＳ Ｐゴシック" w:cs="メイリオ" w:hint="eastAsia"/>
                <w:sz w:val="18"/>
                <w:szCs w:val="18"/>
              </w:rPr>
              <w:lastRenderedPageBreak/>
              <w:t>機能名</w:t>
            </w:r>
          </w:p>
        </w:tc>
        <w:tc>
          <w:tcPr>
            <w:tcW w:w="5255" w:type="dxa"/>
            <w:gridSpan w:val="4"/>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1FC9B632"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権限 ○：利用可能 ×：利用できない</w:t>
            </w:r>
          </w:p>
        </w:tc>
      </w:tr>
      <w:tr w:rsidR="000B054A" w:rsidRPr="008914A9" w14:paraId="229A19DF" w14:textId="77777777" w:rsidTr="003F602D">
        <w:tc>
          <w:tcPr>
            <w:cnfStyle w:val="001000000000" w:firstRow="0" w:lastRow="0" w:firstColumn="1" w:lastColumn="0" w:oddVBand="0" w:evenVBand="0" w:oddHBand="0" w:evenHBand="0" w:firstRowFirstColumn="0" w:firstRowLastColumn="0" w:lastRowFirstColumn="0" w:lastRowLastColumn="0"/>
            <w:tcW w:w="2076"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05040C5" w14:textId="77777777" w:rsidR="000B054A" w:rsidRPr="008914A9" w:rsidRDefault="000B054A" w:rsidP="003F602D">
            <w:pPr>
              <w:ind w:leftChars="0" w:left="0"/>
              <w:jc w:val="center"/>
              <w:rPr>
                <w:rFonts w:ascii="ＭＳ Ｐゴシック" w:eastAsia="ＭＳ Ｐゴシック" w:hAnsi="ＭＳ Ｐゴシック" w:cs="メイリオ"/>
                <w:sz w:val="18"/>
                <w:szCs w:val="18"/>
              </w:rPr>
            </w:pPr>
            <w:r w:rsidRPr="008914A9">
              <w:rPr>
                <w:rFonts w:ascii="ＭＳ Ｐゴシック" w:eastAsia="ＭＳ Ｐゴシック" w:hAnsi="ＭＳ Ｐゴシック" w:cs="メイリオ" w:hint="eastAsia"/>
                <w:sz w:val="18"/>
                <w:szCs w:val="18"/>
              </w:rPr>
              <w:t>大分類</w:t>
            </w:r>
          </w:p>
        </w:tc>
        <w:tc>
          <w:tcPr>
            <w:tcW w:w="2442" w:type="dxa"/>
            <w:gridSpan w:val="2"/>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1D19BBC"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小分類</w:t>
            </w:r>
          </w:p>
        </w:tc>
        <w:tc>
          <w:tcPr>
            <w:tcW w:w="144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5050CB"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未ログイン</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213838E4"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一般会員</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04EB3EB3"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運用管理者</w:t>
            </w:r>
          </w:p>
        </w:tc>
        <w:tc>
          <w:tcPr>
            <w:tcW w:w="127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vAlign w:val="center"/>
          </w:tcPr>
          <w:p w14:paraId="4FD11186" w14:textId="77777777" w:rsidR="000B054A" w:rsidRPr="008914A9" w:rsidRDefault="000B054A" w:rsidP="003F602D">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b/>
                <w:sz w:val="18"/>
                <w:szCs w:val="18"/>
              </w:rPr>
            </w:pPr>
            <w:r w:rsidRPr="008914A9">
              <w:rPr>
                <w:rFonts w:ascii="ＭＳ Ｐゴシック" w:eastAsia="ＭＳ Ｐゴシック" w:hAnsi="ＭＳ Ｐゴシック" w:cs="メイリオ" w:hint="eastAsia"/>
                <w:b/>
                <w:sz w:val="18"/>
                <w:szCs w:val="18"/>
              </w:rPr>
              <w:t>システム</w:t>
            </w:r>
            <w:r w:rsidRPr="008914A9">
              <w:rPr>
                <w:rFonts w:ascii="ＭＳ Ｐゴシック" w:eastAsia="ＭＳ Ｐゴシック" w:hAnsi="ＭＳ Ｐゴシック" w:cs="メイリオ"/>
                <w:b/>
                <w:sz w:val="18"/>
                <w:szCs w:val="18"/>
              </w:rPr>
              <w:br/>
            </w:r>
            <w:r w:rsidRPr="008914A9">
              <w:rPr>
                <w:rFonts w:ascii="ＭＳ Ｐゴシック" w:eastAsia="ＭＳ Ｐゴシック" w:hAnsi="ＭＳ Ｐゴシック" w:cs="メイリオ" w:hint="eastAsia"/>
                <w:b/>
                <w:sz w:val="18"/>
                <w:szCs w:val="18"/>
              </w:rPr>
              <w:t>管理者</w:t>
            </w:r>
          </w:p>
        </w:tc>
      </w:tr>
      <w:tr w:rsidR="008E5491" w:rsidRPr="008914A9" w14:paraId="2FA741B3"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59E79EA" w14:textId="7A4B9871"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2</w:t>
            </w:r>
          </w:p>
        </w:tc>
        <w:tc>
          <w:tcPr>
            <w:tcW w:w="1654" w:type="dxa"/>
            <w:shd w:val="clear" w:color="auto" w:fill="4BACC6" w:themeFill="accent5"/>
          </w:tcPr>
          <w:p w14:paraId="0BB7EFCF" w14:textId="23D3DF71"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商品管理</w:t>
            </w:r>
          </w:p>
        </w:tc>
        <w:tc>
          <w:tcPr>
            <w:tcW w:w="340" w:type="dxa"/>
            <w:shd w:val="clear" w:color="auto" w:fill="4BACC6" w:themeFill="accent5"/>
          </w:tcPr>
          <w:p w14:paraId="2A779DF6" w14:textId="2C0E46B2"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9</w:t>
            </w:r>
          </w:p>
        </w:tc>
        <w:tc>
          <w:tcPr>
            <w:tcW w:w="2102" w:type="dxa"/>
            <w:shd w:val="clear" w:color="auto" w:fill="4BACC6" w:themeFill="accent5"/>
          </w:tcPr>
          <w:p w14:paraId="49F39DF7" w14:textId="41421F10"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お気に入り登録</w:t>
            </w:r>
          </w:p>
        </w:tc>
        <w:tc>
          <w:tcPr>
            <w:tcW w:w="1445" w:type="dxa"/>
            <w:shd w:val="clear" w:color="auto" w:fill="4BACC6" w:themeFill="accent5"/>
          </w:tcPr>
          <w:p w14:paraId="21FFDE08" w14:textId="500884D0"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6FF58F74" w14:textId="3E1DEA38"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3A8D37F9" w14:textId="51A39BDF"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6A91569" w14:textId="6168E4E9"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8E5491" w:rsidRPr="008914A9" w14:paraId="12438E36" w14:textId="77777777" w:rsidTr="00B52F4F">
        <w:tblPrEx>
          <w:tblLook w:val="0480" w:firstRow="0" w:lastRow="0" w:firstColumn="1" w:lastColumn="0" w:noHBand="0" w:noVBand="1"/>
        </w:tblPrEx>
        <w:trPr>
          <w:trHeight w:val="5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3E9040BA" w14:textId="106D56DA" w:rsidR="008E5491" w:rsidRPr="00B07C38" w:rsidRDefault="001F68B6"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7</w:t>
            </w:r>
          </w:p>
        </w:tc>
        <w:tc>
          <w:tcPr>
            <w:tcW w:w="1654" w:type="dxa"/>
            <w:shd w:val="clear" w:color="auto" w:fill="4BACC6" w:themeFill="accent5"/>
          </w:tcPr>
          <w:p w14:paraId="3F0FEB19" w14:textId="61C5F0C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お気に入り一覧画面</w:t>
            </w:r>
          </w:p>
        </w:tc>
        <w:tc>
          <w:tcPr>
            <w:tcW w:w="340" w:type="dxa"/>
            <w:shd w:val="clear" w:color="auto" w:fill="4BACC6" w:themeFill="accent5"/>
          </w:tcPr>
          <w:p w14:paraId="60BAFB84" w14:textId="29CE44C8" w:rsidR="008E5491" w:rsidRPr="008914A9" w:rsidRDefault="00F63594"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１</w:t>
            </w:r>
          </w:p>
        </w:tc>
        <w:tc>
          <w:tcPr>
            <w:tcW w:w="2102" w:type="dxa"/>
            <w:shd w:val="clear" w:color="auto" w:fill="4BACC6" w:themeFill="accent5"/>
          </w:tcPr>
          <w:p w14:paraId="004FE434" w14:textId="294154AE" w:rsidR="008E5491" w:rsidRPr="008914A9" w:rsidRDefault="001F68B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お気に入り一覧表示</w:t>
            </w:r>
          </w:p>
        </w:tc>
        <w:tc>
          <w:tcPr>
            <w:tcW w:w="1445" w:type="dxa"/>
            <w:shd w:val="clear" w:color="auto" w:fill="4BACC6" w:themeFill="accent5"/>
          </w:tcPr>
          <w:p w14:paraId="13F24BED" w14:textId="7A4F6AA2"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51577CF1" w14:textId="5296E55F" w:rsidR="008E5491" w:rsidRPr="008914A9" w:rsidRDefault="001F68B6"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4611A73" w14:textId="77C0B7BD"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C408538" w14:textId="77A0A8F8" w:rsidR="008E5491" w:rsidRPr="008914A9" w:rsidRDefault="00F42512"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A51B31" w:rsidRPr="008914A9" w14:paraId="59AD2E36"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6A8C14F5" w14:textId="60EA5D07" w:rsidR="00A51B31" w:rsidRPr="00B07C38" w:rsidRDefault="00A51B31"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1</w:t>
            </w:r>
          </w:p>
        </w:tc>
        <w:tc>
          <w:tcPr>
            <w:tcW w:w="1654" w:type="dxa"/>
            <w:shd w:val="clear" w:color="auto" w:fill="4BACC6" w:themeFill="accent5"/>
          </w:tcPr>
          <w:p w14:paraId="1B0CF5E4" w14:textId="262DD255"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汎用</w:t>
            </w:r>
          </w:p>
        </w:tc>
        <w:tc>
          <w:tcPr>
            <w:tcW w:w="340" w:type="dxa"/>
            <w:shd w:val="clear" w:color="auto" w:fill="4BACC6" w:themeFill="accent5"/>
          </w:tcPr>
          <w:p w14:paraId="5B41DB1B" w14:textId="20491658" w:rsidR="00A51B31" w:rsidRDefault="00D96086"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4</w:t>
            </w:r>
          </w:p>
        </w:tc>
        <w:tc>
          <w:tcPr>
            <w:tcW w:w="2102" w:type="dxa"/>
            <w:shd w:val="clear" w:color="auto" w:fill="4BACC6" w:themeFill="accent5"/>
          </w:tcPr>
          <w:p w14:paraId="087F8C41" w14:textId="0FF7E963" w:rsidR="00A51B31" w:rsidRDefault="00A51B31"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お問い合わせ画面</w:t>
            </w:r>
          </w:p>
        </w:tc>
        <w:tc>
          <w:tcPr>
            <w:tcW w:w="1445" w:type="dxa"/>
            <w:shd w:val="clear" w:color="auto" w:fill="4BACC6" w:themeFill="accent5"/>
          </w:tcPr>
          <w:p w14:paraId="20344D3E" w14:textId="374606B7" w:rsidR="00A51B31" w:rsidRDefault="00A51B31"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1183FCC6" w14:textId="1944DC9F" w:rsidR="00A51B31" w:rsidRDefault="009A207E"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F84E2B8" w14:textId="34B3A294"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FA5574" w14:textId="317151B6" w:rsidR="00A51B31" w:rsidRDefault="009524A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713CCF1C"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1CBE4F0" w14:textId="2810EA1A" w:rsidR="00242362" w:rsidRPr="00B07C38" w:rsidRDefault="00242362"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361AB7C2" w14:textId="7BB4BFEC"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お問い合わせ</w:t>
            </w:r>
          </w:p>
        </w:tc>
        <w:tc>
          <w:tcPr>
            <w:tcW w:w="340" w:type="dxa"/>
            <w:shd w:val="clear" w:color="auto" w:fill="4BACC6" w:themeFill="accent5"/>
          </w:tcPr>
          <w:p w14:paraId="3A086EF5" w14:textId="09F6A01E" w:rsidR="00242362" w:rsidRDefault="00FC5ED7"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1</w:t>
            </w:r>
          </w:p>
        </w:tc>
        <w:tc>
          <w:tcPr>
            <w:tcW w:w="2102" w:type="dxa"/>
            <w:shd w:val="clear" w:color="auto" w:fill="4BACC6" w:themeFill="accent5"/>
          </w:tcPr>
          <w:p w14:paraId="709592E7" w14:textId="6BEA317A"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お問い合わせ一覧画面</w:t>
            </w:r>
          </w:p>
        </w:tc>
        <w:tc>
          <w:tcPr>
            <w:tcW w:w="1445" w:type="dxa"/>
            <w:shd w:val="clear" w:color="auto" w:fill="4BACC6" w:themeFill="accent5"/>
          </w:tcPr>
          <w:p w14:paraId="3531A952" w14:textId="08D8924C"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4D397CF0" w14:textId="40509CF2"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317AEE56" w14:textId="481BFF4E" w:rsidR="00242362" w:rsidRDefault="005B7A03"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4162957" w14:textId="1A9B0404"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242362" w:rsidRPr="008914A9" w14:paraId="2A163450"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7663A190" w14:textId="53760321" w:rsidR="00242362" w:rsidRPr="00B07C38" w:rsidRDefault="00076E9B" w:rsidP="00054169">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8</w:t>
            </w:r>
          </w:p>
        </w:tc>
        <w:tc>
          <w:tcPr>
            <w:tcW w:w="1654" w:type="dxa"/>
            <w:shd w:val="clear" w:color="auto" w:fill="4BACC6" w:themeFill="accent5"/>
          </w:tcPr>
          <w:p w14:paraId="6739FE7B" w14:textId="13302DE9"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w:t>
            </w:r>
          </w:p>
        </w:tc>
        <w:tc>
          <w:tcPr>
            <w:tcW w:w="340" w:type="dxa"/>
            <w:shd w:val="clear" w:color="auto" w:fill="4BACC6" w:themeFill="accent5"/>
          </w:tcPr>
          <w:p w14:paraId="36E4A78D" w14:textId="391CFF5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2</w:t>
            </w:r>
          </w:p>
        </w:tc>
        <w:tc>
          <w:tcPr>
            <w:tcW w:w="2102" w:type="dxa"/>
            <w:shd w:val="clear" w:color="auto" w:fill="4BACC6" w:themeFill="accent5"/>
          </w:tcPr>
          <w:p w14:paraId="7CFC9127" w14:textId="57D579A4" w:rsidR="00242362" w:rsidRDefault="00076E9B" w:rsidP="00054169">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お問い合わせ詳細画面</w:t>
            </w:r>
          </w:p>
        </w:tc>
        <w:tc>
          <w:tcPr>
            <w:tcW w:w="1445" w:type="dxa"/>
            <w:shd w:val="clear" w:color="auto" w:fill="4BACC6" w:themeFill="accent5"/>
          </w:tcPr>
          <w:p w14:paraId="00598992" w14:textId="50E74041"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05FF5805" w14:textId="331A496E"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FE07137" w14:textId="7C243460" w:rsidR="00242362" w:rsidRDefault="00076E9B"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50641213" w14:textId="3BA9BEBC" w:rsidR="00242362" w:rsidRDefault="00FC5ED7" w:rsidP="00054169">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r>
      <w:tr w:rsidR="009524A7" w:rsidRPr="008914A9" w14:paraId="62693E3F" w14:textId="77777777" w:rsidTr="00242362">
        <w:tblPrEx>
          <w:tblLook w:val="0480" w:firstRow="0" w:lastRow="0" w:firstColumn="1" w:lastColumn="0" w:noHBand="0" w:noVBand="1"/>
        </w:tblPrEx>
        <w:trPr>
          <w:trHeight w:val="227"/>
        </w:trPr>
        <w:tc>
          <w:tcPr>
            <w:cnfStyle w:val="001000000000" w:firstRow="0" w:lastRow="0" w:firstColumn="1" w:lastColumn="0" w:oddVBand="0" w:evenVBand="0" w:oddHBand="0" w:evenHBand="0" w:firstRowFirstColumn="0" w:firstRowLastColumn="0" w:lastRowFirstColumn="0" w:lastRowLastColumn="0"/>
            <w:tcW w:w="422" w:type="dxa"/>
            <w:shd w:val="clear" w:color="auto" w:fill="4BACC6" w:themeFill="accent5"/>
          </w:tcPr>
          <w:p w14:paraId="592B7B4B" w14:textId="28952851" w:rsidR="009524A7" w:rsidRPr="00B07C38" w:rsidRDefault="009524A7" w:rsidP="009524A7">
            <w:pPr>
              <w:ind w:leftChars="0" w:left="0"/>
              <w:rPr>
                <w:rFonts w:ascii="ＭＳ Ｐゴシック" w:eastAsia="ＭＳ Ｐゴシック" w:hAnsi="ＭＳ Ｐゴシック" w:cs="メイリオ"/>
                <w:b w:val="0"/>
                <w:sz w:val="18"/>
                <w:szCs w:val="18"/>
              </w:rPr>
            </w:pPr>
            <w:r w:rsidRPr="00B07C38">
              <w:rPr>
                <w:rFonts w:ascii="ＭＳ Ｐゴシック" w:eastAsia="ＭＳ Ｐゴシック" w:hAnsi="ＭＳ Ｐゴシック" w:cs="メイリオ"/>
                <w:b w:val="0"/>
                <w:sz w:val="18"/>
                <w:szCs w:val="18"/>
              </w:rPr>
              <w:t>6</w:t>
            </w:r>
          </w:p>
        </w:tc>
        <w:tc>
          <w:tcPr>
            <w:tcW w:w="1654" w:type="dxa"/>
            <w:shd w:val="clear" w:color="auto" w:fill="4BACC6" w:themeFill="accent5"/>
          </w:tcPr>
          <w:p w14:paraId="7425DF8F" w14:textId="7D3862CB"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会員管理</w:t>
            </w:r>
          </w:p>
        </w:tc>
        <w:tc>
          <w:tcPr>
            <w:tcW w:w="340" w:type="dxa"/>
            <w:shd w:val="clear" w:color="auto" w:fill="4BACC6" w:themeFill="accent5"/>
          </w:tcPr>
          <w:p w14:paraId="6BFE5FB1" w14:textId="77330EDD"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6</w:t>
            </w:r>
          </w:p>
        </w:tc>
        <w:tc>
          <w:tcPr>
            <w:tcW w:w="2102" w:type="dxa"/>
            <w:shd w:val="clear" w:color="auto" w:fill="4BACC6" w:themeFill="accent5"/>
          </w:tcPr>
          <w:p w14:paraId="18A9F520" w14:textId="7CCE1DB5" w:rsidR="009524A7" w:rsidRDefault="009524A7" w:rsidP="009524A7">
            <w:pPr>
              <w:ind w:leftChars="0" w:left="0"/>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hint="eastAsia"/>
                <w:sz w:val="18"/>
                <w:szCs w:val="18"/>
              </w:rPr>
              <w:t>会員検索</w:t>
            </w:r>
          </w:p>
        </w:tc>
        <w:tc>
          <w:tcPr>
            <w:tcW w:w="1445" w:type="dxa"/>
            <w:shd w:val="clear" w:color="auto" w:fill="4BACC6" w:themeFill="accent5"/>
          </w:tcPr>
          <w:p w14:paraId="4B2D8EC9" w14:textId="0A56987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2DCB9DC5" w14:textId="37242D34"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w:t>
            </w:r>
          </w:p>
        </w:tc>
        <w:tc>
          <w:tcPr>
            <w:tcW w:w="1270" w:type="dxa"/>
            <w:shd w:val="clear" w:color="auto" w:fill="4BACC6" w:themeFill="accent5"/>
            <w:vAlign w:val="center"/>
          </w:tcPr>
          <w:p w14:paraId="777065DB" w14:textId="01E6F62A"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c>
          <w:tcPr>
            <w:tcW w:w="1270" w:type="dxa"/>
            <w:shd w:val="clear" w:color="auto" w:fill="4BACC6" w:themeFill="accent5"/>
            <w:vAlign w:val="center"/>
          </w:tcPr>
          <w:p w14:paraId="2E0073DA" w14:textId="147E6DAC" w:rsidR="009524A7" w:rsidRDefault="009524A7" w:rsidP="009524A7">
            <w:pPr>
              <w:ind w:leftChars="0" w:left="0"/>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メイリオ"/>
                <w:sz w:val="18"/>
                <w:szCs w:val="18"/>
              </w:rPr>
            </w:pPr>
            <w:r>
              <w:rPr>
                <w:rFonts w:ascii="ＭＳ Ｐゴシック" w:eastAsia="ＭＳ Ｐゴシック" w:hAnsi="ＭＳ Ｐゴシック" w:cs="メイリオ"/>
                <w:sz w:val="18"/>
                <w:szCs w:val="18"/>
              </w:rPr>
              <w:t>〇</w:t>
            </w:r>
          </w:p>
        </w:tc>
      </w:tr>
    </w:tbl>
    <w:p w14:paraId="28A96FE9" w14:textId="5AAB13E9" w:rsidR="008E5491" w:rsidRDefault="008E5491" w:rsidP="008E5491">
      <w:pPr>
        <w:ind w:leftChars="0" w:left="0"/>
      </w:pPr>
      <w:r>
        <w:rPr>
          <w:rFonts w:hint="eastAsia"/>
        </w:rPr>
        <w:t>▲オリジナル機能の追記すること</w:t>
      </w:r>
    </w:p>
    <w:p w14:paraId="7CDE2827" w14:textId="77777777" w:rsidR="008E5491" w:rsidRPr="008E5491" w:rsidRDefault="008E5491" w:rsidP="008914A9">
      <w:pPr>
        <w:ind w:leftChars="50" w:left="839" w:hangingChars="408" w:hanging="734"/>
        <w:rPr>
          <w:sz w:val="18"/>
          <w:szCs w:val="18"/>
        </w:rPr>
      </w:pPr>
    </w:p>
    <w:p w14:paraId="24E75804" w14:textId="77777777" w:rsidR="008E5491" w:rsidRDefault="008E5491" w:rsidP="008914A9">
      <w:pPr>
        <w:ind w:leftChars="50" w:left="839" w:hangingChars="408" w:hanging="734"/>
        <w:rPr>
          <w:sz w:val="18"/>
          <w:szCs w:val="18"/>
        </w:rPr>
      </w:pPr>
    </w:p>
    <w:p w14:paraId="5D3B9808" w14:textId="77777777" w:rsidR="008E5491" w:rsidRDefault="008E5491" w:rsidP="008914A9">
      <w:pPr>
        <w:ind w:leftChars="50" w:left="839" w:hangingChars="408" w:hanging="734"/>
        <w:rPr>
          <w:sz w:val="18"/>
          <w:szCs w:val="18"/>
        </w:rPr>
      </w:pPr>
    </w:p>
    <w:p w14:paraId="128FFF90" w14:textId="0B5BD65E" w:rsidR="008914A9" w:rsidRPr="008914A9" w:rsidRDefault="008914A9" w:rsidP="008914A9">
      <w:pPr>
        <w:ind w:leftChars="50" w:left="839" w:hangingChars="408" w:hanging="734"/>
        <w:rPr>
          <w:sz w:val="18"/>
          <w:szCs w:val="18"/>
        </w:rPr>
      </w:pPr>
      <w:r w:rsidRPr="008914A9">
        <w:rPr>
          <w:rFonts w:hint="eastAsia"/>
          <w:sz w:val="18"/>
          <w:szCs w:val="18"/>
        </w:rPr>
        <w:t>※1 ログインしている会員自身の情報のみを</w:t>
      </w:r>
      <w:r w:rsidR="00814189">
        <w:rPr>
          <w:rFonts w:hint="eastAsia"/>
          <w:sz w:val="18"/>
          <w:szCs w:val="18"/>
        </w:rPr>
        <w:t>扱え</w:t>
      </w:r>
      <w:r w:rsidRPr="008914A9">
        <w:rPr>
          <w:rFonts w:hint="eastAsia"/>
          <w:sz w:val="18"/>
          <w:szCs w:val="18"/>
        </w:rPr>
        <w:t>る</w:t>
      </w:r>
      <w:r w:rsidR="00E20A5F">
        <w:rPr>
          <w:rFonts w:hint="eastAsia"/>
          <w:sz w:val="18"/>
          <w:szCs w:val="18"/>
        </w:rPr>
        <w:t>。</w:t>
      </w:r>
    </w:p>
    <w:p w14:paraId="394BE23F" w14:textId="77777777" w:rsidR="008914A9" w:rsidRPr="008914A9" w:rsidRDefault="008914A9" w:rsidP="008914A9">
      <w:pPr>
        <w:ind w:leftChars="50" w:left="839" w:hangingChars="408" w:hanging="734"/>
        <w:rPr>
          <w:sz w:val="18"/>
          <w:szCs w:val="18"/>
        </w:rPr>
      </w:pPr>
      <w:r w:rsidRPr="008914A9">
        <w:rPr>
          <w:rFonts w:hint="eastAsia"/>
          <w:sz w:val="18"/>
          <w:szCs w:val="18"/>
        </w:rPr>
        <w:t>※2 全</w:t>
      </w:r>
      <w:r>
        <w:rPr>
          <w:rFonts w:hint="eastAsia"/>
          <w:sz w:val="18"/>
          <w:szCs w:val="18"/>
        </w:rPr>
        <w:t>ての</w:t>
      </w:r>
      <w:r w:rsidRPr="008914A9">
        <w:rPr>
          <w:rFonts w:hint="eastAsia"/>
          <w:sz w:val="18"/>
          <w:szCs w:val="18"/>
        </w:rPr>
        <w:t>会員の情報を閲覧できる</w:t>
      </w:r>
      <w:r w:rsidR="00E20A5F">
        <w:rPr>
          <w:rFonts w:hint="eastAsia"/>
          <w:sz w:val="18"/>
          <w:szCs w:val="18"/>
        </w:rPr>
        <w:t>。</w:t>
      </w:r>
    </w:p>
    <w:p w14:paraId="2F3367CD" w14:textId="77777777" w:rsidR="008914A9" w:rsidRPr="008914A9" w:rsidRDefault="008914A9" w:rsidP="008914A9">
      <w:pPr>
        <w:ind w:leftChars="50" w:left="839" w:hangingChars="408" w:hanging="734"/>
        <w:rPr>
          <w:sz w:val="18"/>
          <w:szCs w:val="18"/>
        </w:rPr>
      </w:pPr>
      <w:r w:rsidRPr="008914A9">
        <w:rPr>
          <w:rFonts w:hint="eastAsia"/>
          <w:sz w:val="18"/>
          <w:szCs w:val="18"/>
        </w:rPr>
        <w:t>※3 運用管理者権限の会員を登録、変更、削除</w:t>
      </w:r>
      <w:r w:rsidR="00814189">
        <w:rPr>
          <w:rFonts w:hint="eastAsia"/>
          <w:sz w:val="18"/>
          <w:szCs w:val="18"/>
        </w:rPr>
        <w:t>が</w:t>
      </w:r>
      <w:r w:rsidRPr="008914A9">
        <w:rPr>
          <w:rFonts w:hint="eastAsia"/>
          <w:sz w:val="18"/>
          <w:szCs w:val="18"/>
        </w:rPr>
        <w:t>できる</w:t>
      </w:r>
      <w:r w:rsidR="00E20A5F">
        <w:rPr>
          <w:rFonts w:hint="eastAsia"/>
          <w:sz w:val="18"/>
          <w:szCs w:val="18"/>
        </w:rPr>
        <w:t>。</w:t>
      </w:r>
    </w:p>
    <w:p w14:paraId="6221DFF0" w14:textId="77777777" w:rsidR="008914A9" w:rsidRPr="00BA14AD" w:rsidRDefault="008914A9" w:rsidP="00BA14AD">
      <w:pPr>
        <w:ind w:leftChars="50" w:left="839" w:hangingChars="408" w:hanging="734"/>
        <w:rPr>
          <w:sz w:val="18"/>
          <w:szCs w:val="18"/>
        </w:rPr>
      </w:pPr>
      <w:r w:rsidRPr="008914A9">
        <w:rPr>
          <w:rFonts w:hint="eastAsia"/>
          <w:sz w:val="18"/>
          <w:szCs w:val="18"/>
        </w:rPr>
        <w:t>※4 運用管理者、システム管理者権限の会員を登録、変更、削除ができる</w:t>
      </w:r>
      <w:r w:rsidR="00814189">
        <w:rPr>
          <w:rFonts w:hint="eastAsia"/>
          <w:sz w:val="18"/>
          <w:szCs w:val="18"/>
        </w:rPr>
        <w:t>。</w:t>
      </w:r>
    </w:p>
    <w:sectPr w:rsidR="008914A9" w:rsidRPr="00BA14AD" w:rsidSect="00B311FB">
      <w:headerReference w:type="even" r:id="rId20"/>
      <w:headerReference w:type="default" r:id="rId21"/>
      <w:footerReference w:type="even" r:id="rId22"/>
      <w:footerReference w:type="default" r:id="rId23"/>
      <w:headerReference w:type="first" r:id="rId24"/>
      <w:footerReference w:type="first" r:id="rId25"/>
      <w:pgSz w:w="11906" w:h="16838"/>
      <w:pgMar w:top="1134" w:right="707" w:bottom="1134" w:left="1077" w:header="851" w:footer="567"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462B3" w14:textId="77777777" w:rsidR="00C50762" w:rsidRDefault="00C50762" w:rsidP="00A11582">
      <w:pPr>
        <w:ind w:left="840"/>
      </w:pPr>
      <w:r>
        <w:separator/>
      </w:r>
    </w:p>
    <w:p w14:paraId="7EBB16C2" w14:textId="77777777" w:rsidR="00C50762" w:rsidRDefault="00C50762" w:rsidP="00A11582">
      <w:pPr>
        <w:ind w:left="840"/>
      </w:pPr>
    </w:p>
  </w:endnote>
  <w:endnote w:type="continuationSeparator" w:id="0">
    <w:p w14:paraId="433D895F" w14:textId="77777777" w:rsidR="00C50762" w:rsidRDefault="00C50762" w:rsidP="00A11582">
      <w:pPr>
        <w:ind w:left="840"/>
      </w:pPr>
      <w:r>
        <w:continuationSeparator/>
      </w:r>
    </w:p>
    <w:p w14:paraId="2ACBEBC3" w14:textId="77777777" w:rsidR="00C50762" w:rsidRDefault="00C50762" w:rsidP="00A11582">
      <w:pPr>
        <w:ind w:left="8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ED304" w14:textId="77777777" w:rsidR="00DA4115" w:rsidRDefault="00DA4115" w:rsidP="00A11582">
    <w:pPr>
      <w:pStyle w:val="a5"/>
      <w:ind w:left="840"/>
    </w:pPr>
  </w:p>
  <w:p w14:paraId="3651F487" w14:textId="77777777" w:rsidR="00DA4115" w:rsidRDefault="00DA4115" w:rsidP="00A11582">
    <w:pPr>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388887"/>
      <w:docPartObj>
        <w:docPartGallery w:val="Page Numbers (Bottom of Page)"/>
        <w:docPartUnique/>
      </w:docPartObj>
    </w:sdtPr>
    <w:sdtContent>
      <w:p w14:paraId="140917DF" w14:textId="77777777" w:rsidR="00DA4115" w:rsidRDefault="00DA4115">
        <w:pPr>
          <w:pStyle w:val="a5"/>
          <w:ind w:left="840"/>
          <w:jc w:val="center"/>
        </w:pPr>
        <w:r>
          <w:fldChar w:fldCharType="begin"/>
        </w:r>
        <w:r>
          <w:instrText>PAGE   \* MERGEFORMAT</w:instrText>
        </w:r>
        <w:r>
          <w:fldChar w:fldCharType="separate"/>
        </w:r>
        <w:r w:rsidR="00435475" w:rsidRPr="00435475">
          <w:rPr>
            <w:noProof/>
            <w:lang w:val="ja-JP"/>
          </w:rPr>
          <w:t>45</w:t>
        </w:r>
        <w:r>
          <w:rPr>
            <w:noProof/>
            <w:lang w:val="ja-JP"/>
          </w:rPr>
          <w:fldChar w:fldCharType="end"/>
        </w:r>
      </w:p>
    </w:sdtContent>
  </w:sdt>
  <w:p w14:paraId="3BE570DF" w14:textId="77777777" w:rsidR="00DA4115" w:rsidRPr="00910E50" w:rsidRDefault="00DA4115" w:rsidP="00910E50">
    <w:pPr>
      <w:pStyle w:val="a5"/>
      <w:ind w:leftChars="0" w:left="0"/>
      <w:jc w:val="cen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8151F" w14:textId="77777777" w:rsidR="00DA4115" w:rsidRDefault="00DA4115" w:rsidP="009E1DEA">
    <w:pPr>
      <w:pStyle w:val="a5"/>
      <w:ind w:left="840"/>
    </w:pPr>
    <w:r>
      <w:fldChar w:fldCharType="begin"/>
    </w:r>
    <w:r>
      <w:instrText xml:space="preserve"> </w:instrText>
    </w:r>
    <w:r>
      <w:fldChar w:fldCharType="begin"/>
    </w:r>
    <w:r>
      <w:instrText xml:space="preserve">  </w:instrText>
    </w:r>
    <w:r>
      <w:fldChar w:fldCharType="end"/>
    </w:r>
    <w:r>
      <w:instrText xml:space="preserve">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26D7D" w14:textId="77777777" w:rsidR="00C50762" w:rsidRDefault="00C50762" w:rsidP="00390FE4">
      <w:pPr>
        <w:ind w:left="840"/>
      </w:pPr>
      <w:r>
        <w:separator/>
      </w:r>
    </w:p>
    <w:p w14:paraId="076F42C9" w14:textId="77777777" w:rsidR="00C50762" w:rsidRDefault="00C50762" w:rsidP="00A11582">
      <w:pPr>
        <w:ind w:left="840"/>
      </w:pPr>
    </w:p>
  </w:footnote>
  <w:footnote w:type="continuationSeparator" w:id="0">
    <w:p w14:paraId="0A62732B" w14:textId="77777777" w:rsidR="00C50762" w:rsidRDefault="00C50762" w:rsidP="00A11582">
      <w:pPr>
        <w:ind w:left="840"/>
      </w:pPr>
      <w:r>
        <w:continuationSeparator/>
      </w:r>
    </w:p>
    <w:p w14:paraId="7DE8FA68" w14:textId="77777777" w:rsidR="00C50762" w:rsidRDefault="00C50762" w:rsidP="00A11582">
      <w:pPr>
        <w:ind w:left="84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050A4" w14:textId="77777777" w:rsidR="00DA4115" w:rsidRDefault="00DA4115" w:rsidP="00A11582">
    <w:pPr>
      <w:pStyle w:val="a3"/>
      <w:ind w:left="840"/>
    </w:pPr>
  </w:p>
  <w:p w14:paraId="2B32636B" w14:textId="77777777" w:rsidR="00DA4115" w:rsidRDefault="00DA4115" w:rsidP="00A11582">
    <w:pPr>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47CD4" w14:textId="77777777" w:rsidR="00DA4115" w:rsidRDefault="00DA4115" w:rsidP="00B52F5F">
    <w:pPr>
      <w:pStyle w:val="a3"/>
      <w:ind w:leftChars="0" w:left="0"/>
    </w:pPr>
    <w:r>
      <w:rPr>
        <w:noProof/>
      </w:rPr>
      <w:drawing>
        <wp:anchor distT="0" distB="0" distL="114300" distR="114300" simplePos="0" relativeHeight="251675648" behindDoc="1" locked="0" layoutInCell="1" allowOverlap="1" wp14:anchorId="1E1EF147" wp14:editId="241AE8C4">
          <wp:simplePos x="0" y="0"/>
          <wp:positionH relativeFrom="column">
            <wp:posOffset>-409574</wp:posOffset>
          </wp:positionH>
          <wp:positionV relativeFrom="paragraph">
            <wp:posOffset>-297497</wp:posOffset>
          </wp:positionV>
          <wp:extent cx="2409825" cy="442912"/>
          <wp:effectExtent l="19050" t="0" r="9525" b="0"/>
          <wp:wrapNone/>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409825" cy="442912"/>
                  </a:xfrm>
                  <a:prstGeom prst="rect">
                    <a:avLst/>
                  </a:prstGeom>
                  <a:noFill/>
                  <a:ln w="9525">
                    <a:noFill/>
                    <a:miter lim="800000"/>
                    <a:headEnd/>
                    <a:tailEnd/>
                  </a:ln>
                </pic:spPr>
              </pic:pic>
            </a:graphicData>
          </a:graphic>
        </wp:anchor>
      </w:drawing>
    </w:r>
    <w:r>
      <w:rPr>
        <w:noProof/>
      </w:rPr>
      <w:drawing>
        <wp:anchor distT="0" distB="0" distL="114300" distR="114300" simplePos="0" relativeHeight="251673600" behindDoc="0" locked="1" layoutInCell="1" allowOverlap="1" wp14:anchorId="376074FB" wp14:editId="0A74897E">
          <wp:simplePos x="0" y="0"/>
          <wp:positionH relativeFrom="column">
            <wp:posOffset>4255861</wp:posOffset>
          </wp:positionH>
          <wp:positionV relativeFrom="paragraph">
            <wp:posOffset>-605790</wp:posOffset>
          </wp:positionV>
          <wp:extent cx="1120680" cy="1120680"/>
          <wp:effectExtent l="0" t="0" r="3810" b="3810"/>
          <wp:wrapNone/>
          <wp:docPr id="12" name="図 12"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680" cy="1120680"/>
                  </a:xfrm>
                  <a:prstGeom prst="rect">
                    <a:avLst/>
                  </a:prstGeom>
                  <a:noFill/>
                  <a:ln>
                    <a:noFill/>
                  </a:ln>
                </pic:spPr>
              </pic:pic>
            </a:graphicData>
          </a:graphic>
        </wp:anchor>
      </w:drawing>
    </w:r>
    <w:r>
      <w:rPr>
        <w:noProof/>
      </w:rPr>
      <w:drawing>
        <wp:anchor distT="0" distB="0" distL="114300" distR="114300" simplePos="0" relativeHeight="251674624" behindDoc="0" locked="1" layoutInCell="1" allowOverlap="1" wp14:anchorId="33CB651D" wp14:editId="1CF2E82C">
          <wp:simplePos x="0" y="0"/>
          <wp:positionH relativeFrom="column">
            <wp:posOffset>5112566</wp:posOffset>
          </wp:positionH>
          <wp:positionV relativeFrom="paragraph">
            <wp:posOffset>-911044</wp:posOffset>
          </wp:positionV>
          <wp:extent cx="2242080" cy="2242080"/>
          <wp:effectExtent l="0" t="0" r="6350" b="6350"/>
          <wp:wrapNone/>
          <wp:docPr id="13" name="図 1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Web素材\テクスチャ\ウェーブ\テンプレート用\bg_sirc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2080" cy="22420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CE3C7" w14:textId="77777777" w:rsidR="00DA4115" w:rsidRDefault="00DA4115" w:rsidP="00BC0F47">
    <w:pPr>
      <w:pStyle w:val="a3"/>
      <w:ind w:leftChars="0" w:left="0"/>
    </w:pPr>
    <w:r>
      <w:rPr>
        <w:noProof/>
      </w:rPr>
      <w:drawing>
        <wp:anchor distT="0" distB="0" distL="114300" distR="114300" simplePos="0" relativeHeight="251669504" behindDoc="0" locked="1" layoutInCell="1" allowOverlap="1" wp14:anchorId="2DC1A345" wp14:editId="78A16C40">
          <wp:simplePos x="0" y="0"/>
          <wp:positionH relativeFrom="column">
            <wp:posOffset>-727075</wp:posOffset>
          </wp:positionH>
          <wp:positionV relativeFrom="paragraph">
            <wp:posOffset>4446905</wp:posOffset>
          </wp:positionV>
          <wp:extent cx="7608600" cy="5706720"/>
          <wp:effectExtent l="19050" t="0" r="0" b="0"/>
          <wp:wrapNone/>
          <wp:docPr id="14" name="図 14"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Web素材\テクスチャ\ウェーブ\テンプレート用\bg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600" cy="5706720"/>
                  </a:xfrm>
                  <a:prstGeom prst="rect">
                    <a:avLst/>
                  </a:prstGeom>
                  <a:noFill/>
                  <a:ln>
                    <a:noFill/>
                  </a:ln>
                </pic:spPr>
              </pic:pic>
            </a:graphicData>
          </a:graphic>
        </wp:anchor>
      </w:drawing>
    </w:r>
    <w:r w:rsidRPr="00EE026B">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220"/>
    <w:multiLevelType w:val="multilevel"/>
    <w:tmpl w:val="F2149CAA"/>
    <w:lvl w:ilvl="0">
      <w:start w:val="1"/>
      <w:numFmt w:val="decimalFullWidth"/>
      <w:pStyle w:val="1"/>
      <w:suff w:val="nothing"/>
      <w:lvlText w:val="%1"/>
      <w:lvlJc w:val="left"/>
      <w:pPr>
        <w:ind w:left="0" w:firstLine="0"/>
      </w:pPr>
      <w:rPr>
        <w:rFonts w:hint="eastAsia"/>
      </w:rPr>
    </w:lvl>
    <w:lvl w:ilvl="1">
      <w:start w:val="1"/>
      <w:numFmt w:val="decimalFullWidth"/>
      <w:pStyle w:val="2"/>
      <w:suff w:val="nothing"/>
      <w:lvlText w:val="%1-%2"/>
      <w:lvlJc w:val="left"/>
      <w:pPr>
        <w:ind w:left="1277"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nsid w:val="55D93D2B"/>
    <w:multiLevelType w:val="hybridMultilevel"/>
    <w:tmpl w:val="AC06E4C4"/>
    <w:lvl w:ilvl="0" w:tplc="B2AE658E">
      <w:start w:val="1"/>
      <w:numFmt w:val="bullet"/>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hideSpellingErrors/>
  <w:proofState w:spelling="clean" w:grammar="dirty"/>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styleLockTheme/>
  <w:styleLockQFSet/>
  <w:defaultTabStop w:val="840"/>
  <w:drawingGridHorizontalSpacing w:val="105"/>
  <w:displayHorizontalDrawingGridEvery w:val="0"/>
  <w:displayVerticalDrawingGridEvery w:val="2"/>
  <w:characterSpacingControl w:val="compressPunctuation"/>
  <w:hdrShapeDefaults>
    <o:shapedefaults v:ext="edit" spidmax="2049" style="mso-position-horizontal-relative:margin;v-text-anchor:middle" fill="f" fillcolor="white" strokecolor="none [1305]">
      <v:fill color="white" on="f"/>
      <v:stroke color="none [1305]" weight="6.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46"/>
    <w:rsid w:val="000000CC"/>
    <w:rsid w:val="00000FD5"/>
    <w:rsid w:val="00002C3C"/>
    <w:rsid w:val="000052D5"/>
    <w:rsid w:val="00005D3C"/>
    <w:rsid w:val="0000683E"/>
    <w:rsid w:val="00007B08"/>
    <w:rsid w:val="000102E8"/>
    <w:rsid w:val="00010547"/>
    <w:rsid w:val="000106A5"/>
    <w:rsid w:val="0001197E"/>
    <w:rsid w:val="00011A2F"/>
    <w:rsid w:val="000120AE"/>
    <w:rsid w:val="000127FD"/>
    <w:rsid w:val="00012DCB"/>
    <w:rsid w:val="000133E7"/>
    <w:rsid w:val="0001397D"/>
    <w:rsid w:val="000170EE"/>
    <w:rsid w:val="0001737E"/>
    <w:rsid w:val="00017A3C"/>
    <w:rsid w:val="0002034A"/>
    <w:rsid w:val="00020AA3"/>
    <w:rsid w:val="00021FEE"/>
    <w:rsid w:val="000224F8"/>
    <w:rsid w:val="000225D6"/>
    <w:rsid w:val="00022B8B"/>
    <w:rsid w:val="00022D83"/>
    <w:rsid w:val="00023301"/>
    <w:rsid w:val="000238E6"/>
    <w:rsid w:val="000240D6"/>
    <w:rsid w:val="00024FCB"/>
    <w:rsid w:val="00025BEC"/>
    <w:rsid w:val="00026195"/>
    <w:rsid w:val="000263F8"/>
    <w:rsid w:val="0002670D"/>
    <w:rsid w:val="000268FF"/>
    <w:rsid w:val="00026DEB"/>
    <w:rsid w:val="0002788F"/>
    <w:rsid w:val="00027969"/>
    <w:rsid w:val="00027A99"/>
    <w:rsid w:val="000300B0"/>
    <w:rsid w:val="00030245"/>
    <w:rsid w:val="00030ABC"/>
    <w:rsid w:val="0003171B"/>
    <w:rsid w:val="00032057"/>
    <w:rsid w:val="00032DAE"/>
    <w:rsid w:val="0003621F"/>
    <w:rsid w:val="000368EA"/>
    <w:rsid w:val="00036959"/>
    <w:rsid w:val="00037D91"/>
    <w:rsid w:val="00040060"/>
    <w:rsid w:val="0004028C"/>
    <w:rsid w:val="0004080C"/>
    <w:rsid w:val="000417C5"/>
    <w:rsid w:val="00041EC2"/>
    <w:rsid w:val="0004204F"/>
    <w:rsid w:val="000432B3"/>
    <w:rsid w:val="000436D8"/>
    <w:rsid w:val="000443B3"/>
    <w:rsid w:val="00047460"/>
    <w:rsid w:val="00047F76"/>
    <w:rsid w:val="00050926"/>
    <w:rsid w:val="00051458"/>
    <w:rsid w:val="000517CB"/>
    <w:rsid w:val="00051BE3"/>
    <w:rsid w:val="00053EBA"/>
    <w:rsid w:val="00054169"/>
    <w:rsid w:val="000544D9"/>
    <w:rsid w:val="00054A5D"/>
    <w:rsid w:val="00054D94"/>
    <w:rsid w:val="000554CA"/>
    <w:rsid w:val="000571C8"/>
    <w:rsid w:val="00057632"/>
    <w:rsid w:val="00057BE9"/>
    <w:rsid w:val="00057D0B"/>
    <w:rsid w:val="0006026D"/>
    <w:rsid w:val="00060521"/>
    <w:rsid w:val="0006070E"/>
    <w:rsid w:val="00060B41"/>
    <w:rsid w:val="0006154E"/>
    <w:rsid w:val="0006205E"/>
    <w:rsid w:val="0006210B"/>
    <w:rsid w:val="00062147"/>
    <w:rsid w:val="00062569"/>
    <w:rsid w:val="000630CA"/>
    <w:rsid w:val="0006404A"/>
    <w:rsid w:val="00064A83"/>
    <w:rsid w:val="00064B18"/>
    <w:rsid w:val="00065165"/>
    <w:rsid w:val="00070852"/>
    <w:rsid w:val="00070D28"/>
    <w:rsid w:val="00070E7A"/>
    <w:rsid w:val="00071086"/>
    <w:rsid w:val="00071131"/>
    <w:rsid w:val="000712C2"/>
    <w:rsid w:val="000715B1"/>
    <w:rsid w:val="00071B95"/>
    <w:rsid w:val="00072CEB"/>
    <w:rsid w:val="000738F3"/>
    <w:rsid w:val="00074038"/>
    <w:rsid w:val="000752E1"/>
    <w:rsid w:val="0007542A"/>
    <w:rsid w:val="0007564B"/>
    <w:rsid w:val="000758CE"/>
    <w:rsid w:val="00075FC6"/>
    <w:rsid w:val="00076E9B"/>
    <w:rsid w:val="00077229"/>
    <w:rsid w:val="00081C90"/>
    <w:rsid w:val="00082A1B"/>
    <w:rsid w:val="0008322A"/>
    <w:rsid w:val="00083346"/>
    <w:rsid w:val="000835C0"/>
    <w:rsid w:val="00085247"/>
    <w:rsid w:val="00085526"/>
    <w:rsid w:val="00085F43"/>
    <w:rsid w:val="0008696E"/>
    <w:rsid w:val="000871B0"/>
    <w:rsid w:val="0008789A"/>
    <w:rsid w:val="00087DDC"/>
    <w:rsid w:val="000900F6"/>
    <w:rsid w:val="0009027B"/>
    <w:rsid w:val="00090803"/>
    <w:rsid w:val="000908FD"/>
    <w:rsid w:val="00090B9F"/>
    <w:rsid w:val="00092955"/>
    <w:rsid w:val="00092BE3"/>
    <w:rsid w:val="00094AFC"/>
    <w:rsid w:val="00097B54"/>
    <w:rsid w:val="000A1270"/>
    <w:rsid w:val="000A2139"/>
    <w:rsid w:val="000A2AE1"/>
    <w:rsid w:val="000A2F2B"/>
    <w:rsid w:val="000A32A6"/>
    <w:rsid w:val="000A3B75"/>
    <w:rsid w:val="000A59D2"/>
    <w:rsid w:val="000A6234"/>
    <w:rsid w:val="000A6F52"/>
    <w:rsid w:val="000B053C"/>
    <w:rsid w:val="000B054A"/>
    <w:rsid w:val="000B0DC6"/>
    <w:rsid w:val="000B2111"/>
    <w:rsid w:val="000B2430"/>
    <w:rsid w:val="000B25D1"/>
    <w:rsid w:val="000B288F"/>
    <w:rsid w:val="000B3E5F"/>
    <w:rsid w:val="000B4508"/>
    <w:rsid w:val="000B4F62"/>
    <w:rsid w:val="000B708E"/>
    <w:rsid w:val="000B7AB0"/>
    <w:rsid w:val="000B7AE7"/>
    <w:rsid w:val="000B7E49"/>
    <w:rsid w:val="000C0223"/>
    <w:rsid w:val="000C0630"/>
    <w:rsid w:val="000C0A21"/>
    <w:rsid w:val="000C2B1D"/>
    <w:rsid w:val="000C2BB3"/>
    <w:rsid w:val="000C3080"/>
    <w:rsid w:val="000C3F60"/>
    <w:rsid w:val="000C411B"/>
    <w:rsid w:val="000C5F0B"/>
    <w:rsid w:val="000C62C6"/>
    <w:rsid w:val="000C6DA4"/>
    <w:rsid w:val="000C704D"/>
    <w:rsid w:val="000C7095"/>
    <w:rsid w:val="000C70EA"/>
    <w:rsid w:val="000C7D56"/>
    <w:rsid w:val="000D11B4"/>
    <w:rsid w:val="000D12DE"/>
    <w:rsid w:val="000D1B61"/>
    <w:rsid w:val="000D2D9C"/>
    <w:rsid w:val="000D32B8"/>
    <w:rsid w:val="000D32ED"/>
    <w:rsid w:val="000D3889"/>
    <w:rsid w:val="000D599B"/>
    <w:rsid w:val="000D6ECB"/>
    <w:rsid w:val="000E16D8"/>
    <w:rsid w:val="000E1DAF"/>
    <w:rsid w:val="000E1FD3"/>
    <w:rsid w:val="000E2AE6"/>
    <w:rsid w:val="000E368B"/>
    <w:rsid w:val="000E5654"/>
    <w:rsid w:val="000E567E"/>
    <w:rsid w:val="000E67BE"/>
    <w:rsid w:val="000E6D97"/>
    <w:rsid w:val="000F0191"/>
    <w:rsid w:val="000F0580"/>
    <w:rsid w:val="000F09F7"/>
    <w:rsid w:val="000F0D78"/>
    <w:rsid w:val="000F0FB4"/>
    <w:rsid w:val="000F18AE"/>
    <w:rsid w:val="000F21FB"/>
    <w:rsid w:val="000F39C9"/>
    <w:rsid w:val="000F4763"/>
    <w:rsid w:val="000F50B7"/>
    <w:rsid w:val="000F596B"/>
    <w:rsid w:val="000F5A52"/>
    <w:rsid w:val="000F63C8"/>
    <w:rsid w:val="000F6D36"/>
    <w:rsid w:val="000F77E2"/>
    <w:rsid w:val="000F7FBC"/>
    <w:rsid w:val="0010181A"/>
    <w:rsid w:val="00101E81"/>
    <w:rsid w:val="001024D3"/>
    <w:rsid w:val="00102568"/>
    <w:rsid w:val="001028B1"/>
    <w:rsid w:val="00102A88"/>
    <w:rsid w:val="00103729"/>
    <w:rsid w:val="00103A72"/>
    <w:rsid w:val="001042FB"/>
    <w:rsid w:val="00104A34"/>
    <w:rsid w:val="00105960"/>
    <w:rsid w:val="0010624D"/>
    <w:rsid w:val="0010625A"/>
    <w:rsid w:val="00106878"/>
    <w:rsid w:val="00106A04"/>
    <w:rsid w:val="00110BF1"/>
    <w:rsid w:val="00110D13"/>
    <w:rsid w:val="00110D94"/>
    <w:rsid w:val="00110DEE"/>
    <w:rsid w:val="00111094"/>
    <w:rsid w:val="00111E5C"/>
    <w:rsid w:val="00112865"/>
    <w:rsid w:val="00112C7E"/>
    <w:rsid w:val="001131B6"/>
    <w:rsid w:val="00114838"/>
    <w:rsid w:val="00114DC7"/>
    <w:rsid w:val="0011598B"/>
    <w:rsid w:val="00115A72"/>
    <w:rsid w:val="0011609E"/>
    <w:rsid w:val="00116CC5"/>
    <w:rsid w:val="0011761E"/>
    <w:rsid w:val="001178B6"/>
    <w:rsid w:val="0011791F"/>
    <w:rsid w:val="00117BA3"/>
    <w:rsid w:val="00120ACB"/>
    <w:rsid w:val="001211DB"/>
    <w:rsid w:val="0012183A"/>
    <w:rsid w:val="00121D43"/>
    <w:rsid w:val="001223D3"/>
    <w:rsid w:val="00122561"/>
    <w:rsid w:val="00124A13"/>
    <w:rsid w:val="00124EDF"/>
    <w:rsid w:val="0012508F"/>
    <w:rsid w:val="00125BC6"/>
    <w:rsid w:val="001269ED"/>
    <w:rsid w:val="00127745"/>
    <w:rsid w:val="00127CD9"/>
    <w:rsid w:val="00127EDD"/>
    <w:rsid w:val="00130845"/>
    <w:rsid w:val="00130BBD"/>
    <w:rsid w:val="00131B0C"/>
    <w:rsid w:val="00131E25"/>
    <w:rsid w:val="001333F2"/>
    <w:rsid w:val="00133AB8"/>
    <w:rsid w:val="00134A19"/>
    <w:rsid w:val="00134EFF"/>
    <w:rsid w:val="00136182"/>
    <w:rsid w:val="00136A32"/>
    <w:rsid w:val="00136CCA"/>
    <w:rsid w:val="00137053"/>
    <w:rsid w:val="001373D3"/>
    <w:rsid w:val="00137F21"/>
    <w:rsid w:val="001408FB"/>
    <w:rsid w:val="00140CAB"/>
    <w:rsid w:val="00140F7B"/>
    <w:rsid w:val="00141EC2"/>
    <w:rsid w:val="001427CE"/>
    <w:rsid w:val="00144022"/>
    <w:rsid w:val="00144E7F"/>
    <w:rsid w:val="00144F2D"/>
    <w:rsid w:val="0014729D"/>
    <w:rsid w:val="0014772E"/>
    <w:rsid w:val="00147B9C"/>
    <w:rsid w:val="0015153A"/>
    <w:rsid w:val="001523D1"/>
    <w:rsid w:val="00153399"/>
    <w:rsid w:val="00153BB9"/>
    <w:rsid w:val="00153F8E"/>
    <w:rsid w:val="00154214"/>
    <w:rsid w:val="00154320"/>
    <w:rsid w:val="00155A1A"/>
    <w:rsid w:val="001562BF"/>
    <w:rsid w:val="00156723"/>
    <w:rsid w:val="00156ABC"/>
    <w:rsid w:val="00157020"/>
    <w:rsid w:val="00157D87"/>
    <w:rsid w:val="001606B9"/>
    <w:rsid w:val="001617C8"/>
    <w:rsid w:val="001628E9"/>
    <w:rsid w:val="00162F3D"/>
    <w:rsid w:val="001635AF"/>
    <w:rsid w:val="00163778"/>
    <w:rsid w:val="00163ECD"/>
    <w:rsid w:val="00164199"/>
    <w:rsid w:val="001643DE"/>
    <w:rsid w:val="00164BFA"/>
    <w:rsid w:val="001655DF"/>
    <w:rsid w:val="001666A1"/>
    <w:rsid w:val="0016713E"/>
    <w:rsid w:val="0016738D"/>
    <w:rsid w:val="00167F88"/>
    <w:rsid w:val="00170247"/>
    <w:rsid w:val="00170266"/>
    <w:rsid w:val="001710DC"/>
    <w:rsid w:val="001726CA"/>
    <w:rsid w:val="00173558"/>
    <w:rsid w:val="00173B5D"/>
    <w:rsid w:val="0017629E"/>
    <w:rsid w:val="00176C60"/>
    <w:rsid w:val="001820EE"/>
    <w:rsid w:val="001826DC"/>
    <w:rsid w:val="0018286C"/>
    <w:rsid w:val="001849E6"/>
    <w:rsid w:val="0018611D"/>
    <w:rsid w:val="0018650E"/>
    <w:rsid w:val="00186B2A"/>
    <w:rsid w:val="00186F78"/>
    <w:rsid w:val="00187D8F"/>
    <w:rsid w:val="0019083F"/>
    <w:rsid w:val="00190A95"/>
    <w:rsid w:val="00190D2E"/>
    <w:rsid w:val="0019165E"/>
    <w:rsid w:val="001920AB"/>
    <w:rsid w:val="00192469"/>
    <w:rsid w:val="0019336E"/>
    <w:rsid w:val="0019343B"/>
    <w:rsid w:val="001965AE"/>
    <w:rsid w:val="0019661A"/>
    <w:rsid w:val="00196664"/>
    <w:rsid w:val="001971AC"/>
    <w:rsid w:val="00197614"/>
    <w:rsid w:val="00197788"/>
    <w:rsid w:val="00197FF7"/>
    <w:rsid w:val="001A1171"/>
    <w:rsid w:val="001A155D"/>
    <w:rsid w:val="001A15BF"/>
    <w:rsid w:val="001A30EE"/>
    <w:rsid w:val="001A3305"/>
    <w:rsid w:val="001A3356"/>
    <w:rsid w:val="001A3C87"/>
    <w:rsid w:val="001A4078"/>
    <w:rsid w:val="001A47C6"/>
    <w:rsid w:val="001A4C04"/>
    <w:rsid w:val="001A5229"/>
    <w:rsid w:val="001A654C"/>
    <w:rsid w:val="001A7700"/>
    <w:rsid w:val="001A7A97"/>
    <w:rsid w:val="001B0A5B"/>
    <w:rsid w:val="001B0D21"/>
    <w:rsid w:val="001B0F77"/>
    <w:rsid w:val="001B1EEA"/>
    <w:rsid w:val="001B357F"/>
    <w:rsid w:val="001B3CEC"/>
    <w:rsid w:val="001B537D"/>
    <w:rsid w:val="001B5E28"/>
    <w:rsid w:val="001B62D6"/>
    <w:rsid w:val="001C0433"/>
    <w:rsid w:val="001C045A"/>
    <w:rsid w:val="001C050D"/>
    <w:rsid w:val="001C0740"/>
    <w:rsid w:val="001C1587"/>
    <w:rsid w:val="001C1664"/>
    <w:rsid w:val="001C1BA6"/>
    <w:rsid w:val="001C2121"/>
    <w:rsid w:val="001C2721"/>
    <w:rsid w:val="001C3943"/>
    <w:rsid w:val="001C3A96"/>
    <w:rsid w:val="001C49C0"/>
    <w:rsid w:val="001C49E7"/>
    <w:rsid w:val="001C5C18"/>
    <w:rsid w:val="001C6C8E"/>
    <w:rsid w:val="001C6CC8"/>
    <w:rsid w:val="001C7B29"/>
    <w:rsid w:val="001C7D98"/>
    <w:rsid w:val="001D1233"/>
    <w:rsid w:val="001D1625"/>
    <w:rsid w:val="001D1B45"/>
    <w:rsid w:val="001D2583"/>
    <w:rsid w:val="001D2F2D"/>
    <w:rsid w:val="001D4497"/>
    <w:rsid w:val="001D4CF6"/>
    <w:rsid w:val="001D51ED"/>
    <w:rsid w:val="001D6019"/>
    <w:rsid w:val="001D77AD"/>
    <w:rsid w:val="001D7EB5"/>
    <w:rsid w:val="001E194F"/>
    <w:rsid w:val="001E2213"/>
    <w:rsid w:val="001E3222"/>
    <w:rsid w:val="001E4151"/>
    <w:rsid w:val="001E43DF"/>
    <w:rsid w:val="001E46AF"/>
    <w:rsid w:val="001E6071"/>
    <w:rsid w:val="001E69C9"/>
    <w:rsid w:val="001E7133"/>
    <w:rsid w:val="001E739B"/>
    <w:rsid w:val="001E7D34"/>
    <w:rsid w:val="001E7F6E"/>
    <w:rsid w:val="001F1835"/>
    <w:rsid w:val="001F1986"/>
    <w:rsid w:val="001F4070"/>
    <w:rsid w:val="001F482F"/>
    <w:rsid w:val="001F4A8B"/>
    <w:rsid w:val="001F5CBD"/>
    <w:rsid w:val="001F6000"/>
    <w:rsid w:val="001F647C"/>
    <w:rsid w:val="001F65A9"/>
    <w:rsid w:val="001F68B6"/>
    <w:rsid w:val="00200EC2"/>
    <w:rsid w:val="00202870"/>
    <w:rsid w:val="00203759"/>
    <w:rsid w:val="00203CAF"/>
    <w:rsid w:val="0020479F"/>
    <w:rsid w:val="002047F9"/>
    <w:rsid w:val="0020500E"/>
    <w:rsid w:val="00205339"/>
    <w:rsid w:val="002057FE"/>
    <w:rsid w:val="00205CD7"/>
    <w:rsid w:val="0020656E"/>
    <w:rsid w:val="00206D66"/>
    <w:rsid w:val="00206E06"/>
    <w:rsid w:val="002078C6"/>
    <w:rsid w:val="002105F9"/>
    <w:rsid w:val="00211AC3"/>
    <w:rsid w:val="00211FF4"/>
    <w:rsid w:val="002132EB"/>
    <w:rsid w:val="0021390C"/>
    <w:rsid w:val="00213F37"/>
    <w:rsid w:val="00214BF2"/>
    <w:rsid w:val="00214E71"/>
    <w:rsid w:val="00214F77"/>
    <w:rsid w:val="00215E40"/>
    <w:rsid w:val="002161F2"/>
    <w:rsid w:val="00216A1E"/>
    <w:rsid w:val="00216DF9"/>
    <w:rsid w:val="0022117E"/>
    <w:rsid w:val="0022269F"/>
    <w:rsid w:val="00223EF7"/>
    <w:rsid w:val="0022547D"/>
    <w:rsid w:val="00225EA9"/>
    <w:rsid w:val="002268F2"/>
    <w:rsid w:val="00227C70"/>
    <w:rsid w:val="00227D9B"/>
    <w:rsid w:val="00231794"/>
    <w:rsid w:val="00232386"/>
    <w:rsid w:val="0023238A"/>
    <w:rsid w:val="002330C9"/>
    <w:rsid w:val="00234CD5"/>
    <w:rsid w:val="002355BA"/>
    <w:rsid w:val="0023596A"/>
    <w:rsid w:val="0023631D"/>
    <w:rsid w:val="00236463"/>
    <w:rsid w:val="002365DC"/>
    <w:rsid w:val="0023689F"/>
    <w:rsid w:val="002368CB"/>
    <w:rsid w:val="00236EE0"/>
    <w:rsid w:val="002370A8"/>
    <w:rsid w:val="00242362"/>
    <w:rsid w:val="00243637"/>
    <w:rsid w:val="00243A89"/>
    <w:rsid w:val="00243B1D"/>
    <w:rsid w:val="0024611F"/>
    <w:rsid w:val="002461FB"/>
    <w:rsid w:val="002463AF"/>
    <w:rsid w:val="0024781A"/>
    <w:rsid w:val="00250122"/>
    <w:rsid w:val="002501E2"/>
    <w:rsid w:val="00250B28"/>
    <w:rsid w:val="002518BF"/>
    <w:rsid w:val="002519EE"/>
    <w:rsid w:val="00251ABB"/>
    <w:rsid w:val="0025266F"/>
    <w:rsid w:val="00252D8F"/>
    <w:rsid w:val="002533B0"/>
    <w:rsid w:val="002537B3"/>
    <w:rsid w:val="002538A4"/>
    <w:rsid w:val="00253902"/>
    <w:rsid w:val="00253AE4"/>
    <w:rsid w:val="00253D4E"/>
    <w:rsid w:val="0025483E"/>
    <w:rsid w:val="002550CB"/>
    <w:rsid w:val="002558F5"/>
    <w:rsid w:val="00255CBC"/>
    <w:rsid w:val="00255F04"/>
    <w:rsid w:val="0025706A"/>
    <w:rsid w:val="00260C04"/>
    <w:rsid w:val="002617A2"/>
    <w:rsid w:val="002622BE"/>
    <w:rsid w:val="0026237A"/>
    <w:rsid w:val="002623EE"/>
    <w:rsid w:val="00262757"/>
    <w:rsid w:val="00262BF6"/>
    <w:rsid w:val="00263520"/>
    <w:rsid w:val="002645AD"/>
    <w:rsid w:val="00266AFC"/>
    <w:rsid w:val="002678C5"/>
    <w:rsid w:val="002703A6"/>
    <w:rsid w:val="00272573"/>
    <w:rsid w:val="00272CE4"/>
    <w:rsid w:val="002736B0"/>
    <w:rsid w:val="00274824"/>
    <w:rsid w:val="002757EE"/>
    <w:rsid w:val="00275AE5"/>
    <w:rsid w:val="00275B84"/>
    <w:rsid w:val="00275FBA"/>
    <w:rsid w:val="00277187"/>
    <w:rsid w:val="00277C37"/>
    <w:rsid w:val="00281102"/>
    <w:rsid w:val="002812C5"/>
    <w:rsid w:val="00281904"/>
    <w:rsid w:val="00281DE6"/>
    <w:rsid w:val="002835B2"/>
    <w:rsid w:val="00283663"/>
    <w:rsid w:val="00283C0D"/>
    <w:rsid w:val="00284AC0"/>
    <w:rsid w:val="00285CBD"/>
    <w:rsid w:val="002862D0"/>
    <w:rsid w:val="00287B0C"/>
    <w:rsid w:val="00290787"/>
    <w:rsid w:val="00290C5A"/>
    <w:rsid w:val="00296BB6"/>
    <w:rsid w:val="00296F2F"/>
    <w:rsid w:val="002A07D6"/>
    <w:rsid w:val="002A1608"/>
    <w:rsid w:val="002A1B97"/>
    <w:rsid w:val="002A1D7C"/>
    <w:rsid w:val="002A31CC"/>
    <w:rsid w:val="002A3FE0"/>
    <w:rsid w:val="002A4A3C"/>
    <w:rsid w:val="002A4C0A"/>
    <w:rsid w:val="002A5FB9"/>
    <w:rsid w:val="002A6222"/>
    <w:rsid w:val="002A67E3"/>
    <w:rsid w:val="002A7398"/>
    <w:rsid w:val="002B10B4"/>
    <w:rsid w:val="002B14D3"/>
    <w:rsid w:val="002B2612"/>
    <w:rsid w:val="002B297C"/>
    <w:rsid w:val="002B5C88"/>
    <w:rsid w:val="002B60E6"/>
    <w:rsid w:val="002B659B"/>
    <w:rsid w:val="002B6B32"/>
    <w:rsid w:val="002B7843"/>
    <w:rsid w:val="002B7A4E"/>
    <w:rsid w:val="002B7F30"/>
    <w:rsid w:val="002C0A7D"/>
    <w:rsid w:val="002C17C4"/>
    <w:rsid w:val="002C2C56"/>
    <w:rsid w:val="002C3A2D"/>
    <w:rsid w:val="002C3D2A"/>
    <w:rsid w:val="002C4DE9"/>
    <w:rsid w:val="002C57D1"/>
    <w:rsid w:val="002C639E"/>
    <w:rsid w:val="002C68BD"/>
    <w:rsid w:val="002C729D"/>
    <w:rsid w:val="002C7EC8"/>
    <w:rsid w:val="002D01BE"/>
    <w:rsid w:val="002D08FE"/>
    <w:rsid w:val="002D3DFF"/>
    <w:rsid w:val="002D42F9"/>
    <w:rsid w:val="002D4DF4"/>
    <w:rsid w:val="002D5021"/>
    <w:rsid w:val="002D56EC"/>
    <w:rsid w:val="002D602A"/>
    <w:rsid w:val="002D6A6A"/>
    <w:rsid w:val="002D7317"/>
    <w:rsid w:val="002E14A0"/>
    <w:rsid w:val="002E19B8"/>
    <w:rsid w:val="002E1F16"/>
    <w:rsid w:val="002E2C70"/>
    <w:rsid w:val="002E4001"/>
    <w:rsid w:val="002E7E7B"/>
    <w:rsid w:val="002F01E9"/>
    <w:rsid w:val="002F04E1"/>
    <w:rsid w:val="002F060D"/>
    <w:rsid w:val="002F1BCB"/>
    <w:rsid w:val="002F1F0F"/>
    <w:rsid w:val="002F2026"/>
    <w:rsid w:val="002F28A9"/>
    <w:rsid w:val="002F46E3"/>
    <w:rsid w:val="002F49E7"/>
    <w:rsid w:val="002F576E"/>
    <w:rsid w:val="002F5C65"/>
    <w:rsid w:val="002F6DB8"/>
    <w:rsid w:val="002F76F8"/>
    <w:rsid w:val="002F78FE"/>
    <w:rsid w:val="0030099F"/>
    <w:rsid w:val="00301D7A"/>
    <w:rsid w:val="00301E76"/>
    <w:rsid w:val="00302523"/>
    <w:rsid w:val="003049DF"/>
    <w:rsid w:val="00304DBE"/>
    <w:rsid w:val="00305489"/>
    <w:rsid w:val="00305537"/>
    <w:rsid w:val="0030684B"/>
    <w:rsid w:val="00307A4D"/>
    <w:rsid w:val="00307F3C"/>
    <w:rsid w:val="00310076"/>
    <w:rsid w:val="0031036C"/>
    <w:rsid w:val="00311890"/>
    <w:rsid w:val="00311A18"/>
    <w:rsid w:val="003120EB"/>
    <w:rsid w:val="00312999"/>
    <w:rsid w:val="00312D83"/>
    <w:rsid w:val="00313794"/>
    <w:rsid w:val="00313A69"/>
    <w:rsid w:val="00313D04"/>
    <w:rsid w:val="003143DB"/>
    <w:rsid w:val="00315567"/>
    <w:rsid w:val="003159BA"/>
    <w:rsid w:val="00315CDD"/>
    <w:rsid w:val="003164CD"/>
    <w:rsid w:val="00317030"/>
    <w:rsid w:val="00317748"/>
    <w:rsid w:val="003214F5"/>
    <w:rsid w:val="00321CC2"/>
    <w:rsid w:val="0032234D"/>
    <w:rsid w:val="00322E85"/>
    <w:rsid w:val="0032464F"/>
    <w:rsid w:val="00324948"/>
    <w:rsid w:val="00324D27"/>
    <w:rsid w:val="00324F52"/>
    <w:rsid w:val="00325017"/>
    <w:rsid w:val="00325796"/>
    <w:rsid w:val="00330BF1"/>
    <w:rsid w:val="00331613"/>
    <w:rsid w:val="003341D9"/>
    <w:rsid w:val="00334771"/>
    <w:rsid w:val="003358A7"/>
    <w:rsid w:val="00335922"/>
    <w:rsid w:val="00336208"/>
    <w:rsid w:val="00336B8A"/>
    <w:rsid w:val="00340FBB"/>
    <w:rsid w:val="003417EA"/>
    <w:rsid w:val="00342203"/>
    <w:rsid w:val="0034352B"/>
    <w:rsid w:val="0034367F"/>
    <w:rsid w:val="00343DA1"/>
    <w:rsid w:val="00344CCD"/>
    <w:rsid w:val="0034553E"/>
    <w:rsid w:val="00346AC9"/>
    <w:rsid w:val="00347AF5"/>
    <w:rsid w:val="00350529"/>
    <w:rsid w:val="00350F83"/>
    <w:rsid w:val="003516A4"/>
    <w:rsid w:val="003520EC"/>
    <w:rsid w:val="003530ED"/>
    <w:rsid w:val="0035395A"/>
    <w:rsid w:val="00353DC6"/>
    <w:rsid w:val="00353DE5"/>
    <w:rsid w:val="003541AD"/>
    <w:rsid w:val="0035467A"/>
    <w:rsid w:val="00355601"/>
    <w:rsid w:val="00355CD0"/>
    <w:rsid w:val="00355F28"/>
    <w:rsid w:val="0035622A"/>
    <w:rsid w:val="00356A54"/>
    <w:rsid w:val="00360172"/>
    <w:rsid w:val="0036067B"/>
    <w:rsid w:val="00360E57"/>
    <w:rsid w:val="00361308"/>
    <w:rsid w:val="00361F33"/>
    <w:rsid w:val="003627F5"/>
    <w:rsid w:val="00362FBB"/>
    <w:rsid w:val="00363ED9"/>
    <w:rsid w:val="00363F82"/>
    <w:rsid w:val="00364502"/>
    <w:rsid w:val="00365B52"/>
    <w:rsid w:val="00366BAF"/>
    <w:rsid w:val="00366BC5"/>
    <w:rsid w:val="00371EF6"/>
    <w:rsid w:val="0037272D"/>
    <w:rsid w:val="0037292B"/>
    <w:rsid w:val="00374482"/>
    <w:rsid w:val="003761CB"/>
    <w:rsid w:val="00376556"/>
    <w:rsid w:val="00376C17"/>
    <w:rsid w:val="00376F30"/>
    <w:rsid w:val="00377BDB"/>
    <w:rsid w:val="00377CF2"/>
    <w:rsid w:val="00381128"/>
    <w:rsid w:val="003813FD"/>
    <w:rsid w:val="00382DBC"/>
    <w:rsid w:val="00383032"/>
    <w:rsid w:val="0038326A"/>
    <w:rsid w:val="00383E1D"/>
    <w:rsid w:val="00384806"/>
    <w:rsid w:val="00386B05"/>
    <w:rsid w:val="003872EE"/>
    <w:rsid w:val="00390481"/>
    <w:rsid w:val="003909EE"/>
    <w:rsid w:val="00390FE4"/>
    <w:rsid w:val="0039238E"/>
    <w:rsid w:val="00392444"/>
    <w:rsid w:val="00392479"/>
    <w:rsid w:val="00393FF4"/>
    <w:rsid w:val="00395242"/>
    <w:rsid w:val="00396944"/>
    <w:rsid w:val="00397D45"/>
    <w:rsid w:val="003A04B1"/>
    <w:rsid w:val="003A0C54"/>
    <w:rsid w:val="003A15E5"/>
    <w:rsid w:val="003A198F"/>
    <w:rsid w:val="003A1EE5"/>
    <w:rsid w:val="003A316E"/>
    <w:rsid w:val="003A4609"/>
    <w:rsid w:val="003A4F94"/>
    <w:rsid w:val="003A4FCE"/>
    <w:rsid w:val="003A6417"/>
    <w:rsid w:val="003A6BA6"/>
    <w:rsid w:val="003A777F"/>
    <w:rsid w:val="003B0DBE"/>
    <w:rsid w:val="003B1304"/>
    <w:rsid w:val="003B140A"/>
    <w:rsid w:val="003B1484"/>
    <w:rsid w:val="003B1BCA"/>
    <w:rsid w:val="003B2EFB"/>
    <w:rsid w:val="003B3314"/>
    <w:rsid w:val="003B33A4"/>
    <w:rsid w:val="003B3C33"/>
    <w:rsid w:val="003B44F5"/>
    <w:rsid w:val="003B5169"/>
    <w:rsid w:val="003B6BCD"/>
    <w:rsid w:val="003B7E3E"/>
    <w:rsid w:val="003B7F57"/>
    <w:rsid w:val="003C039F"/>
    <w:rsid w:val="003C0B8F"/>
    <w:rsid w:val="003C1A3E"/>
    <w:rsid w:val="003C3C4D"/>
    <w:rsid w:val="003C3EFA"/>
    <w:rsid w:val="003C5114"/>
    <w:rsid w:val="003C5267"/>
    <w:rsid w:val="003C551C"/>
    <w:rsid w:val="003C6AB5"/>
    <w:rsid w:val="003C7BEC"/>
    <w:rsid w:val="003D1A59"/>
    <w:rsid w:val="003D22C5"/>
    <w:rsid w:val="003D6452"/>
    <w:rsid w:val="003D6820"/>
    <w:rsid w:val="003D6CA1"/>
    <w:rsid w:val="003D7C27"/>
    <w:rsid w:val="003E0498"/>
    <w:rsid w:val="003E1587"/>
    <w:rsid w:val="003E16C0"/>
    <w:rsid w:val="003E2576"/>
    <w:rsid w:val="003E3A5A"/>
    <w:rsid w:val="003E502E"/>
    <w:rsid w:val="003E528D"/>
    <w:rsid w:val="003E7E9D"/>
    <w:rsid w:val="003F06CB"/>
    <w:rsid w:val="003F1114"/>
    <w:rsid w:val="003F11F1"/>
    <w:rsid w:val="003F17AD"/>
    <w:rsid w:val="003F1857"/>
    <w:rsid w:val="003F2FD3"/>
    <w:rsid w:val="003F30F9"/>
    <w:rsid w:val="003F32A5"/>
    <w:rsid w:val="003F351F"/>
    <w:rsid w:val="003F3FB7"/>
    <w:rsid w:val="003F44A6"/>
    <w:rsid w:val="003F48B3"/>
    <w:rsid w:val="003F4B0E"/>
    <w:rsid w:val="003F602D"/>
    <w:rsid w:val="004005CF"/>
    <w:rsid w:val="00400D70"/>
    <w:rsid w:val="00401B83"/>
    <w:rsid w:val="00402695"/>
    <w:rsid w:val="00404502"/>
    <w:rsid w:val="004048B4"/>
    <w:rsid w:val="00404F45"/>
    <w:rsid w:val="00407275"/>
    <w:rsid w:val="00411A88"/>
    <w:rsid w:val="00411B81"/>
    <w:rsid w:val="00413091"/>
    <w:rsid w:val="004134DC"/>
    <w:rsid w:val="00413952"/>
    <w:rsid w:val="00413A29"/>
    <w:rsid w:val="004140E1"/>
    <w:rsid w:val="0041562E"/>
    <w:rsid w:val="00415837"/>
    <w:rsid w:val="00415A15"/>
    <w:rsid w:val="00415D3E"/>
    <w:rsid w:val="00415F2A"/>
    <w:rsid w:val="004165E6"/>
    <w:rsid w:val="00416A68"/>
    <w:rsid w:val="00420393"/>
    <w:rsid w:val="00420433"/>
    <w:rsid w:val="00421A20"/>
    <w:rsid w:val="00421B8A"/>
    <w:rsid w:val="00421CA9"/>
    <w:rsid w:val="00422647"/>
    <w:rsid w:val="00422FFB"/>
    <w:rsid w:val="004232B0"/>
    <w:rsid w:val="00423579"/>
    <w:rsid w:val="004244E7"/>
    <w:rsid w:val="00424F68"/>
    <w:rsid w:val="00425175"/>
    <w:rsid w:val="004255F0"/>
    <w:rsid w:val="00425EC9"/>
    <w:rsid w:val="00426B89"/>
    <w:rsid w:val="00432F41"/>
    <w:rsid w:val="00432F85"/>
    <w:rsid w:val="004335F2"/>
    <w:rsid w:val="00433BBF"/>
    <w:rsid w:val="00434027"/>
    <w:rsid w:val="00435475"/>
    <w:rsid w:val="00437994"/>
    <w:rsid w:val="00440A7F"/>
    <w:rsid w:val="00441171"/>
    <w:rsid w:val="00441D96"/>
    <w:rsid w:val="00442327"/>
    <w:rsid w:val="0044279E"/>
    <w:rsid w:val="00443838"/>
    <w:rsid w:val="00443C02"/>
    <w:rsid w:val="004440AE"/>
    <w:rsid w:val="004445D8"/>
    <w:rsid w:val="0044600D"/>
    <w:rsid w:val="00451465"/>
    <w:rsid w:val="0045238B"/>
    <w:rsid w:val="00452526"/>
    <w:rsid w:val="00452A3E"/>
    <w:rsid w:val="00452CB2"/>
    <w:rsid w:val="00453474"/>
    <w:rsid w:val="00454066"/>
    <w:rsid w:val="004541C3"/>
    <w:rsid w:val="00454A3A"/>
    <w:rsid w:val="00455027"/>
    <w:rsid w:val="004557A0"/>
    <w:rsid w:val="00456D9F"/>
    <w:rsid w:val="00457C8A"/>
    <w:rsid w:val="0046033E"/>
    <w:rsid w:val="00460B34"/>
    <w:rsid w:val="0046195F"/>
    <w:rsid w:val="004631D1"/>
    <w:rsid w:val="00464601"/>
    <w:rsid w:val="00465845"/>
    <w:rsid w:val="004668D6"/>
    <w:rsid w:val="00467CE9"/>
    <w:rsid w:val="00470519"/>
    <w:rsid w:val="00471A56"/>
    <w:rsid w:val="0047251D"/>
    <w:rsid w:val="00473313"/>
    <w:rsid w:val="00473E06"/>
    <w:rsid w:val="004749BC"/>
    <w:rsid w:val="00475040"/>
    <w:rsid w:val="00475A64"/>
    <w:rsid w:val="004762E2"/>
    <w:rsid w:val="0047664C"/>
    <w:rsid w:val="0047790B"/>
    <w:rsid w:val="004801EE"/>
    <w:rsid w:val="00480F92"/>
    <w:rsid w:val="00481459"/>
    <w:rsid w:val="004820E5"/>
    <w:rsid w:val="0048381F"/>
    <w:rsid w:val="00483D28"/>
    <w:rsid w:val="00484CEB"/>
    <w:rsid w:val="0048705C"/>
    <w:rsid w:val="00487C2B"/>
    <w:rsid w:val="00487E27"/>
    <w:rsid w:val="00491FE0"/>
    <w:rsid w:val="004922C1"/>
    <w:rsid w:val="00492436"/>
    <w:rsid w:val="00492DFC"/>
    <w:rsid w:val="00493265"/>
    <w:rsid w:val="00494CFD"/>
    <w:rsid w:val="00494D17"/>
    <w:rsid w:val="004965BD"/>
    <w:rsid w:val="004A0197"/>
    <w:rsid w:val="004A0CD0"/>
    <w:rsid w:val="004A0CE9"/>
    <w:rsid w:val="004A148E"/>
    <w:rsid w:val="004A1782"/>
    <w:rsid w:val="004A17B3"/>
    <w:rsid w:val="004A1883"/>
    <w:rsid w:val="004A36BB"/>
    <w:rsid w:val="004A546E"/>
    <w:rsid w:val="004A57B1"/>
    <w:rsid w:val="004A587D"/>
    <w:rsid w:val="004A5CE8"/>
    <w:rsid w:val="004A6F14"/>
    <w:rsid w:val="004B072E"/>
    <w:rsid w:val="004B09F0"/>
    <w:rsid w:val="004B1714"/>
    <w:rsid w:val="004B25D3"/>
    <w:rsid w:val="004B289A"/>
    <w:rsid w:val="004B2F19"/>
    <w:rsid w:val="004B3C92"/>
    <w:rsid w:val="004B4056"/>
    <w:rsid w:val="004B55C0"/>
    <w:rsid w:val="004B6774"/>
    <w:rsid w:val="004C028F"/>
    <w:rsid w:val="004C19E2"/>
    <w:rsid w:val="004C23B2"/>
    <w:rsid w:val="004C26AA"/>
    <w:rsid w:val="004C350E"/>
    <w:rsid w:val="004C419D"/>
    <w:rsid w:val="004C53E7"/>
    <w:rsid w:val="004C5D95"/>
    <w:rsid w:val="004C5E22"/>
    <w:rsid w:val="004D0071"/>
    <w:rsid w:val="004D0C5E"/>
    <w:rsid w:val="004D0ECA"/>
    <w:rsid w:val="004D0FF3"/>
    <w:rsid w:val="004D1084"/>
    <w:rsid w:val="004D320B"/>
    <w:rsid w:val="004D5D96"/>
    <w:rsid w:val="004D696C"/>
    <w:rsid w:val="004D7704"/>
    <w:rsid w:val="004E2364"/>
    <w:rsid w:val="004E2D1F"/>
    <w:rsid w:val="004E2E96"/>
    <w:rsid w:val="004E360B"/>
    <w:rsid w:val="004E3F84"/>
    <w:rsid w:val="004E4689"/>
    <w:rsid w:val="004E4CEE"/>
    <w:rsid w:val="004E7300"/>
    <w:rsid w:val="004E7686"/>
    <w:rsid w:val="004E7D4B"/>
    <w:rsid w:val="004E7E03"/>
    <w:rsid w:val="004F0201"/>
    <w:rsid w:val="004F0ACC"/>
    <w:rsid w:val="004F0B05"/>
    <w:rsid w:val="004F1333"/>
    <w:rsid w:val="004F1EDD"/>
    <w:rsid w:val="004F2F4D"/>
    <w:rsid w:val="004F4E78"/>
    <w:rsid w:val="004F59E3"/>
    <w:rsid w:val="004F69F3"/>
    <w:rsid w:val="004F792E"/>
    <w:rsid w:val="005001D6"/>
    <w:rsid w:val="00500CD9"/>
    <w:rsid w:val="005013C7"/>
    <w:rsid w:val="005017CB"/>
    <w:rsid w:val="00501C45"/>
    <w:rsid w:val="00502288"/>
    <w:rsid w:val="005023A7"/>
    <w:rsid w:val="00502BE8"/>
    <w:rsid w:val="00503541"/>
    <w:rsid w:val="005035D4"/>
    <w:rsid w:val="00503BCF"/>
    <w:rsid w:val="0050419A"/>
    <w:rsid w:val="005060C9"/>
    <w:rsid w:val="00506BE9"/>
    <w:rsid w:val="0050746B"/>
    <w:rsid w:val="00507981"/>
    <w:rsid w:val="00507AF9"/>
    <w:rsid w:val="00511FAF"/>
    <w:rsid w:val="005145AF"/>
    <w:rsid w:val="00514C79"/>
    <w:rsid w:val="00515134"/>
    <w:rsid w:val="005154F6"/>
    <w:rsid w:val="00515D77"/>
    <w:rsid w:val="00516890"/>
    <w:rsid w:val="00516C7A"/>
    <w:rsid w:val="00516D3C"/>
    <w:rsid w:val="00517F0D"/>
    <w:rsid w:val="00520D70"/>
    <w:rsid w:val="00520E19"/>
    <w:rsid w:val="00520F06"/>
    <w:rsid w:val="00521F99"/>
    <w:rsid w:val="00522843"/>
    <w:rsid w:val="005236DA"/>
    <w:rsid w:val="005237DB"/>
    <w:rsid w:val="00523959"/>
    <w:rsid w:val="00524487"/>
    <w:rsid w:val="005249CE"/>
    <w:rsid w:val="00524CF9"/>
    <w:rsid w:val="00526D69"/>
    <w:rsid w:val="00526DEA"/>
    <w:rsid w:val="005271DD"/>
    <w:rsid w:val="0052793C"/>
    <w:rsid w:val="005307D6"/>
    <w:rsid w:val="005326E3"/>
    <w:rsid w:val="00532A2A"/>
    <w:rsid w:val="00532EC7"/>
    <w:rsid w:val="0053378C"/>
    <w:rsid w:val="00533F07"/>
    <w:rsid w:val="005341FB"/>
    <w:rsid w:val="00534223"/>
    <w:rsid w:val="00534AA8"/>
    <w:rsid w:val="00534C2E"/>
    <w:rsid w:val="00535DAA"/>
    <w:rsid w:val="00536090"/>
    <w:rsid w:val="0053611A"/>
    <w:rsid w:val="00537246"/>
    <w:rsid w:val="00540737"/>
    <w:rsid w:val="00540E0C"/>
    <w:rsid w:val="00541DDA"/>
    <w:rsid w:val="00542214"/>
    <w:rsid w:val="005432A1"/>
    <w:rsid w:val="005433A7"/>
    <w:rsid w:val="005448F5"/>
    <w:rsid w:val="00545098"/>
    <w:rsid w:val="00545741"/>
    <w:rsid w:val="005458BC"/>
    <w:rsid w:val="00545F00"/>
    <w:rsid w:val="005463D7"/>
    <w:rsid w:val="005468D9"/>
    <w:rsid w:val="00551793"/>
    <w:rsid w:val="005517A8"/>
    <w:rsid w:val="00552614"/>
    <w:rsid w:val="005527E3"/>
    <w:rsid w:val="0055465E"/>
    <w:rsid w:val="00554C83"/>
    <w:rsid w:val="00554C8F"/>
    <w:rsid w:val="00555BD8"/>
    <w:rsid w:val="00556382"/>
    <w:rsid w:val="005573BF"/>
    <w:rsid w:val="00557DC4"/>
    <w:rsid w:val="00560110"/>
    <w:rsid w:val="00560D93"/>
    <w:rsid w:val="0056218D"/>
    <w:rsid w:val="005625B4"/>
    <w:rsid w:val="00562FCB"/>
    <w:rsid w:val="00563423"/>
    <w:rsid w:val="00563C39"/>
    <w:rsid w:val="00564971"/>
    <w:rsid w:val="00564B87"/>
    <w:rsid w:val="0056592F"/>
    <w:rsid w:val="00566846"/>
    <w:rsid w:val="00566ECD"/>
    <w:rsid w:val="005670DC"/>
    <w:rsid w:val="005672A3"/>
    <w:rsid w:val="0056766F"/>
    <w:rsid w:val="005711A0"/>
    <w:rsid w:val="005723B7"/>
    <w:rsid w:val="00572466"/>
    <w:rsid w:val="00572690"/>
    <w:rsid w:val="00572845"/>
    <w:rsid w:val="00573039"/>
    <w:rsid w:val="005748B5"/>
    <w:rsid w:val="00574E11"/>
    <w:rsid w:val="00574F3E"/>
    <w:rsid w:val="005753BD"/>
    <w:rsid w:val="00576661"/>
    <w:rsid w:val="00576BB9"/>
    <w:rsid w:val="00576E37"/>
    <w:rsid w:val="005770F3"/>
    <w:rsid w:val="005773AE"/>
    <w:rsid w:val="00580A14"/>
    <w:rsid w:val="00581FCA"/>
    <w:rsid w:val="005826EF"/>
    <w:rsid w:val="0058281A"/>
    <w:rsid w:val="00582A07"/>
    <w:rsid w:val="00582E87"/>
    <w:rsid w:val="00583950"/>
    <w:rsid w:val="00583AD5"/>
    <w:rsid w:val="00583C73"/>
    <w:rsid w:val="00584E9B"/>
    <w:rsid w:val="00585C7D"/>
    <w:rsid w:val="00585CC2"/>
    <w:rsid w:val="005864BC"/>
    <w:rsid w:val="00591688"/>
    <w:rsid w:val="005917E6"/>
    <w:rsid w:val="00593420"/>
    <w:rsid w:val="00593E04"/>
    <w:rsid w:val="00596146"/>
    <w:rsid w:val="005976DC"/>
    <w:rsid w:val="00597E61"/>
    <w:rsid w:val="005A00E7"/>
    <w:rsid w:val="005A10A5"/>
    <w:rsid w:val="005A10CC"/>
    <w:rsid w:val="005A2292"/>
    <w:rsid w:val="005A247D"/>
    <w:rsid w:val="005A2CCD"/>
    <w:rsid w:val="005A3310"/>
    <w:rsid w:val="005A348E"/>
    <w:rsid w:val="005A39F8"/>
    <w:rsid w:val="005A4296"/>
    <w:rsid w:val="005A73E0"/>
    <w:rsid w:val="005B05D2"/>
    <w:rsid w:val="005B0790"/>
    <w:rsid w:val="005B184D"/>
    <w:rsid w:val="005B1F1B"/>
    <w:rsid w:val="005B2AB0"/>
    <w:rsid w:val="005B469B"/>
    <w:rsid w:val="005B4F7C"/>
    <w:rsid w:val="005B51E9"/>
    <w:rsid w:val="005B536E"/>
    <w:rsid w:val="005B56E8"/>
    <w:rsid w:val="005B5C0F"/>
    <w:rsid w:val="005B7A03"/>
    <w:rsid w:val="005C1116"/>
    <w:rsid w:val="005C2DD4"/>
    <w:rsid w:val="005C3100"/>
    <w:rsid w:val="005C32F6"/>
    <w:rsid w:val="005C39D6"/>
    <w:rsid w:val="005C4A27"/>
    <w:rsid w:val="005C5810"/>
    <w:rsid w:val="005C5B41"/>
    <w:rsid w:val="005C5BB7"/>
    <w:rsid w:val="005C6E15"/>
    <w:rsid w:val="005D02B1"/>
    <w:rsid w:val="005D0970"/>
    <w:rsid w:val="005D1174"/>
    <w:rsid w:val="005D2D6A"/>
    <w:rsid w:val="005D3BD1"/>
    <w:rsid w:val="005D3EA4"/>
    <w:rsid w:val="005D4C54"/>
    <w:rsid w:val="005D5A86"/>
    <w:rsid w:val="005D5C9B"/>
    <w:rsid w:val="005D6696"/>
    <w:rsid w:val="005E0874"/>
    <w:rsid w:val="005E2DD9"/>
    <w:rsid w:val="005E39F3"/>
    <w:rsid w:val="005E5603"/>
    <w:rsid w:val="005F0397"/>
    <w:rsid w:val="005F0713"/>
    <w:rsid w:val="005F13F6"/>
    <w:rsid w:val="005F1B6E"/>
    <w:rsid w:val="005F3B64"/>
    <w:rsid w:val="005F3D9D"/>
    <w:rsid w:val="005F3DF1"/>
    <w:rsid w:val="005F401B"/>
    <w:rsid w:val="005F4E0B"/>
    <w:rsid w:val="005F5B4A"/>
    <w:rsid w:val="005F60F0"/>
    <w:rsid w:val="005F6354"/>
    <w:rsid w:val="005F66E7"/>
    <w:rsid w:val="005F68C9"/>
    <w:rsid w:val="00600360"/>
    <w:rsid w:val="00601BFE"/>
    <w:rsid w:val="00602979"/>
    <w:rsid w:val="00602F41"/>
    <w:rsid w:val="006037B9"/>
    <w:rsid w:val="0060595A"/>
    <w:rsid w:val="00605E28"/>
    <w:rsid w:val="00606777"/>
    <w:rsid w:val="00607D17"/>
    <w:rsid w:val="00610017"/>
    <w:rsid w:val="00611376"/>
    <w:rsid w:val="00611C5D"/>
    <w:rsid w:val="00613EA2"/>
    <w:rsid w:val="006148C1"/>
    <w:rsid w:val="00614991"/>
    <w:rsid w:val="00614DE2"/>
    <w:rsid w:val="00614F09"/>
    <w:rsid w:val="00616110"/>
    <w:rsid w:val="006174D4"/>
    <w:rsid w:val="0062054D"/>
    <w:rsid w:val="00620B0F"/>
    <w:rsid w:val="00620B5A"/>
    <w:rsid w:val="00620C32"/>
    <w:rsid w:val="006215F9"/>
    <w:rsid w:val="00621F0D"/>
    <w:rsid w:val="00622C15"/>
    <w:rsid w:val="00624FD6"/>
    <w:rsid w:val="006253FE"/>
    <w:rsid w:val="006256F5"/>
    <w:rsid w:val="00625B84"/>
    <w:rsid w:val="00626DAE"/>
    <w:rsid w:val="00626FEE"/>
    <w:rsid w:val="0063093B"/>
    <w:rsid w:val="006315F6"/>
    <w:rsid w:val="00632297"/>
    <w:rsid w:val="00632FA4"/>
    <w:rsid w:val="00633023"/>
    <w:rsid w:val="00633A9D"/>
    <w:rsid w:val="0063448E"/>
    <w:rsid w:val="00634899"/>
    <w:rsid w:val="0063571A"/>
    <w:rsid w:val="006370F5"/>
    <w:rsid w:val="006372F6"/>
    <w:rsid w:val="00641496"/>
    <w:rsid w:val="00641A14"/>
    <w:rsid w:val="00643227"/>
    <w:rsid w:val="00643922"/>
    <w:rsid w:val="00643DDF"/>
    <w:rsid w:val="00645190"/>
    <w:rsid w:val="00645CE6"/>
    <w:rsid w:val="0064679E"/>
    <w:rsid w:val="00647CF3"/>
    <w:rsid w:val="006514BB"/>
    <w:rsid w:val="00651F60"/>
    <w:rsid w:val="00652324"/>
    <w:rsid w:val="00652D7A"/>
    <w:rsid w:val="006536C9"/>
    <w:rsid w:val="00653CDA"/>
    <w:rsid w:val="006544EE"/>
    <w:rsid w:val="00655893"/>
    <w:rsid w:val="006561E5"/>
    <w:rsid w:val="00656921"/>
    <w:rsid w:val="00656FF6"/>
    <w:rsid w:val="0065723B"/>
    <w:rsid w:val="00657A78"/>
    <w:rsid w:val="00657D5C"/>
    <w:rsid w:val="0066078B"/>
    <w:rsid w:val="00660DD8"/>
    <w:rsid w:val="00660EC2"/>
    <w:rsid w:val="0066281B"/>
    <w:rsid w:val="00664850"/>
    <w:rsid w:val="00666689"/>
    <w:rsid w:val="00666FD0"/>
    <w:rsid w:val="0066710A"/>
    <w:rsid w:val="006675FA"/>
    <w:rsid w:val="00671B62"/>
    <w:rsid w:val="00672362"/>
    <w:rsid w:val="0067339F"/>
    <w:rsid w:val="00673A28"/>
    <w:rsid w:val="0067531B"/>
    <w:rsid w:val="00675B0A"/>
    <w:rsid w:val="00675EAA"/>
    <w:rsid w:val="00676D73"/>
    <w:rsid w:val="00680196"/>
    <w:rsid w:val="00682687"/>
    <w:rsid w:val="00682762"/>
    <w:rsid w:val="006833E6"/>
    <w:rsid w:val="00683867"/>
    <w:rsid w:val="00684F4D"/>
    <w:rsid w:val="0068504C"/>
    <w:rsid w:val="006862F3"/>
    <w:rsid w:val="00687506"/>
    <w:rsid w:val="0068798D"/>
    <w:rsid w:val="00687FB2"/>
    <w:rsid w:val="006907DC"/>
    <w:rsid w:val="00691581"/>
    <w:rsid w:val="00691AAC"/>
    <w:rsid w:val="00691CD3"/>
    <w:rsid w:val="00692028"/>
    <w:rsid w:val="006923CE"/>
    <w:rsid w:val="006924BD"/>
    <w:rsid w:val="00692703"/>
    <w:rsid w:val="00692A85"/>
    <w:rsid w:val="00693AC3"/>
    <w:rsid w:val="00693EE0"/>
    <w:rsid w:val="00695846"/>
    <w:rsid w:val="00695BFA"/>
    <w:rsid w:val="006A200F"/>
    <w:rsid w:val="006A26CC"/>
    <w:rsid w:val="006A2B67"/>
    <w:rsid w:val="006A2DE5"/>
    <w:rsid w:val="006A394D"/>
    <w:rsid w:val="006A3EDF"/>
    <w:rsid w:val="006A46EB"/>
    <w:rsid w:val="006A4F2E"/>
    <w:rsid w:val="006A6FAB"/>
    <w:rsid w:val="006A7029"/>
    <w:rsid w:val="006B1F6E"/>
    <w:rsid w:val="006B1FAB"/>
    <w:rsid w:val="006B2F90"/>
    <w:rsid w:val="006B3AA3"/>
    <w:rsid w:val="006B3B62"/>
    <w:rsid w:val="006B3E79"/>
    <w:rsid w:val="006B49FA"/>
    <w:rsid w:val="006B4E14"/>
    <w:rsid w:val="006B6044"/>
    <w:rsid w:val="006B614E"/>
    <w:rsid w:val="006B646D"/>
    <w:rsid w:val="006B6B29"/>
    <w:rsid w:val="006B7AE6"/>
    <w:rsid w:val="006C010C"/>
    <w:rsid w:val="006C031B"/>
    <w:rsid w:val="006C11BE"/>
    <w:rsid w:val="006C27F8"/>
    <w:rsid w:val="006C2E1B"/>
    <w:rsid w:val="006C3092"/>
    <w:rsid w:val="006C4717"/>
    <w:rsid w:val="006C5973"/>
    <w:rsid w:val="006C628F"/>
    <w:rsid w:val="006C69F2"/>
    <w:rsid w:val="006C700B"/>
    <w:rsid w:val="006C7351"/>
    <w:rsid w:val="006C7AE8"/>
    <w:rsid w:val="006D0A66"/>
    <w:rsid w:val="006D1DB9"/>
    <w:rsid w:val="006D2074"/>
    <w:rsid w:val="006D2115"/>
    <w:rsid w:val="006D273D"/>
    <w:rsid w:val="006D5301"/>
    <w:rsid w:val="006D5DDA"/>
    <w:rsid w:val="006D61E9"/>
    <w:rsid w:val="006D6B6A"/>
    <w:rsid w:val="006D6BF8"/>
    <w:rsid w:val="006D7E2D"/>
    <w:rsid w:val="006E0797"/>
    <w:rsid w:val="006E09D0"/>
    <w:rsid w:val="006E1019"/>
    <w:rsid w:val="006E20EC"/>
    <w:rsid w:val="006E2844"/>
    <w:rsid w:val="006E2A51"/>
    <w:rsid w:val="006E36EC"/>
    <w:rsid w:val="006E4499"/>
    <w:rsid w:val="006E4F16"/>
    <w:rsid w:val="006E6A98"/>
    <w:rsid w:val="006E6D8E"/>
    <w:rsid w:val="006E717A"/>
    <w:rsid w:val="006E72D6"/>
    <w:rsid w:val="006F06B7"/>
    <w:rsid w:val="006F0A52"/>
    <w:rsid w:val="006F0E1F"/>
    <w:rsid w:val="006F13A3"/>
    <w:rsid w:val="006F2BFF"/>
    <w:rsid w:val="006F3581"/>
    <w:rsid w:val="006F530B"/>
    <w:rsid w:val="006F5E18"/>
    <w:rsid w:val="006F7282"/>
    <w:rsid w:val="006F7F16"/>
    <w:rsid w:val="0070082B"/>
    <w:rsid w:val="00701753"/>
    <w:rsid w:val="00701A73"/>
    <w:rsid w:val="00707EEF"/>
    <w:rsid w:val="0071111A"/>
    <w:rsid w:val="0071247F"/>
    <w:rsid w:val="007127B7"/>
    <w:rsid w:val="00715058"/>
    <w:rsid w:val="00715B73"/>
    <w:rsid w:val="00716842"/>
    <w:rsid w:val="00716A1F"/>
    <w:rsid w:val="00717BC3"/>
    <w:rsid w:val="00717D52"/>
    <w:rsid w:val="00720C78"/>
    <w:rsid w:val="00721A63"/>
    <w:rsid w:val="00722DD4"/>
    <w:rsid w:val="00723337"/>
    <w:rsid w:val="00723386"/>
    <w:rsid w:val="00723CAD"/>
    <w:rsid w:val="007247B6"/>
    <w:rsid w:val="00724A22"/>
    <w:rsid w:val="0072500F"/>
    <w:rsid w:val="00725376"/>
    <w:rsid w:val="00725790"/>
    <w:rsid w:val="007258D3"/>
    <w:rsid w:val="007258E4"/>
    <w:rsid w:val="0072698A"/>
    <w:rsid w:val="007305DE"/>
    <w:rsid w:val="00730B1A"/>
    <w:rsid w:val="00731151"/>
    <w:rsid w:val="00731BBB"/>
    <w:rsid w:val="00732123"/>
    <w:rsid w:val="00732CC6"/>
    <w:rsid w:val="00733C33"/>
    <w:rsid w:val="00733C3D"/>
    <w:rsid w:val="0073454E"/>
    <w:rsid w:val="00734E27"/>
    <w:rsid w:val="00734FEB"/>
    <w:rsid w:val="00735204"/>
    <w:rsid w:val="0073552A"/>
    <w:rsid w:val="007355A9"/>
    <w:rsid w:val="00735F79"/>
    <w:rsid w:val="00737394"/>
    <w:rsid w:val="007377C5"/>
    <w:rsid w:val="00740F2A"/>
    <w:rsid w:val="0074169B"/>
    <w:rsid w:val="007417FE"/>
    <w:rsid w:val="007425BE"/>
    <w:rsid w:val="00743B75"/>
    <w:rsid w:val="00743CCB"/>
    <w:rsid w:val="007453A3"/>
    <w:rsid w:val="0075028C"/>
    <w:rsid w:val="00750451"/>
    <w:rsid w:val="00751FA3"/>
    <w:rsid w:val="0075362F"/>
    <w:rsid w:val="00753C2C"/>
    <w:rsid w:val="00754106"/>
    <w:rsid w:val="00756F4B"/>
    <w:rsid w:val="007570E4"/>
    <w:rsid w:val="00760C42"/>
    <w:rsid w:val="00761000"/>
    <w:rsid w:val="00761F0A"/>
    <w:rsid w:val="00762A5B"/>
    <w:rsid w:val="00762C10"/>
    <w:rsid w:val="0076459D"/>
    <w:rsid w:val="007649DE"/>
    <w:rsid w:val="00764A86"/>
    <w:rsid w:val="007655B6"/>
    <w:rsid w:val="00765CDE"/>
    <w:rsid w:val="007673AE"/>
    <w:rsid w:val="00770FAB"/>
    <w:rsid w:val="0077302D"/>
    <w:rsid w:val="007735AD"/>
    <w:rsid w:val="00773B1A"/>
    <w:rsid w:val="0077424B"/>
    <w:rsid w:val="00774CF4"/>
    <w:rsid w:val="00774E41"/>
    <w:rsid w:val="00774F46"/>
    <w:rsid w:val="007752E2"/>
    <w:rsid w:val="007765B2"/>
    <w:rsid w:val="00776DF8"/>
    <w:rsid w:val="007770EA"/>
    <w:rsid w:val="007772E8"/>
    <w:rsid w:val="0077738A"/>
    <w:rsid w:val="00777F0F"/>
    <w:rsid w:val="00777F10"/>
    <w:rsid w:val="00780A5A"/>
    <w:rsid w:val="00780BC0"/>
    <w:rsid w:val="00780E8F"/>
    <w:rsid w:val="007811ED"/>
    <w:rsid w:val="00781AF7"/>
    <w:rsid w:val="007821E2"/>
    <w:rsid w:val="007821EA"/>
    <w:rsid w:val="00782CE0"/>
    <w:rsid w:val="00784408"/>
    <w:rsid w:val="00784461"/>
    <w:rsid w:val="007847CB"/>
    <w:rsid w:val="00784A47"/>
    <w:rsid w:val="00784A9A"/>
    <w:rsid w:val="0078550E"/>
    <w:rsid w:val="00785935"/>
    <w:rsid w:val="00787541"/>
    <w:rsid w:val="0078779A"/>
    <w:rsid w:val="00790194"/>
    <w:rsid w:val="00790346"/>
    <w:rsid w:val="0079143F"/>
    <w:rsid w:val="00791C44"/>
    <w:rsid w:val="00792964"/>
    <w:rsid w:val="0079490A"/>
    <w:rsid w:val="00794D1F"/>
    <w:rsid w:val="00796093"/>
    <w:rsid w:val="0079630F"/>
    <w:rsid w:val="00796ED9"/>
    <w:rsid w:val="00797C67"/>
    <w:rsid w:val="007A1424"/>
    <w:rsid w:val="007A17FA"/>
    <w:rsid w:val="007A1957"/>
    <w:rsid w:val="007A28E4"/>
    <w:rsid w:val="007A2F9F"/>
    <w:rsid w:val="007A3275"/>
    <w:rsid w:val="007A3452"/>
    <w:rsid w:val="007A37DC"/>
    <w:rsid w:val="007A3BC5"/>
    <w:rsid w:val="007A550E"/>
    <w:rsid w:val="007A5FB5"/>
    <w:rsid w:val="007A6138"/>
    <w:rsid w:val="007A65DD"/>
    <w:rsid w:val="007A6AF4"/>
    <w:rsid w:val="007A6E7A"/>
    <w:rsid w:val="007A6F59"/>
    <w:rsid w:val="007A6F6E"/>
    <w:rsid w:val="007A7280"/>
    <w:rsid w:val="007A7738"/>
    <w:rsid w:val="007A7C52"/>
    <w:rsid w:val="007A7E5A"/>
    <w:rsid w:val="007A7E5C"/>
    <w:rsid w:val="007B0F5B"/>
    <w:rsid w:val="007B1160"/>
    <w:rsid w:val="007B18BF"/>
    <w:rsid w:val="007B1B57"/>
    <w:rsid w:val="007B237D"/>
    <w:rsid w:val="007B375D"/>
    <w:rsid w:val="007B4E81"/>
    <w:rsid w:val="007B5081"/>
    <w:rsid w:val="007B5E74"/>
    <w:rsid w:val="007B70A6"/>
    <w:rsid w:val="007B7665"/>
    <w:rsid w:val="007B7FE9"/>
    <w:rsid w:val="007C010B"/>
    <w:rsid w:val="007C05BE"/>
    <w:rsid w:val="007C0E0B"/>
    <w:rsid w:val="007C0F73"/>
    <w:rsid w:val="007C1117"/>
    <w:rsid w:val="007C1553"/>
    <w:rsid w:val="007C1816"/>
    <w:rsid w:val="007C235E"/>
    <w:rsid w:val="007C2ABA"/>
    <w:rsid w:val="007C2B81"/>
    <w:rsid w:val="007C2D9F"/>
    <w:rsid w:val="007C2F87"/>
    <w:rsid w:val="007C369B"/>
    <w:rsid w:val="007C4214"/>
    <w:rsid w:val="007C7F77"/>
    <w:rsid w:val="007D0E7A"/>
    <w:rsid w:val="007D0FE9"/>
    <w:rsid w:val="007D1341"/>
    <w:rsid w:val="007D2564"/>
    <w:rsid w:val="007D2786"/>
    <w:rsid w:val="007D3B8A"/>
    <w:rsid w:val="007D3F01"/>
    <w:rsid w:val="007D47CE"/>
    <w:rsid w:val="007D50D2"/>
    <w:rsid w:val="007D5C54"/>
    <w:rsid w:val="007D6ABF"/>
    <w:rsid w:val="007D6E91"/>
    <w:rsid w:val="007D7875"/>
    <w:rsid w:val="007E00DC"/>
    <w:rsid w:val="007E139E"/>
    <w:rsid w:val="007E143F"/>
    <w:rsid w:val="007E16E5"/>
    <w:rsid w:val="007E1F18"/>
    <w:rsid w:val="007E2BC2"/>
    <w:rsid w:val="007E3121"/>
    <w:rsid w:val="007E3F68"/>
    <w:rsid w:val="007E4C4A"/>
    <w:rsid w:val="007E5A50"/>
    <w:rsid w:val="007E5A67"/>
    <w:rsid w:val="007E6058"/>
    <w:rsid w:val="007E6C50"/>
    <w:rsid w:val="007F00BB"/>
    <w:rsid w:val="007F0639"/>
    <w:rsid w:val="007F19A7"/>
    <w:rsid w:val="007F19DE"/>
    <w:rsid w:val="007F1A64"/>
    <w:rsid w:val="007F2E93"/>
    <w:rsid w:val="007F3525"/>
    <w:rsid w:val="007F6820"/>
    <w:rsid w:val="007F68F0"/>
    <w:rsid w:val="007F6966"/>
    <w:rsid w:val="007F7875"/>
    <w:rsid w:val="008003C5"/>
    <w:rsid w:val="00800995"/>
    <w:rsid w:val="00801B3F"/>
    <w:rsid w:val="00801D1E"/>
    <w:rsid w:val="00801D9D"/>
    <w:rsid w:val="00802C86"/>
    <w:rsid w:val="00803659"/>
    <w:rsid w:val="00803811"/>
    <w:rsid w:val="00804940"/>
    <w:rsid w:val="00804C6E"/>
    <w:rsid w:val="00804DD5"/>
    <w:rsid w:val="00805462"/>
    <w:rsid w:val="008055E7"/>
    <w:rsid w:val="00805FAE"/>
    <w:rsid w:val="0080611B"/>
    <w:rsid w:val="0080618E"/>
    <w:rsid w:val="00806A37"/>
    <w:rsid w:val="008117BD"/>
    <w:rsid w:val="008121F7"/>
    <w:rsid w:val="00813151"/>
    <w:rsid w:val="008133C4"/>
    <w:rsid w:val="00813B3F"/>
    <w:rsid w:val="00813B84"/>
    <w:rsid w:val="00814189"/>
    <w:rsid w:val="00814FB9"/>
    <w:rsid w:val="008157DD"/>
    <w:rsid w:val="00816ED2"/>
    <w:rsid w:val="0082060F"/>
    <w:rsid w:val="00820CF6"/>
    <w:rsid w:val="00820FF6"/>
    <w:rsid w:val="00821112"/>
    <w:rsid w:val="008220CA"/>
    <w:rsid w:val="00822206"/>
    <w:rsid w:val="00823C69"/>
    <w:rsid w:val="008248CE"/>
    <w:rsid w:val="008255CE"/>
    <w:rsid w:val="00825770"/>
    <w:rsid w:val="00825FBC"/>
    <w:rsid w:val="00826EB7"/>
    <w:rsid w:val="00830B00"/>
    <w:rsid w:val="00830E67"/>
    <w:rsid w:val="008318F2"/>
    <w:rsid w:val="00831CDC"/>
    <w:rsid w:val="00831CE2"/>
    <w:rsid w:val="0083271F"/>
    <w:rsid w:val="00833634"/>
    <w:rsid w:val="00835711"/>
    <w:rsid w:val="0083650C"/>
    <w:rsid w:val="0083674F"/>
    <w:rsid w:val="0084150F"/>
    <w:rsid w:val="008425D0"/>
    <w:rsid w:val="00842C84"/>
    <w:rsid w:val="0084329C"/>
    <w:rsid w:val="008437B2"/>
    <w:rsid w:val="00844336"/>
    <w:rsid w:val="00844992"/>
    <w:rsid w:val="008461AE"/>
    <w:rsid w:val="00846ABA"/>
    <w:rsid w:val="0084752F"/>
    <w:rsid w:val="00847681"/>
    <w:rsid w:val="00850645"/>
    <w:rsid w:val="00850F96"/>
    <w:rsid w:val="00851A9F"/>
    <w:rsid w:val="0085279A"/>
    <w:rsid w:val="00852B07"/>
    <w:rsid w:val="008554DF"/>
    <w:rsid w:val="00855EB8"/>
    <w:rsid w:val="008571D6"/>
    <w:rsid w:val="008576CF"/>
    <w:rsid w:val="0086010A"/>
    <w:rsid w:val="00860F56"/>
    <w:rsid w:val="00861AAB"/>
    <w:rsid w:val="0086254A"/>
    <w:rsid w:val="00863B45"/>
    <w:rsid w:val="00863CA8"/>
    <w:rsid w:val="00864EE5"/>
    <w:rsid w:val="008650AD"/>
    <w:rsid w:val="00865A5E"/>
    <w:rsid w:val="008700E6"/>
    <w:rsid w:val="0087082A"/>
    <w:rsid w:val="00870E0D"/>
    <w:rsid w:val="00871832"/>
    <w:rsid w:val="00871CCB"/>
    <w:rsid w:val="0087284C"/>
    <w:rsid w:val="0087354B"/>
    <w:rsid w:val="00873865"/>
    <w:rsid w:val="00874B90"/>
    <w:rsid w:val="008759E3"/>
    <w:rsid w:val="00876B25"/>
    <w:rsid w:val="00876BED"/>
    <w:rsid w:val="00876BFE"/>
    <w:rsid w:val="008770F1"/>
    <w:rsid w:val="00877D86"/>
    <w:rsid w:val="0088006A"/>
    <w:rsid w:val="0088053D"/>
    <w:rsid w:val="00880CD1"/>
    <w:rsid w:val="008818B4"/>
    <w:rsid w:val="00882795"/>
    <w:rsid w:val="00882A75"/>
    <w:rsid w:val="008830DD"/>
    <w:rsid w:val="00884D04"/>
    <w:rsid w:val="00884E48"/>
    <w:rsid w:val="00887911"/>
    <w:rsid w:val="008907F5"/>
    <w:rsid w:val="008914A9"/>
    <w:rsid w:val="00891D6F"/>
    <w:rsid w:val="00892666"/>
    <w:rsid w:val="00893218"/>
    <w:rsid w:val="00895EE5"/>
    <w:rsid w:val="00896732"/>
    <w:rsid w:val="00896A19"/>
    <w:rsid w:val="0089752C"/>
    <w:rsid w:val="00897E41"/>
    <w:rsid w:val="008A064A"/>
    <w:rsid w:val="008A0DBC"/>
    <w:rsid w:val="008A13E8"/>
    <w:rsid w:val="008A1660"/>
    <w:rsid w:val="008A26E0"/>
    <w:rsid w:val="008A297A"/>
    <w:rsid w:val="008A303C"/>
    <w:rsid w:val="008A4923"/>
    <w:rsid w:val="008A4FD2"/>
    <w:rsid w:val="008A5146"/>
    <w:rsid w:val="008A56E0"/>
    <w:rsid w:val="008A6874"/>
    <w:rsid w:val="008A6A8E"/>
    <w:rsid w:val="008A774B"/>
    <w:rsid w:val="008B0045"/>
    <w:rsid w:val="008B1432"/>
    <w:rsid w:val="008B1D42"/>
    <w:rsid w:val="008B2FDD"/>
    <w:rsid w:val="008B3020"/>
    <w:rsid w:val="008B3976"/>
    <w:rsid w:val="008B41D1"/>
    <w:rsid w:val="008B47A8"/>
    <w:rsid w:val="008B5474"/>
    <w:rsid w:val="008B5900"/>
    <w:rsid w:val="008B5A65"/>
    <w:rsid w:val="008C039B"/>
    <w:rsid w:val="008C03FA"/>
    <w:rsid w:val="008C084B"/>
    <w:rsid w:val="008C0DC4"/>
    <w:rsid w:val="008C1389"/>
    <w:rsid w:val="008C1FAA"/>
    <w:rsid w:val="008C2878"/>
    <w:rsid w:val="008C40DC"/>
    <w:rsid w:val="008C4CB9"/>
    <w:rsid w:val="008C5509"/>
    <w:rsid w:val="008C5C4D"/>
    <w:rsid w:val="008C6BFA"/>
    <w:rsid w:val="008C6E12"/>
    <w:rsid w:val="008C7153"/>
    <w:rsid w:val="008D033B"/>
    <w:rsid w:val="008D0F65"/>
    <w:rsid w:val="008D1E9C"/>
    <w:rsid w:val="008D2E90"/>
    <w:rsid w:val="008D336E"/>
    <w:rsid w:val="008D36C4"/>
    <w:rsid w:val="008D3886"/>
    <w:rsid w:val="008D5AA7"/>
    <w:rsid w:val="008D6F23"/>
    <w:rsid w:val="008D744D"/>
    <w:rsid w:val="008D7B30"/>
    <w:rsid w:val="008E0BDB"/>
    <w:rsid w:val="008E1F35"/>
    <w:rsid w:val="008E246A"/>
    <w:rsid w:val="008E2623"/>
    <w:rsid w:val="008E2893"/>
    <w:rsid w:val="008E34EB"/>
    <w:rsid w:val="008E365F"/>
    <w:rsid w:val="008E4CD3"/>
    <w:rsid w:val="008E5139"/>
    <w:rsid w:val="008E52DE"/>
    <w:rsid w:val="008E5491"/>
    <w:rsid w:val="008E56A2"/>
    <w:rsid w:val="008E5DBD"/>
    <w:rsid w:val="008E65FD"/>
    <w:rsid w:val="008E7DA0"/>
    <w:rsid w:val="008F00CB"/>
    <w:rsid w:val="008F09E2"/>
    <w:rsid w:val="008F392B"/>
    <w:rsid w:val="008F3D96"/>
    <w:rsid w:val="008F458D"/>
    <w:rsid w:val="008F52DC"/>
    <w:rsid w:val="008F538A"/>
    <w:rsid w:val="008F6045"/>
    <w:rsid w:val="008F6EF2"/>
    <w:rsid w:val="008F76E1"/>
    <w:rsid w:val="009004C7"/>
    <w:rsid w:val="0090120F"/>
    <w:rsid w:val="0090151E"/>
    <w:rsid w:val="00901AA1"/>
    <w:rsid w:val="00902804"/>
    <w:rsid w:val="00902D6F"/>
    <w:rsid w:val="009030DD"/>
    <w:rsid w:val="00903705"/>
    <w:rsid w:val="00903DDD"/>
    <w:rsid w:val="00904D5B"/>
    <w:rsid w:val="009055A8"/>
    <w:rsid w:val="00906521"/>
    <w:rsid w:val="0090745F"/>
    <w:rsid w:val="00907DC0"/>
    <w:rsid w:val="00907E5C"/>
    <w:rsid w:val="009106C3"/>
    <w:rsid w:val="00910E50"/>
    <w:rsid w:val="00911C9C"/>
    <w:rsid w:val="00911E28"/>
    <w:rsid w:val="00912D28"/>
    <w:rsid w:val="0091317E"/>
    <w:rsid w:val="00914ABC"/>
    <w:rsid w:val="0091638B"/>
    <w:rsid w:val="0091713B"/>
    <w:rsid w:val="00917F9F"/>
    <w:rsid w:val="00920128"/>
    <w:rsid w:val="00920BAF"/>
    <w:rsid w:val="00920F94"/>
    <w:rsid w:val="00923A16"/>
    <w:rsid w:val="00924984"/>
    <w:rsid w:val="00926F8C"/>
    <w:rsid w:val="00927C9A"/>
    <w:rsid w:val="00931234"/>
    <w:rsid w:val="0093145D"/>
    <w:rsid w:val="00931C92"/>
    <w:rsid w:val="009322D1"/>
    <w:rsid w:val="00932AE8"/>
    <w:rsid w:val="00933707"/>
    <w:rsid w:val="00933C93"/>
    <w:rsid w:val="00934ADD"/>
    <w:rsid w:val="0093554F"/>
    <w:rsid w:val="0093597C"/>
    <w:rsid w:val="0093674A"/>
    <w:rsid w:val="00936AB6"/>
    <w:rsid w:val="00937E06"/>
    <w:rsid w:val="00937FC1"/>
    <w:rsid w:val="00940046"/>
    <w:rsid w:val="00940D37"/>
    <w:rsid w:val="00940D7E"/>
    <w:rsid w:val="00940DAD"/>
    <w:rsid w:val="00940EE2"/>
    <w:rsid w:val="009449DB"/>
    <w:rsid w:val="0094500E"/>
    <w:rsid w:val="009450CD"/>
    <w:rsid w:val="0094563D"/>
    <w:rsid w:val="00945F4F"/>
    <w:rsid w:val="0094627B"/>
    <w:rsid w:val="009517A3"/>
    <w:rsid w:val="0095245A"/>
    <w:rsid w:val="009524A7"/>
    <w:rsid w:val="00952709"/>
    <w:rsid w:val="00952D24"/>
    <w:rsid w:val="00954490"/>
    <w:rsid w:val="009572F4"/>
    <w:rsid w:val="009579C6"/>
    <w:rsid w:val="00961616"/>
    <w:rsid w:val="0096413D"/>
    <w:rsid w:val="009663C5"/>
    <w:rsid w:val="00967896"/>
    <w:rsid w:val="00967CED"/>
    <w:rsid w:val="009701E0"/>
    <w:rsid w:val="00970EB1"/>
    <w:rsid w:val="00972164"/>
    <w:rsid w:val="00972A6E"/>
    <w:rsid w:val="009737FD"/>
    <w:rsid w:val="00976A07"/>
    <w:rsid w:val="00976D0E"/>
    <w:rsid w:val="009802A0"/>
    <w:rsid w:val="00980D7E"/>
    <w:rsid w:val="00980E04"/>
    <w:rsid w:val="009810A3"/>
    <w:rsid w:val="009817BE"/>
    <w:rsid w:val="00981890"/>
    <w:rsid w:val="00982768"/>
    <w:rsid w:val="0098288B"/>
    <w:rsid w:val="00982F14"/>
    <w:rsid w:val="00984864"/>
    <w:rsid w:val="00984A83"/>
    <w:rsid w:val="0098549C"/>
    <w:rsid w:val="009856DD"/>
    <w:rsid w:val="00985AA0"/>
    <w:rsid w:val="00986921"/>
    <w:rsid w:val="0098740B"/>
    <w:rsid w:val="00990AD7"/>
    <w:rsid w:val="00992DFD"/>
    <w:rsid w:val="00993FFD"/>
    <w:rsid w:val="00995D8B"/>
    <w:rsid w:val="0099636A"/>
    <w:rsid w:val="009978C2"/>
    <w:rsid w:val="00997930"/>
    <w:rsid w:val="009A0420"/>
    <w:rsid w:val="009A0BA3"/>
    <w:rsid w:val="009A1149"/>
    <w:rsid w:val="009A207E"/>
    <w:rsid w:val="009A277B"/>
    <w:rsid w:val="009A3717"/>
    <w:rsid w:val="009A4051"/>
    <w:rsid w:val="009A4519"/>
    <w:rsid w:val="009A4613"/>
    <w:rsid w:val="009A46DC"/>
    <w:rsid w:val="009A7074"/>
    <w:rsid w:val="009B0212"/>
    <w:rsid w:val="009B0B58"/>
    <w:rsid w:val="009B19EE"/>
    <w:rsid w:val="009B2679"/>
    <w:rsid w:val="009B2BBF"/>
    <w:rsid w:val="009B3A69"/>
    <w:rsid w:val="009B46CD"/>
    <w:rsid w:val="009B4702"/>
    <w:rsid w:val="009B48B5"/>
    <w:rsid w:val="009B51EA"/>
    <w:rsid w:val="009B5362"/>
    <w:rsid w:val="009B5995"/>
    <w:rsid w:val="009B74DB"/>
    <w:rsid w:val="009B7F33"/>
    <w:rsid w:val="009B7FCC"/>
    <w:rsid w:val="009C0961"/>
    <w:rsid w:val="009C0A1B"/>
    <w:rsid w:val="009C1B8F"/>
    <w:rsid w:val="009C37D3"/>
    <w:rsid w:val="009C3922"/>
    <w:rsid w:val="009C57CC"/>
    <w:rsid w:val="009C5A2D"/>
    <w:rsid w:val="009C5CED"/>
    <w:rsid w:val="009C7004"/>
    <w:rsid w:val="009C73CE"/>
    <w:rsid w:val="009D19EF"/>
    <w:rsid w:val="009D1B03"/>
    <w:rsid w:val="009D2F2A"/>
    <w:rsid w:val="009D4168"/>
    <w:rsid w:val="009D498A"/>
    <w:rsid w:val="009D5011"/>
    <w:rsid w:val="009D52D6"/>
    <w:rsid w:val="009D612A"/>
    <w:rsid w:val="009D668D"/>
    <w:rsid w:val="009D6E1D"/>
    <w:rsid w:val="009D7B16"/>
    <w:rsid w:val="009D7D78"/>
    <w:rsid w:val="009E1C26"/>
    <w:rsid w:val="009E1DEA"/>
    <w:rsid w:val="009E24B3"/>
    <w:rsid w:val="009E2DAB"/>
    <w:rsid w:val="009E2F18"/>
    <w:rsid w:val="009E3BD4"/>
    <w:rsid w:val="009E3E0F"/>
    <w:rsid w:val="009E7A79"/>
    <w:rsid w:val="009E7CD2"/>
    <w:rsid w:val="009F06A3"/>
    <w:rsid w:val="009F0A0E"/>
    <w:rsid w:val="009F27E4"/>
    <w:rsid w:val="009F285D"/>
    <w:rsid w:val="009F2B69"/>
    <w:rsid w:val="009F3625"/>
    <w:rsid w:val="009F3B8B"/>
    <w:rsid w:val="009F5761"/>
    <w:rsid w:val="009F5907"/>
    <w:rsid w:val="009F74BB"/>
    <w:rsid w:val="009F757E"/>
    <w:rsid w:val="009F77CD"/>
    <w:rsid w:val="009F797A"/>
    <w:rsid w:val="009F7BD9"/>
    <w:rsid w:val="009F7E24"/>
    <w:rsid w:val="00A02EB8"/>
    <w:rsid w:val="00A02FBF"/>
    <w:rsid w:val="00A03176"/>
    <w:rsid w:val="00A03392"/>
    <w:rsid w:val="00A0354E"/>
    <w:rsid w:val="00A045D7"/>
    <w:rsid w:val="00A0523F"/>
    <w:rsid w:val="00A059E1"/>
    <w:rsid w:val="00A0671F"/>
    <w:rsid w:val="00A07313"/>
    <w:rsid w:val="00A078ED"/>
    <w:rsid w:val="00A10A5B"/>
    <w:rsid w:val="00A10CE0"/>
    <w:rsid w:val="00A11582"/>
    <w:rsid w:val="00A141C2"/>
    <w:rsid w:val="00A14AA8"/>
    <w:rsid w:val="00A151B2"/>
    <w:rsid w:val="00A15721"/>
    <w:rsid w:val="00A16728"/>
    <w:rsid w:val="00A16B05"/>
    <w:rsid w:val="00A16C43"/>
    <w:rsid w:val="00A17A6D"/>
    <w:rsid w:val="00A20972"/>
    <w:rsid w:val="00A2191E"/>
    <w:rsid w:val="00A2224B"/>
    <w:rsid w:val="00A223F6"/>
    <w:rsid w:val="00A22449"/>
    <w:rsid w:val="00A23363"/>
    <w:rsid w:val="00A2462E"/>
    <w:rsid w:val="00A24B8A"/>
    <w:rsid w:val="00A24C7C"/>
    <w:rsid w:val="00A25456"/>
    <w:rsid w:val="00A2562E"/>
    <w:rsid w:val="00A25A92"/>
    <w:rsid w:val="00A26276"/>
    <w:rsid w:val="00A26348"/>
    <w:rsid w:val="00A27201"/>
    <w:rsid w:val="00A30A3D"/>
    <w:rsid w:val="00A30E53"/>
    <w:rsid w:val="00A31F9A"/>
    <w:rsid w:val="00A32040"/>
    <w:rsid w:val="00A3222E"/>
    <w:rsid w:val="00A33F92"/>
    <w:rsid w:val="00A34B42"/>
    <w:rsid w:val="00A350EC"/>
    <w:rsid w:val="00A3524C"/>
    <w:rsid w:val="00A35769"/>
    <w:rsid w:val="00A375D6"/>
    <w:rsid w:val="00A40306"/>
    <w:rsid w:val="00A40A82"/>
    <w:rsid w:val="00A4113D"/>
    <w:rsid w:val="00A413F5"/>
    <w:rsid w:val="00A41589"/>
    <w:rsid w:val="00A41CBD"/>
    <w:rsid w:val="00A428EC"/>
    <w:rsid w:val="00A42AFB"/>
    <w:rsid w:val="00A44D08"/>
    <w:rsid w:val="00A44E19"/>
    <w:rsid w:val="00A45B16"/>
    <w:rsid w:val="00A50791"/>
    <w:rsid w:val="00A50C94"/>
    <w:rsid w:val="00A50C9E"/>
    <w:rsid w:val="00A51000"/>
    <w:rsid w:val="00A51B31"/>
    <w:rsid w:val="00A52EEF"/>
    <w:rsid w:val="00A52F33"/>
    <w:rsid w:val="00A534BC"/>
    <w:rsid w:val="00A54621"/>
    <w:rsid w:val="00A556E6"/>
    <w:rsid w:val="00A566A4"/>
    <w:rsid w:val="00A607B5"/>
    <w:rsid w:val="00A60970"/>
    <w:rsid w:val="00A60C38"/>
    <w:rsid w:val="00A61446"/>
    <w:rsid w:val="00A61B31"/>
    <w:rsid w:val="00A6202B"/>
    <w:rsid w:val="00A62542"/>
    <w:rsid w:val="00A62C63"/>
    <w:rsid w:val="00A63B19"/>
    <w:rsid w:val="00A63FC7"/>
    <w:rsid w:val="00A642C2"/>
    <w:rsid w:val="00A64763"/>
    <w:rsid w:val="00A648B5"/>
    <w:rsid w:val="00A67BD9"/>
    <w:rsid w:val="00A70122"/>
    <w:rsid w:val="00A70726"/>
    <w:rsid w:val="00A717FE"/>
    <w:rsid w:val="00A72209"/>
    <w:rsid w:val="00A72339"/>
    <w:rsid w:val="00A723A8"/>
    <w:rsid w:val="00A72B62"/>
    <w:rsid w:val="00A72C1D"/>
    <w:rsid w:val="00A73505"/>
    <w:rsid w:val="00A73B88"/>
    <w:rsid w:val="00A7459C"/>
    <w:rsid w:val="00A752AA"/>
    <w:rsid w:val="00A765C1"/>
    <w:rsid w:val="00A7661D"/>
    <w:rsid w:val="00A76B17"/>
    <w:rsid w:val="00A76DA0"/>
    <w:rsid w:val="00A76EEB"/>
    <w:rsid w:val="00A774C1"/>
    <w:rsid w:val="00A779A7"/>
    <w:rsid w:val="00A802A7"/>
    <w:rsid w:val="00A80DA9"/>
    <w:rsid w:val="00A80FB4"/>
    <w:rsid w:val="00A81317"/>
    <w:rsid w:val="00A81336"/>
    <w:rsid w:val="00A81735"/>
    <w:rsid w:val="00A8338C"/>
    <w:rsid w:val="00A842A5"/>
    <w:rsid w:val="00A85453"/>
    <w:rsid w:val="00A8565A"/>
    <w:rsid w:val="00A85758"/>
    <w:rsid w:val="00A857B0"/>
    <w:rsid w:val="00A86E3B"/>
    <w:rsid w:val="00A87845"/>
    <w:rsid w:val="00A8792A"/>
    <w:rsid w:val="00A87DB2"/>
    <w:rsid w:val="00A90CD1"/>
    <w:rsid w:val="00A90ECB"/>
    <w:rsid w:val="00A92B33"/>
    <w:rsid w:val="00A93A86"/>
    <w:rsid w:val="00A95624"/>
    <w:rsid w:val="00A95F4A"/>
    <w:rsid w:val="00A96802"/>
    <w:rsid w:val="00AA0054"/>
    <w:rsid w:val="00AA09E4"/>
    <w:rsid w:val="00AA0F9D"/>
    <w:rsid w:val="00AA4BC9"/>
    <w:rsid w:val="00AA6305"/>
    <w:rsid w:val="00AA69B1"/>
    <w:rsid w:val="00AA7772"/>
    <w:rsid w:val="00AA799E"/>
    <w:rsid w:val="00AB133F"/>
    <w:rsid w:val="00AB2528"/>
    <w:rsid w:val="00AB2AAF"/>
    <w:rsid w:val="00AB39E4"/>
    <w:rsid w:val="00AB418B"/>
    <w:rsid w:val="00AB5098"/>
    <w:rsid w:val="00AB51CE"/>
    <w:rsid w:val="00AB6D57"/>
    <w:rsid w:val="00AC0204"/>
    <w:rsid w:val="00AC1498"/>
    <w:rsid w:val="00AC29FC"/>
    <w:rsid w:val="00AC5847"/>
    <w:rsid w:val="00AC5DFB"/>
    <w:rsid w:val="00AC6514"/>
    <w:rsid w:val="00AC6F37"/>
    <w:rsid w:val="00AC730F"/>
    <w:rsid w:val="00AC75A5"/>
    <w:rsid w:val="00AC7C59"/>
    <w:rsid w:val="00AD0357"/>
    <w:rsid w:val="00AD044B"/>
    <w:rsid w:val="00AD24D9"/>
    <w:rsid w:val="00AD3D89"/>
    <w:rsid w:val="00AD422F"/>
    <w:rsid w:val="00AD468D"/>
    <w:rsid w:val="00AD5411"/>
    <w:rsid w:val="00AD64D0"/>
    <w:rsid w:val="00AD6D49"/>
    <w:rsid w:val="00AD6E8A"/>
    <w:rsid w:val="00AD7022"/>
    <w:rsid w:val="00AD744D"/>
    <w:rsid w:val="00AD7FD6"/>
    <w:rsid w:val="00AE0553"/>
    <w:rsid w:val="00AE35BB"/>
    <w:rsid w:val="00AE3F9F"/>
    <w:rsid w:val="00AE4050"/>
    <w:rsid w:val="00AE4788"/>
    <w:rsid w:val="00AE5B86"/>
    <w:rsid w:val="00AE6545"/>
    <w:rsid w:val="00AE74A1"/>
    <w:rsid w:val="00AE74EB"/>
    <w:rsid w:val="00AF015B"/>
    <w:rsid w:val="00AF0773"/>
    <w:rsid w:val="00AF108A"/>
    <w:rsid w:val="00AF123F"/>
    <w:rsid w:val="00AF2CE2"/>
    <w:rsid w:val="00AF40F8"/>
    <w:rsid w:val="00AF4C6F"/>
    <w:rsid w:val="00AF4EAF"/>
    <w:rsid w:val="00AF5772"/>
    <w:rsid w:val="00AF74F4"/>
    <w:rsid w:val="00AF7E6D"/>
    <w:rsid w:val="00B01AF3"/>
    <w:rsid w:val="00B01E5F"/>
    <w:rsid w:val="00B020D7"/>
    <w:rsid w:val="00B020F7"/>
    <w:rsid w:val="00B02BF1"/>
    <w:rsid w:val="00B038EB"/>
    <w:rsid w:val="00B03B78"/>
    <w:rsid w:val="00B03C1B"/>
    <w:rsid w:val="00B03CD4"/>
    <w:rsid w:val="00B042B3"/>
    <w:rsid w:val="00B04598"/>
    <w:rsid w:val="00B0496C"/>
    <w:rsid w:val="00B0553E"/>
    <w:rsid w:val="00B05689"/>
    <w:rsid w:val="00B0590C"/>
    <w:rsid w:val="00B07C38"/>
    <w:rsid w:val="00B10606"/>
    <w:rsid w:val="00B10868"/>
    <w:rsid w:val="00B1120E"/>
    <w:rsid w:val="00B11ACC"/>
    <w:rsid w:val="00B11DD9"/>
    <w:rsid w:val="00B11F15"/>
    <w:rsid w:val="00B125AF"/>
    <w:rsid w:val="00B13BE8"/>
    <w:rsid w:val="00B14FAF"/>
    <w:rsid w:val="00B16027"/>
    <w:rsid w:val="00B16115"/>
    <w:rsid w:val="00B17512"/>
    <w:rsid w:val="00B17947"/>
    <w:rsid w:val="00B209A4"/>
    <w:rsid w:val="00B209D0"/>
    <w:rsid w:val="00B21BD5"/>
    <w:rsid w:val="00B22100"/>
    <w:rsid w:val="00B22623"/>
    <w:rsid w:val="00B22ED2"/>
    <w:rsid w:val="00B22FA1"/>
    <w:rsid w:val="00B239B6"/>
    <w:rsid w:val="00B24EE0"/>
    <w:rsid w:val="00B25045"/>
    <w:rsid w:val="00B2616D"/>
    <w:rsid w:val="00B26563"/>
    <w:rsid w:val="00B2659E"/>
    <w:rsid w:val="00B26AE1"/>
    <w:rsid w:val="00B303F4"/>
    <w:rsid w:val="00B31024"/>
    <w:rsid w:val="00B311FB"/>
    <w:rsid w:val="00B314A7"/>
    <w:rsid w:val="00B31C14"/>
    <w:rsid w:val="00B322EE"/>
    <w:rsid w:val="00B32FEF"/>
    <w:rsid w:val="00B33055"/>
    <w:rsid w:val="00B3333C"/>
    <w:rsid w:val="00B3395C"/>
    <w:rsid w:val="00B34101"/>
    <w:rsid w:val="00B34676"/>
    <w:rsid w:val="00B346DA"/>
    <w:rsid w:val="00B365DE"/>
    <w:rsid w:val="00B36DE6"/>
    <w:rsid w:val="00B37E29"/>
    <w:rsid w:val="00B42609"/>
    <w:rsid w:val="00B45AA0"/>
    <w:rsid w:val="00B45FCE"/>
    <w:rsid w:val="00B471B2"/>
    <w:rsid w:val="00B4760F"/>
    <w:rsid w:val="00B51865"/>
    <w:rsid w:val="00B52424"/>
    <w:rsid w:val="00B52F4F"/>
    <w:rsid w:val="00B52F5F"/>
    <w:rsid w:val="00B53904"/>
    <w:rsid w:val="00B53DCE"/>
    <w:rsid w:val="00B54631"/>
    <w:rsid w:val="00B54BE0"/>
    <w:rsid w:val="00B5539C"/>
    <w:rsid w:val="00B57170"/>
    <w:rsid w:val="00B577AA"/>
    <w:rsid w:val="00B57A50"/>
    <w:rsid w:val="00B6040C"/>
    <w:rsid w:val="00B638E8"/>
    <w:rsid w:val="00B6462D"/>
    <w:rsid w:val="00B65532"/>
    <w:rsid w:val="00B66007"/>
    <w:rsid w:val="00B668BF"/>
    <w:rsid w:val="00B67127"/>
    <w:rsid w:val="00B67FC8"/>
    <w:rsid w:val="00B7034F"/>
    <w:rsid w:val="00B705F2"/>
    <w:rsid w:val="00B70733"/>
    <w:rsid w:val="00B707AB"/>
    <w:rsid w:val="00B7098F"/>
    <w:rsid w:val="00B70B0E"/>
    <w:rsid w:val="00B71256"/>
    <w:rsid w:val="00B71394"/>
    <w:rsid w:val="00B71AFB"/>
    <w:rsid w:val="00B71EDA"/>
    <w:rsid w:val="00B72CAD"/>
    <w:rsid w:val="00B7307F"/>
    <w:rsid w:val="00B73BE8"/>
    <w:rsid w:val="00B74C87"/>
    <w:rsid w:val="00B74D30"/>
    <w:rsid w:val="00B750D1"/>
    <w:rsid w:val="00B7582C"/>
    <w:rsid w:val="00B758EA"/>
    <w:rsid w:val="00B75C18"/>
    <w:rsid w:val="00B76642"/>
    <w:rsid w:val="00B776DC"/>
    <w:rsid w:val="00B77A66"/>
    <w:rsid w:val="00B8145F"/>
    <w:rsid w:val="00B81786"/>
    <w:rsid w:val="00B83981"/>
    <w:rsid w:val="00B853C9"/>
    <w:rsid w:val="00B8559B"/>
    <w:rsid w:val="00B8693F"/>
    <w:rsid w:val="00B87746"/>
    <w:rsid w:val="00B90CDA"/>
    <w:rsid w:val="00B91444"/>
    <w:rsid w:val="00B91AFB"/>
    <w:rsid w:val="00B91E28"/>
    <w:rsid w:val="00B92B0C"/>
    <w:rsid w:val="00B9317E"/>
    <w:rsid w:val="00B93991"/>
    <w:rsid w:val="00B9405D"/>
    <w:rsid w:val="00B94C2C"/>
    <w:rsid w:val="00B94EB5"/>
    <w:rsid w:val="00B94F4E"/>
    <w:rsid w:val="00B95859"/>
    <w:rsid w:val="00B9708B"/>
    <w:rsid w:val="00B97107"/>
    <w:rsid w:val="00B975D1"/>
    <w:rsid w:val="00B97F25"/>
    <w:rsid w:val="00B97FDA"/>
    <w:rsid w:val="00BA013D"/>
    <w:rsid w:val="00BA06B8"/>
    <w:rsid w:val="00BA0B21"/>
    <w:rsid w:val="00BA1030"/>
    <w:rsid w:val="00BA14AD"/>
    <w:rsid w:val="00BA27EF"/>
    <w:rsid w:val="00BA4C43"/>
    <w:rsid w:val="00BA6934"/>
    <w:rsid w:val="00BA79A6"/>
    <w:rsid w:val="00BA7DDF"/>
    <w:rsid w:val="00BB0A20"/>
    <w:rsid w:val="00BB0CCB"/>
    <w:rsid w:val="00BB108E"/>
    <w:rsid w:val="00BB10E9"/>
    <w:rsid w:val="00BB1236"/>
    <w:rsid w:val="00BB2D3F"/>
    <w:rsid w:val="00BB2F0F"/>
    <w:rsid w:val="00BB37ED"/>
    <w:rsid w:val="00BB44A5"/>
    <w:rsid w:val="00BB47AD"/>
    <w:rsid w:val="00BB4A1E"/>
    <w:rsid w:val="00BB4CD6"/>
    <w:rsid w:val="00BB50A4"/>
    <w:rsid w:val="00BB5B43"/>
    <w:rsid w:val="00BB6FC6"/>
    <w:rsid w:val="00BB7786"/>
    <w:rsid w:val="00BB77AB"/>
    <w:rsid w:val="00BC0051"/>
    <w:rsid w:val="00BC0466"/>
    <w:rsid w:val="00BC0A16"/>
    <w:rsid w:val="00BC0F47"/>
    <w:rsid w:val="00BC16CA"/>
    <w:rsid w:val="00BC1AA0"/>
    <w:rsid w:val="00BC2C64"/>
    <w:rsid w:val="00BC3372"/>
    <w:rsid w:val="00BC3C32"/>
    <w:rsid w:val="00BC43D9"/>
    <w:rsid w:val="00BC4C4F"/>
    <w:rsid w:val="00BC522A"/>
    <w:rsid w:val="00BD0B03"/>
    <w:rsid w:val="00BD128E"/>
    <w:rsid w:val="00BD2006"/>
    <w:rsid w:val="00BD339C"/>
    <w:rsid w:val="00BD4747"/>
    <w:rsid w:val="00BD639C"/>
    <w:rsid w:val="00BD769F"/>
    <w:rsid w:val="00BE0B53"/>
    <w:rsid w:val="00BE0E49"/>
    <w:rsid w:val="00BE0F32"/>
    <w:rsid w:val="00BE10B5"/>
    <w:rsid w:val="00BE1B45"/>
    <w:rsid w:val="00BE1F4A"/>
    <w:rsid w:val="00BE23DD"/>
    <w:rsid w:val="00BE23E9"/>
    <w:rsid w:val="00BE2D94"/>
    <w:rsid w:val="00BE33DA"/>
    <w:rsid w:val="00BE3D0C"/>
    <w:rsid w:val="00BE4881"/>
    <w:rsid w:val="00BE6E53"/>
    <w:rsid w:val="00BF20DF"/>
    <w:rsid w:val="00BF24A4"/>
    <w:rsid w:val="00BF3524"/>
    <w:rsid w:val="00BF3C13"/>
    <w:rsid w:val="00BF6178"/>
    <w:rsid w:val="00BF67B2"/>
    <w:rsid w:val="00BF6E45"/>
    <w:rsid w:val="00BF76DC"/>
    <w:rsid w:val="00BF795A"/>
    <w:rsid w:val="00BF7E46"/>
    <w:rsid w:val="00C00DB7"/>
    <w:rsid w:val="00C03C26"/>
    <w:rsid w:val="00C047D9"/>
    <w:rsid w:val="00C05A0F"/>
    <w:rsid w:val="00C05CDD"/>
    <w:rsid w:val="00C062E5"/>
    <w:rsid w:val="00C0680F"/>
    <w:rsid w:val="00C06FCA"/>
    <w:rsid w:val="00C074AA"/>
    <w:rsid w:val="00C10973"/>
    <w:rsid w:val="00C1098E"/>
    <w:rsid w:val="00C10F3C"/>
    <w:rsid w:val="00C11BF5"/>
    <w:rsid w:val="00C123CE"/>
    <w:rsid w:val="00C125B6"/>
    <w:rsid w:val="00C13310"/>
    <w:rsid w:val="00C13A30"/>
    <w:rsid w:val="00C13ED6"/>
    <w:rsid w:val="00C16332"/>
    <w:rsid w:val="00C16B01"/>
    <w:rsid w:val="00C16CA7"/>
    <w:rsid w:val="00C170FB"/>
    <w:rsid w:val="00C17838"/>
    <w:rsid w:val="00C17E1D"/>
    <w:rsid w:val="00C20676"/>
    <w:rsid w:val="00C2165A"/>
    <w:rsid w:val="00C2283B"/>
    <w:rsid w:val="00C22E4D"/>
    <w:rsid w:val="00C23C0F"/>
    <w:rsid w:val="00C23D68"/>
    <w:rsid w:val="00C244F9"/>
    <w:rsid w:val="00C24C00"/>
    <w:rsid w:val="00C24D95"/>
    <w:rsid w:val="00C253F5"/>
    <w:rsid w:val="00C25A1F"/>
    <w:rsid w:val="00C26FCB"/>
    <w:rsid w:val="00C30E58"/>
    <w:rsid w:val="00C32405"/>
    <w:rsid w:val="00C34B77"/>
    <w:rsid w:val="00C35DE4"/>
    <w:rsid w:val="00C3611A"/>
    <w:rsid w:val="00C365F8"/>
    <w:rsid w:val="00C378E4"/>
    <w:rsid w:val="00C37C42"/>
    <w:rsid w:val="00C37D85"/>
    <w:rsid w:val="00C37E9A"/>
    <w:rsid w:val="00C40755"/>
    <w:rsid w:val="00C414D5"/>
    <w:rsid w:val="00C415D9"/>
    <w:rsid w:val="00C41662"/>
    <w:rsid w:val="00C43535"/>
    <w:rsid w:val="00C43B12"/>
    <w:rsid w:val="00C4414C"/>
    <w:rsid w:val="00C44A4F"/>
    <w:rsid w:val="00C44D5B"/>
    <w:rsid w:val="00C44EAB"/>
    <w:rsid w:val="00C46227"/>
    <w:rsid w:val="00C46234"/>
    <w:rsid w:val="00C47A5F"/>
    <w:rsid w:val="00C50115"/>
    <w:rsid w:val="00C50762"/>
    <w:rsid w:val="00C50962"/>
    <w:rsid w:val="00C51222"/>
    <w:rsid w:val="00C51927"/>
    <w:rsid w:val="00C529F4"/>
    <w:rsid w:val="00C54CDB"/>
    <w:rsid w:val="00C54F1F"/>
    <w:rsid w:val="00C55310"/>
    <w:rsid w:val="00C5597A"/>
    <w:rsid w:val="00C55E92"/>
    <w:rsid w:val="00C56833"/>
    <w:rsid w:val="00C56B9F"/>
    <w:rsid w:val="00C56F59"/>
    <w:rsid w:val="00C606F8"/>
    <w:rsid w:val="00C60E8A"/>
    <w:rsid w:val="00C620B8"/>
    <w:rsid w:val="00C6228B"/>
    <w:rsid w:val="00C62686"/>
    <w:rsid w:val="00C62AAD"/>
    <w:rsid w:val="00C63BAE"/>
    <w:rsid w:val="00C644E6"/>
    <w:rsid w:val="00C650D0"/>
    <w:rsid w:val="00C65B05"/>
    <w:rsid w:val="00C65C35"/>
    <w:rsid w:val="00C65F96"/>
    <w:rsid w:val="00C66473"/>
    <w:rsid w:val="00C666B6"/>
    <w:rsid w:val="00C66ABB"/>
    <w:rsid w:val="00C670C8"/>
    <w:rsid w:val="00C67170"/>
    <w:rsid w:val="00C676AE"/>
    <w:rsid w:val="00C70448"/>
    <w:rsid w:val="00C711CB"/>
    <w:rsid w:val="00C714E8"/>
    <w:rsid w:val="00C71904"/>
    <w:rsid w:val="00C71D5B"/>
    <w:rsid w:val="00C72FD2"/>
    <w:rsid w:val="00C732A6"/>
    <w:rsid w:val="00C73E56"/>
    <w:rsid w:val="00C743E7"/>
    <w:rsid w:val="00C7529F"/>
    <w:rsid w:val="00C77145"/>
    <w:rsid w:val="00C775B3"/>
    <w:rsid w:val="00C77A42"/>
    <w:rsid w:val="00C81125"/>
    <w:rsid w:val="00C82351"/>
    <w:rsid w:val="00C82A46"/>
    <w:rsid w:val="00C82E81"/>
    <w:rsid w:val="00C835B1"/>
    <w:rsid w:val="00C84F01"/>
    <w:rsid w:val="00C86A63"/>
    <w:rsid w:val="00C87815"/>
    <w:rsid w:val="00C90BCB"/>
    <w:rsid w:val="00C90E35"/>
    <w:rsid w:val="00C938D7"/>
    <w:rsid w:val="00C945A9"/>
    <w:rsid w:val="00C970DF"/>
    <w:rsid w:val="00C97DBE"/>
    <w:rsid w:val="00CA004C"/>
    <w:rsid w:val="00CA04C4"/>
    <w:rsid w:val="00CA25B1"/>
    <w:rsid w:val="00CA261A"/>
    <w:rsid w:val="00CA2FE1"/>
    <w:rsid w:val="00CA3B24"/>
    <w:rsid w:val="00CA7BDF"/>
    <w:rsid w:val="00CA7FFA"/>
    <w:rsid w:val="00CB00D3"/>
    <w:rsid w:val="00CB064A"/>
    <w:rsid w:val="00CB0CD0"/>
    <w:rsid w:val="00CB0E51"/>
    <w:rsid w:val="00CB1AA1"/>
    <w:rsid w:val="00CB2193"/>
    <w:rsid w:val="00CB24D5"/>
    <w:rsid w:val="00CB254E"/>
    <w:rsid w:val="00CB326E"/>
    <w:rsid w:val="00CB4BA3"/>
    <w:rsid w:val="00CB4E9C"/>
    <w:rsid w:val="00CB5A86"/>
    <w:rsid w:val="00CB6B79"/>
    <w:rsid w:val="00CB72B1"/>
    <w:rsid w:val="00CC073B"/>
    <w:rsid w:val="00CC1857"/>
    <w:rsid w:val="00CC222A"/>
    <w:rsid w:val="00CC2E70"/>
    <w:rsid w:val="00CC3684"/>
    <w:rsid w:val="00CC377E"/>
    <w:rsid w:val="00CC3929"/>
    <w:rsid w:val="00CC3DD0"/>
    <w:rsid w:val="00CC43B2"/>
    <w:rsid w:val="00CC442D"/>
    <w:rsid w:val="00CC46F3"/>
    <w:rsid w:val="00CC50D3"/>
    <w:rsid w:val="00CC5F48"/>
    <w:rsid w:val="00CC6057"/>
    <w:rsid w:val="00CC6495"/>
    <w:rsid w:val="00CC7F4B"/>
    <w:rsid w:val="00CD16C2"/>
    <w:rsid w:val="00CD2C56"/>
    <w:rsid w:val="00CD3599"/>
    <w:rsid w:val="00CD4807"/>
    <w:rsid w:val="00CD4872"/>
    <w:rsid w:val="00CD5C2D"/>
    <w:rsid w:val="00CD6052"/>
    <w:rsid w:val="00CD73ED"/>
    <w:rsid w:val="00CE0079"/>
    <w:rsid w:val="00CE13F0"/>
    <w:rsid w:val="00CE2A98"/>
    <w:rsid w:val="00CE2AEA"/>
    <w:rsid w:val="00CE4826"/>
    <w:rsid w:val="00CE5367"/>
    <w:rsid w:val="00CE7125"/>
    <w:rsid w:val="00CE7A69"/>
    <w:rsid w:val="00CF0FE7"/>
    <w:rsid w:val="00CF174A"/>
    <w:rsid w:val="00CF183B"/>
    <w:rsid w:val="00CF18F8"/>
    <w:rsid w:val="00CF2664"/>
    <w:rsid w:val="00CF30D2"/>
    <w:rsid w:val="00CF3BE7"/>
    <w:rsid w:val="00CF3FBD"/>
    <w:rsid w:val="00CF5443"/>
    <w:rsid w:val="00CF5457"/>
    <w:rsid w:val="00CF5513"/>
    <w:rsid w:val="00CF5CDC"/>
    <w:rsid w:val="00CF61AF"/>
    <w:rsid w:val="00CF7D5D"/>
    <w:rsid w:val="00D00237"/>
    <w:rsid w:val="00D00518"/>
    <w:rsid w:val="00D038A9"/>
    <w:rsid w:val="00D045DD"/>
    <w:rsid w:val="00D04748"/>
    <w:rsid w:val="00D04FDC"/>
    <w:rsid w:val="00D05B9F"/>
    <w:rsid w:val="00D05F7C"/>
    <w:rsid w:val="00D10617"/>
    <w:rsid w:val="00D10974"/>
    <w:rsid w:val="00D11DB4"/>
    <w:rsid w:val="00D12DE2"/>
    <w:rsid w:val="00D1359D"/>
    <w:rsid w:val="00D13689"/>
    <w:rsid w:val="00D14083"/>
    <w:rsid w:val="00D145E6"/>
    <w:rsid w:val="00D153F4"/>
    <w:rsid w:val="00D15AFA"/>
    <w:rsid w:val="00D16026"/>
    <w:rsid w:val="00D16416"/>
    <w:rsid w:val="00D17857"/>
    <w:rsid w:val="00D17ADB"/>
    <w:rsid w:val="00D17B68"/>
    <w:rsid w:val="00D21E8B"/>
    <w:rsid w:val="00D22DE9"/>
    <w:rsid w:val="00D234C3"/>
    <w:rsid w:val="00D25758"/>
    <w:rsid w:val="00D25E1F"/>
    <w:rsid w:val="00D25F75"/>
    <w:rsid w:val="00D2716E"/>
    <w:rsid w:val="00D27345"/>
    <w:rsid w:val="00D27DAB"/>
    <w:rsid w:val="00D27E55"/>
    <w:rsid w:val="00D30D66"/>
    <w:rsid w:val="00D31F00"/>
    <w:rsid w:val="00D325DC"/>
    <w:rsid w:val="00D3359B"/>
    <w:rsid w:val="00D338CC"/>
    <w:rsid w:val="00D33D01"/>
    <w:rsid w:val="00D34314"/>
    <w:rsid w:val="00D346E9"/>
    <w:rsid w:val="00D347CD"/>
    <w:rsid w:val="00D34FA5"/>
    <w:rsid w:val="00D34FEC"/>
    <w:rsid w:val="00D35B4F"/>
    <w:rsid w:val="00D3750C"/>
    <w:rsid w:val="00D37BD1"/>
    <w:rsid w:val="00D405D5"/>
    <w:rsid w:val="00D42C0E"/>
    <w:rsid w:val="00D43845"/>
    <w:rsid w:val="00D44369"/>
    <w:rsid w:val="00D46625"/>
    <w:rsid w:val="00D47954"/>
    <w:rsid w:val="00D5174F"/>
    <w:rsid w:val="00D51A2A"/>
    <w:rsid w:val="00D51E45"/>
    <w:rsid w:val="00D520F8"/>
    <w:rsid w:val="00D5260F"/>
    <w:rsid w:val="00D537EC"/>
    <w:rsid w:val="00D542D9"/>
    <w:rsid w:val="00D54DF4"/>
    <w:rsid w:val="00D562E1"/>
    <w:rsid w:val="00D5644E"/>
    <w:rsid w:val="00D56CC9"/>
    <w:rsid w:val="00D57367"/>
    <w:rsid w:val="00D5741C"/>
    <w:rsid w:val="00D605DA"/>
    <w:rsid w:val="00D60A32"/>
    <w:rsid w:val="00D60C16"/>
    <w:rsid w:val="00D60D54"/>
    <w:rsid w:val="00D61930"/>
    <w:rsid w:val="00D62210"/>
    <w:rsid w:val="00D623A5"/>
    <w:rsid w:val="00D62460"/>
    <w:rsid w:val="00D639F4"/>
    <w:rsid w:val="00D63B2B"/>
    <w:rsid w:val="00D63EDF"/>
    <w:rsid w:val="00D64D6C"/>
    <w:rsid w:val="00D652B2"/>
    <w:rsid w:val="00D668E3"/>
    <w:rsid w:val="00D71BFA"/>
    <w:rsid w:val="00D720B0"/>
    <w:rsid w:val="00D74A81"/>
    <w:rsid w:val="00D7559B"/>
    <w:rsid w:val="00D75CD2"/>
    <w:rsid w:val="00D8041D"/>
    <w:rsid w:val="00D8081B"/>
    <w:rsid w:val="00D834DE"/>
    <w:rsid w:val="00D837E7"/>
    <w:rsid w:val="00D84789"/>
    <w:rsid w:val="00D84ADF"/>
    <w:rsid w:val="00D858A0"/>
    <w:rsid w:val="00D9005A"/>
    <w:rsid w:val="00D902DF"/>
    <w:rsid w:val="00D90BC8"/>
    <w:rsid w:val="00D90BD2"/>
    <w:rsid w:val="00D90DEA"/>
    <w:rsid w:val="00D9221D"/>
    <w:rsid w:val="00D92C40"/>
    <w:rsid w:val="00D9443D"/>
    <w:rsid w:val="00D96086"/>
    <w:rsid w:val="00D96316"/>
    <w:rsid w:val="00D97619"/>
    <w:rsid w:val="00D97DFD"/>
    <w:rsid w:val="00DA0EC4"/>
    <w:rsid w:val="00DA1373"/>
    <w:rsid w:val="00DA1920"/>
    <w:rsid w:val="00DA2E7F"/>
    <w:rsid w:val="00DA4115"/>
    <w:rsid w:val="00DA436D"/>
    <w:rsid w:val="00DA49E2"/>
    <w:rsid w:val="00DA4A3F"/>
    <w:rsid w:val="00DA55CC"/>
    <w:rsid w:val="00DA5ACF"/>
    <w:rsid w:val="00DA6982"/>
    <w:rsid w:val="00DA6D03"/>
    <w:rsid w:val="00DB00AD"/>
    <w:rsid w:val="00DB0953"/>
    <w:rsid w:val="00DB1815"/>
    <w:rsid w:val="00DB1F9A"/>
    <w:rsid w:val="00DB21D8"/>
    <w:rsid w:val="00DB356B"/>
    <w:rsid w:val="00DB3DA6"/>
    <w:rsid w:val="00DB3F61"/>
    <w:rsid w:val="00DB42D0"/>
    <w:rsid w:val="00DB4451"/>
    <w:rsid w:val="00DB4F52"/>
    <w:rsid w:val="00DB5BDD"/>
    <w:rsid w:val="00DB5BEE"/>
    <w:rsid w:val="00DB5C9D"/>
    <w:rsid w:val="00DB7FE0"/>
    <w:rsid w:val="00DC072C"/>
    <w:rsid w:val="00DC0B4C"/>
    <w:rsid w:val="00DC0D98"/>
    <w:rsid w:val="00DC1163"/>
    <w:rsid w:val="00DC2325"/>
    <w:rsid w:val="00DC23EC"/>
    <w:rsid w:val="00DC295A"/>
    <w:rsid w:val="00DC2BE9"/>
    <w:rsid w:val="00DC33E0"/>
    <w:rsid w:val="00DC36CB"/>
    <w:rsid w:val="00DC3780"/>
    <w:rsid w:val="00DC4F5F"/>
    <w:rsid w:val="00DC5743"/>
    <w:rsid w:val="00DC64B0"/>
    <w:rsid w:val="00DC662F"/>
    <w:rsid w:val="00DC718D"/>
    <w:rsid w:val="00DC7234"/>
    <w:rsid w:val="00DC7548"/>
    <w:rsid w:val="00DD0847"/>
    <w:rsid w:val="00DD0FA8"/>
    <w:rsid w:val="00DD10D0"/>
    <w:rsid w:val="00DD1927"/>
    <w:rsid w:val="00DD26EE"/>
    <w:rsid w:val="00DD410A"/>
    <w:rsid w:val="00DD421B"/>
    <w:rsid w:val="00DD45BF"/>
    <w:rsid w:val="00DD469E"/>
    <w:rsid w:val="00DD521C"/>
    <w:rsid w:val="00DD5F17"/>
    <w:rsid w:val="00DD61CD"/>
    <w:rsid w:val="00DD6283"/>
    <w:rsid w:val="00DD6AEC"/>
    <w:rsid w:val="00DD7698"/>
    <w:rsid w:val="00DD7BC4"/>
    <w:rsid w:val="00DE064F"/>
    <w:rsid w:val="00DE0A1B"/>
    <w:rsid w:val="00DE25A1"/>
    <w:rsid w:val="00DE355E"/>
    <w:rsid w:val="00DE362D"/>
    <w:rsid w:val="00DE36CE"/>
    <w:rsid w:val="00DE4584"/>
    <w:rsid w:val="00DE4B47"/>
    <w:rsid w:val="00DE583D"/>
    <w:rsid w:val="00DE5AED"/>
    <w:rsid w:val="00DE63CE"/>
    <w:rsid w:val="00DE7B1F"/>
    <w:rsid w:val="00DE7C56"/>
    <w:rsid w:val="00DE7E1A"/>
    <w:rsid w:val="00DF090C"/>
    <w:rsid w:val="00DF0FFB"/>
    <w:rsid w:val="00DF1A72"/>
    <w:rsid w:val="00DF2393"/>
    <w:rsid w:val="00DF3BAD"/>
    <w:rsid w:val="00DF44A6"/>
    <w:rsid w:val="00DF44F5"/>
    <w:rsid w:val="00DF47FA"/>
    <w:rsid w:val="00DF4FD4"/>
    <w:rsid w:val="00DF54E2"/>
    <w:rsid w:val="00DF63DC"/>
    <w:rsid w:val="00DF6759"/>
    <w:rsid w:val="00DF6C96"/>
    <w:rsid w:val="00DF74D1"/>
    <w:rsid w:val="00DF7EE4"/>
    <w:rsid w:val="00E00327"/>
    <w:rsid w:val="00E00601"/>
    <w:rsid w:val="00E02C7D"/>
    <w:rsid w:val="00E0370F"/>
    <w:rsid w:val="00E044AE"/>
    <w:rsid w:val="00E04C9D"/>
    <w:rsid w:val="00E04E52"/>
    <w:rsid w:val="00E05260"/>
    <w:rsid w:val="00E0555F"/>
    <w:rsid w:val="00E066A4"/>
    <w:rsid w:val="00E07E00"/>
    <w:rsid w:val="00E07E6C"/>
    <w:rsid w:val="00E1066A"/>
    <w:rsid w:val="00E11D49"/>
    <w:rsid w:val="00E11D5B"/>
    <w:rsid w:val="00E12805"/>
    <w:rsid w:val="00E12855"/>
    <w:rsid w:val="00E12C57"/>
    <w:rsid w:val="00E142AA"/>
    <w:rsid w:val="00E1466E"/>
    <w:rsid w:val="00E162D5"/>
    <w:rsid w:val="00E16542"/>
    <w:rsid w:val="00E16592"/>
    <w:rsid w:val="00E16874"/>
    <w:rsid w:val="00E16B25"/>
    <w:rsid w:val="00E16E77"/>
    <w:rsid w:val="00E17446"/>
    <w:rsid w:val="00E1762F"/>
    <w:rsid w:val="00E17778"/>
    <w:rsid w:val="00E20A5F"/>
    <w:rsid w:val="00E22008"/>
    <w:rsid w:val="00E22A11"/>
    <w:rsid w:val="00E23DCD"/>
    <w:rsid w:val="00E245B7"/>
    <w:rsid w:val="00E2502C"/>
    <w:rsid w:val="00E257F5"/>
    <w:rsid w:val="00E2748A"/>
    <w:rsid w:val="00E27593"/>
    <w:rsid w:val="00E2760B"/>
    <w:rsid w:val="00E2766B"/>
    <w:rsid w:val="00E27A2A"/>
    <w:rsid w:val="00E303BE"/>
    <w:rsid w:val="00E3099A"/>
    <w:rsid w:val="00E31454"/>
    <w:rsid w:val="00E314C4"/>
    <w:rsid w:val="00E31977"/>
    <w:rsid w:val="00E32C07"/>
    <w:rsid w:val="00E33499"/>
    <w:rsid w:val="00E341D2"/>
    <w:rsid w:val="00E34473"/>
    <w:rsid w:val="00E34784"/>
    <w:rsid w:val="00E35651"/>
    <w:rsid w:val="00E35EE6"/>
    <w:rsid w:val="00E36282"/>
    <w:rsid w:val="00E371A0"/>
    <w:rsid w:val="00E371E7"/>
    <w:rsid w:val="00E3755B"/>
    <w:rsid w:val="00E4225B"/>
    <w:rsid w:val="00E43219"/>
    <w:rsid w:val="00E47827"/>
    <w:rsid w:val="00E47B60"/>
    <w:rsid w:val="00E47BA1"/>
    <w:rsid w:val="00E509AB"/>
    <w:rsid w:val="00E51098"/>
    <w:rsid w:val="00E51565"/>
    <w:rsid w:val="00E519C9"/>
    <w:rsid w:val="00E52228"/>
    <w:rsid w:val="00E53170"/>
    <w:rsid w:val="00E53C1F"/>
    <w:rsid w:val="00E541D0"/>
    <w:rsid w:val="00E56660"/>
    <w:rsid w:val="00E566E5"/>
    <w:rsid w:val="00E57D99"/>
    <w:rsid w:val="00E57E4C"/>
    <w:rsid w:val="00E60F14"/>
    <w:rsid w:val="00E61720"/>
    <w:rsid w:val="00E6248F"/>
    <w:rsid w:val="00E625AA"/>
    <w:rsid w:val="00E62E61"/>
    <w:rsid w:val="00E66232"/>
    <w:rsid w:val="00E67C19"/>
    <w:rsid w:val="00E707D1"/>
    <w:rsid w:val="00E718C4"/>
    <w:rsid w:val="00E720F1"/>
    <w:rsid w:val="00E7520F"/>
    <w:rsid w:val="00E75C57"/>
    <w:rsid w:val="00E75CB0"/>
    <w:rsid w:val="00E76B59"/>
    <w:rsid w:val="00E76FEF"/>
    <w:rsid w:val="00E81156"/>
    <w:rsid w:val="00E87CD9"/>
    <w:rsid w:val="00E90580"/>
    <w:rsid w:val="00E91782"/>
    <w:rsid w:val="00E92AC0"/>
    <w:rsid w:val="00E9418D"/>
    <w:rsid w:val="00E951AB"/>
    <w:rsid w:val="00E95DD4"/>
    <w:rsid w:val="00E963CC"/>
    <w:rsid w:val="00E96D6E"/>
    <w:rsid w:val="00E97129"/>
    <w:rsid w:val="00EA0899"/>
    <w:rsid w:val="00EA096A"/>
    <w:rsid w:val="00EA0D91"/>
    <w:rsid w:val="00EA13C0"/>
    <w:rsid w:val="00EA156F"/>
    <w:rsid w:val="00EA1870"/>
    <w:rsid w:val="00EA1B1A"/>
    <w:rsid w:val="00EA20D3"/>
    <w:rsid w:val="00EA2524"/>
    <w:rsid w:val="00EA56BA"/>
    <w:rsid w:val="00EA587E"/>
    <w:rsid w:val="00EA715A"/>
    <w:rsid w:val="00EA7300"/>
    <w:rsid w:val="00EB0C30"/>
    <w:rsid w:val="00EB10B4"/>
    <w:rsid w:val="00EB1405"/>
    <w:rsid w:val="00EB1914"/>
    <w:rsid w:val="00EB490E"/>
    <w:rsid w:val="00EB52B6"/>
    <w:rsid w:val="00EB5C57"/>
    <w:rsid w:val="00EB6488"/>
    <w:rsid w:val="00EB6505"/>
    <w:rsid w:val="00EB6524"/>
    <w:rsid w:val="00EB6DC9"/>
    <w:rsid w:val="00EB73F5"/>
    <w:rsid w:val="00EC0827"/>
    <w:rsid w:val="00EC1017"/>
    <w:rsid w:val="00EC1B45"/>
    <w:rsid w:val="00EC2124"/>
    <w:rsid w:val="00EC2822"/>
    <w:rsid w:val="00EC2A95"/>
    <w:rsid w:val="00EC30B9"/>
    <w:rsid w:val="00EC32E3"/>
    <w:rsid w:val="00EC3526"/>
    <w:rsid w:val="00EC3B5D"/>
    <w:rsid w:val="00EC440D"/>
    <w:rsid w:val="00EC4CBF"/>
    <w:rsid w:val="00EC4EB1"/>
    <w:rsid w:val="00EC5AA0"/>
    <w:rsid w:val="00EC5D8F"/>
    <w:rsid w:val="00EC6E25"/>
    <w:rsid w:val="00EC6FE9"/>
    <w:rsid w:val="00EC7827"/>
    <w:rsid w:val="00EC7B02"/>
    <w:rsid w:val="00ED07F1"/>
    <w:rsid w:val="00ED0B04"/>
    <w:rsid w:val="00ED1B74"/>
    <w:rsid w:val="00ED1FE1"/>
    <w:rsid w:val="00ED279E"/>
    <w:rsid w:val="00ED325C"/>
    <w:rsid w:val="00ED3B17"/>
    <w:rsid w:val="00ED4EC2"/>
    <w:rsid w:val="00ED57EE"/>
    <w:rsid w:val="00ED5BF1"/>
    <w:rsid w:val="00ED674A"/>
    <w:rsid w:val="00ED77CF"/>
    <w:rsid w:val="00EE026B"/>
    <w:rsid w:val="00EE1074"/>
    <w:rsid w:val="00EE166F"/>
    <w:rsid w:val="00EE1F90"/>
    <w:rsid w:val="00EE339D"/>
    <w:rsid w:val="00EE3519"/>
    <w:rsid w:val="00EE52EB"/>
    <w:rsid w:val="00EE63E0"/>
    <w:rsid w:val="00EE672C"/>
    <w:rsid w:val="00EF070B"/>
    <w:rsid w:val="00EF096D"/>
    <w:rsid w:val="00EF1EDE"/>
    <w:rsid w:val="00EF2386"/>
    <w:rsid w:val="00EF2C05"/>
    <w:rsid w:val="00EF3312"/>
    <w:rsid w:val="00EF4B9D"/>
    <w:rsid w:val="00EF533D"/>
    <w:rsid w:val="00EF69F2"/>
    <w:rsid w:val="00F00413"/>
    <w:rsid w:val="00F00BDC"/>
    <w:rsid w:val="00F014BC"/>
    <w:rsid w:val="00F03CF3"/>
    <w:rsid w:val="00F05D93"/>
    <w:rsid w:val="00F06737"/>
    <w:rsid w:val="00F06A50"/>
    <w:rsid w:val="00F10BF1"/>
    <w:rsid w:val="00F11934"/>
    <w:rsid w:val="00F12723"/>
    <w:rsid w:val="00F14669"/>
    <w:rsid w:val="00F147FA"/>
    <w:rsid w:val="00F15845"/>
    <w:rsid w:val="00F1609A"/>
    <w:rsid w:val="00F160CD"/>
    <w:rsid w:val="00F176AA"/>
    <w:rsid w:val="00F1770A"/>
    <w:rsid w:val="00F20638"/>
    <w:rsid w:val="00F23D5B"/>
    <w:rsid w:val="00F23FDE"/>
    <w:rsid w:val="00F24A23"/>
    <w:rsid w:val="00F25558"/>
    <w:rsid w:val="00F25A1B"/>
    <w:rsid w:val="00F2748D"/>
    <w:rsid w:val="00F30263"/>
    <w:rsid w:val="00F31EAD"/>
    <w:rsid w:val="00F31F39"/>
    <w:rsid w:val="00F32B5F"/>
    <w:rsid w:val="00F33486"/>
    <w:rsid w:val="00F34F07"/>
    <w:rsid w:val="00F367B5"/>
    <w:rsid w:val="00F3734C"/>
    <w:rsid w:val="00F37EEB"/>
    <w:rsid w:val="00F40212"/>
    <w:rsid w:val="00F40307"/>
    <w:rsid w:val="00F406D0"/>
    <w:rsid w:val="00F40F15"/>
    <w:rsid w:val="00F42512"/>
    <w:rsid w:val="00F42842"/>
    <w:rsid w:val="00F43012"/>
    <w:rsid w:val="00F436DE"/>
    <w:rsid w:val="00F436EC"/>
    <w:rsid w:val="00F43A29"/>
    <w:rsid w:val="00F4430F"/>
    <w:rsid w:val="00F44345"/>
    <w:rsid w:val="00F452F4"/>
    <w:rsid w:val="00F456BC"/>
    <w:rsid w:val="00F463AA"/>
    <w:rsid w:val="00F46600"/>
    <w:rsid w:val="00F469AE"/>
    <w:rsid w:val="00F46AB0"/>
    <w:rsid w:val="00F47024"/>
    <w:rsid w:val="00F47371"/>
    <w:rsid w:val="00F475CD"/>
    <w:rsid w:val="00F50114"/>
    <w:rsid w:val="00F550FB"/>
    <w:rsid w:val="00F555EF"/>
    <w:rsid w:val="00F5569E"/>
    <w:rsid w:val="00F55729"/>
    <w:rsid w:val="00F55E49"/>
    <w:rsid w:val="00F5704A"/>
    <w:rsid w:val="00F57B09"/>
    <w:rsid w:val="00F6058D"/>
    <w:rsid w:val="00F610FF"/>
    <w:rsid w:val="00F611B8"/>
    <w:rsid w:val="00F62F2B"/>
    <w:rsid w:val="00F632C7"/>
    <w:rsid w:val="00F63594"/>
    <w:rsid w:val="00F64907"/>
    <w:rsid w:val="00F66BEC"/>
    <w:rsid w:val="00F678B2"/>
    <w:rsid w:val="00F67EDE"/>
    <w:rsid w:val="00F70A74"/>
    <w:rsid w:val="00F70B54"/>
    <w:rsid w:val="00F70B84"/>
    <w:rsid w:val="00F72CB0"/>
    <w:rsid w:val="00F72F24"/>
    <w:rsid w:val="00F74330"/>
    <w:rsid w:val="00F74E6B"/>
    <w:rsid w:val="00F7527C"/>
    <w:rsid w:val="00F75521"/>
    <w:rsid w:val="00F7724C"/>
    <w:rsid w:val="00F80699"/>
    <w:rsid w:val="00F80835"/>
    <w:rsid w:val="00F80863"/>
    <w:rsid w:val="00F80C39"/>
    <w:rsid w:val="00F813DB"/>
    <w:rsid w:val="00F818BC"/>
    <w:rsid w:val="00F827D3"/>
    <w:rsid w:val="00F82915"/>
    <w:rsid w:val="00F82CA1"/>
    <w:rsid w:val="00F83210"/>
    <w:rsid w:val="00F83D24"/>
    <w:rsid w:val="00F84CB4"/>
    <w:rsid w:val="00F8597A"/>
    <w:rsid w:val="00F8723A"/>
    <w:rsid w:val="00F87E4C"/>
    <w:rsid w:val="00F906B9"/>
    <w:rsid w:val="00F909C1"/>
    <w:rsid w:val="00F90F44"/>
    <w:rsid w:val="00F90F5A"/>
    <w:rsid w:val="00F9193A"/>
    <w:rsid w:val="00F91B97"/>
    <w:rsid w:val="00F93AA2"/>
    <w:rsid w:val="00F93E9D"/>
    <w:rsid w:val="00F94837"/>
    <w:rsid w:val="00F9484A"/>
    <w:rsid w:val="00F94A46"/>
    <w:rsid w:val="00F97995"/>
    <w:rsid w:val="00F97A81"/>
    <w:rsid w:val="00FA09AC"/>
    <w:rsid w:val="00FA18F6"/>
    <w:rsid w:val="00FA2830"/>
    <w:rsid w:val="00FA2A2C"/>
    <w:rsid w:val="00FA46E2"/>
    <w:rsid w:val="00FA470E"/>
    <w:rsid w:val="00FA47EB"/>
    <w:rsid w:val="00FA531C"/>
    <w:rsid w:val="00FA5876"/>
    <w:rsid w:val="00FA6644"/>
    <w:rsid w:val="00FA6FD4"/>
    <w:rsid w:val="00FA7696"/>
    <w:rsid w:val="00FA7B89"/>
    <w:rsid w:val="00FB067F"/>
    <w:rsid w:val="00FB0714"/>
    <w:rsid w:val="00FB08F9"/>
    <w:rsid w:val="00FB0F73"/>
    <w:rsid w:val="00FB11CE"/>
    <w:rsid w:val="00FB1607"/>
    <w:rsid w:val="00FB1EF5"/>
    <w:rsid w:val="00FB2638"/>
    <w:rsid w:val="00FB3D29"/>
    <w:rsid w:val="00FB467C"/>
    <w:rsid w:val="00FB554C"/>
    <w:rsid w:val="00FB7295"/>
    <w:rsid w:val="00FB7E78"/>
    <w:rsid w:val="00FC020C"/>
    <w:rsid w:val="00FC075C"/>
    <w:rsid w:val="00FC1A2A"/>
    <w:rsid w:val="00FC2250"/>
    <w:rsid w:val="00FC271A"/>
    <w:rsid w:val="00FC277E"/>
    <w:rsid w:val="00FC2B58"/>
    <w:rsid w:val="00FC315C"/>
    <w:rsid w:val="00FC326C"/>
    <w:rsid w:val="00FC3700"/>
    <w:rsid w:val="00FC3E21"/>
    <w:rsid w:val="00FC42E3"/>
    <w:rsid w:val="00FC593C"/>
    <w:rsid w:val="00FC5ED7"/>
    <w:rsid w:val="00FC65F8"/>
    <w:rsid w:val="00FC70B9"/>
    <w:rsid w:val="00FD0B31"/>
    <w:rsid w:val="00FD1BF3"/>
    <w:rsid w:val="00FD1E76"/>
    <w:rsid w:val="00FD2470"/>
    <w:rsid w:val="00FD2605"/>
    <w:rsid w:val="00FD36E1"/>
    <w:rsid w:val="00FD3B96"/>
    <w:rsid w:val="00FD4434"/>
    <w:rsid w:val="00FD4992"/>
    <w:rsid w:val="00FD4B1E"/>
    <w:rsid w:val="00FD5032"/>
    <w:rsid w:val="00FD53F2"/>
    <w:rsid w:val="00FD5A1A"/>
    <w:rsid w:val="00FD5D36"/>
    <w:rsid w:val="00FD70A1"/>
    <w:rsid w:val="00FE0345"/>
    <w:rsid w:val="00FE1144"/>
    <w:rsid w:val="00FE11CD"/>
    <w:rsid w:val="00FE1595"/>
    <w:rsid w:val="00FE1D8A"/>
    <w:rsid w:val="00FE31B8"/>
    <w:rsid w:val="00FE445D"/>
    <w:rsid w:val="00FE4912"/>
    <w:rsid w:val="00FE4ECC"/>
    <w:rsid w:val="00FE5563"/>
    <w:rsid w:val="00FE6172"/>
    <w:rsid w:val="00FE663D"/>
    <w:rsid w:val="00FE6EEE"/>
    <w:rsid w:val="00FE78AD"/>
    <w:rsid w:val="00FE7B29"/>
    <w:rsid w:val="00FF0A3E"/>
    <w:rsid w:val="00FF17A5"/>
    <w:rsid w:val="00FF1EBD"/>
    <w:rsid w:val="00FF1F15"/>
    <w:rsid w:val="00FF272D"/>
    <w:rsid w:val="00FF4142"/>
    <w:rsid w:val="00FF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v-text-anchor:middle" fill="f" fillcolor="white" strokecolor="none [1305]">
      <v:fill color="white" on="f"/>
      <v:stroke color="none [1305]" weight="6.5pt"/>
      <v:textbox inset="5.85pt,.7pt,5.85pt,.7pt"/>
    </o:shapedefaults>
    <o:shapelayout v:ext="edit">
      <o:idmap v:ext="edit" data="1"/>
    </o:shapelayout>
  </w:shapeDefaults>
  <w:decimalSymbol w:val="."/>
  <w:listSeparator w:val=","/>
  <w14:docId w14:val="6C10E5A6"/>
  <w15:docId w15:val="{54160B0E-FF41-4E6B-B97A-415E98D5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rsid w:val="00275FBA"/>
    <w:pPr>
      <w:widowControl w:val="0"/>
      <w:spacing w:line="320" w:lineRule="exact"/>
      <w:ind w:leftChars="400" w:left="400"/>
      <w:jc w:val="both"/>
    </w:pPr>
  </w:style>
  <w:style w:type="paragraph" w:styleId="1">
    <w:name w:val="heading 1"/>
    <w:basedOn w:val="a"/>
    <w:next w:val="a"/>
    <w:link w:val="10"/>
    <w:autoRedefine/>
    <w:uiPriority w:val="9"/>
    <w:qFormat/>
    <w:locked/>
    <w:rsid w:val="00937FC1"/>
    <w:pPr>
      <w:keepNext/>
      <w:numPr>
        <w:numId w:val="1"/>
      </w:numPr>
      <w:pBdr>
        <w:top w:val="single" w:sz="4" w:space="1" w:color="70ADC9"/>
        <w:left w:val="single" w:sz="48" w:space="4" w:color="70ADC9"/>
        <w:bottom w:val="single" w:sz="4" w:space="1" w:color="70ADC9"/>
      </w:pBdr>
      <w:spacing w:before="180" w:afterLines="50" w:line="480" w:lineRule="exact"/>
      <w:ind w:leftChars="0"/>
      <w:outlineLvl w:val="0"/>
    </w:pPr>
    <w:rPr>
      <w:rFonts w:asciiTheme="majorHAnsi" w:eastAsiaTheme="majorEastAsia" w:hAnsiTheme="majorHAnsi" w:cstheme="majorBidi"/>
      <w:color w:val="70ADC9"/>
      <w:sz w:val="28"/>
      <w:szCs w:val="24"/>
    </w:rPr>
  </w:style>
  <w:style w:type="paragraph" w:styleId="2">
    <w:name w:val="heading 2"/>
    <w:basedOn w:val="a"/>
    <w:next w:val="a"/>
    <w:link w:val="20"/>
    <w:autoRedefine/>
    <w:uiPriority w:val="9"/>
    <w:unhideWhenUsed/>
    <w:qFormat/>
    <w:locked/>
    <w:rsid w:val="00350F83"/>
    <w:pPr>
      <w:keepNext/>
      <w:numPr>
        <w:ilvl w:val="1"/>
        <w:numId w:val="1"/>
      </w:numPr>
      <w:spacing w:afterLines="50"/>
      <w:ind w:leftChars="0" w:left="284"/>
      <w:outlineLvl w:val="1"/>
    </w:pPr>
    <w:rPr>
      <w:sz w:val="24"/>
    </w:rPr>
  </w:style>
  <w:style w:type="paragraph" w:styleId="3">
    <w:name w:val="heading 3"/>
    <w:basedOn w:val="a"/>
    <w:next w:val="a"/>
    <w:link w:val="30"/>
    <w:uiPriority w:val="9"/>
    <w:unhideWhenUsed/>
    <w:qFormat/>
    <w:locked/>
    <w:rsid w:val="00B52F5F"/>
    <w:pPr>
      <w:keepNext/>
      <w:spacing w:afterLines="50" w:line="360" w:lineRule="exact"/>
      <w:ind w:leftChars="0" w:left="0"/>
      <w:outlineLvl w:val="2"/>
    </w:pPr>
    <w:rPr>
      <w:rFonts w:asciiTheme="majorHAnsi" w:eastAsiaTheme="majorEastAsia" w:hAnsiTheme="majorHAnsi" w:cstheme="majorBidi"/>
      <w:sz w:val="22"/>
    </w:rPr>
  </w:style>
  <w:style w:type="paragraph" w:styleId="4">
    <w:name w:val="heading 4"/>
    <w:basedOn w:val="a"/>
    <w:next w:val="a"/>
    <w:link w:val="40"/>
    <w:uiPriority w:val="9"/>
    <w:semiHidden/>
    <w:unhideWhenUsed/>
    <w:qFormat/>
    <w:locked/>
    <w:rsid w:val="00A24C7C"/>
    <w:pPr>
      <w:keepNext/>
      <w:outlineLvl w:val="3"/>
    </w:pPr>
    <w:rPr>
      <w:bCs/>
    </w:rPr>
  </w:style>
  <w:style w:type="paragraph" w:styleId="5">
    <w:name w:val="heading 5"/>
    <w:basedOn w:val="a"/>
    <w:next w:val="a"/>
    <w:link w:val="50"/>
    <w:uiPriority w:val="9"/>
    <w:semiHidden/>
    <w:unhideWhenUsed/>
    <w:qFormat/>
    <w:locked/>
    <w:rsid w:val="00A24C7C"/>
    <w:pPr>
      <w:keepNext/>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locked/>
    <w:rsid w:val="00DC295A"/>
    <w:pPr>
      <w:tabs>
        <w:tab w:val="center" w:pos="4252"/>
        <w:tab w:val="right" w:pos="8504"/>
      </w:tabs>
      <w:snapToGrid w:val="0"/>
    </w:pPr>
  </w:style>
  <w:style w:type="character" w:customStyle="1" w:styleId="a4">
    <w:name w:val="ヘッダー (文字)"/>
    <w:basedOn w:val="a0"/>
    <w:link w:val="a3"/>
    <w:uiPriority w:val="99"/>
    <w:rsid w:val="00DC295A"/>
  </w:style>
  <w:style w:type="paragraph" w:styleId="a5">
    <w:name w:val="footer"/>
    <w:basedOn w:val="a"/>
    <w:link w:val="a6"/>
    <w:uiPriority w:val="99"/>
    <w:unhideWhenUsed/>
    <w:locked/>
    <w:rsid w:val="00DC295A"/>
    <w:pPr>
      <w:tabs>
        <w:tab w:val="center" w:pos="4252"/>
        <w:tab w:val="right" w:pos="8504"/>
      </w:tabs>
      <w:snapToGrid w:val="0"/>
    </w:pPr>
  </w:style>
  <w:style w:type="character" w:customStyle="1" w:styleId="a6">
    <w:name w:val="フッター (文字)"/>
    <w:basedOn w:val="a0"/>
    <w:link w:val="a5"/>
    <w:uiPriority w:val="99"/>
    <w:rsid w:val="00DC295A"/>
  </w:style>
  <w:style w:type="paragraph" w:styleId="a7">
    <w:name w:val="Balloon Text"/>
    <w:basedOn w:val="a"/>
    <w:link w:val="a8"/>
    <w:uiPriority w:val="99"/>
    <w:semiHidden/>
    <w:unhideWhenUsed/>
    <w:locked/>
    <w:rsid w:val="00DC295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C295A"/>
    <w:rPr>
      <w:rFonts w:asciiTheme="majorHAnsi" w:eastAsiaTheme="majorEastAsia" w:hAnsiTheme="majorHAnsi" w:cstheme="majorBidi"/>
      <w:sz w:val="18"/>
      <w:szCs w:val="18"/>
    </w:rPr>
  </w:style>
  <w:style w:type="paragraph" w:styleId="a9">
    <w:name w:val="No Spacing"/>
    <w:link w:val="aa"/>
    <w:uiPriority w:val="1"/>
    <w:locked/>
    <w:rsid w:val="00DC295A"/>
    <w:rPr>
      <w:kern w:val="0"/>
      <w:sz w:val="22"/>
    </w:rPr>
  </w:style>
  <w:style w:type="character" w:customStyle="1" w:styleId="aa">
    <w:name w:val="行間詰め (文字)"/>
    <w:basedOn w:val="a0"/>
    <w:link w:val="a9"/>
    <w:uiPriority w:val="1"/>
    <w:rsid w:val="00DC295A"/>
    <w:rPr>
      <w:kern w:val="0"/>
      <w:sz w:val="22"/>
    </w:rPr>
  </w:style>
  <w:style w:type="character" w:customStyle="1" w:styleId="10">
    <w:name w:val="見出し 1 (文字)"/>
    <w:basedOn w:val="a0"/>
    <w:link w:val="1"/>
    <w:uiPriority w:val="9"/>
    <w:rsid w:val="00937FC1"/>
    <w:rPr>
      <w:rFonts w:asciiTheme="majorHAnsi" w:eastAsiaTheme="majorEastAsia" w:hAnsiTheme="majorHAnsi" w:cstheme="majorBidi"/>
      <w:color w:val="70ADC9"/>
      <w:sz w:val="28"/>
      <w:szCs w:val="24"/>
    </w:rPr>
  </w:style>
  <w:style w:type="character" w:customStyle="1" w:styleId="20">
    <w:name w:val="見出し 2 (文字)"/>
    <w:basedOn w:val="a0"/>
    <w:link w:val="2"/>
    <w:uiPriority w:val="9"/>
    <w:rsid w:val="00350F83"/>
    <w:rPr>
      <w:sz w:val="24"/>
    </w:rPr>
  </w:style>
  <w:style w:type="character" w:customStyle="1" w:styleId="30">
    <w:name w:val="見出し 3 (文字)"/>
    <w:basedOn w:val="a0"/>
    <w:link w:val="3"/>
    <w:uiPriority w:val="9"/>
    <w:rsid w:val="00B52F5F"/>
    <w:rPr>
      <w:rFonts w:asciiTheme="majorHAnsi" w:eastAsiaTheme="majorEastAsia" w:hAnsiTheme="majorHAnsi" w:cstheme="majorBidi"/>
      <w:sz w:val="22"/>
    </w:rPr>
  </w:style>
  <w:style w:type="paragraph" w:styleId="ab">
    <w:name w:val="List Paragraph"/>
    <w:basedOn w:val="a"/>
    <w:uiPriority w:val="34"/>
    <w:qFormat/>
    <w:locked/>
    <w:rsid w:val="00FD53F2"/>
    <w:pPr>
      <w:ind w:left="840"/>
    </w:pPr>
  </w:style>
  <w:style w:type="character" w:styleId="ac">
    <w:name w:val="Placeholder Text"/>
    <w:basedOn w:val="a0"/>
    <w:uiPriority w:val="99"/>
    <w:semiHidden/>
    <w:locked/>
    <w:rsid w:val="00153BB9"/>
    <w:rPr>
      <w:color w:val="808080"/>
    </w:rPr>
  </w:style>
  <w:style w:type="paragraph" w:styleId="ad">
    <w:name w:val="caption"/>
    <w:basedOn w:val="a"/>
    <w:next w:val="a"/>
    <w:uiPriority w:val="35"/>
    <w:unhideWhenUsed/>
    <w:qFormat/>
    <w:locked/>
    <w:rsid w:val="00A24C7C"/>
    <w:rPr>
      <w:bCs/>
    </w:rPr>
  </w:style>
  <w:style w:type="table" w:styleId="ae">
    <w:name w:val="Table Grid"/>
    <w:basedOn w:val="a1"/>
    <w:uiPriority w:val="59"/>
    <w:locked/>
    <w:rsid w:val="00343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locked/>
    <w:rsid w:val="00097B54"/>
    <w:pPr>
      <w:tabs>
        <w:tab w:val="left" w:pos="2520"/>
        <w:tab w:val="left" w:leader="underscore" w:pos="8820"/>
      </w:tabs>
      <w:spacing w:beforeLines="50" w:afterLines="50"/>
      <w:ind w:left="1200" w:hangingChars="150" w:hanging="360"/>
    </w:pPr>
    <w:rPr>
      <w:sz w:val="24"/>
    </w:rPr>
  </w:style>
  <w:style w:type="character" w:styleId="af">
    <w:name w:val="Hyperlink"/>
    <w:basedOn w:val="a0"/>
    <w:uiPriority w:val="99"/>
    <w:unhideWhenUsed/>
    <w:locked/>
    <w:rsid w:val="0034352B"/>
    <w:rPr>
      <w:color w:val="0000FF" w:themeColor="hyperlink"/>
      <w:u w:val="single"/>
    </w:rPr>
  </w:style>
  <w:style w:type="character" w:styleId="af0">
    <w:name w:val="annotation reference"/>
    <w:basedOn w:val="a0"/>
    <w:uiPriority w:val="99"/>
    <w:semiHidden/>
    <w:unhideWhenUsed/>
    <w:locked/>
    <w:rsid w:val="00611376"/>
    <w:rPr>
      <w:sz w:val="18"/>
      <w:szCs w:val="18"/>
    </w:rPr>
  </w:style>
  <w:style w:type="paragraph" w:styleId="af1">
    <w:name w:val="annotation text"/>
    <w:basedOn w:val="a"/>
    <w:link w:val="af2"/>
    <w:uiPriority w:val="99"/>
    <w:semiHidden/>
    <w:unhideWhenUsed/>
    <w:locked/>
    <w:rsid w:val="00611376"/>
    <w:pPr>
      <w:jc w:val="left"/>
    </w:pPr>
  </w:style>
  <w:style w:type="character" w:customStyle="1" w:styleId="af2">
    <w:name w:val="コメント文字列 (文字)"/>
    <w:basedOn w:val="a0"/>
    <w:link w:val="af1"/>
    <w:uiPriority w:val="99"/>
    <w:semiHidden/>
    <w:rsid w:val="00611376"/>
  </w:style>
  <w:style w:type="paragraph" w:styleId="af3">
    <w:name w:val="annotation subject"/>
    <w:basedOn w:val="af1"/>
    <w:next w:val="af1"/>
    <w:link w:val="af4"/>
    <w:uiPriority w:val="99"/>
    <w:semiHidden/>
    <w:unhideWhenUsed/>
    <w:locked/>
    <w:rsid w:val="00611376"/>
    <w:rPr>
      <w:b/>
      <w:bCs/>
    </w:rPr>
  </w:style>
  <w:style w:type="character" w:customStyle="1" w:styleId="af4">
    <w:name w:val="コメント内容 (文字)"/>
    <w:basedOn w:val="af2"/>
    <w:link w:val="af3"/>
    <w:uiPriority w:val="99"/>
    <w:semiHidden/>
    <w:rsid w:val="00611376"/>
    <w:rPr>
      <w:b/>
      <w:bCs/>
    </w:rPr>
  </w:style>
  <w:style w:type="paragraph" w:styleId="21">
    <w:name w:val="toc 2"/>
    <w:basedOn w:val="a"/>
    <w:next w:val="a"/>
    <w:autoRedefine/>
    <w:uiPriority w:val="39"/>
    <w:unhideWhenUsed/>
    <w:locked/>
    <w:rsid w:val="0074169B"/>
    <w:pPr>
      <w:tabs>
        <w:tab w:val="left" w:pos="1418"/>
        <w:tab w:val="right" w:leader="underscore" w:pos="8931"/>
      </w:tabs>
      <w:ind w:leftChars="538" w:left="1134" w:rightChars="455" w:right="955" w:hangingChars="2" w:hanging="4"/>
    </w:pPr>
  </w:style>
  <w:style w:type="paragraph" w:styleId="31">
    <w:name w:val="toc 3"/>
    <w:basedOn w:val="a"/>
    <w:next w:val="a"/>
    <w:autoRedefine/>
    <w:uiPriority w:val="39"/>
    <w:unhideWhenUsed/>
    <w:locked/>
    <w:rsid w:val="00AA09E4"/>
    <w:pPr>
      <w:ind w:leftChars="200" w:left="420"/>
    </w:pPr>
  </w:style>
  <w:style w:type="paragraph" w:styleId="41">
    <w:name w:val="toc 4"/>
    <w:basedOn w:val="a"/>
    <w:next w:val="a"/>
    <w:autoRedefine/>
    <w:uiPriority w:val="39"/>
    <w:unhideWhenUsed/>
    <w:locked/>
    <w:rsid w:val="00AA09E4"/>
    <w:pPr>
      <w:ind w:leftChars="300" w:left="630"/>
    </w:pPr>
  </w:style>
  <w:style w:type="paragraph" w:styleId="51">
    <w:name w:val="toc 5"/>
    <w:basedOn w:val="a"/>
    <w:next w:val="a"/>
    <w:autoRedefine/>
    <w:uiPriority w:val="39"/>
    <w:unhideWhenUsed/>
    <w:locked/>
    <w:rsid w:val="00AA09E4"/>
    <w:pPr>
      <w:ind w:left="840"/>
    </w:pPr>
  </w:style>
  <w:style w:type="paragraph" w:styleId="6">
    <w:name w:val="toc 6"/>
    <w:basedOn w:val="a"/>
    <w:next w:val="a"/>
    <w:autoRedefine/>
    <w:uiPriority w:val="39"/>
    <w:unhideWhenUsed/>
    <w:locked/>
    <w:rsid w:val="00AA09E4"/>
    <w:pPr>
      <w:ind w:leftChars="500" w:left="1050"/>
    </w:pPr>
  </w:style>
  <w:style w:type="paragraph" w:styleId="7">
    <w:name w:val="toc 7"/>
    <w:basedOn w:val="a"/>
    <w:next w:val="a"/>
    <w:autoRedefine/>
    <w:uiPriority w:val="39"/>
    <w:unhideWhenUsed/>
    <w:locked/>
    <w:rsid w:val="00AA09E4"/>
    <w:pPr>
      <w:ind w:leftChars="600" w:left="1260"/>
    </w:pPr>
  </w:style>
  <w:style w:type="paragraph" w:styleId="8">
    <w:name w:val="toc 8"/>
    <w:basedOn w:val="a"/>
    <w:next w:val="a"/>
    <w:autoRedefine/>
    <w:uiPriority w:val="39"/>
    <w:unhideWhenUsed/>
    <w:locked/>
    <w:rsid w:val="00AA09E4"/>
    <w:pPr>
      <w:ind w:leftChars="700" w:left="1470"/>
    </w:pPr>
  </w:style>
  <w:style w:type="paragraph" w:styleId="9">
    <w:name w:val="toc 9"/>
    <w:basedOn w:val="a"/>
    <w:next w:val="a"/>
    <w:autoRedefine/>
    <w:uiPriority w:val="39"/>
    <w:unhideWhenUsed/>
    <w:locked/>
    <w:rsid w:val="00AA09E4"/>
    <w:pPr>
      <w:ind w:leftChars="800" w:left="1680"/>
    </w:pPr>
  </w:style>
  <w:style w:type="paragraph" w:styleId="af5">
    <w:name w:val="TOC Heading"/>
    <w:basedOn w:val="a"/>
    <w:next w:val="a"/>
    <w:uiPriority w:val="39"/>
    <w:unhideWhenUsed/>
    <w:qFormat/>
    <w:locked/>
    <w:rsid w:val="00B52F5F"/>
    <w:pPr>
      <w:spacing w:line="400" w:lineRule="exact"/>
    </w:pPr>
    <w:rPr>
      <w:sz w:val="24"/>
    </w:rPr>
  </w:style>
  <w:style w:type="character" w:customStyle="1" w:styleId="40">
    <w:name w:val="見出し 4 (文字)"/>
    <w:basedOn w:val="a0"/>
    <w:link w:val="4"/>
    <w:uiPriority w:val="9"/>
    <w:semiHidden/>
    <w:rsid w:val="00A24C7C"/>
    <w:rPr>
      <w:bCs/>
    </w:rPr>
  </w:style>
  <w:style w:type="character" w:customStyle="1" w:styleId="50">
    <w:name w:val="見出し 5 (文字)"/>
    <w:basedOn w:val="a0"/>
    <w:link w:val="5"/>
    <w:uiPriority w:val="9"/>
    <w:semiHidden/>
    <w:rsid w:val="00A24C7C"/>
    <w:rPr>
      <w:rFonts w:asciiTheme="majorHAnsi" w:eastAsiaTheme="majorEastAsia" w:hAnsiTheme="majorHAnsi" w:cstheme="majorBidi"/>
    </w:rPr>
  </w:style>
  <w:style w:type="paragraph" w:styleId="af6">
    <w:name w:val="Title"/>
    <w:next w:val="a"/>
    <w:link w:val="af7"/>
    <w:uiPriority w:val="10"/>
    <w:locked/>
    <w:rsid w:val="000A2139"/>
    <w:pPr>
      <w:spacing w:line="800" w:lineRule="exact"/>
      <w:outlineLvl w:val="0"/>
    </w:pPr>
    <w:rPr>
      <w:rFonts w:asciiTheme="majorHAnsi" w:eastAsiaTheme="majorEastAsia" w:hAnsiTheme="majorHAnsi" w:cstheme="majorBidi"/>
      <w:color w:val="70ADC9"/>
      <w:sz w:val="72"/>
      <w:szCs w:val="32"/>
    </w:rPr>
  </w:style>
  <w:style w:type="character" w:customStyle="1" w:styleId="af7">
    <w:name w:val="表題 (文字)"/>
    <w:basedOn w:val="a0"/>
    <w:link w:val="af6"/>
    <w:uiPriority w:val="10"/>
    <w:rsid w:val="000A2139"/>
    <w:rPr>
      <w:rFonts w:asciiTheme="majorHAnsi" w:eastAsiaTheme="majorEastAsia" w:hAnsiTheme="majorHAnsi" w:cstheme="majorBidi"/>
      <w:color w:val="70ADC9"/>
      <w:sz w:val="72"/>
      <w:szCs w:val="32"/>
    </w:rPr>
  </w:style>
  <w:style w:type="paragraph" w:styleId="af8">
    <w:name w:val="Subtitle"/>
    <w:basedOn w:val="a"/>
    <w:next w:val="a"/>
    <w:link w:val="af9"/>
    <w:uiPriority w:val="11"/>
    <w:qFormat/>
    <w:locked/>
    <w:rsid w:val="00B52F5F"/>
    <w:pPr>
      <w:jc w:val="center"/>
      <w:outlineLvl w:val="1"/>
    </w:pPr>
    <w:rPr>
      <w:rFonts w:asciiTheme="majorHAnsi" w:eastAsiaTheme="majorEastAsia" w:hAnsiTheme="majorHAnsi" w:cstheme="majorBidi"/>
      <w:sz w:val="24"/>
      <w:szCs w:val="24"/>
    </w:rPr>
  </w:style>
  <w:style w:type="character" w:customStyle="1" w:styleId="af9">
    <w:name w:val="副題 (文字)"/>
    <w:basedOn w:val="a0"/>
    <w:link w:val="af8"/>
    <w:uiPriority w:val="11"/>
    <w:rsid w:val="00B52F5F"/>
    <w:rPr>
      <w:rFonts w:asciiTheme="majorHAnsi" w:eastAsiaTheme="majorEastAsia" w:hAnsiTheme="majorHAnsi" w:cstheme="majorBidi"/>
      <w:sz w:val="24"/>
      <w:szCs w:val="24"/>
    </w:rPr>
  </w:style>
  <w:style w:type="paragraph" w:customStyle="1" w:styleId="afa">
    <w:name w:val="タイトル"/>
    <w:basedOn w:val="a"/>
    <w:link w:val="afb"/>
    <w:qFormat/>
    <w:locked/>
    <w:rsid w:val="002F1BCB"/>
    <w:pPr>
      <w:spacing w:line="840" w:lineRule="exact"/>
      <w:ind w:leftChars="0" w:left="0"/>
    </w:pPr>
    <w:rPr>
      <w:rFonts w:ascii="メイリオ" w:eastAsia="メイリオ" w:hAnsi="メイリオ" w:cs="メイリオ"/>
      <w:color w:val="70ADC9"/>
      <w:sz w:val="72"/>
      <w:szCs w:val="72"/>
    </w:rPr>
  </w:style>
  <w:style w:type="character" w:customStyle="1" w:styleId="afb">
    <w:name w:val="タイトル (文字)"/>
    <w:basedOn w:val="a0"/>
    <w:link w:val="afa"/>
    <w:rsid w:val="002F1BCB"/>
    <w:rPr>
      <w:rFonts w:ascii="メイリオ" w:eastAsia="メイリオ" w:hAnsi="メイリオ" w:cs="メイリオ"/>
      <w:color w:val="70ADC9"/>
      <w:sz w:val="72"/>
      <w:szCs w:val="72"/>
    </w:rPr>
  </w:style>
  <w:style w:type="character" w:styleId="HTML">
    <w:name w:val="HTML Code"/>
    <w:locked/>
    <w:rsid w:val="004F69F3"/>
    <w:rPr>
      <w:rFonts w:ascii="ＭＳ ゴシック" w:eastAsia="ＭＳ ゴシック" w:hAnsi="ＭＳ ゴシック" w:cs="ＭＳ ゴシック"/>
      <w:sz w:val="24"/>
      <w:szCs w:val="24"/>
    </w:rPr>
  </w:style>
  <w:style w:type="character" w:customStyle="1" w:styleId="apple-converted-space">
    <w:name w:val="apple-converted-space"/>
    <w:basedOn w:val="a0"/>
    <w:rsid w:val="004F69F3"/>
  </w:style>
  <w:style w:type="paragraph" w:styleId="afc">
    <w:name w:val="Body Text"/>
    <w:basedOn w:val="a"/>
    <w:link w:val="afd"/>
    <w:locked/>
    <w:rsid w:val="00F37EEB"/>
    <w:pPr>
      <w:spacing w:beforeLines="100" w:line="240" w:lineRule="auto"/>
      <w:ind w:leftChars="0" w:left="0"/>
    </w:pPr>
    <w:rPr>
      <w:rFonts w:ascii="Century" w:eastAsia="ＭＳ 明朝" w:hAnsi="Century" w:cs="Times New Roman"/>
      <w:szCs w:val="24"/>
    </w:rPr>
  </w:style>
  <w:style w:type="character" w:customStyle="1" w:styleId="afd">
    <w:name w:val="本文 (文字)"/>
    <w:basedOn w:val="a0"/>
    <w:link w:val="afc"/>
    <w:rsid w:val="00F37EEB"/>
    <w:rPr>
      <w:rFonts w:ascii="Century" w:eastAsia="ＭＳ 明朝" w:hAnsi="Century" w:cs="Times New Roman"/>
      <w:szCs w:val="24"/>
    </w:rPr>
  </w:style>
  <w:style w:type="paragraph" w:customStyle="1" w:styleId="afe">
    <w:name w:val="ソースコード"/>
    <w:rsid w:val="00F37EEB"/>
    <w:pPr>
      <w:spacing w:before="100" w:beforeAutospacing="1" w:after="100" w:afterAutospacing="1"/>
    </w:pPr>
    <w:rPr>
      <w:rFonts w:ascii="Lucida Console" w:eastAsia="ＭＳ 明朝" w:hAnsi="Lucida Console" w:cs="Times New Roman"/>
      <w:szCs w:val="24"/>
    </w:rPr>
  </w:style>
  <w:style w:type="paragraph" w:styleId="aff">
    <w:name w:val="Body Text Indent"/>
    <w:basedOn w:val="a"/>
    <w:link w:val="aff0"/>
    <w:uiPriority w:val="99"/>
    <w:semiHidden/>
    <w:unhideWhenUsed/>
    <w:locked/>
    <w:rsid w:val="00F37EEB"/>
    <w:pPr>
      <w:ind w:left="851"/>
    </w:pPr>
  </w:style>
  <w:style w:type="character" w:customStyle="1" w:styleId="aff0">
    <w:name w:val="本文インデント (文字)"/>
    <w:basedOn w:val="a0"/>
    <w:link w:val="aff"/>
    <w:uiPriority w:val="99"/>
    <w:semiHidden/>
    <w:rsid w:val="00F37EEB"/>
  </w:style>
  <w:style w:type="table" w:customStyle="1" w:styleId="210">
    <w:name w:val="表 (青)  21"/>
    <w:basedOn w:val="a1"/>
    <w:uiPriority w:val="61"/>
    <w:locked/>
    <w:rsid w:val="00D75C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2">
    <w:name w:val="Light Shading Accent 5"/>
    <w:basedOn w:val="a1"/>
    <w:uiPriority w:val="60"/>
    <w:locked/>
    <w:rsid w:val="00657D5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1">
    <w:name w:val="Revision"/>
    <w:hidden/>
    <w:uiPriority w:val="99"/>
    <w:semiHidden/>
    <w:rsid w:val="000752E1"/>
  </w:style>
  <w:style w:type="table" w:customStyle="1" w:styleId="3-51">
    <w:name w:val="一覧 (表) 3 - アクセント 51"/>
    <w:basedOn w:val="a1"/>
    <w:uiPriority w:val="48"/>
    <w:rsid w:val="00940D7E"/>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1-51">
    <w:name w:val="グリッド (表) 1 淡色 - アクセント 51"/>
    <w:basedOn w:val="a1"/>
    <w:uiPriority w:val="46"/>
    <w:rsid w:val="00A045D7"/>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aff2">
    <w:name w:val="Date"/>
    <w:basedOn w:val="a"/>
    <w:next w:val="a"/>
    <w:link w:val="aff3"/>
    <w:uiPriority w:val="99"/>
    <w:semiHidden/>
    <w:unhideWhenUsed/>
    <w:locked/>
    <w:rsid w:val="008117BD"/>
  </w:style>
  <w:style w:type="character" w:customStyle="1" w:styleId="aff3">
    <w:name w:val="日付 (文字)"/>
    <w:basedOn w:val="a0"/>
    <w:link w:val="aff2"/>
    <w:uiPriority w:val="99"/>
    <w:semiHidden/>
    <w:rsid w:val="0081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3428">
      <w:bodyDiv w:val="1"/>
      <w:marLeft w:val="0"/>
      <w:marRight w:val="0"/>
      <w:marTop w:val="0"/>
      <w:marBottom w:val="0"/>
      <w:divBdr>
        <w:top w:val="none" w:sz="0" w:space="0" w:color="auto"/>
        <w:left w:val="none" w:sz="0" w:space="0" w:color="auto"/>
        <w:bottom w:val="none" w:sz="0" w:space="0" w:color="auto"/>
        <w:right w:val="none" w:sz="0" w:space="0" w:color="auto"/>
      </w:divBdr>
    </w:div>
    <w:div w:id="272908878">
      <w:bodyDiv w:val="1"/>
      <w:marLeft w:val="0"/>
      <w:marRight w:val="0"/>
      <w:marTop w:val="0"/>
      <w:marBottom w:val="0"/>
      <w:divBdr>
        <w:top w:val="none" w:sz="0" w:space="0" w:color="auto"/>
        <w:left w:val="none" w:sz="0" w:space="0" w:color="auto"/>
        <w:bottom w:val="none" w:sz="0" w:space="0" w:color="auto"/>
        <w:right w:val="none" w:sz="0" w:space="0" w:color="auto"/>
      </w:divBdr>
    </w:div>
    <w:div w:id="376465915">
      <w:bodyDiv w:val="1"/>
      <w:marLeft w:val="0"/>
      <w:marRight w:val="0"/>
      <w:marTop w:val="0"/>
      <w:marBottom w:val="0"/>
      <w:divBdr>
        <w:top w:val="none" w:sz="0" w:space="0" w:color="auto"/>
        <w:left w:val="none" w:sz="0" w:space="0" w:color="auto"/>
        <w:bottom w:val="none" w:sz="0" w:space="0" w:color="auto"/>
        <w:right w:val="none" w:sz="0" w:space="0" w:color="auto"/>
      </w:divBdr>
      <w:divsChild>
        <w:div w:id="2069719712">
          <w:marLeft w:val="0"/>
          <w:marRight w:val="0"/>
          <w:marTop w:val="0"/>
          <w:marBottom w:val="0"/>
          <w:divBdr>
            <w:top w:val="none" w:sz="0" w:space="0" w:color="auto"/>
            <w:left w:val="none" w:sz="0" w:space="0" w:color="auto"/>
            <w:bottom w:val="none" w:sz="0" w:space="0" w:color="auto"/>
            <w:right w:val="none" w:sz="0" w:space="0" w:color="auto"/>
          </w:divBdr>
          <w:divsChild>
            <w:div w:id="498354778">
              <w:marLeft w:val="0"/>
              <w:marRight w:val="0"/>
              <w:marTop w:val="0"/>
              <w:marBottom w:val="0"/>
              <w:divBdr>
                <w:top w:val="none" w:sz="0" w:space="0" w:color="auto"/>
                <w:left w:val="none" w:sz="0" w:space="0" w:color="auto"/>
                <w:bottom w:val="none" w:sz="0" w:space="0" w:color="auto"/>
                <w:right w:val="none" w:sz="0" w:space="0" w:color="auto"/>
              </w:divBdr>
              <w:divsChild>
                <w:div w:id="11533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73">
      <w:bodyDiv w:val="1"/>
      <w:marLeft w:val="0"/>
      <w:marRight w:val="0"/>
      <w:marTop w:val="0"/>
      <w:marBottom w:val="0"/>
      <w:divBdr>
        <w:top w:val="none" w:sz="0" w:space="0" w:color="auto"/>
        <w:left w:val="none" w:sz="0" w:space="0" w:color="auto"/>
        <w:bottom w:val="none" w:sz="0" w:space="0" w:color="auto"/>
        <w:right w:val="none" w:sz="0" w:space="0" w:color="auto"/>
      </w:divBdr>
    </w:div>
    <w:div w:id="837503198">
      <w:bodyDiv w:val="1"/>
      <w:marLeft w:val="0"/>
      <w:marRight w:val="0"/>
      <w:marTop w:val="0"/>
      <w:marBottom w:val="0"/>
      <w:divBdr>
        <w:top w:val="none" w:sz="0" w:space="0" w:color="auto"/>
        <w:left w:val="none" w:sz="0" w:space="0" w:color="auto"/>
        <w:bottom w:val="none" w:sz="0" w:space="0" w:color="auto"/>
        <w:right w:val="none" w:sz="0" w:space="0" w:color="auto"/>
      </w:divBdr>
    </w:div>
    <w:div w:id="1014724910">
      <w:bodyDiv w:val="1"/>
      <w:marLeft w:val="0"/>
      <w:marRight w:val="0"/>
      <w:marTop w:val="0"/>
      <w:marBottom w:val="0"/>
      <w:divBdr>
        <w:top w:val="none" w:sz="0" w:space="0" w:color="auto"/>
        <w:left w:val="none" w:sz="0" w:space="0" w:color="auto"/>
        <w:bottom w:val="none" w:sz="0" w:space="0" w:color="auto"/>
        <w:right w:val="none" w:sz="0" w:space="0" w:color="auto"/>
      </w:divBdr>
    </w:div>
    <w:div w:id="1025248092">
      <w:bodyDiv w:val="1"/>
      <w:marLeft w:val="0"/>
      <w:marRight w:val="0"/>
      <w:marTop w:val="0"/>
      <w:marBottom w:val="0"/>
      <w:divBdr>
        <w:top w:val="none" w:sz="0" w:space="0" w:color="auto"/>
        <w:left w:val="none" w:sz="0" w:space="0" w:color="auto"/>
        <w:bottom w:val="none" w:sz="0" w:space="0" w:color="auto"/>
        <w:right w:val="none" w:sz="0" w:space="0" w:color="auto"/>
      </w:divBdr>
    </w:div>
    <w:div w:id="1167284624">
      <w:bodyDiv w:val="1"/>
      <w:marLeft w:val="0"/>
      <w:marRight w:val="0"/>
      <w:marTop w:val="0"/>
      <w:marBottom w:val="0"/>
      <w:divBdr>
        <w:top w:val="none" w:sz="0" w:space="0" w:color="auto"/>
        <w:left w:val="none" w:sz="0" w:space="0" w:color="auto"/>
        <w:bottom w:val="none" w:sz="0" w:space="0" w:color="auto"/>
        <w:right w:val="none" w:sz="0" w:space="0" w:color="auto"/>
      </w:divBdr>
    </w:div>
    <w:div w:id="1210461074">
      <w:bodyDiv w:val="1"/>
      <w:marLeft w:val="0"/>
      <w:marRight w:val="0"/>
      <w:marTop w:val="0"/>
      <w:marBottom w:val="0"/>
      <w:divBdr>
        <w:top w:val="none" w:sz="0" w:space="0" w:color="auto"/>
        <w:left w:val="none" w:sz="0" w:space="0" w:color="auto"/>
        <w:bottom w:val="none" w:sz="0" w:space="0" w:color="auto"/>
        <w:right w:val="none" w:sz="0" w:space="0" w:color="auto"/>
      </w:divBdr>
    </w:div>
    <w:div w:id="2071153208">
      <w:bodyDiv w:val="1"/>
      <w:marLeft w:val="0"/>
      <w:marRight w:val="0"/>
      <w:marTop w:val="0"/>
      <w:marBottom w:val="0"/>
      <w:divBdr>
        <w:top w:val="none" w:sz="0" w:space="0" w:color="auto"/>
        <w:left w:val="none" w:sz="0" w:space="0" w:color="auto"/>
        <w:bottom w:val="none" w:sz="0" w:space="0" w:color="auto"/>
        <w:right w:val="none" w:sz="0" w:space="0" w:color="auto"/>
      </w:divBdr>
    </w:div>
    <w:div w:id="2094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12486;&#12531;&#12503;&#12524;&#12540;&#12488;\&#26481;&#20140;IT_&#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3AAC89-0301-4CB7-B7FE-83191BA8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1380</TotalTime>
  <Pages>1</Pages>
  <Words>5825</Words>
  <Characters>33203</Characters>
  <Application>Microsoft Office Word</Application>
  <DocSecurity>0</DocSecurity>
  <Lines>276</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aaa</cp:lastModifiedBy>
  <cp:revision>43</cp:revision>
  <cp:lastPrinted>2020-06-06T14:26:00Z</cp:lastPrinted>
  <dcterms:created xsi:type="dcterms:W3CDTF">2021-01-06T06:20:00Z</dcterms:created>
  <dcterms:modified xsi:type="dcterms:W3CDTF">2021-06-22T08:48:00Z</dcterms:modified>
</cp:coreProperties>
</file>